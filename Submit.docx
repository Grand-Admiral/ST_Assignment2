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p w14:paraId="7415330F" w14:textId="77777777" w:rsidR="009000CE" w:rsidRDefault="00184AA9" w:rsidP="00184AA9">
                <w:pPr>
                  <w:pStyle w:val="Title"/>
                </w:pPr>
                <w:r>
                  <w:t>Temperature Report</w:t>
                </w:r>
              </w:p>
            </w:sdtContent>
          </w:sdt>
        </w:tc>
      </w:tr>
      <w:tr w:rsidR="009000CE" w14:paraId="70FBC1D6" w14:textId="77777777">
        <w:trPr>
          <w:trHeight w:val="6705"/>
        </w:trPr>
        <w:tc>
          <w:tcPr>
            <w:tcW w:w="9350" w:type="dxa"/>
            <w:vAlign w:val="bottom"/>
          </w:tcPr>
          <w:p w14:paraId="08BDC438" w14:textId="0FC5F680" w:rsidR="009000CE" w:rsidRDefault="005F5A78">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EndPr/>
              <w:sdtContent>
                <w:r w:rsidR="00E873CE">
                  <w:t>Jack Leyden</w:t>
                </w:r>
              </w:sdtContent>
            </w:sdt>
          </w:p>
          <w:p w14:paraId="731D4453" w14:textId="77777777" w:rsidR="009000CE" w:rsidRDefault="00184AA9">
            <w:pPr>
              <w:pStyle w:val="Heading3"/>
            </w:pPr>
            <w:r>
              <w:t>2810ICT Software Technologies</w:t>
            </w:r>
          </w:p>
          <w:p w14:paraId="44D315E5" w14:textId="2FAE5CCC" w:rsidR="009000CE" w:rsidRDefault="005F5A78" w:rsidP="00E873CE">
            <w:pPr>
              <w:pStyle w:val="Heading3"/>
            </w:pPr>
            <w:sdt>
              <w:sdtPr>
                <w:id w:val="1657335012"/>
                <w:placeholder>
                  <w:docPart w:val="CCAB335EBB7D49D09A6FD43A25F22038"/>
                </w:placeholder>
                <w:date w:fullDate="2017-09-17T00:00:00Z">
                  <w:dateFormat w:val="MMMM d, yyyy"/>
                  <w:lid w:val="en-US"/>
                  <w:storeMappedDataAs w:val="dateTime"/>
                  <w:calendar w:val="gregorian"/>
                </w:date>
              </w:sdtPr>
              <w:sdtEndPr/>
              <w:sdtContent>
                <w:r w:rsidR="00E873CE">
                  <w:t>September 17, 2017</w:t>
                </w:r>
              </w:sdtContent>
            </w:sdt>
          </w:p>
        </w:tc>
      </w:tr>
    </w:tbl>
    <w:p w14:paraId="0548322C" w14:textId="77777777" w:rsidR="009000CE" w:rsidRDefault="009000CE"/>
    <w:p w14:paraId="3DB9662D" w14:textId="77777777" w:rsidR="009000CE" w:rsidRDefault="009000CE">
      <w:pPr>
        <w:sectPr w:rsidR="009000CE">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sdtPr>
      <w:sdtEndPr/>
      <w:sdtContent>
        <w:p w14:paraId="0C919BED" w14:textId="77777777" w:rsidR="009000CE" w:rsidRDefault="00184AA9">
          <w:pPr>
            <w:pStyle w:val="Heading1"/>
          </w:pPr>
          <w:r w:rsidRPr="00184AA9">
            <w:t>Abstract</w:t>
          </w:r>
        </w:p>
      </w:sdtContent>
    </w:sdt>
    <w:p w14:paraId="2602CD8B" w14:textId="7533B614" w:rsidR="009000CE" w:rsidRDefault="001808DA" w:rsidP="00184AA9">
      <w:pPr>
        <w:ind w:left="0"/>
      </w:pPr>
      <w:r>
        <w:t>T</w:t>
      </w:r>
      <w:r w:rsidR="006940A2">
        <w:t xml:space="preserve">his report </w:t>
      </w:r>
      <w:r>
        <w:t xml:space="preserve">looks at </w:t>
      </w:r>
      <w:r w:rsidR="006940A2">
        <w:t xml:space="preserve">many patterns </w:t>
      </w:r>
      <w:r>
        <w:t>which have been</w:t>
      </w:r>
      <w:r w:rsidR="006940A2">
        <w:t xml:space="preserve"> discovered </w:t>
      </w:r>
      <w:r>
        <w:t>in the process of</w:t>
      </w:r>
      <w:r w:rsidR="006940A2">
        <w:t xml:space="preserve"> analyzing the graphs for both China and Australia</w:t>
      </w:r>
      <w:r>
        <w:t xml:space="preserve"> relating to their average temperatures and temperature differences</w:t>
      </w:r>
      <w:r w:rsidR="006940A2">
        <w:t xml:space="preserve">. The report looks at the </w:t>
      </w:r>
      <w:r>
        <w:t xml:space="preserve">line </w:t>
      </w:r>
      <w:r w:rsidR="006940A2">
        <w:t>patterns made in the graphs as well as the temperatures differences in each region</w:t>
      </w:r>
      <w:r>
        <w:t xml:space="preserve"> compared to the overall result</w:t>
      </w:r>
      <w:r w:rsidR="006940A2">
        <w:t xml:space="preserve">. </w:t>
      </w:r>
      <w:r>
        <w:t xml:space="preserve">When </w:t>
      </w:r>
      <w:r w:rsidR="006940A2">
        <w:t xml:space="preserve">the average temperatures and there locations </w:t>
      </w:r>
      <w:r>
        <w:t>were looked at it was</w:t>
      </w:r>
      <w:r w:rsidR="006940A2">
        <w:t xml:space="preserve"> noticed that </w:t>
      </w:r>
      <w:r>
        <w:t xml:space="preserve">geolocations </w:t>
      </w:r>
      <w:r w:rsidR="006940A2">
        <w:t xml:space="preserve">locations </w:t>
      </w:r>
      <w:r>
        <w:t xml:space="preserve">in certain proximities </w:t>
      </w:r>
      <w:r w:rsidR="006940A2">
        <w:t xml:space="preserve">gave similar results. </w:t>
      </w:r>
      <w:r>
        <w:t>This eventually lead to the</w:t>
      </w:r>
      <w:r w:rsidR="006940A2">
        <w:t xml:space="preserve"> topic </w:t>
      </w:r>
      <w:r>
        <w:t>of g</w:t>
      </w:r>
      <w:r w:rsidR="006940A2">
        <w:t>lobal warmi</w:t>
      </w:r>
      <w:r>
        <w:t xml:space="preserve">ng and how these results remained </w:t>
      </w:r>
      <w:r w:rsidR="006940A2">
        <w:t>stable and d</w:t>
      </w:r>
      <w:r>
        <w:t>id</w:t>
      </w:r>
      <w:r w:rsidR="006940A2">
        <w:t xml:space="preserve"> not show much evidence of an overall increase in the temperature.</w:t>
      </w:r>
      <w:r>
        <w:t xml:space="preserve"> If, however, global warming is occurring at a miniscule incline then it may still be a problem however the Australian results will need more evidence to back them up. </w:t>
      </w:r>
      <w:r w:rsidR="00184AA9">
        <w:br w:type="page"/>
      </w:r>
    </w:p>
    <w:sdt>
      <w:sdtPr>
        <w:id w:val="-1979136580"/>
        <w:placeholder>
          <w:docPart w:val="559836C371A8476EB4033E4A51528256"/>
        </w:placeholder>
        <w:temporary/>
        <w:showingPlcHdr/>
      </w:sdtPr>
      <w:sdtEndPr/>
      <w:sdtContent>
        <w:p w14:paraId="54940EC2" w14:textId="77777777" w:rsidR="009000CE" w:rsidRDefault="00184AA9">
          <w:pPr>
            <w:pStyle w:val="Heading1"/>
          </w:pPr>
          <w:r>
            <w:t>Introduction</w:t>
          </w:r>
        </w:p>
      </w:sdtContent>
    </w:sdt>
    <w:p w14:paraId="4F070A55" w14:textId="12B8235D" w:rsidR="009000CE" w:rsidRDefault="002515B8" w:rsidP="00184AA9">
      <w:r>
        <w:t xml:space="preserve">The overall purpose of this report is to review and analyze the data </w:t>
      </w:r>
      <w:r w:rsidR="002D726C">
        <w:t xml:space="preserve">derived from the excel spreadsheets detailing the temperatures in each city state and country around the world. The data </w:t>
      </w:r>
      <w:r>
        <w:t xml:space="preserve">that has been discovered and filtered through with the assistance of the python program </w:t>
      </w:r>
      <w:r w:rsidR="002D726C">
        <w:t>has generated all the graphs and filtered through and discovered all the appropriate data for this report</w:t>
      </w:r>
      <w:r>
        <w:t>.</w:t>
      </w:r>
    </w:p>
    <w:p w14:paraId="5C244142" w14:textId="77777777" w:rsidR="00184AA9" w:rsidRDefault="00184AA9" w:rsidP="00184AA9">
      <w:pPr>
        <w:pStyle w:val="Heading2"/>
        <w:rPr>
          <w:rStyle w:val="Emphasis"/>
        </w:rPr>
      </w:pPr>
      <w:r w:rsidRPr="00184AA9">
        <w:rPr>
          <w:rStyle w:val="Emphasis"/>
        </w:rPr>
        <w:t>Database Structure</w:t>
      </w:r>
    </w:p>
    <w:p w14:paraId="75E86DC5" w14:textId="610C0312" w:rsidR="00184AA9" w:rsidRDefault="00E873CE" w:rsidP="00184AA9">
      <w:r>
        <w:t xml:space="preserve">The Database has been split into 4 categories which are City, Country, State, and Southern Hemisphere Cities. All of these </w:t>
      </w:r>
      <w:r w:rsidR="002515B8">
        <w:t>tables contain Dates, integers, and characters allowing for the proper filtering to be used when finding/querying for the required data.</w:t>
      </w:r>
    </w:p>
    <w:p w14:paraId="70C814E0" w14:textId="77777777" w:rsidR="009000CE" w:rsidRPr="00184AA9" w:rsidRDefault="00184AA9" w:rsidP="00184AA9">
      <w:pPr>
        <w:pStyle w:val="Heading1"/>
      </w:pPr>
      <w:r w:rsidRPr="00184AA9">
        <w:rPr>
          <w:rStyle w:val="Heading1Char"/>
          <w:b/>
        </w:rPr>
        <w:t xml:space="preserve">Chinese </w:t>
      </w:r>
      <w:r>
        <w:rPr>
          <w:rStyle w:val="Heading1Char"/>
          <w:b/>
        </w:rPr>
        <w:t xml:space="preserve">City </w:t>
      </w:r>
      <w:r w:rsidRPr="00184AA9">
        <w:rPr>
          <w:rStyle w:val="Heading1Char"/>
          <w:b/>
        </w:rPr>
        <w:t>Temperature Data</w:t>
      </w:r>
    </w:p>
    <w:p w14:paraId="24DEBA02" w14:textId="5B31C643" w:rsidR="002515B8" w:rsidRDefault="002515B8" w:rsidP="00184AA9">
      <w:r>
        <w:t xml:space="preserve">Based off the Chart </w:t>
      </w:r>
      <w:r w:rsidR="009E7250">
        <w:t>seen below,</w:t>
      </w:r>
      <w:r>
        <w:t xml:space="preserve"> China seems to have a vast range of temperatures across its </w:t>
      </w:r>
      <w:r w:rsidR="009E7250">
        <w:t>cities</w:t>
      </w:r>
      <w:r>
        <w:t xml:space="preserve"> </w:t>
      </w:r>
      <w:r w:rsidR="00672FEA">
        <w:t xml:space="preserve">on average </w:t>
      </w:r>
      <w:r>
        <w:t>ranging from -20.05</w:t>
      </w:r>
      <w:r w:rsidR="009E7250">
        <w:t xml:space="preserve"> degrees C</w:t>
      </w:r>
      <w:r>
        <w:t xml:space="preserve"> to 12.57</w:t>
      </w:r>
      <w:r w:rsidR="009E7250">
        <w:t xml:space="preserve"> degrees C</w:t>
      </w:r>
      <w:r>
        <w:t xml:space="preserve">.  </w:t>
      </w:r>
      <w:r w:rsidR="009E7250">
        <w:t>However, the temperatures are still rather cold if compared to a Country such as Australia where 10 degrees C is cold.</w:t>
      </w:r>
    </w:p>
    <w:p w14:paraId="202DC5F8" w14:textId="2B448CAB" w:rsidR="009E7250" w:rsidRDefault="009E7250" w:rsidP="00184AA9">
      <w:r>
        <w:rPr>
          <w:noProof/>
          <w:lang w:val="en-AU" w:eastAsia="en-AU"/>
        </w:rPr>
        <w:drawing>
          <wp:inline distT="0" distB="0" distL="0" distR="0" wp14:anchorId="7FD548FE" wp14:editId="17688FE9">
            <wp:extent cx="4977114" cy="2245488"/>
            <wp:effectExtent l="0" t="0" r="14605"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5B6CEE" w14:textId="77777777" w:rsidR="009000CE" w:rsidRPr="00184AA9" w:rsidRDefault="00184AA9" w:rsidP="00184AA9">
      <w:pPr>
        <w:pStyle w:val="Heading1"/>
      </w:pPr>
      <w:r w:rsidRPr="00184AA9">
        <w:rPr>
          <w:rStyle w:val="Heading1Char"/>
          <w:b/>
        </w:rPr>
        <w:t>Australian State and National Temperature Data</w:t>
      </w:r>
    </w:p>
    <w:p w14:paraId="13A54A8C" w14:textId="1916321F" w:rsidR="00004E14" w:rsidRDefault="00004E14" w:rsidP="00004E14">
      <w:pPr>
        <w:rPr>
          <w:noProof/>
          <w:lang w:val="en-AU" w:eastAsia="en-AU"/>
        </w:rPr>
      </w:pPr>
      <w:r>
        <w:t xml:space="preserve">There are vast differences between the States and the Countries average temperature However, as shown in the graph the temperatures per year remain at a stable level. This in relation to global warming shows that if it </w:t>
      </w:r>
      <w:r w:rsidR="00AB3E14">
        <w:t xml:space="preserve">does indeed </w:t>
      </w:r>
      <w:r>
        <w:t>exists it is rising at a very small rate</w:t>
      </w:r>
      <w:r w:rsidR="00AB3E14">
        <w:t xml:space="preserve"> and is not to be a major concern</w:t>
      </w:r>
      <w:r>
        <w:t>.</w:t>
      </w:r>
      <w:r w:rsidRPr="00004E14">
        <w:rPr>
          <w:noProof/>
          <w:lang w:val="en-AU" w:eastAsia="en-AU"/>
        </w:rPr>
        <w:t xml:space="preserve"> </w:t>
      </w:r>
      <w:r w:rsidR="00AB3E14">
        <w:rPr>
          <w:noProof/>
          <w:lang w:val="en-AU" w:eastAsia="en-AU"/>
        </w:rPr>
        <w:t>However, these results cannot be taken without more data. Due to these results showing the difference between the state and country for that year they are not too relyable for identifying much. These t</w:t>
      </w:r>
      <w:r>
        <w:rPr>
          <w:noProof/>
          <w:lang w:val="en-AU" w:eastAsia="en-AU"/>
        </w:rPr>
        <w:t>emperature</w:t>
      </w:r>
      <w:r w:rsidR="00AB3E14">
        <w:rPr>
          <w:noProof/>
          <w:lang w:val="en-AU" w:eastAsia="en-AU"/>
        </w:rPr>
        <w:t xml:space="preserve">s can also show, when looked at carfully, show </w:t>
      </w:r>
      <w:r>
        <w:rPr>
          <w:noProof/>
          <w:lang w:val="en-AU" w:eastAsia="en-AU"/>
        </w:rPr>
        <w:t>the proximity the cities are to o</w:t>
      </w:r>
      <w:r w:rsidR="00AB3E14">
        <w:rPr>
          <w:noProof/>
          <w:lang w:val="en-AU" w:eastAsia="en-AU"/>
        </w:rPr>
        <w:t>ne another via how similar the p</w:t>
      </w:r>
      <w:r>
        <w:rPr>
          <w:noProof/>
          <w:lang w:val="en-AU" w:eastAsia="en-AU"/>
        </w:rPr>
        <w:t>atterns match</w:t>
      </w:r>
      <w:r w:rsidR="00AB3E14">
        <w:rPr>
          <w:noProof/>
          <w:lang w:val="en-AU" w:eastAsia="en-AU"/>
        </w:rPr>
        <w:t xml:space="preserve"> and how relitavly close they are to eachother</w:t>
      </w:r>
      <w:r>
        <w:rPr>
          <w:noProof/>
          <w:lang w:val="en-AU" w:eastAsia="en-AU"/>
        </w:rPr>
        <w:t xml:space="preserve">. An example of this is </w:t>
      </w:r>
      <w:r w:rsidR="006054DC">
        <w:rPr>
          <w:noProof/>
          <w:lang w:val="en-AU" w:eastAsia="en-AU"/>
        </w:rPr>
        <w:t>the ACT and Tasmania</w:t>
      </w:r>
      <w:r w:rsidR="00AB3E14">
        <w:rPr>
          <w:noProof/>
          <w:lang w:val="en-AU" w:eastAsia="en-AU"/>
        </w:rPr>
        <w:t xml:space="preserve"> (Orange and brown)</w:t>
      </w:r>
      <w:r w:rsidR="006054DC">
        <w:rPr>
          <w:noProof/>
          <w:lang w:val="en-AU" w:eastAsia="en-AU"/>
        </w:rPr>
        <w:t xml:space="preserve"> differences as they both nearly mirror eachother</w:t>
      </w:r>
      <w:r>
        <w:rPr>
          <w:noProof/>
          <w:lang w:val="en-AU" w:eastAsia="en-AU"/>
        </w:rPr>
        <w:t>.</w:t>
      </w:r>
      <w:r w:rsidR="00AB3E14">
        <w:rPr>
          <w:noProof/>
          <w:lang w:val="en-AU" w:eastAsia="en-AU"/>
        </w:rPr>
        <w:t xml:space="preserve"> </w:t>
      </w:r>
    </w:p>
    <w:p w14:paraId="47124556" w14:textId="4729A457" w:rsidR="007D7996" w:rsidRDefault="00672FEA" w:rsidP="00004E14">
      <w:pPr>
        <w:jc w:val="center"/>
        <w:rPr>
          <w:noProof/>
          <w:lang w:val="en-AU" w:eastAsia="en-AU"/>
        </w:rPr>
      </w:pPr>
      <w:r>
        <w:rPr>
          <w:noProof/>
          <w:lang w:val="en-AU" w:eastAsia="en-AU"/>
        </w:rPr>
        <w:pict w14:anchorId="53CA3D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2pt;height:271.6pt">
            <v:imagedata r:id="rId10" o:title="Figure_1"/>
          </v:shape>
        </w:pict>
      </w:r>
    </w:p>
    <w:p w14:paraId="1A42E8FF" w14:textId="77777777" w:rsidR="006054DC" w:rsidRDefault="006054DC" w:rsidP="006054DC"/>
    <w:p w14:paraId="13F15016" w14:textId="77777777" w:rsidR="006054DC" w:rsidRDefault="006054DC" w:rsidP="006054DC"/>
    <w:p w14:paraId="6B8828C2" w14:textId="77777777" w:rsidR="00296DA2" w:rsidRDefault="00296DA2" w:rsidP="00AB3E14">
      <w:pPr>
        <w:ind w:left="0"/>
        <w:rPr>
          <w:sz w:val="20"/>
          <w:szCs w:val="20"/>
        </w:rPr>
        <w:sectPr w:rsidR="00296DA2">
          <w:footerReference w:type="default" r:id="rId11"/>
          <w:footerReference w:type="first" r:id="rId12"/>
          <w:pgSz w:w="12240" w:h="15840"/>
          <w:pgMar w:top="1440" w:right="1440" w:bottom="1440" w:left="1440" w:header="720" w:footer="720" w:gutter="0"/>
          <w:pgNumType w:start="1"/>
          <w:cols w:space="720"/>
          <w:docGrid w:linePitch="360"/>
        </w:sectPr>
      </w:pPr>
    </w:p>
    <w:p w14:paraId="443A43FF" w14:textId="0A4F6A67" w:rsidR="00503681" w:rsidRPr="00503681" w:rsidRDefault="00503681" w:rsidP="00503681">
      <w:pPr>
        <w:pStyle w:val="Heading1"/>
      </w:pPr>
      <w:r>
        <w:t>Appendix:</w:t>
      </w:r>
      <w:bookmarkStart w:id="0" w:name="_GoBack"/>
      <w:bookmarkEnd w:id="0"/>
    </w:p>
    <w:p w14:paraId="024B639B" w14:textId="68314FA7" w:rsidR="006940A2" w:rsidRPr="00827B62" w:rsidRDefault="00827B62" w:rsidP="00827B62">
      <w:pPr>
        <w:pStyle w:val="Heading1"/>
        <w:jc w:val="center"/>
      </w:pPr>
      <w:r>
        <w:t xml:space="preserve">Australian </w:t>
      </w:r>
      <w:r w:rsidR="006054DC">
        <w:t>Graph Results:</w:t>
      </w:r>
    </w:p>
    <w:p w14:paraId="0D322E3C" w14:textId="766BA5E4" w:rsidR="00827B62" w:rsidRDefault="00827B62" w:rsidP="00827B62">
      <w:pPr>
        <w:jc w:val="center"/>
        <w:rPr>
          <w:sz w:val="20"/>
          <w:szCs w:val="20"/>
        </w:rPr>
        <w:sectPr w:rsidR="00827B62" w:rsidSect="006940A2">
          <w:type w:val="continuous"/>
          <w:pgSz w:w="12240" w:h="15840"/>
          <w:pgMar w:top="1440" w:right="1440" w:bottom="1440" w:left="1440" w:header="720" w:footer="720" w:gutter="0"/>
          <w:pgNumType w:start="1"/>
          <w:cols w:space="720"/>
          <w:docGrid w:linePitch="360"/>
        </w:sectPr>
      </w:pPr>
      <w:r>
        <w:rPr>
          <w:sz w:val="20"/>
          <w:szCs w:val="20"/>
        </w:rPr>
        <w:t>[0, 0] = [year placement count, number of states processed]</w:t>
      </w:r>
    </w:p>
    <w:p w14:paraId="785CC181" w14:textId="48DE24AF" w:rsidR="006054DC" w:rsidRPr="006054DC" w:rsidRDefault="006054DC" w:rsidP="00827B62">
      <w:pPr>
        <w:rPr>
          <w:sz w:val="20"/>
          <w:szCs w:val="20"/>
        </w:rPr>
      </w:pPr>
      <w:r w:rsidRPr="006054DC">
        <w:rPr>
          <w:sz w:val="20"/>
          <w:szCs w:val="20"/>
        </w:rPr>
        <w:t>[0, 1]</w:t>
      </w:r>
      <w:r w:rsidR="00827B62">
        <w:rPr>
          <w:sz w:val="20"/>
          <w:szCs w:val="20"/>
        </w:rPr>
        <w:t xml:space="preserve"> </w:t>
      </w:r>
    </w:p>
    <w:p w14:paraId="19786A6D" w14:textId="77777777" w:rsidR="006054DC" w:rsidRPr="006054DC" w:rsidRDefault="006054DC" w:rsidP="006054DC">
      <w:pPr>
        <w:rPr>
          <w:sz w:val="20"/>
          <w:szCs w:val="20"/>
        </w:rPr>
      </w:pPr>
      <w:r w:rsidRPr="006054DC">
        <w:rPr>
          <w:sz w:val="20"/>
          <w:szCs w:val="20"/>
        </w:rPr>
        <w:t>Australian Capital Territory</w:t>
      </w:r>
    </w:p>
    <w:p w14:paraId="3B97951D" w14:textId="77777777" w:rsidR="006054DC" w:rsidRPr="006054DC" w:rsidRDefault="006054DC" w:rsidP="006054DC">
      <w:pPr>
        <w:rPr>
          <w:sz w:val="20"/>
          <w:szCs w:val="20"/>
        </w:rPr>
      </w:pPr>
      <w:r w:rsidRPr="006054DC">
        <w:rPr>
          <w:sz w:val="20"/>
          <w:szCs w:val="20"/>
        </w:rPr>
        <w:t>Difference between state and country data -9.234666666666685</w:t>
      </w:r>
    </w:p>
    <w:p w14:paraId="4140583F" w14:textId="77777777" w:rsidR="006054DC" w:rsidRPr="006054DC" w:rsidRDefault="006054DC" w:rsidP="006054DC">
      <w:pPr>
        <w:rPr>
          <w:sz w:val="20"/>
          <w:szCs w:val="20"/>
        </w:rPr>
      </w:pPr>
      <w:r w:rsidRPr="006054DC">
        <w:rPr>
          <w:sz w:val="20"/>
          <w:szCs w:val="20"/>
        </w:rPr>
        <w:t>New South Wales</w:t>
      </w:r>
    </w:p>
    <w:p w14:paraId="5C863324" w14:textId="77777777" w:rsidR="006054DC" w:rsidRPr="006054DC" w:rsidRDefault="006054DC" w:rsidP="006054DC">
      <w:pPr>
        <w:rPr>
          <w:sz w:val="20"/>
          <w:szCs w:val="20"/>
        </w:rPr>
      </w:pPr>
      <w:r w:rsidRPr="006054DC">
        <w:rPr>
          <w:sz w:val="20"/>
          <w:szCs w:val="20"/>
        </w:rPr>
        <w:t>Difference between state and country data -3.533083333333362</w:t>
      </w:r>
    </w:p>
    <w:p w14:paraId="2364C625" w14:textId="77777777" w:rsidR="006054DC" w:rsidRPr="006054DC" w:rsidRDefault="006054DC" w:rsidP="006054DC">
      <w:pPr>
        <w:rPr>
          <w:sz w:val="20"/>
          <w:szCs w:val="20"/>
        </w:rPr>
      </w:pPr>
      <w:r w:rsidRPr="006054DC">
        <w:rPr>
          <w:sz w:val="20"/>
          <w:szCs w:val="20"/>
        </w:rPr>
        <w:t>Northern Territory</w:t>
      </w:r>
    </w:p>
    <w:p w14:paraId="6C1239A7"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123AAF10" w14:textId="77777777" w:rsidR="006054DC" w:rsidRPr="006054DC" w:rsidRDefault="006054DC" w:rsidP="006054DC">
      <w:pPr>
        <w:rPr>
          <w:sz w:val="20"/>
          <w:szCs w:val="20"/>
        </w:rPr>
      </w:pPr>
      <w:r w:rsidRPr="006054DC">
        <w:rPr>
          <w:sz w:val="20"/>
          <w:szCs w:val="20"/>
        </w:rPr>
        <w:t>Queensland</w:t>
      </w:r>
    </w:p>
    <w:p w14:paraId="705AA1CC"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5FFDF6A9" w14:textId="77777777" w:rsidR="006054DC" w:rsidRPr="006054DC" w:rsidRDefault="006054DC" w:rsidP="006054DC">
      <w:pPr>
        <w:rPr>
          <w:sz w:val="20"/>
          <w:szCs w:val="20"/>
        </w:rPr>
      </w:pPr>
      <w:r w:rsidRPr="006054DC">
        <w:rPr>
          <w:sz w:val="20"/>
          <w:szCs w:val="20"/>
        </w:rPr>
        <w:t>South Australia</w:t>
      </w:r>
    </w:p>
    <w:p w14:paraId="2CEC8C49" w14:textId="77777777" w:rsidR="006054DC" w:rsidRPr="006054DC" w:rsidRDefault="006054DC" w:rsidP="006054DC">
      <w:pPr>
        <w:rPr>
          <w:sz w:val="20"/>
          <w:szCs w:val="20"/>
        </w:rPr>
      </w:pPr>
      <w:r w:rsidRPr="006054DC">
        <w:rPr>
          <w:sz w:val="20"/>
          <w:szCs w:val="20"/>
        </w:rPr>
        <w:t>Difference between state and country data -1.5839166666666848</w:t>
      </w:r>
    </w:p>
    <w:p w14:paraId="09CE8CA9" w14:textId="77777777" w:rsidR="006054DC" w:rsidRPr="006054DC" w:rsidRDefault="006054DC" w:rsidP="006054DC">
      <w:pPr>
        <w:rPr>
          <w:sz w:val="20"/>
          <w:szCs w:val="20"/>
        </w:rPr>
      </w:pPr>
      <w:r w:rsidRPr="006054DC">
        <w:rPr>
          <w:sz w:val="20"/>
          <w:szCs w:val="20"/>
        </w:rPr>
        <w:t>Tasmania</w:t>
      </w:r>
    </w:p>
    <w:p w14:paraId="53F6F574" w14:textId="77777777" w:rsidR="006054DC" w:rsidRPr="006054DC" w:rsidRDefault="006054DC" w:rsidP="006054DC">
      <w:pPr>
        <w:rPr>
          <w:sz w:val="20"/>
          <w:szCs w:val="20"/>
        </w:rPr>
      </w:pPr>
      <w:r w:rsidRPr="006054DC">
        <w:rPr>
          <w:sz w:val="20"/>
          <w:szCs w:val="20"/>
        </w:rPr>
        <w:t>Difference between state and country data -10.063500000000017</w:t>
      </w:r>
    </w:p>
    <w:p w14:paraId="4433369C" w14:textId="77777777" w:rsidR="006054DC" w:rsidRPr="006054DC" w:rsidRDefault="006054DC" w:rsidP="006054DC">
      <w:pPr>
        <w:rPr>
          <w:sz w:val="20"/>
          <w:szCs w:val="20"/>
        </w:rPr>
      </w:pPr>
      <w:r w:rsidRPr="006054DC">
        <w:rPr>
          <w:sz w:val="20"/>
          <w:szCs w:val="20"/>
        </w:rPr>
        <w:t>Victoria</w:t>
      </w:r>
    </w:p>
    <w:p w14:paraId="7BC2E5D8" w14:textId="77777777" w:rsidR="006054DC" w:rsidRPr="006054DC" w:rsidRDefault="006054DC" w:rsidP="006054DC">
      <w:pPr>
        <w:rPr>
          <w:sz w:val="20"/>
          <w:szCs w:val="20"/>
        </w:rPr>
      </w:pPr>
      <w:r w:rsidRPr="006054DC">
        <w:rPr>
          <w:sz w:val="20"/>
          <w:szCs w:val="20"/>
        </w:rPr>
        <w:t>Difference between state and country data -6.81391666666668</w:t>
      </w:r>
    </w:p>
    <w:p w14:paraId="7EF8943D" w14:textId="77777777" w:rsidR="006054DC" w:rsidRPr="006054DC" w:rsidRDefault="006054DC" w:rsidP="006054DC">
      <w:pPr>
        <w:rPr>
          <w:sz w:val="20"/>
          <w:szCs w:val="20"/>
        </w:rPr>
      </w:pPr>
      <w:r w:rsidRPr="006054DC">
        <w:rPr>
          <w:sz w:val="20"/>
          <w:szCs w:val="20"/>
        </w:rPr>
        <w:t>Western Australia</w:t>
      </w:r>
    </w:p>
    <w:p w14:paraId="215BE345" w14:textId="77777777" w:rsidR="006054DC" w:rsidRPr="006054DC" w:rsidRDefault="006054DC" w:rsidP="006054DC">
      <w:pPr>
        <w:rPr>
          <w:sz w:val="20"/>
          <w:szCs w:val="20"/>
        </w:rPr>
      </w:pPr>
      <w:r w:rsidRPr="006054DC">
        <w:rPr>
          <w:sz w:val="20"/>
          <w:szCs w:val="20"/>
        </w:rPr>
        <w:t>Difference between state and country data 0.6661666666666477</w:t>
      </w:r>
    </w:p>
    <w:p w14:paraId="5D2A9253" w14:textId="77777777" w:rsidR="006054DC" w:rsidRPr="006054DC" w:rsidRDefault="006054DC" w:rsidP="006054DC">
      <w:pPr>
        <w:rPr>
          <w:sz w:val="20"/>
          <w:szCs w:val="20"/>
        </w:rPr>
      </w:pPr>
      <w:r w:rsidRPr="006054DC">
        <w:rPr>
          <w:sz w:val="20"/>
          <w:szCs w:val="20"/>
        </w:rPr>
        <w:t>[1, 17]</w:t>
      </w:r>
    </w:p>
    <w:p w14:paraId="453C6633" w14:textId="77777777" w:rsidR="006054DC" w:rsidRPr="006054DC" w:rsidRDefault="006054DC" w:rsidP="006054DC">
      <w:pPr>
        <w:rPr>
          <w:sz w:val="20"/>
          <w:szCs w:val="20"/>
        </w:rPr>
      </w:pPr>
      <w:r w:rsidRPr="006054DC">
        <w:rPr>
          <w:sz w:val="20"/>
          <w:szCs w:val="20"/>
        </w:rPr>
        <w:t>Australian Capital Territory</w:t>
      </w:r>
    </w:p>
    <w:p w14:paraId="39298985" w14:textId="77777777" w:rsidR="006054DC" w:rsidRPr="006054DC" w:rsidRDefault="006054DC" w:rsidP="006054DC">
      <w:pPr>
        <w:rPr>
          <w:sz w:val="20"/>
          <w:szCs w:val="20"/>
        </w:rPr>
      </w:pPr>
      <w:r w:rsidRPr="006054DC">
        <w:rPr>
          <w:sz w:val="20"/>
          <w:szCs w:val="20"/>
        </w:rPr>
        <w:t>Difference between state and country data -10.27799999999999</w:t>
      </w:r>
    </w:p>
    <w:p w14:paraId="098D88BD" w14:textId="77777777" w:rsidR="006054DC" w:rsidRPr="006054DC" w:rsidRDefault="006054DC" w:rsidP="006054DC">
      <w:pPr>
        <w:rPr>
          <w:sz w:val="20"/>
          <w:szCs w:val="20"/>
        </w:rPr>
      </w:pPr>
      <w:r w:rsidRPr="006054DC">
        <w:rPr>
          <w:sz w:val="20"/>
          <w:szCs w:val="20"/>
        </w:rPr>
        <w:t>New South Wales</w:t>
      </w:r>
    </w:p>
    <w:p w14:paraId="15C370D6" w14:textId="77777777" w:rsidR="006054DC" w:rsidRPr="006054DC" w:rsidRDefault="006054DC" w:rsidP="006054DC">
      <w:pPr>
        <w:rPr>
          <w:sz w:val="20"/>
          <w:szCs w:val="20"/>
        </w:rPr>
      </w:pPr>
      <w:r w:rsidRPr="006054DC">
        <w:rPr>
          <w:sz w:val="20"/>
          <w:szCs w:val="20"/>
        </w:rPr>
        <w:t>Difference between state and country data -4.459666666666649</w:t>
      </w:r>
    </w:p>
    <w:p w14:paraId="05CC81BC" w14:textId="77777777" w:rsidR="006054DC" w:rsidRPr="006054DC" w:rsidRDefault="006054DC" w:rsidP="006054DC">
      <w:pPr>
        <w:rPr>
          <w:sz w:val="20"/>
          <w:szCs w:val="20"/>
        </w:rPr>
      </w:pPr>
      <w:r w:rsidRPr="006054DC">
        <w:rPr>
          <w:sz w:val="20"/>
          <w:szCs w:val="20"/>
        </w:rPr>
        <w:t>Northern Territory</w:t>
      </w:r>
    </w:p>
    <w:p w14:paraId="1199C16C"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529E0195" w14:textId="77777777" w:rsidR="006054DC" w:rsidRPr="006054DC" w:rsidRDefault="006054DC" w:rsidP="006054DC">
      <w:pPr>
        <w:rPr>
          <w:sz w:val="20"/>
          <w:szCs w:val="20"/>
        </w:rPr>
      </w:pPr>
      <w:r w:rsidRPr="006054DC">
        <w:rPr>
          <w:sz w:val="20"/>
          <w:szCs w:val="20"/>
        </w:rPr>
        <w:t>Queensland</w:t>
      </w:r>
    </w:p>
    <w:p w14:paraId="12AF978F"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75560809" w14:textId="77777777" w:rsidR="006054DC" w:rsidRPr="006054DC" w:rsidRDefault="006054DC" w:rsidP="006054DC">
      <w:pPr>
        <w:rPr>
          <w:sz w:val="20"/>
          <w:szCs w:val="20"/>
        </w:rPr>
      </w:pPr>
      <w:r w:rsidRPr="006054DC">
        <w:rPr>
          <w:sz w:val="20"/>
          <w:szCs w:val="20"/>
        </w:rPr>
        <w:t>South Australia</w:t>
      </w:r>
    </w:p>
    <w:p w14:paraId="007F3F3A" w14:textId="77777777" w:rsidR="006054DC" w:rsidRPr="006054DC" w:rsidRDefault="006054DC" w:rsidP="006054DC">
      <w:pPr>
        <w:rPr>
          <w:sz w:val="20"/>
          <w:szCs w:val="20"/>
        </w:rPr>
      </w:pPr>
      <w:r w:rsidRPr="006054DC">
        <w:rPr>
          <w:sz w:val="20"/>
          <w:szCs w:val="20"/>
        </w:rPr>
        <w:t>Difference between state and country data -2.467500000000001</w:t>
      </w:r>
    </w:p>
    <w:p w14:paraId="2CA95496" w14:textId="77777777" w:rsidR="006054DC" w:rsidRPr="006054DC" w:rsidRDefault="006054DC" w:rsidP="006054DC">
      <w:pPr>
        <w:rPr>
          <w:sz w:val="20"/>
          <w:szCs w:val="20"/>
        </w:rPr>
      </w:pPr>
      <w:r w:rsidRPr="006054DC">
        <w:rPr>
          <w:sz w:val="20"/>
          <w:szCs w:val="20"/>
        </w:rPr>
        <w:t>Tasmania</w:t>
      </w:r>
    </w:p>
    <w:p w14:paraId="771EC107" w14:textId="77777777" w:rsidR="006054DC" w:rsidRPr="006054DC" w:rsidRDefault="006054DC" w:rsidP="006054DC">
      <w:pPr>
        <w:rPr>
          <w:sz w:val="20"/>
          <w:szCs w:val="20"/>
        </w:rPr>
      </w:pPr>
      <w:r w:rsidRPr="006054DC">
        <w:rPr>
          <w:sz w:val="20"/>
          <w:szCs w:val="20"/>
        </w:rPr>
        <w:t>Difference between state and country data -11.178749999999992</w:t>
      </w:r>
    </w:p>
    <w:p w14:paraId="71E01A45" w14:textId="77777777" w:rsidR="006054DC" w:rsidRPr="006054DC" w:rsidRDefault="006054DC" w:rsidP="006054DC">
      <w:pPr>
        <w:rPr>
          <w:sz w:val="20"/>
          <w:szCs w:val="20"/>
        </w:rPr>
      </w:pPr>
      <w:r w:rsidRPr="006054DC">
        <w:rPr>
          <w:sz w:val="20"/>
          <w:szCs w:val="20"/>
        </w:rPr>
        <w:t>Victoria</w:t>
      </w:r>
    </w:p>
    <w:p w14:paraId="3D5CC0BA" w14:textId="77777777" w:rsidR="006054DC" w:rsidRPr="006054DC" w:rsidRDefault="006054DC" w:rsidP="006054DC">
      <w:pPr>
        <w:rPr>
          <w:sz w:val="20"/>
          <w:szCs w:val="20"/>
        </w:rPr>
      </w:pPr>
      <w:r w:rsidRPr="006054DC">
        <w:rPr>
          <w:sz w:val="20"/>
          <w:szCs w:val="20"/>
        </w:rPr>
        <w:t>Difference between state and country data -7.784749999999992</w:t>
      </w:r>
    </w:p>
    <w:p w14:paraId="2A5A7C8F" w14:textId="77777777" w:rsidR="006054DC" w:rsidRPr="006054DC" w:rsidRDefault="006054DC" w:rsidP="006054DC">
      <w:pPr>
        <w:rPr>
          <w:sz w:val="20"/>
          <w:szCs w:val="20"/>
        </w:rPr>
      </w:pPr>
      <w:r w:rsidRPr="006054DC">
        <w:rPr>
          <w:sz w:val="20"/>
          <w:szCs w:val="20"/>
        </w:rPr>
        <w:t>Western Australia</w:t>
      </w:r>
    </w:p>
    <w:p w14:paraId="6C693D62" w14:textId="77777777" w:rsidR="006054DC" w:rsidRPr="006054DC" w:rsidRDefault="006054DC" w:rsidP="006054DC">
      <w:pPr>
        <w:rPr>
          <w:sz w:val="20"/>
          <w:szCs w:val="20"/>
        </w:rPr>
      </w:pPr>
      <w:r w:rsidRPr="006054DC">
        <w:rPr>
          <w:sz w:val="20"/>
          <w:szCs w:val="20"/>
        </w:rPr>
        <w:t>Difference between state and country data 0.7375000000000114</w:t>
      </w:r>
    </w:p>
    <w:p w14:paraId="1C64C4BA" w14:textId="77777777" w:rsidR="006054DC" w:rsidRPr="006054DC" w:rsidRDefault="006054DC" w:rsidP="006054DC">
      <w:pPr>
        <w:rPr>
          <w:sz w:val="20"/>
          <w:szCs w:val="20"/>
        </w:rPr>
      </w:pPr>
      <w:r w:rsidRPr="006054DC">
        <w:rPr>
          <w:sz w:val="20"/>
          <w:szCs w:val="20"/>
        </w:rPr>
        <w:t>[2, 33]</w:t>
      </w:r>
    </w:p>
    <w:p w14:paraId="60DBCB3E" w14:textId="77777777" w:rsidR="006054DC" w:rsidRPr="006054DC" w:rsidRDefault="006054DC" w:rsidP="006054DC">
      <w:pPr>
        <w:rPr>
          <w:sz w:val="20"/>
          <w:szCs w:val="20"/>
        </w:rPr>
      </w:pPr>
      <w:r w:rsidRPr="006054DC">
        <w:rPr>
          <w:sz w:val="20"/>
          <w:szCs w:val="20"/>
        </w:rPr>
        <w:t>Australian Capital Territory</w:t>
      </w:r>
    </w:p>
    <w:p w14:paraId="6B10E1C9" w14:textId="77777777" w:rsidR="006054DC" w:rsidRPr="006054DC" w:rsidRDefault="006054DC" w:rsidP="006054DC">
      <w:pPr>
        <w:rPr>
          <w:sz w:val="20"/>
          <w:szCs w:val="20"/>
        </w:rPr>
      </w:pPr>
      <w:r w:rsidRPr="006054DC">
        <w:rPr>
          <w:sz w:val="20"/>
          <w:szCs w:val="20"/>
        </w:rPr>
        <w:t>Difference between state and country data -9.235277777777803</w:t>
      </w:r>
    </w:p>
    <w:p w14:paraId="01B2DB2D" w14:textId="77777777" w:rsidR="006054DC" w:rsidRPr="006054DC" w:rsidRDefault="006054DC" w:rsidP="006054DC">
      <w:pPr>
        <w:rPr>
          <w:sz w:val="20"/>
          <w:szCs w:val="20"/>
        </w:rPr>
      </w:pPr>
      <w:r w:rsidRPr="006054DC">
        <w:rPr>
          <w:sz w:val="20"/>
          <w:szCs w:val="20"/>
        </w:rPr>
        <w:t>New South Wales</w:t>
      </w:r>
    </w:p>
    <w:p w14:paraId="458F0A44" w14:textId="77777777" w:rsidR="006054DC" w:rsidRPr="006054DC" w:rsidRDefault="006054DC" w:rsidP="006054DC">
      <w:pPr>
        <w:rPr>
          <w:sz w:val="20"/>
          <w:szCs w:val="20"/>
        </w:rPr>
      </w:pPr>
      <w:r w:rsidRPr="006054DC">
        <w:rPr>
          <w:sz w:val="20"/>
          <w:szCs w:val="20"/>
        </w:rPr>
        <w:t>Difference between state and country data -3.501444444444452</w:t>
      </w:r>
    </w:p>
    <w:p w14:paraId="1B89A009" w14:textId="77777777" w:rsidR="006054DC" w:rsidRPr="006054DC" w:rsidRDefault="006054DC" w:rsidP="006054DC">
      <w:pPr>
        <w:rPr>
          <w:sz w:val="20"/>
          <w:szCs w:val="20"/>
        </w:rPr>
      </w:pPr>
      <w:r w:rsidRPr="006054DC">
        <w:rPr>
          <w:sz w:val="20"/>
          <w:szCs w:val="20"/>
        </w:rPr>
        <w:t>Northern Territory</w:t>
      </w:r>
    </w:p>
    <w:p w14:paraId="09CD2EC6"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1F880992" w14:textId="77777777" w:rsidR="006054DC" w:rsidRPr="006054DC" w:rsidRDefault="006054DC" w:rsidP="006054DC">
      <w:pPr>
        <w:rPr>
          <w:sz w:val="20"/>
          <w:szCs w:val="20"/>
        </w:rPr>
      </w:pPr>
      <w:r w:rsidRPr="006054DC">
        <w:rPr>
          <w:sz w:val="20"/>
          <w:szCs w:val="20"/>
        </w:rPr>
        <w:t>Queensland</w:t>
      </w:r>
    </w:p>
    <w:p w14:paraId="40E3DCE3"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009DC8CF" w14:textId="77777777" w:rsidR="006054DC" w:rsidRPr="006054DC" w:rsidRDefault="006054DC" w:rsidP="006054DC">
      <w:pPr>
        <w:rPr>
          <w:sz w:val="20"/>
          <w:szCs w:val="20"/>
        </w:rPr>
      </w:pPr>
      <w:r w:rsidRPr="006054DC">
        <w:rPr>
          <w:sz w:val="20"/>
          <w:szCs w:val="20"/>
        </w:rPr>
        <w:t>South Australia</w:t>
      </w:r>
    </w:p>
    <w:p w14:paraId="402D6698" w14:textId="77777777" w:rsidR="006054DC" w:rsidRPr="006054DC" w:rsidRDefault="006054DC" w:rsidP="006054DC">
      <w:pPr>
        <w:rPr>
          <w:sz w:val="20"/>
          <w:szCs w:val="20"/>
        </w:rPr>
      </w:pPr>
      <w:r w:rsidRPr="006054DC">
        <w:rPr>
          <w:sz w:val="20"/>
          <w:szCs w:val="20"/>
        </w:rPr>
        <w:t>Difference between state and country data -1.5158611111111213</w:t>
      </w:r>
    </w:p>
    <w:p w14:paraId="28C5B44E" w14:textId="77777777" w:rsidR="006054DC" w:rsidRPr="006054DC" w:rsidRDefault="006054DC" w:rsidP="006054DC">
      <w:pPr>
        <w:rPr>
          <w:sz w:val="20"/>
          <w:szCs w:val="20"/>
        </w:rPr>
      </w:pPr>
      <w:r w:rsidRPr="006054DC">
        <w:rPr>
          <w:sz w:val="20"/>
          <w:szCs w:val="20"/>
        </w:rPr>
        <w:t>Tasmania</w:t>
      </w:r>
    </w:p>
    <w:p w14:paraId="43A2E688" w14:textId="77777777" w:rsidR="006054DC" w:rsidRPr="006054DC" w:rsidRDefault="006054DC" w:rsidP="006054DC">
      <w:pPr>
        <w:rPr>
          <w:sz w:val="20"/>
          <w:szCs w:val="20"/>
        </w:rPr>
      </w:pPr>
      <w:r w:rsidRPr="006054DC">
        <w:rPr>
          <w:sz w:val="20"/>
          <w:szCs w:val="20"/>
        </w:rPr>
        <w:t>Difference between state and country data -10.069027777777785</w:t>
      </w:r>
    </w:p>
    <w:p w14:paraId="5B72D336" w14:textId="77777777" w:rsidR="006054DC" w:rsidRPr="006054DC" w:rsidRDefault="006054DC" w:rsidP="006054DC">
      <w:pPr>
        <w:rPr>
          <w:sz w:val="20"/>
          <w:szCs w:val="20"/>
        </w:rPr>
      </w:pPr>
      <w:r w:rsidRPr="006054DC">
        <w:rPr>
          <w:sz w:val="20"/>
          <w:szCs w:val="20"/>
        </w:rPr>
        <w:t>Victoria</w:t>
      </w:r>
    </w:p>
    <w:p w14:paraId="5F1D965B" w14:textId="77777777" w:rsidR="006054DC" w:rsidRPr="006054DC" w:rsidRDefault="006054DC" w:rsidP="006054DC">
      <w:pPr>
        <w:rPr>
          <w:sz w:val="20"/>
          <w:szCs w:val="20"/>
        </w:rPr>
      </w:pPr>
      <w:r w:rsidRPr="006054DC">
        <w:rPr>
          <w:sz w:val="20"/>
          <w:szCs w:val="20"/>
        </w:rPr>
        <w:t>Difference between state and country data -6.785361111111124</w:t>
      </w:r>
    </w:p>
    <w:p w14:paraId="0D1E15CD" w14:textId="77777777" w:rsidR="006054DC" w:rsidRPr="006054DC" w:rsidRDefault="006054DC" w:rsidP="006054DC">
      <w:pPr>
        <w:rPr>
          <w:sz w:val="20"/>
          <w:szCs w:val="20"/>
        </w:rPr>
      </w:pPr>
      <w:r w:rsidRPr="006054DC">
        <w:rPr>
          <w:sz w:val="20"/>
          <w:szCs w:val="20"/>
        </w:rPr>
        <w:t>Western Australia</w:t>
      </w:r>
    </w:p>
    <w:p w14:paraId="56370CCC" w14:textId="77777777" w:rsidR="006054DC" w:rsidRPr="006054DC" w:rsidRDefault="006054DC" w:rsidP="006054DC">
      <w:pPr>
        <w:rPr>
          <w:sz w:val="20"/>
          <w:szCs w:val="20"/>
        </w:rPr>
      </w:pPr>
      <w:r w:rsidRPr="006054DC">
        <w:rPr>
          <w:sz w:val="20"/>
          <w:szCs w:val="20"/>
        </w:rPr>
        <w:t>Difference between state and country data 0.7317777777777756</w:t>
      </w:r>
    </w:p>
    <w:p w14:paraId="18F2D836" w14:textId="77777777" w:rsidR="006054DC" w:rsidRPr="006054DC" w:rsidRDefault="006054DC" w:rsidP="006054DC">
      <w:pPr>
        <w:rPr>
          <w:sz w:val="20"/>
          <w:szCs w:val="20"/>
        </w:rPr>
      </w:pPr>
      <w:r w:rsidRPr="006054DC">
        <w:rPr>
          <w:sz w:val="20"/>
          <w:szCs w:val="20"/>
        </w:rPr>
        <w:t>[3, 49]</w:t>
      </w:r>
    </w:p>
    <w:p w14:paraId="375D4AE3" w14:textId="77777777" w:rsidR="006054DC" w:rsidRPr="006054DC" w:rsidRDefault="006054DC" w:rsidP="006054DC">
      <w:pPr>
        <w:rPr>
          <w:sz w:val="20"/>
          <w:szCs w:val="20"/>
        </w:rPr>
      </w:pPr>
      <w:r w:rsidRPr="006054DC">
        <w:rPr>
          <w:sz w:val="20"/>
          <w:szCs w:val="20"/>
        </w:rPr>
        <w:t>Australian Capital Territory</w:t>
      </w:r>
    </w:p>
    <w:p w14:paraId="110EB3F2" w14:textId="77777777" w:rsidR="006054DC" w:rsidRPr="006054DC" w:rsidRDefault="006054DC" w:rsidP="006054DC">
      <w:pPr>
        <w:rPr>
          <w:sz w:val="20"/>
          <w:szCs w:val="20"/>
        </w:rPr>
      </w:pPr>
      <w:r w:rsidRPr="006054DC">
        <w:rPr>
          <w:sz w:val="20"/>
          <w:szCs w:val="20"/>
        </w:rPr>
        <w:t>Difference between state and country data -11.567011363636345</w:t>
      </w:r>
    </w:p>
    <w:p w14:paraId="7C19F758" w14:textId="77777777" w:rsidR="006054DC" w:rsidRPr="006054DC" w:rsidRDefault="006054DC" w:rsidP="006054DC">
      <w:pPr>
        <w:rPr>
          <w:sz w:val="20"/>
          <w:szCs w:val="20"/>
        </w:rPr>
      </w:pPr>
      <w:r w:rsidRPr="006054DC">
        <w:rPr>
          <w:sz w:val="20"/>
          <w:szCs w:val="20"/>
        </w:rPr>
        <w:t>New South Wales</w:t>
      </w:r>
    </w:p>
    <w:p w14:paraId="0B32E029" w14:textId="77777777" w:rsidR="006054DC" w:rsidRPr="006054DC" w:rsidRDefault="006054DC" w:rsidP="006054DC">
      <w:pPr>
        <w:rPr>
          <w:sz w:val="20"/>
          <w:szCs w:val="20"/>
        </w:rPr>
      </w:pPr>
      <w:r w:rsidRPr="006054DC">
        <w:rPr>
          <w:sz w:val="20"/>
          <w:szCs w:val="20"/>
        </w:rPr>
        <w:t>Difference between state and country data -6.146511363636369</w:t>
      </w:r>
    </w:p>
    <w:p w14:paraId="39CE3BAB" w14:textId="77777777" w:rsidR="006054DC" w:rsidRPr="006054DC" w:rsidRDefault="006054DC" w:rsidP="006054DC">
      <w:pPr>
        <w:rPr>
          <w:sz w:val="20"/>
          <w:szCs w:val="20"/>
        </w:rPr>
      </w:pPr>
      <w:r w:rsidRPr="006054DC">
        <w:rPr>
          <w:sz w:val="20"/>
          <w:szCs w:val="20"/>
        </w:rPr>
        <w:t>Northern Territory</w:t>
      </w:r>
    </w:p>
    <w:p w14:paraId="37D3E07E" w14:textId="77777777" w:rsidR="006054DC" w:rsidRPr="006054DC" w:rsidRDefault="006054DC" w:rsidP="006054DC">
      <w:pPr>
        <w:rPr>
          <w:sz w:val="20"/>
          <w:szCs w:val="20"/>
        </w:rPr>
      </w:pPr>
      <w:r w:rsidRPr="006054DC">
        <w:rPr>
          <w:sz w:val="20"/>
          <w:szCs w:val="20"/>
        </w:rPr>
        <w:t>Difference between state and country data 1.089506493506498</w:t>
      </w:r>
    </w:p>
    <w:p w14:paraId="565825A7" w14:textId="77777777" w:rsidR="006054DC" w:rsidRPr="006054DC" w:rsidRDefault="006054DC" w:rsidP="006054DC">
      <w:pPr>
        <w:rPr>
          <w:sz w:val="20"/>
          <w:szCs w:val="20"/>
        </w:rPr>
      </w:pPr>
      <w:r w:rsidRPr="006054DC">
        <w:rPr>
          <w:sz w:val="20"/>
          <w:szCs w:val="20"/>
        </w:rPr>
        <w:t>Queensland</w:t>
      </w:r>
    </w:p>
    <w:p w14:paraId="0EA95661" w14:textId="77777777" w:rsidR="006054DC" w:rsidRPr="006054DC" w:rsidRDefault="006054DC" w:rsidP="006054DC">
      <w:pPr>
        <w:rPr>
          <w:sz w:val="20"/>
          <w:szCs w:val="20"/>
        </w:rPr>
      </w:pPr>
      <w:r w:rsidRPr="006054DC">
        <w:rPr>
          <w:sz w:val="20"/>
          <w:szCs w:val="20"/>
        </w:rPr>
        <w:t>Difference between state and country data -0.011761363636345834</w:t>
      </w:r>
    </w:p>
    <w:p w14:paraId="1163917F" w14:textId="77777777" w:rsidR="006054DC" w:rsidRPr="006054DC" w:rsidRDefault="006054DC" w:rsidP="006054DC">
      <w:pPr>
        <w:rPr>
          <w:sz w:val="20"/>
          <w:szCs w:val="20"/>
        </w:rPr>
      </w:pPr>
      <w:r w:rsidRPr="006054DC">
        <w:rPr>
          <w:sz w:val="20"/>
          <w:szCs w:val="20"/>
        </w:rPr>
        <w:t>South Australia</w:t>
      </w:r>
    </w:p>
    <w:p w14:paraId="33D168D7" w14:textId="77777777" w:rsidR="006054DC" w:rsidRPr="006054DC" w:rsidRDefault="006054DC" w:rsidP="006054DC">
      <w:pPr>
        <w:rPr>
          <w:sz w:val="20"/>
          <w:szCs w:val="20"/>
        </w:rPr>
      </w:pPr>
      <w:r w:rsidRPr="006054DC">
        <w:rPr>
          <w:sz w:val="20"/>
          <w:szCs w:val="20"/>
        </w:rPr>
        <w:t>Difference between state and country data -2.487636363636362</w:t>
      </w:r>
    </w:p>
    <w:p w14:paraId="03AFC053" w14:textId="77777777" w:rsidR="006054DC" w:rsidRPr="006054DC" w:rsidRDefault="006054DC" w:rsidP="006054DC">
      <w:pPr>
        <w:rPr>
          <w:sz w:val="20"/>
          <w:szCs w:val="20"/>
        </w:rPr>
      </w:pPr>
      <w:r w:rsidRPr="006054DC">
        <w:rPr>
          <w:sz w:val="20"/>
          <w:szCs w:val="20"/>
        </w:rPr>
        <w:t>Tasmania</w:t>
      </w:r>
    </w:p>
    <w:p w14:paraId="0871D6D2" w14:textId="77777777" w:rsidR="006054DC" w:rsidRPr="006054DC" w:rsidRDefault="006054DC" w:rsidP="006054DC">
      <w:pPr>
        <w:rPr>
          <w:sz w:val="20"/>
          <w:szCs w:val="20"/>
        </w:rPr>
      </w:pPr>
      <w:r w:rsidRPr="006054DC">
        <w:rPr>
          <w:sz w:val="20"/>
          <w:szCs w:val="20"/>
        </w:rPr>
        <w:t>Difference between state and country data -11.464386363636343</w:t>
      </w:r>
    </w:p>
    <w:p w14:paraId="124ADF47" w14:textId="77777777" w:rsidR="006054DC" w:rsidRPr="006054DC" w:rsidRDefault="006054DC" w:rsidP="006054DC">
      <w:pPr>
        <w:rPr>
          <w:sz w:val="20"/>
          <w:szCs w:val="20"/>
        </w:rPr>
      </w:pPr>
      <w:r w:rsidRPr="006054DC">
        <w:rPr>
          <w:sz w:val="20"/>
          <w:szCs w:val="20"/>
        </w:rPr>
        <w:t>Victoria</w:t>
      </w:r>
    </w:p>
    <w:p w14:paraId="5D6467FB" w14:textId="77777777" w:rsidR="006054DC" w:rsidRPr="006054DC" w:rsidRDefault="006054DC" w:rsidP="006054DC">
      <w:pPr>
        <w:rPr>
          <w:sz w:val="20"/>
          <w:szCs w:val="20"/>
        </w:rPr>
      </w:pPr>
      <w:r w:rsidRPr="006054DC">
        <w:rPr>
          <w:sz w:val="20"/>
          <w:szCs w:val="20"/>
        </w:rPr>
        <w:t>Difference between state and country data -8.899011363636346</w:t>
      </w:r>
    </w:p>
    <w:p w14:paraId="6FF5E312" w14:textId="77777777" w:rsidR="006054DC" w:rsidRPr="006054DC" w:rsidRDefault="006054DC" w:rsidP="006054DC">
      <w:pPr>
        <w:rPr>
          <w:sz w:val="20"/>
          <w:szCs w:val="20"/>
        </w:rPr>
      </w:pPr>
      <w:r w:rsidRPr="006054DC">
        <w:rPr>
          <w:sz w:val="20"/>
          <w:szCs w:val="20"/>
        </w:rPr>
        <w:t>Western Australia</w:t>
      </w:r>
    </w:p>
    <w:p w14:paraId="4715100A" w14:textId="77777777" w:rsidR="006054DC" w:rsidRPr="006054DC" w:rsidRDefault="006054DC" w:rsidP="006054DC">
      <w:pPr>
        <w:rPr>
          <w:sz w:val="20"/>
          <w:szCs w:val="20"/>
        </w:rPr>
      </w:pPr>
      <w:r w:rsidRPr="006054DC">
        <w:rPr>
          <w:sz w:val="20"/>
          <w:szCs w:val="20"/>
        </w:rPr>
        <w:t>Difference between state and country data 0.23226363636364766</w:t>
      </w:r>
    </w:p>
    <w:p w14:paraId="0E153C0F" w14:textId="77777777" w:rsidR="006054DC" w:rsidRPr="006054DC" w:rsidRDefault="006054DC" w:rsidP="006054DC">
      <w:pPr>
        <w:rPr>
          <w:sz w:val="20"/>
          <w:szCs w:val="20"/>
        </w:rPr>
      </w:pPr>
      <w:r w:rsidRPr="006054DC">
        <w:rPr>
          <w:sz w:val="20"/>
          <w:szCs w:val="20"/>
        </w:rPr>
        <w:t>[4, 65]</w:t>
      </w:r>
    </w:p>
    <w:p w14:paraId="5FADB88E" w14:textId="77777777" w:rsidR="006054DC" w:rsidRPr="006054DC" w:rsidRDefault="006054DC" w:rsidP="006054DC">
      <w:pPr>
        <w:rPr>
          <w:sz w:val="20"/>
          <w:szCs w:val="20"/>
        </w:rPr>
      </w:pPr>
      <w:r w:rsidRPr="006054DC">
        <w:rPr>
          <w:sz w:val="20"/>
          <w:szCs w:val="20"/>
        </w:rPr>
        <w:t>Australian Capital Territory</w:t>
      </w:r>
    </w:p>
    <w:p w14:paraId="268E06C4" w14:textId="77777777" w:rsidR="006054DC" w:rsidRPr="006054DC" w:rsidRDefault="006054DC" w:rsidP="006054DC">
      <w:pPr>
        <w:rPr>
          <w:sz w:val="20"/>
          <w:szCs w:val="20"/>
        </w:rPr>
      </w:pPr>
      <w:r w:rsidRPr="006054DC">
        <w:rPr>
          <w:sz w:val="20"/>
          <w:szCs w:val="20"/>
        </w:rPr>
        <w:t>Difference between state and country data -9.682250000000002</w:t>
      </w:r>
    </w:p>
    <w:p w14:paraId="31A64540" w14:textId="77777777" w:rsidR="006054DC" w:rsidRPr="006054DC" w:rsidRDefault="006054DC" w:rsidP="006054DC">
      <w:pPr>
        <w:rPr>
          <w:sz w:val="20"/>
          <w:szCs w:val="20"/>
        </w:rPr>
      </w:pPr>
      <w:r w:rsidRPr="006054DC">
        <w:rPr>
          <w:sz w:val="20"/>
          <w:szCs w:val="20"/>
        </w:rPr>
        <w:t>New South Wales</w:t>
      </w:r>
    </w:p>
    <w:p w14:paraId="52BB7CFE" w14:textId="77777777" w:rsidR="006054DC" w:rsidRPr="006054DC" w:rsidRDefault="006054DC" w:rsidP="006054DC">
      <w:pPr>
        <w:rPr>
          <w:sz w:val="20"/>
          <w:szCs w:val="20"/>
        </w:rPr>
      </w:pPr>
      <w:r w:rsidRPr="006054DC">
        <w:rPr>
          <w:sz w:val="20"/>
          <w:szCs w:val="20"/>
        </w:rPr>
        <w:t>Difference between state and country data -4.141500000000015</w:t>
      </w:r>
    </w:p>
    <w:p w14:paraId="7DB706D1" w14:textId="77777777" w:rsidR="006054DC" w:rsidRPr="006054DC" w:rsidRDefault="006054DC" w:rsidP="006054DC">
      <w:pPr>
        <w:rPr>
          <w:sz w:val="20"/>
          <w:szCs w:val="20"/>
        </w:rPr>
      </w:pPr>
      <w:r w:rsidRPr="006054DC">
        <w:rPr>
          <w:sz w:val="20"/>
          <w:szCs w:val="20"/>
        </w:rPr>
        <w:t>Northern Territory</w:t>
      </w:r>
    </w:p>
    <w:p w14:paraId="718D8B5D"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5E287056" w14:textId="77777777" w:rsidR="006054DC" w:rsidRPr="006054DC" w:rsidRDefault="006054DC" w:rsidP="006054DC">
      <w:pPr>
        <w:rPr>
          <w:sz w:val="20"/>
          <w:szCs w:val="20"/>
        </w:rPr>
      </w:pPr>
      <w:r w:rsidRPr="006054DC">
        <w:rPr>
          <w:sz w:val="20"/>
          <w:szCs w:val="20"/>
        </w:rPr>
        <w:t>Queensland</w:t>
      </w:r>
    </w:p>
    <w:p w14:paraId="506A6F54" w14:textId="77777777" w:rsidR="006054DC" w:rsidRPr="006054DC" w:rsidRDefault="006054DC" w:rsidP="006054DC">
      <w:pPr>
        <w:rPr>
          <w:sz w:val="20"/>
          <w:szCs w:val="20"/>
        </w:rPr>
      </w:pPr>
      <w:r w:rsidRPr="006054DC">
        <w:rPr>
          <w:sz w:val="20"/>
          <w:szCs w:val="20"/>
        </w:rPr>
        <w:t>Difference between state and country data 1.375499999999981</w:t>
      </w:r>
    </w:p>
    <w:p w14:paraId="1E3DCC6C" w14:textId="77777777" w:rsidR="006054DC" w:rsidRPr="006054DC" w:rsidRDefault="006054DC" w:rsidP="006054DC">
      <w:pPr>
        <w:rPr>
          <w:sz w:val="20"/>
          <w:szCs w:val="20"/>
        </w:rPr>
      </w:pPr>
      <w:r w:rsidRPr="006054DC">
        <w:rPr>
          <w:sz w:val="20"/>
          <w:szCs w:val="20"/>
        </w:rPr>
        <w:t>South Australia</w:t>
      </w:r>
    </w:p>
    <w:p w14:paraId="43D81C15" w14:textId="77777777" w:rsidR="006054DC" w:rsidRPr="006054DC" w:rsidRDefault="006054DC" w:rsidP="006054DC">
      <w:pPr>
        <w:rPr>
          <w:sz w:val="20"/>
          <w:szCs w:val="20"/>
        </w:rPr>
      </w:pPr>
      <w:r w:rsidRPr="006054DC">
        <w:rPr>
          <w:sz w:val="20"/>
          <w:szCs w:val="20"/>
        </w:rPr>
        <w:t>Difference between state and country data -2.346083333333354</w:t>
      </w:r>
    </w:p>
    <w:p w14:paraId="54BA2B18" w14:textId="77777777" w:rsidR="006054DC" w:rsidRPr="006054DC" w:rsidRDefault="006054DC" w:rsidP="006054DC">
      <w:pPr>
        <w:rPr>
          <w:sz w:val="20"/>
          <w:szCs w:val="20"/>
        </w:rPr>
      </w:pPr>
      <w:r w:rsidRPr="006054DC">
        <w:rPr>
          <w:sz w:val="20"/>
          <w:szCs w:val="20"/>
        </w:rPr>
        <w:t>Tasmania</w:t>
      </w:r>
    </w:p>
    <w:p w14:paraId="05140CEB" w14:textId="77777777" w:rsidR="006054DC" w:rsidRPr="006054DC" w:rsidRDefault="006054DC" w:rsidP="006054DC">
      <w:pPr>
        <w:rPr>
          <w:sz w:val="20"/>
          <w:szCs w:val="20"/>
        </w:rPr>
      </w:pPr>
      <w:r w:rsidRPr="006054DC">
        <w:rPr>
          <w:sz w:val="20"/>
          <w:szCs w:val="20"/>
        </w:rPr>
        <w:t>Difference between state and country data -10.30408333333335</w:t>
      </w:r>
    </w:p>
    <w:p w14:paraId="6D4034A3" w14:textId="77777777" w:rsidR="006054DC" w:rsidRPr="006054DC" w:rsidRDefault="006054DC" w:rsidP="006054DC">
      <w:pPr>
        <w:rPr>
          <w:sz w:val="20"/>
          <w:szCs w:val="20"/>
        </w:rPr>
      </w:pPr>
      <w:r w:rsidRPr="006054DC">
        <w:rPr>
          <w:sz w:val="20"/>
          <w:szCs w:val="20"/>
        </w:rPr>
        <w:t>Victoria</w:t>
      </w:r>
    </w:p>
    <w:p w14:paraId="533043EE" w14:textId="77777777" w:rsidR="006054DC" w:rsidRPr="006054DC" w:rsidRDefault="006054DC" w:rsidP="006054DC">
      <w:pPr>
        <w:rPr>
          <w:sz w:val="20"/>
          <w:szCs w:val="20"/>
        </w:rPr>
      </w:pPr>
      <w:r w:rsidRPr="006054DC">
        <w:rPr>
          <w:sz w:val="20"/>
          <w:szCs w:val="20"/>
        </w:rPr>
        <w:t>Difference between state and country data -7.181333333333335</w:t>
      </w:r>
    </w:p>
    <w:p w14:paraId="7DAADEE5" w14:textId="77777777" w:rsidR="006054DC" w:rsidRPr="006054DC" w:rsidRDefault="006054DC" w:rsidP="006054DC">
      <w:pPr>
        <w:rPr>
          <w:sz w:val="20"/>
          <w:szCs w:val="20"/>
        </w:rPr>
      </w:pPr>
      <w:r w:rsidRPr="006054DC">
        <w:rPr>
          <w:sz w:val="20"/>
          <w:szCs w:val="20"/>
        </w:rPr>
        <w:t>Western Australia</w:t>
      </w:r>
    </w:p>
    <w:p w14:paraId="1F35E470"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71897014" w14:textId="77777777" w:rsidR="006054DC" w:rsidRPr="006054DC" w:rsidRDefault="006054DC" w:rsidP="006054DC">
      <w:pPr>
        <w:rPr>
          <w:sz w:val="20"/>
          <w:szCs w:val="20"/>
        </w:rPr>
      </w:pPr>
      <w:r w:rsidRPr="006054DC">
        <w:rPr>
          <w:sz w:val="20"/>
          <w:szCs w:val="20"/>
        </w:rPr>
        <w:t>[5, 81]</w:t>
      </w:r>
    </w:p>
    <w:p w14:paraId="409DB5D6" w14:textId="77777777" w:rsidR="006054DC" w:rsidRPr="006054DC" w:rsidRDefault="006054DC" w:rsidP="006054DC">
      <w:pPr>
        <w:rPr>
          <w:sz w:val="20"/>
          <w:szCs w:val="20"/>
        </w:rPr>
      </w:pPr>
      <w:r w:rsidRPr="006054DC">
        <w:rPr>
          <w:sz w:val="20"/>
          <w:szCs w:val="20"/>
        </w:rPr>
        <w:t>Australian Capital Territory</w:t>
      </w:r>
    </w:p>
    <w:p w14:paraId="7D55B545" w14:textId="77777777" w:rsidR="006054DC" w:rsidRPr="006054DC" w:rsidRDefault="006054DC" w:rsidP="006054DC">
      <w:pPr>
        <w:rPr>
          <w:sz w:val="20"/>
          <w:szCs w:val="20"/>
        </w:rPr>
      </w:pPr>
      <w:r w:rsidRPr="006054DC">
        <w:rPr>
          <w:sz w:val="20"/>
          <w:szCs w:val="20"/>
        </w:rPr>
        <w:t>Difference between state and country data -9.531333333333327</w:t>
      </w:r>
    </w:p>
    <w:p w14:paraId="5C1812CC" w14:textId="77777777" w:rsidR="006054DC" w:rsidRPr="006054DC" w:rsidRDefault="006054DC" w:rsidP="006054DC">
      <w:pPr>
        <w:rPr>
          <w:sz w:val="20"/>
          <w:szCs w:val="20"/>
        </w:rPr>
      </w:pPr>
      <w:r w:rsidRPr="006054DC">
        <w:rPr>
          <w:sz w:val="20"/>
          <w:szCs w:val="20"/>
        </w:rPr>
        <w:t>New South Wales</w:t>
      </w:r>
    </w:p>
    <w:p w14:paraId="22960A2E" w14:textId="77777777" w:rsidR="006054DC" w:rsidRPr="006054DC" w:rsidRDefault="006054DC" w:rsidP="006054DC">
      <w:pPr>
        <w:rPr>
          <w:sz w:val="20"/>
          <w:szCs w:val="20"/>
        </w:rPr>
      </w:pPr>
      <w:r w:rsidRPr="006054DC">
        <w:rPr>
          <w:sz w:val="20"/>
          <w:szCs w:val="20"/>
        </w:rPr>
        <w:t>Difference between state and country data -4.052416666666669</w:t>
      </w:r>
    </w:p>
    <w:p w14:paraId="71115A07" w14:textId="77777777" w:rsidR="006054DC" w:rsidRPr="006054DC" w:rsidRDefault="006054DC" w:rsidP="006054DC">
      <w:pPr>
        <w:rPr>
          <w:sz w:val="20"/>
          <w:szCs w:val="20"/>
        </w:rPr>
      </w:pPr>
      <w:r w:rsidRPr="006054DC">
        <w:rPr>
          <w:sz w:val="20"/>
          <w:szCs w:val="20"/>
        </w:rPr>
        <w:t>Northern Territory</w:t>
      </w:r>
    </w:p>
    <w:p w14:paraId="41B7BE25" w14:textId="77777777" w:rsidR="006054DC" w:rsidRPr="006054DC" w:rsidRDefault="006054DC" w:rsidP="006054DC">
      <w:pPr>
        <w:rPr>
          <w:sz w:val="20"/>
          <w:szCs w:val="20"/>
        </w:rPr>
      </w:pPr>
      <w:r w:rsidRPr="006054DC">
        <w:rPr>
          <w:sz w:val="20"/>
          <w:szCs w:val="20"/>
        </w:rPr>
        <w:t>Difference between state and country data 8.909583333333249</w:t>
      </w:r>
    </w:p>
    <w:p w14:paraId="4106782B" w14:textId="77777777" w:rsidR="006054DC" w:rsidRPr="006054DC" w:rsidRDefault="006054DC" w:rsidP="006054DC">
      <w:pPr>
        <w:rPr>
          <w:sz w:val="20"/>
          <w:szCs w:val="20"/>
        </w:rPr>
      </w:pPr>
      <w:r w:rsidRPr="006054DC">
        <w:rPr>
          <w:sz w:val="20"/>
          <w:szCs w:val="20"/>
        </w:rPr>
        <w:t>Queensland</w:t>
      </w:r>
    </w:p>
    <w:p w14:paraId="303CE496" w14:textId="77777777" w:rsidR="006054DC" w:rsidRPr="006054DC" w:rsidRDefault="006054DC" w:rsidP="006054DC">
      <w:pPr>
        <w:rPr>
          <w:sz w:val="20"/>
          <w:szCs w:val="20"/>
        </w:rPr>
      </w:pPr>
      <w:r w:rsidRPr="006054DC">
        <w:rPr>
          <w:sz w:val="20"/>
          <w:szCs w:val="20"/>
        </w:rPr>
        <w:t>Difference between state and country data 1.382499999999986</w:t>
      </w:r>
    </w:p>
    <w:p w14:paraId="2B1A159A" w14:textId="77777777" w:rsidR="006054DC" w:rsidRPr="006054DC" w:rsidRDefault="006054DC" w:rsidP="006054DC">
      <w:pPr>
        <w:rPr>
          <w:sz w:val="20"/>
          <w:szCs w:val="20"/>
        </w:rPr>
      </w:pPr>
      <w:r w:rsidRPr="006054DC">
        <w:rPr>
          <w:sz w:val="20"/>
          <w:szCs w:val="20"/>
        </w:rPr>
        <w:t>South Australia</w:t>
      </w:r>
    </w:p>
    <w:p w14:paraId="22BB76E2" w14:textId="77777777" w:rsidR="006054DC" w:rsidRPr="006054DC" w:rsidRDefault="006054DC" w:rsidP="006054DC">
      <w:pPr>
        <w:rPr>
          <w:sz w:val="20"/>
          <w:szCs w:val="20"/>
        </w:rPr>
      </w:pPr>
      <w:r w:rsidRPr="006054DC">
        <w:rPr>
          <w:sz w:val="20"/>
          <w:szCs w:val="20"/>
        </w:rPr>
        <w:t>Difference between state and country data -2.3584166666666597</w:t>
      </w:r>
    </w:p>
    <w:p w14:paraId="0CCC8FF3" w14:textId="77777777" w:rsidR="006054DC" w:rsidRPr="006054DC" w:rsidRDefault="006054DC" w:rsidP="006054DC">
      <w:pPr>
        <w:rPr>
          <w:sz w:val="20"/>
          <w:szCs w:val="20"/>
        </w:rPr>
      </w:pPr>
      <w:r w:rsidRPr="006054DC">
        <w:rPr>
          <w:sz w:val="20"/>
          <w:szCs w:val="20"/>
        </w:rPr>
        <w:t>Tasmania</w:t>
      </w:r>
    </w:p>
    <w:p w14:paraId="1EBB1A92" w14:textId="77777777" w:rsidR="006054DC" w:rsidRPr="006054DC" w:rsidRDefault="006054DC" w:rsidP="006054DC">
      <w:pPr>
        <w:rPr>
          <w:sz w:val="20"/>
          <w:szCs w:val="20"/>
        </w:rPr>
      </w:pPr>
      <w:r w:rsidRPr="006054DC">
        <w:rPr>
          <w:sz w:val="20"/>
          <w:szCs w:val="20"/>
        </w:rPr>
        <w:t>Difference between state and country data -10.21849999999999</w:t>
      </w:r>
    </w:p>
    <w:p w14:paraId="0AF71CD9" w14:textId="77777777" w:rsidR="006054DC" w:rsidRPr="006054DC" w:rsidRDefault="006054DC" w:rsidP="006054DC">
      <w:pPr>
        <w:rPr>
          <w:sz w:val="20"/>
          <w:szCs w:val="20"/>
        </w:rPr>
      </w:pPr>
      <w:r w:rsidRPr="006054DC">
        <w:rPr>
          <w:sz w:val="20"/>
          <w:szCs w:val="20"/>
        </w:rPr>
        <w:t>Victoria</w:t>
      </w:r>
    </w:p>
    <w:p w14:paraId="451A6116" w14:textId="77777777" w:rsidR="006054DC" w:rsidRPr="006054DC" w:rsidRDefault="006054DC" w:rsidP="006054DC">
      <w:pPr>
        <w:rPr>
          <w:sz w:val="20"/>
          <w:szCs w:val="20"/>
        </w:rPr>
      </w:pPr>
      <w:r w:rsidRPr="006054DC">
        <w:rPr>
          <w:sz w:val="20"/>
          <w:szCs w:val="20"/>
        </w:rPr>
        <w:t>Difference between state and country data -7.019416666666665</w:t>
      </w:r>
    </w:p>
    <w:p w14:paraId="200B61EF" w14:textId="77777777" w:rsidR="006054DC" w:rsidRPr="006054DC" w:rsidRDefault="006054DC" w:rsidP="006054DC">
      <w:pPr>
        <w:rPr>
          <w:sz w:val="20"/>
          <w:szCs w:val="20"/>
        </w:rPr>
      </w:pPr>
      <w:r w:rsidRPr="006054DC">
        <w:rPr>
          <w:sz w:val="20"/>
          <w:szCs w:val="20"/>
        </w:rPr>
        <w:t>Western Australia</w:t>
      </w:r>
    </w:p>
    <w:p w14:paraId="6FB8D89A"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215A706D" w14:textId="77777777" w:rsidR="006054DC" w:rsidRPr="006054DC" w:rsidRDefault="006054DC" w:rsidP="006054DC">
      <w:pPr>
        <w:rPr>
          <w:sz w:val="20"/>
          <w:szCs w:val="20"/>
        </w:rPr>
      </w:pPr>
      <w:r w:rsidRPr="006054DC">
        <w:rPr>
          <w:sz w:val="20"/>
          <w:szCs w:val="20"/>
        </w:rPr>
        <w:t>[6, 97]</w:t>
      </w:r>
    </w:p>
    <w:p w14:paraId="2597CF67" w14:textId="77777777" w:rsidR="006054DC" w:rsidRPr="006054DC" w:rsidRDefault="006054DC" w:rsidP="006054DC">
      <w:pPr>
        <w:rPr>
          <w:sz w:val="20"/>
          <w:szCs w:val="20"/>
        </w:rPr>
      </w:pPr>
      <w:r w:rsidRPr="006054DC">
        <w:rPr>
          <w:sz w:val="20"/>
          <w:szCs w:val="20"/>
        </w:rPr>
        <w:t>Australian Capital Territory</w:t>
      </w:r>
    </w:p>
    <w:p w14:paraId="4BFC7909" w14:textId="77777777" w:rsidR="006054DC" w:rsidRPr="006054DC" w:rsidRDefault="006054DC" w:rsidP="006054DC">
      <w:pPr>
        <w:rPr>
          <w:sz w:val="20"/>
          <w:szCs w:val="20"/>
        </w:rPr>
      </w:pPr>
      <w:r w:rsidRPr="006054DC">
        <w:rPr>
          <w:sz w:val="20"/>
          <w:szCs w:val="20"/>
        </w:rPr>
        <w:t>Difference between state and country data -9.558916666666684</w:t>
      </w:r>
    </w:p>
    <w:p w14:paraId="2FBC2736" w14:textId="77777777" w:rsidR="006054DC" w:rsidRPr="006054DC" w:rsidRDefault="006054DC" w:rsidP="006054DC">
      <w:pPr>
        <w:rPr>
          <w:sz w:val="20"/>
          <w:szCs w:val="20"/>
        </w:rPr>
      </w:pPr>
      <w:r w:rsidRPr="006054DC">
        <w:rPr>
          <w:sz w:val="20"/>
          <w:szCs w:val="20"/>
        </w:rPr>
        <w:t>New South Wales</w:t>
      </w:r>
    </w:p>
    <w:p w14:paraId="60390D65" w14:textId="77777777" w:rsidR="006054DC" w:rsidRPr="006054DC" w:rsidRDefault="006054DC" w:rsidP="006054DC">
      <w:pPr>
        <w:rPr>
          <w:sz w:val="20"/>
          <w:szCs w:val="20"/>
        </w:rPr>
      </w:pPr>
      <w:r w:rsidRPr="006054DC">
        <w:rPr>
          <w:sz w:val="20"/>
          <w:szCs w:val="20"/>
        </w:rPr>
        <w:t>Difference between state and country data -4.064083333333343</w:t>
      </w:r>
    </w:p>
    <w:p w14:paraId="07C3C02D" w14:textId="77777777" w:rsidR="006054DC" w:rsidRPr="006054DC" w:rsidRDefault="006054DC" w:rsidP="006054DC">
      <w:pPr>
        <w:rPr>
          <w:sz w:val="20"/>
          <w:szCs w:val="20"/>
        </w:rPr>
      </w:pPr>
      <w:r w:rsidRPr="006054DC">
        <w:rPr>
          <w:sz w:val="20"/>
          <w:szCs w:val="20"/>
        </w:rPr>
        <w:t>Northern Territory</w:t>
      </w:r>
    </w:p>
    <w:p w14:paraId="7BB021B6" w14:textId="77777777" w:rsidR="006054DC" w:rsidRPr="006054DC" w:rsidRDefault="006054DC" w:rsidP="006054DC">
      <w:pPr>
        <w:rPr>
          <w:sz w:val="20"/>
          <w:szCs w:val="20"/>
        </w:rPr>
      </w:pPr>
      <w:r w:rsidRPr="006054DC">
        <w:rPr>
          <w:sz w:val="20"/>
          <w:szCs w:val="20"/>
        </w:rPr>
        <w:t>Difference between state and country data 3.045833333333338</w:t>
      </w:r>
    </w:p>
    <w:p w14:paraId="2F0A3921" w14:textId="77777777" w:rsidR="006054DC" w:rsidRPr="006054DC" w:rsidRDefault="006054DC" w:rsidP="006054DC">
      <w:pPr>
        <w:rPr>
          <w:sz w:val="20"/>
          <w:szCs w:val="20"/>
        </w:rPr>
      </w:pPr>
      <w:r w:rsidRPr="006054DC">
        <w:rPr>
          <w:sz w:val="20"/>
          <w:szCs w:val="20"/>
        </w:rPr>
        <w:t>Queensland</w:t>
      </w:r>
    </w:p>
    <w:p w14:paraId="363E8420" w14:textId="77777777" w:rsidR="006054DC" w:rsidRPr="006054DC" w:rsidRDefault="006054DC" w:rsidP="006054DC">
      <w:pPr>
        <w:rPr>
          <w:sz w:val="20"/>
          <w:szCs w:val="20"/>
        </w:rPr>
      </w:pPr>
      <w:r w:rsidRPr="006054DC">
        <w:rPr>
          <w:sz w:val="20"/>
          <w:szCs w:val="20"/>
        </w:rPr>
        <w:t>Difference between state and country data 1.3441666666666414</w:t>
      </w:r>
    </w:p>
    <w:p w14:paraId="175F9100" w14:textId="77777777" w:rsidR="006054DC" w:rsidRPr="006054DC" w:rsidRDefault="006054DC" w:rsidP="006054DC">
      <w:pPr>
        <w:rPr>
          <w:sz w:val="20"/>
          <w:szCs w:val="20"/>
        </w:rPr>
      </w:pPr>
      <w:r w:rsidRPr="006054DC">
        <w:rPr>
          <w:sz w:val="20"/>
          <w:szCs w:val="20"/>
        </w:rPr>
        <w:t>South Australia</w:t>
      </w:r>
    </w:p>
    <w:p w14:paraId="484A6A84" w14:textId="77777777" w:rsidR="006054DC" w:rsidRPr="006054DC" w:rsidRDefault="006054DC" w:rsidP="006054DC">
      <w:pPr>
        <w:rPr>
          <w:sz w:val="20"/>
          <w:szCs w:val="20"/>
        </w:rPr>
      </w:pPr>
      <w:r w:rsidRPr="006054DC">
        <w:rPr>
          <w:sz w:val="20"/>
          <w:szCs w:val="20"/>
        </w:rPr>
        <w:t>Difference between state and country data -2.32350000000001</w:t>
      </w:r>
    </w:p>
    <w:p w14:paraId="69E528A9" w14:textId="77777777" w:rsidR="006054DC" w:rsidRPr="006054DC" w:rsidRDefault="006054DC" w:rsidP="006054DC">
      <w:pPr>
        <w:rPr>
          <w:sz w:val="20"/>
          <w:szCs w:val="20"/>
        </w:rPr>
      </w:pPr>
      <w:r w:rsidRPr="006054DC">
        <w:rPr>
          <w:sz w:val="20"/>
          <w:szCs w:val="20"/>
        </w:rPr>
        <w:t>Tasmania</w:t>
      </w:r>
    </w:p>
    <w:p w14:paraId="1755CC04" w14:textId="77777777" w:rsidR="006054DC" w:rsidRPr="006054DC" w:rsidRDefault="006054DC" w:rsidP="006054DC">
      <w:pPr>
        <w:rPr>
          <w:sz w:val="20"/>
          <w:szCs w:val="20"/>
        </w:rPr>
      </w:pPr>
      <w:r w:rsidRPr="006054DC">
        <w:rPr>
          <w:sz w:val="20"/>
          <w:szCs w:val="20"/>
        </w:rPr>
        <w:t>Difference between state and country data -10.450916666666679</w:t>
      </w:r>
    </w:p>
    <w:p w14:paraId="51806927" w14:textId="77777777" w:rsidR="006054DC" w:rsidRPr="006054DC" w:rsidRDefault="006054DC" w:rsidP="006054DC">
      <w:pPr>
        <w:rPr>
          <w:sz w:val="20"/>
          <w:szCs w:val="20"/>
        </w:rPr>
      </w:pPr>
      <w:r w:rsidRPr="006054DC">
        <w:rPr>
          <w:sz w:val="20"/>
          <w:szCs w:val="20"/>
        </w:rPr>
        <w:t>Victoria</w:t>
      </w:r>
    </w:p>
    <w:p w14:paraId="464EE3BF" w14:textId="77777777" w:rsidR="006054DC" w:rsidRPr="006054DC" w:rsidRDefault="006054DC" w:rsidP="006054DC">
      <w:pPr>
        <w:rPr>
          <w:sz w:val="20"/>
          <w:szCs w:val="20"/>
        </w:rPr>
      </w:pPr>
      <w:r w:rsidRPr="006054DC">
        <w:rPr>
          <w:sz w:val="20"/>
          <w:szCs w:val="20"/>
        </w:rPr>
        <w:t>Difference between state and country data -7.131666666666666</w:t>
      </w:r>
    </w:p>
    <w:p w14:paraId="5B83E369" w14:textId="77777777" w:rsidR="006054DC" w:rsidRPr="006054DC" w:rsidRDefault="006054DC" w:rsidP="006054DC">
      <w:pPr>
        <w:rPr>
          <w:sz w:val="20"/>
          <w:szCs w:val="20"/>
        </w:rPr>
      </w:pPr>
      <w:r w:rsidRPr="006054DC">
        <w:rPr>
          <w:sz w:val="20"/>
          <w:szCs w:val="20"/>
        </w:rPr>
        <w:t>Western Australia</w:t>
      </w:r>
    </w:p>
    <w:p w14:paraId="6DB828DB"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4D04411C" w14:textId="77777777" w:rsidR="006054DC" w:rsidRPr="006054DC" w:rsidRDefault="006054DC" w:rsidP="006054DC">
      <w:pPr>
        <w:rPr>
          <w:sz w:val="20"/>
          <w:szCs w:val="20"/>
        </w:rPr>
      </w:pPr>
      <w:r w:rsidRPr="006054DC">
        <w:rPr>
          <w:sz w:val="20"/>
          <w:szCs w:val="20"/>
        </w:rPr>
        <w:t>[7, 113]</w:t>
      </w:r>
    </w:p>
    <w:p w14:paraId="3742AA10" w14:textId="77777777" w:rsidR="006054DC" w:rsidRPr="006054DC" w:rsidRDefault="006054DC" w:rsidP="006054DC">
      <w:pPr>
        <w:rPr>
          <w:sz w:val="20"/>
          <w:szCs w:val="20"/>
        </w:rPr>
      </w:pPr>
      <w:r w:rsidRPr="006054DC">
        <w:rPr>
          <w:sz w:val="20"/>
          <w:szCs w:val="20"/>
        </w:rPr>
        <w:t>Australian Capital Territory</w:t>
      </w:r>
    </w:p>
    <w:p w14:paraId="1382E7F4" w14:textId="77777777" w:rsidR="006054DC" w:rsidRPr="006054DC" w:rsidRDefault="006054DC" w:rsidP="006054DC">
      <w:pPr>
        <w:rPr>
          <w:sz w:val="20"/>
          <w:szCs w:val="20"/>
        </w:rPr>
      </w:pPr>
      <w:r w:rsidRPr="006054DC">
        <w:rPr>
          <w:sz w:val="20"/>
          <w:szCs w:val="20"/>
        </w:rPr>
        <w:t>Difference between state and country data -10.170499999999988</w:t>
      </w:r>
    </w:p>
    <w:p w14:paraId="200941B3" w14:textId="77777777" w:rsidR="006054DC" w:rsidRPr="006054DC" w:rsidRDefault="006054DC" w:rsidP="006054DC">
      <w:pPr>
        <w:rPr>
          <w:sz w:val="20"/>
          <w:szCs w:val="20"/>
        </w:rPr>
      </w:pPr>
      <w:r w:rsidRPr="006054DC">
        <w:rPr>
          <w:sz w:val="20"/>
          <w:szCs w:val="20"/>
        </w:rPr>
        <w:t>New South Wales</w:t>
      </w:r>
    </w:p>
    <w:p w14:paraId="1E2A4380" w14:textId="77777777" w:rsidR="006054DC" w:rsidRPr="006054DC" w:rsidRDefault="006054DC" w:rsidP="006054DC">
      <w:pPr>
        <w:rPr>
          <w:sz w:val="20"/>
          <w:szCs w:val="20"/>
        </w:rPr>
      </w:pPr>
      <w:r w:rsidRPr="006054DC">
        <w:rPr>
          <w:sz w:val="20"/>
          <w:szCs w:val="20"/>
        </w:rPr>
        <w:t>Difference between state and country data -4.614333333333324</w:t>
      </w:r>
    </w:p>
    <w:p w14:paraId="566C4650" w14:textId="77777777" w:rsidR="006054DC" w:rsidRPr="006054DC" w:rsidRDefault="006054DC" w:rsidP="006054DC">
      <w:pPr>
        <w:rPr>
          <w:sz w:val="20"/>
          <w:szCs w:val="20"/>
        </w:rPr>
      </w:pPr>
      <w:r w:rsidRPr="006054DC">
        <w:rPr>
          <w:sz w:val="20"/>
          <w:szCs w:val="20"/>
        </w:rPr>
        <w:t>Northern Territory</w:t>
      </w:r>
    </w:p>
    <w:p w14:paraId="12D2497A" w14:textId="77777777" w:rsidR="006054DC" w:rsidRPr="006054DC" w:rsidRDefault="006054DC" w:rsidP="006054DC">
      <w:pPr>
        <w:rPr>
          <w:sz w:val="20"/>
          <w:szCs w:val="20"/>
        </w:rPr>
      </w:pPr>
      <w:r w:rsidRPr="006054DC">
        <w:rPr>
          <w:sz w:val="20"/>
          <w:szCs w:val="20"/>
        </w:rPr>
        <w:t>Difference between state and country data 3.2005833333333413</w:t>
      </w:r>
    </w:p>
    <w:p w14:paraId="28597BB4" w14:textId="77777777" w:rsidR="006054DC" w:rsidRPr="006054DC" w:rsidRDefault="006054DC" w:rsidP="006054DC">
      <w:pPr>
        <w:rPr>
          <w:sz w:val="20"/>
          <w:szCs w:val="20"/>
        </w:rPr>
      </w:pPr>
      <w:r w:rsidRPr="006054DC">
        <w:rPr>
          <w:sz w:val="20"/>
          <w:szCs w:val="20"/>
        </w:rPr>
        <w:t>Queensland</w:t>
      </w:r>
    </w:p>
    <w:p w14:paraId="0BEB6C94" w14:textId="77777777" w:rsidR="006054DC" w:rsidRPr="006054DC" w:rsidRDefault="006054DC" w:rsidP="006054DC">
      <w:pPr>
        <w:rPr>
          <w:sz w:val="20"/>
          <w:szCs w:val="20"/>
        </w:rPr>
      </w:pPr>
      <w:r w:rsidRPr="006054DC">
        <w:rPr>
          <w:sz w:val="20"/>
          <w:szCs w:val="20"/>
        </w:rPr>
        <w:t>Difference between state and country data 1.2190833333333373</w:t>
      </w:r>
    </w:p>
    <w:p w14:paraId="61B1287B" w14:textId="77777777" w:rsidR="006054DC" w:rsidRPr="006054DC" w:rsidRDefault="006054DC" w:rsidP="006054DC">
      <w:pPr>
        <w:rPr>
          <w:sz w:val="20"/>
          <w:szCs w:val="20"/>
        </w:rPr>
      </w:pPr>
      <w:r w:rsidRPr="006054DC">
        <w:rPr>
          <w:sz w:val="20"/>
          <w:szCs w:val="20"/>
        </w:rPr>
        <w:t>South Australia</w:t>
      </w:r>
    </w:p>
    <w:p w14:paraId="646AD1CB" w14:textId="77777777" w:rsidR="006054DC" w:rsidRPr="006054DC" w:rsidRDefault="006054DC" w:rsidP="006054DC">
      <w:pPr>
        <w:rPr>
          <w:sz w:val="20"/>
          <w:szCs w:val="20"/>
        </w:rPr>
      </w:pPr>
      <w:r w:rsidRPr="006054DC">
        <w:rPr>
          <w:sz w:val="20"/>
          <w:szCs w:val="20"/>
        </w:rPr>
        <w:t>Difference between state and country data -2.4366666666666816</w:t>
      </w:r>
    </w:p>
    <w:p w14:paraId="70FF5426" w14:textId="77777777" w:rsidR="006054DC" w:rsidRPr="006054DC" w:rsidRDefault="006054DC" w:rsidP="006054DC">
      <w:pPr>
        <w:rPr>
          <w:sz w:val="20"/>
          <w:szCs w:val="20"/>
        </w:rPr>
      </w:pPr>
      <w:r w:rsidRPr="006054DC">
        <w:rPr>
          <w:sz w:val="20"/>
          <w:szCs w:val="20"/>
        </w:rPr>
        <w:t>Tasmania</w:t>
      </w:r>
    </w:p>
    <w:p w14:paraId="0E4C3C3B" w14:textId="77777777" w:rsidR="006054DC" w:rsidRPr="006054DC" w:rsidRDefault="006054DC" w:rsidP="006054DC">
      <w:pPr>
        <w:rPr>
          <w:sz w:val="20"/>
          <w:szCs w:val="20"/>
        </w:rPr>
      </w:pPr>
      <w:r w:rsidRPr="006054DC">
        <w:rPr>
          <w:sz w:val="20"/>
          <w:szCs w:val="20"/>
        </w:rPr>
        <w:t>Difference between state and country data -10.56333333333333</w:t>
      </w:r>
    </w:p>
    <w:p w14:paraId="1DAF51AB" w14:textId="77777777" w:rsidR="006054DC" w:rsidRPr="006054DC" w:rsidRDefault="006054DC" w:rsidP="006054DC">
      <w:pPr>
        <w:rPr>
          <w:sz w:val="20"/>
          <w:szCs w:val="20"/>
        </w:rPr>
      </w:pPr>
      <w:r w:rsidRPr="006054DC">
        <w:rPr>
          <w:sz w:val="20"/>
          <w:szCs w:val="20"/>
        </w:rPr>
        <w:t>Victoria</w:t>
      </w:r>
    </w:p>
    <w:p w14:paraId="69DCC35E" w14:textId="77777777" w:rsidR="006054DC" w:rsidRPr="006054DC" w:rsidRDefault="006054DC" w:rsidP="006054DC">
      <w:pPr>
        <w:rPr>
          <w:sz w:val="20"/>
          <w:szCs w:val="20"/>
        </w:rPr>
      </w:pPr>
      <w:r w:rsidRPr="006054DC">
        <w:rPr>
          <w:sz w:val="20"/>
          <w:szCs w:val="20"/>
        </w:rPr>
        <w:t>Difference between state and country data -7.431333333333331</w:t>
      </w:r>
    </w:p>
    <w:p w14:paraId="553FDA78" w14:textId="77777777" w:rsidR="006054DC" w:rsidRPr="006054DC" w:rsidRDefault="006054DC" w:rsidP="006054DC">
      <w:pPr>
        <w:rPr>
          <w:sz w:val="20"/>
          <w:szCs w:val="20"/>
        </w:rPr>
      </w:pPr>
      <w:r w:rsidRPr="006054DC">
        <w:rPr>
          <w:sz w:val="20"/>
          <w:szCs w:val="20"/>
        </w:rPr>
        <w:t>Western Australia</w:t>
      </w:r>
    </w:p>
    <w:p w14:paraId="0DAD07F6"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42171E17" w14:textId="77777777" w:rsidR="006054DC" w:rsidRPr="006054DC" w:rsidRDefault="006054DC" w:rsidP="006054DC">
      <w:pPr>
        <w:rPr>
          <w:sz w:val="20"/>
          <w:szCs w:val="20"/>
        </w:rPr>
      </w:pPr>
      <w:r w:rsidRPr="006054DC">
        <w:rPr>
          <w:sz w:val="20"/>
          <w:szCs w:val="20"/>
        </w:rPr>
        <w:t>[8, 129]</w:t>
      </w:r>
    </w:p>
    <w:p w14:paraId="0BEA3B44" w14:textId="77777777" w:rsidR="006054DC" w:rsidRPr="006054DC" w:rsidRDefault="006054DC" w:rsidP="006054DC">
      <w:pPr>
        <w:rPr>
          <w:sz w:val="20"/>
          <w:szCs w:val="20"/>
        </w:rPr>
      </w:pPr>
      <w:r w:rsidRPr="006054DC">
        <w:rPr>
          <w:sz w:val="20"/>
          <w:szCs w:val="20"/>
        </w:rPr>
        <w:t>Australian Capital Territory</w:t>
      </w:r>
    </w:p>
    <w:p w14:paraId="33F04A30" w14:textId="77777777" w:rsidR="006054DC" w:rsidRPr="006054DC" w:rsidRDefault="006054DC" w:rsidP="006054DC">
      <w:pPr>
        <w:rPr>
          <w:sz w:val="20"/>
          <w:szCs w:val="20"/>
        </w:rPr>
      </w:pPr>
      <w:r w:rsidRPr="006054DC">
        <w:rPr>
          <w:sz w:val="20"/>
          <w:szCs w:val="20"/>
        </w:rPr>
        <w:t>Difference between state and country data -10.153083333333338</w:t>
      </w:r>
    </w:p>
    <w:p w14:paraId="245AECE7" w14:textId="77777777" w:rsidR="006054DC" w:rsidRPr="006054DC" w:rsidRDefault="006054DC" w:rsidP="006054DC">
      <w:pPr>
        <w:rPr>
          <w:sz w:val="20"/>
          <w:szCs w:val="20"/>
        </w:rPr>
      </w:pPr>
      <w:r w:rsidRPr="006054DC">
        <w:rPr>
          <w:sz w:val="20"/>
          <w:szCs w:val="20"/>
        </w:rPr>
        <w:t>New South Wales</w:t>
      </w:r>
    </w:p>
    <w:p w14:paraId="4F3F2F1C" w14:textId="77777777" w:rsidR="006054DC" w:rsidRPr="006054DC" w:rsidRDefault="006054DC" w:rsidP="006054DC">
      <w:pPr>
        <w:rPr>
          <w:sz w:val="20"/>
          <w:szCs w:val="20"/>
        </w:rPr>
      </w:pPr>
      <w:r w:rsidRPr="006054DC">
        <w:rPr>
          <w:sz w:val="20"/>
          <w:szCs w:val="20"/>
        </w:rPr>
        <w:t>Difference between state and country data -4.425749999999997</w:t>
      </w:r>
    </w:p>
    <w:p w14:paraId="45FF332B" w14:textId="77777777" w:rsidR="006054DC" w:rsidRPr="006054DC" w:rsidRDefault="006054DC" w:rsidP="006054DC">
      <w:pPr>
        <w:rPr>
          <w:sz w:val="20"/>
          <w:szCs w:val="20"/>
        </w:rPr>
      </w:pPr>
      <w:r w:rsidRPr="006054DC">
        <w:rPr>
          <w:sz w:val="20"/>
          <w:szCs w:val="20"/>
        </w:rPr>
        <w:t>Northern Territory</w:t>
      </w:r>
    </w:p>
    <w:p w14:paraId="6A5AC4F9" w14:textId="77777777" w:rsidR="006054DC" w:rsidRPr="006054DC" w:rsidRDefault="006054DC" w:rsidP="006054DC">
      <w:pPr>
        <w:rPr>
          <w:sz w:val="20"/>
          <w:szCs w:val="20"/>
        </w:rPr>
      </w:pPr>
      <w:r w:rsidRPr="006054DC">
        <w:rPr>
          <w:sz w:val="20"/>
          <w:szCs w:val="20"/>
        </w:rPr>
        <w:t>Difference between state and country data 3.105666666666668</w:t>
      </w:r>
    </w:p>
    <w:p w14:paraId="374361D2" w14:textId="77777777" w:rsidR="006054DC" w:rsidRPr="006054DC" w:rsidRDefault="006054DC" w:rsidP="006054DC">
      <w:pPr>
        <w:rPr>
          <w:sz w:val="20"/>
          <w:szCs w:val="20"/>
        </w:rPr>
      </w:pPr>
      <w:r w:rsidRPr="006054DC">
        <w:rPr>
          <w:sz w:val="20"/>
          <w:szCs w:val="20"/>
        </w:rPr>
        <w:t>Queensland</w:t>
      </w:r>
    </w:p>
    <w:p w14:paraId="2F0C7534" w14:textId="77777777" w:rsidR="006054DC" w:rsidRPr="006054DC" w:rsidRDefault="006054DC" w:rsidP="006054DC">
      <w:pPr>
        <w:rPr>
          <w:sz w:val="20"/>
          <w:szCs w:val="20"/>
        </w:rPr>
      </w:pPr>
      <w:r w:rsidRPr="006054DC">
        <w:rPr>
          <w:sz w:val="20"/>
          <w:szCs w:val="20"/>
        </w:rPr>
        <w:t>Difference between state and country data 1.2507499999999965</w:t>
      </w:r>
    </w:p>
    <w:p w14:paraId="0BF92369" w14:textId="77777777" w:rsidR="006054DC" w:rsidRPr="006054DC" w:rsidRDefault="006054DC" w:rsidP="006054DC">
      <w:pPr>
        <w:rPr>
          <w:sz w:val="20"/>
          <w:szCs w:val="20"/>
        </w:rPr>
      </w:pPr>
      <w:r w:rsidRPr="006054DC">
        <w:rPr>
          <w:sz w:val="20"/>
          <w:szCs w:val="20"/>
        </w:rPr>
        <w:t>South Australia</w:t>
      </w:r>
    </w:p>
    <w:p w14:paraId="6FD02C9D" w14:textId="77777777" w:rsidR="006054DC" w:rsidRPr="006054DC" w:rsidRDefault="006054DC" w:rsidP="006054DC">
      <w:pPr>
        <w:rPr>
          <w:sz w:val="20"/>
          <w:szCs w:val="20"/>
        </w:rPr>
      </w:pPr>
      <w:r w:rsidRPr="006054DC">
        <w:rPr>
          <w:sz w:val="20"/>
          <w:szCs w:val="20"/>
        </w:rPr>
        <w:t>Difference between state and country data -2.1554999999999893</w:t>
      </w:r>
    </w:p>
    <w:p w14:paraId="204C6917" w14:textId="77777777" w:rsidR="006054DC" w:rsidRPr="006054DC" w:rsidRDefault="006054DC" w:rsidP="006054DC">
      <w:pPr>
        <w:rPr>
          <w:sz w:val="20"/>
          <w:szCs w:val="20"/>
        </w:rPr>
      </w:pPr>
      <w:r w:rsidRPr="006054DC">
        <w:rPr>
          <w:sz w:val="20"/>
          <w:szCs w:val="20"/>
        </w:rPr>
        <w:t>Tasmania</w:t>
      </w:r>
    </w:p>
    <w:p w14:paraId="2E6859F8" w14:textId="77777777" w:rsidR="006054DC" w:rsidRPr="006054DC" w:rsidRDefault="006054DC" w:rsidP="006054DC">
      <w:pPr>
        <w:rPr>
          <w:sz w:val="20"/>
          <w:szCs w:val="20"/>
        </w:rPr>
      </w:pPr>
      <w:r w:rsidRPr="006054DC">
        <w:rPr>
          <w:sz w:val="20"/>
          <w:szCs w:val="20"/>
        </w:rPr>
        <w:t>Difference between state and country data -10.630833333333333</w:t>
      </w:r>
    </w:p>
    <w:p w14:paraId="745044ED" w14:textId="77777777" w:rsidR="006054DC" w:rsidRPr="006054DC" w:rsidRDefault="006054DC" w:rsidP="006054DC">
      <w:pPr>
        <w:rPr>
          <w:sz w:val="20"/>
          <w:szCs w:val="20"/>
        </w:rPr>
      </w:pPr>
      <w:r w:rsidRPr="006054DC">
        <w:rPr>
          <w:sz w:val="20"/>
          <w:szCs w:val="20"/>
        </w:rPr>
        <w:t>Victoria</w:t>
      </w:r>
    </w:p>
    <w:p w14:paraId="46711D07" w14:textId="77777777" w:rsidR="006054DC" w:rsidRPr="006054DC" w:rsidRDefault="006054DC" w:rsidP="006054DC">
      <w:pPr>
        <w:rPr>
          <w:sz w:val="20"/>
          <w:szCs w:val="20"/>
        </w:rPr>
      </w:pPr>
      <w:r w:rsidRPr="006054DC">
        <w:rPr>
          <w:sz w:val="20"/>
          <w:szCs w:val="20"/>
        </w:rPr>
        <w:t>Difference between state and country data -7.3435833333333225</w:t>
      </w:r>
    </w:p>
    <w:p w14:paraId="7C7362CA" w14:textId="77777777" w:rsidR="006054DC" w:rsidRPr="006054DC" w:rsidRDefault="006054DC" w:rsidP="006054DC">
      <w:pPr>
        <w:rPr>
          <w:sz w:val="20"/>
          <w:szCs w:val="20"/>
        </w:rPr>
      </w:pPr>
      <w:r w:rsidRPr="006054DC">
        <w:rPr>
          <w:sz w:val="20"/>
          <w:szCs w:val="20"/>
        </w:rPr>
        <w:t>Western Australia</w:t>
      </w:r>
    </w:p>
    <w:p w14:paraId="71A1E9FF"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6B9ADD2F" w14:textId="77777777" w:rsidR="006054DC" w:rsidRPr="006054DC" w:rsidRDefault="006054DC" w:rsidP="006054DC">
      <w:pPr>
        <w:rPr>
          <w:sz w:val="20"/>
          <w:szCs w:val="20"/>
        </w:rPr>
      </w:pPr>
      <w:r w:rsidRPr="006054DC">
        <w:rPr>
          <w:sz w:val="20"/>
          <w:szCs w:val="20"/>
        </w:rPr>
        <w:t>[9, 145]</w:t>
      </w:r>
    </w:p>
    <w:p w14:paraId="2F245687" w14:textId="77777777" w:rsidR="006054DC" w:rsidRPr="006054DC" w:rsidRDefault="006054DC" w:rsidP="006054DC">
      <w:pPr>
        <w:rPr>
          <w:sz w:val="20"/>
          <w:szCs w:val="20"/>
        </w:rPr>
      </w:pPr>
      <w:r w:rsidRPr="006054DC">
        <w:rPr>
          <w:sz w:val="20"/>
          <w:szCs w:val="20"/>
        </w:rPr>
        <w:t>Australian Capital Territory</w:t>
      </w:r>
    </w:p>
    <w:p w14:paraId="201835AA" w14:textId="77777777" w:rsidR="006054DC" w:rsidRPr="006054DC" w:rsidRDefault="006054DC" w:rsidP="006054DC">
      <w:pPr>
        <w:rPr>
          <w:sz w:val="20"/>
          <w:szCs w:val="20"/>
        </w:rPr>
      </w:pPr>
      <w:r w:rsidRPr="006054DC">
        <w:rPr>
          <w:sz w:val="20"/>
          <w:szCs w:val="20"/>
        </w:rPr>
        <w:t>Difference between state and country data -9.898999999999997</w:t>
      </w:r>
    </w:p>
    <w:p w14:paraId="5BCF6C36" w14:textId="77777777" w:rsidR="006054DC" w:rsidRPr="006054DC" w:rsidRDefault="006054DC" w:rsidP="006054DC">
      <w:pPr>
        <w:rPr>
          <w:sz w:val="20"/>
          <w:szCs w:val="20"/>
        </w:rPr>
      </w:pPr>
      <w:r w:rsidRPr="006054DC">
        <w:rPr>
          <w:sz w:val="20"/>
          <w:szCs w:val="20"/>
        </w:rPr>
        <w:t>New South Wales</w:t>
      </w:r>
    </w:p>
    <w:p w14:paraId="3F7728F6" w14:textId="77777777" w:rsidR="006054DC" w:rsidRPr="006054DC" w:rsidRDefault="006054DC" w:rsidP="006054DC">
      <w:pPr>
        <w:rPr>
          <w:sz w:val="20"/>
          <w:szCs w:val="20"/>
        </w:rPr>
      </w:pPr>
      <w:r w:rsidRPr="006054DC">
        <w:rPr>
          <w:sz w:val="20"/>
          <w:szCs w:val="20"/>
        </w:rPr>
        <w:t>Difference between state and country data -4.161416666666671</w:t>
      </w:r>
    </w:p>
    <w:p w14:paraId="596B3AEF" w14:textId="77777777" w:rsidR="006054DC" w:rsidRPr="006054DC" w:rsidRDefault="006054DC" w:rsidP="006054DC">
      <w:pPr>
        <w:rPr>
          <w:sz w:val="20"/>
          <w:szCs w:val="20"/>
        </w:rPr>
      </w:pPr>
      <w:r w:rsidRPr="006054DC">
        <w:rPr>
          <w:sz w:val="20"/>
          <w:szCs w:val="20"/>
        </w:rPr>
        <w:t>Northern Territory</w:t>
      </w:r>
    </w:p>
    <w:p w14:paraId="01C0CD4D" w14:textId="77777777" w:rsidR="006054DC" w:rsidRPr="006054DC" w:rsidRDefault="006054DC" w:rsidP="006054DC">
      <w:pPr>
        <w:rPr>
          <w:sz w:val="20"/>
          <w:szCs w:val="20"/>
        </w:rPr>
      </w:pPr>
      <w:r w:rsidRPr="006054DC">
        <w:rPr>
          <w:sz w:val="20"/>
          <w:szCs w:val="20"/>
        </w:rPr>
        <w:t>Difference between state and country data 3.052750000000014</w:t>
      </w:r>
    </w:p>
    <w:p w14:paraId="5C90BAB8" w14:textId="77777777" w:rsidR="006054DC" w:rsidRPr="006054DC" w:rsidRDefault="006054DC" w:rsidP="006054DC">
      <w:pPr>
        <w:rPr>
          <w:sz w:val="20"/>
          <w:szCs w:val="20"/>
        </w:rPr>
      </w:pPr>
      <w:r w:rsidRPr="006054DC">
        <w:rPr>
          <w:sz w:val="20"/>
          <w:szCs w:val="20"/>
        </w:rPr>
        <w:t>Queensland</w:t>
      </w:r>
    </w:p>
    <w:p w14:paraId="37580415" w14:textId="77777777" w:rsidR="006054DC" w:rsidRPr="006054DC" w:rsidRDefault="006054DC" w:rsidP="006054DC">
      <w:pPr>
        <w:rPr>
          <w:sz w:val="20"/>
          <w:szCs w:val="20"/>
        </w:rPr>
      </w:pPr>
      <w:r w:rsidRPr="006054DC">
        <w:rPr>
          <w:sz w:val="20"/>
          <w:szCs w:val="20"/>
        </w:rPr>
        <w:t>Difference between state and country data 1.4410833333333457</w:t>
      </w:r>
    </w:p>
    <w:p w14:paraId="46A15EF0" w14:textId="77777777" w:rsidR="006054DC" w:rsidRPr="006054DC" w:rsidRDefault="006054DC" w:rsidP="006054DC">
      <w:pPr>
        <w:rPr>
          <w:sz w:val="20"/>
          <w:szCs w:val="20"/>
        </w:rPr>
      </w:pPr>
      <w:r w:rsidRPr="006054DC">
        <w:rPr>
          <w:sz w:val="20"/>
          <w:szCs w:val="20"/>
        </w:rPr>
        <w:t>South Australia</w:t>
      </w:r>
    </w:p>
    <w:p w14:paraId="37C3F7B4" w14:textId="77777777" w:rsidR="006054DC" w:rsidRPr="006054DC" w:rsidRDefault="006054DC" w:rsidP="006054DC">
      <w:pPr>
        <w:rPr>
          <w:sz w:val="20"/>
          <w:szCs w:val="20"/>
        </w:rPr>
      </w:pPr>
      <w:r w:rsidRPr="006054DC">
        <w:rPr>
          <w:sz w:val="20"/>
          <w:szCs w:val="20"/>
        </w:rPr>
        <w:t>Difference between state and country data -2.330583333333312</w:t>
      </w:r>
    </w:p>
    <w:p w14:paraId="7402780C" w14:textId="77777777" w:rsidR="006054DC" w:rsidRPr="006054DC" w:rsidRDefault="006054DC" w:rsidP="006054DC">
      <w:pPr>
        <w:rPr>
          <w:sz w:val="20"/>
          <w:szCs w:val="20"/>
        </w:rPr>
      </w:pPr>
      <w:r w:rsidRPr="006054DC">
        <w:rPr>
          <w:sz w:val="20"/>
          <w:szCs w:val="20"/>
        </w:rPr>
        <w:t>Tasmania</w:t>
      </w:r>
    </w:p>
    <w:p w14:paraId="1DC46563" w14:textId="77777777" w:rsidR="006054DC" w:rsidRPr="006054DC" w:rsidRDefault="006054DC" w:rsidP="006054DC">
      <w:pPr>
        <w:rPr>
          <w:sz w:val="20"/>
          <w:szCs w:val="20"/>
        </w:rPr>
      </w:pPr>
      <w:r w:rsidRPr="006054DC">
        <w:rPr>
          <w:sz w:val="20"/>
          <w:szCs w:val="20"/>
        </w:rPr>
        <w:t>Difference between state and country data -10.618166666666673</w:t>
      </w:r>
    </w:p>
    <w:p w14:paraId="12725891" w14:textId="77777777" w:rsidR="006054DC" w:rsidRPr="006054DC" w:rsidRDefault="006054DC" w:rsidP="006054DC">
      <w:pPr>
        <w:rPr>
          <w:sz w:val="20"/>
          <w:szCs w:val="20"/>
        </w:rPr>
      </w:pPr>
      <w:r w:rsidRPr="006054DC">
        <w:rPr>
          <w:sz w:val="20"/>
          <w:szCs w:val="20"/>
        </w:rPr>
        <w:t>Victoria</w:t>
      </w:r>
    </w:p>
    <w:p w14:paraId="47BC5EBC" w14:textId="77777777" w:rsidR="006054DC" w:rsidRPr="006054DC" w:rsidRDefault="006054DC" w:rsidP="006054DC">
      <w:pPr>
        <w:rPr>
          <w:sz w:val="20"/>
          <w:szCs w:val="20"/>
        </w:rPr>
      </w:pPr>
      <w:r w:rsidRPr="006054DC">
        <w:rPr>
          <w:sz w:val="20"/>
          <w:szCs w:val="20"/>
        </w:rPr>
        <w:t>Difference between state and country data -7.395666666666646</w:t>
      </w:r>
    </w:p>
    <w:p w14:paraId="208B24A5" w14:textId="77777777" w:rsidR="006054DC" w:rsidRPr="006054DC" w:rsidRDefault="006054DC" w:rsidP="006054DC">
      <w:pPr>
        <w:rPr>
          <w:sz w:val="20"/>
          <w:szCs w:val="20"/>
        </w:rPr>
      </w:pPr>
      <w:r w:rsidRPr="006054DC">
        <w:rPr>
          <w:sz w:val="20"/>
          <w:szCs w:val="20"/>
        </w:rPr>
        <w:t>Western Australia</w:t>
      </w:r>
    </w:p>
    <w:p w14:paraId="15099952"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2C4BAE4A" w14:textId="77777777" w:rsidR="006054DC" w:rsidRPr="006054DC" w:rsidRDefault="006054DC" w:rsidP="006054DC">
      <w:pPr>
        <w:rPr>
          <w:sz w:val="20"/>
          <w:szCs w:val="20"/>
        </w:rPr>
      </w:pPr>
      <w:r w:rsidRPr="006054DC">
        <w:rPr>
          <w:sz w:val="20"/>
          <w:szCs w:val="20"/>
        </w:rPr>
        <w:t>[10, 161]</w:t>
      </w:r>
    </w:p>
    <w:p w14:paraId="6E6A1C01" w14:textId="77777777" w:rsidR="006054DC" w:rsidRPr="006054DC" w:rsidRDefault="006054DC" w:rsidP="006054DC">
      <w:pPr>
        <w:rPr>
          <w:sz w:val="20"/>
          <w:szCs w:val="20"/>
        </w:rPr>
      </w:pPr>
      <w:r w:rsidRPr="006054DC">
        <w:rPr>
          <w:sz w:val="20"/>
          <w:szCs w:val="20"/>
        </w:rPr>
        <w:t>Australian Capital Territory</w:t>
      </w:r>
    </w:p>
    <w:p w14:paraId="77C14B5F" w14:textId="77777777" w:rsidR="006054DC" w:rsidRPr="006054DC" w:rsidRDefault="006054DC" w:rsidP="006054DC">
      <w:pPr>
        <w:rPr>
          <w:sz w:val="20"/>
          <w:szCs w:val="20"/>
        </w:rPr>
      </w:pPr>
      <w:r w:rsidRPr="006054DC">
        <w:rPr>
          <w:sz w:val="20"/>
          <w:szCs w:val="20"/>
        </w:rPr>
        <w:t>Difference between state and country data -9.556750000000006</w:t>
      </w:r>
    </w:p>
    <w:p w14:paraId="4D7562D6" w14:textId="77777777" w:rsidR="006054DC" w:rsidRPr="006054DC" w:rsidRDefault="006054DC" w:rsidP="006054DC">
      <w:pPr>
        <w:rPr>
          <w:sz w:val="20"/>
          <w:szCs w:val="20"/>
        </w:rPr>
      </w:pPr>
      <w:r w:rsidRPr="006054DC">
        <w:rPr>
          <w:sz w:val="20"/>
          <w:szCs w:val="20"/>
        </w:rPr>
        <w:t>New South Wales</w:t>
      </w:r>
    </w:p>
    <w:p w14:paraId="2B5D982A" w14:textId="77777777" w:rsidR="006054DC" w:rsidRPr="006054DC" w:rsidRDefault="006054DC" w:rsidP="006054DC">
      <w:pPr>
        <w:rPr>
          <w:sz w:val="20"/>
          <w:szCs w:val="20"/>
        </w:rPr>
      </w:pPr>
      <w:r w:rsidRPr="006054DC">
        <w:rPr>
          <w:sz w:val="20"/>
          <w:szCs w:val="20"/>
        </w:rPr>
        <w:t>Difference between state and country data -3.8816666666666677</w:t>
      </w:r>
    </w:p>
    <w:p w14:paraId="40A356BA" w14:textId="77777777" w:rsidR="006054DC" w:rsidRPr="006054DC" w:rsidRDefault="006054DC" w:rsidP="006054DC">
      <w:pPr>
        <w:rPr>
          <w:sz w:val="20"/>
          <w:szCs w:val="20"/>
        </w:rPr>
      </w:pPr>
      <w:r w:rsidRPr="006054DC">
        <w:rPr>
          <w:sz w:val="20"/>
          <w:szCs w:val="20"/>
        </w:rPr>
        <w:t>Northern Territory</w:t>
      </w:r>
    </w:p>
    <w:p w14:paraId="554304BF" w14:textId="77777777" w:rsidR="006054DC" w:rsidRPr="006054DC" w:rsidRDefault="006054DC" w:rsidP="006054DC">
      <w:pPr>
        <w:rPr>
          <w:sz w:val="20"/>
          <w:szCs w:val="20"/>
        </w:rPr>
      </w:pPr>
      <w:r w:rsidRPr="006054DC">
        <w:rPr>
          <w:sz w:val="20"/>
          <w:szCs w:val="20"/>
        </w:rPr>
        <w:t>Difference between state and country data 2.948749999999997</w:t>
      </w:r>
    </w:p>
    <w:p w14:paraId="0719F1CD" w14:textId="77777777" w:rsidR="006054DC" w:rsidRPr="006054DC" w:rsidRDefault="006054DC" w:rsidP="006054DC">
      <w:pPr>
        <w:rPr>
          <w:sz w:val="20"/>
          <w:szCs w:val="20"/>
        </w:rPr>
      </w:pPr>
      <w:r w:rsidRPr="006054DC">
        <w:rPr>
          <w:sz w:val="20"/>
          <w:szCs w:val="20"/>
        </w:rPr>
        <w:t>Queensland</w:t>
      </w:r>
    </w:p>
    <w:p w14:paraId="095DF3DB" w14:textId="77777777" w:rsidR="006054DC" w:rsidRPr="006054DC" w:rsidRDefault="006054DC" w:rsidP="006054DC">
      <w:pPr>
        <w:rPr>
          <w:sz w:val="20"/>
          <w:szCs w:val="20"/>
        </w:rPr>
      </w:pPr>
      <w:r w:rsidRPr="006054DC">
        <w:rPr>
          <w:sz w:val="20"/>
          <w:szCs w:val="20"/>
        </w:rPr>
        <w:t>Difference between state and country data 1.378416666666677</w:t>
      </w:r>
    </w:p>
    <w:p w14:paraId="7460DCBE" w14:textId="77777777" w:rsidR="006054DC" w:rsidRPr="006054DC" w:rsidRDefault="006054DC" w:rsidP="006054DC">
      <w:pPr>
        <w:rPr>
          <w:sz w:val="20"/>
          <w:szCs w:val="20"/>
        </w:rPr>
      </w:pPr>
      <w:r w:rsidRPr="006054DC">
        <w:rPr>
          <w:sz w:val="20"/>
          <w:szCs w:val="20"/>
        </w:rPr>
        <w:t>South Australia</w:t>
      </w:r>
    </w:p>
    <w:p w14:paraId="43014A1A" w14:textId="77777777" w:rsidR="006054DC" w:rsidRPr="006054DC" w:rsidRDefault="006054DC" w:rsidP="006054DC">
      <w:pPr>
        <w:rPr>
          <w:sz w:val="20"/>
          <w:szCs w:val="20"/>
        </w:rPr>
      </w:pPr>
      <w:r w:rsidRPr="006054DC">
        <w:rPr>
          <w:sz w:val="20"/>
          <w:szCs w:val="20"/>
        </w:rPr>
        <w:t>Difference between state and country data -2.0500833333333404</w:t>
      </w:r>
    </w:p>
    <w:p w14:paraId="2384A2A3" w14:textId="77777777" w:rsidR="006054DC" w:rsidRPr="006054DC" w:rsidRDefault="006054DC" w:rsidP="006054DC">
      <w:pPr>
        <w:rPr>
          <w:sz w:val="20"/>
          <w:szCs w:val="20"/>
        </w:rPr>
      </w:pPr>
      <w:r w:rsidRPr="006054DC">
        <w:rPr>
          <w:sz w:val="20"/>
          <w:szCs w:val="20"/>
        </w:rPr>
        <w:t>Tasmania</w:t>
      </w:r>
    </w:p>
    <w:p w14:paraId="325FFCDD" w14:textId="77777777" w:rsidR="006054DC" w:rsidRPr="006054DC" w:rsidRDefault="006054DC" w:rsidP="006054DC">
      <w:pPr>
        <w:rPr>
          <w:sz w:val="20"/>
          <w:szCs w:val="20"/>
        </w:rPr>
      </w:pPr>
      <w:r w:rsidRPr="006054DC">
        <w:rPr>
          <w:sz w:val="20"/>
          <w:szCs w:val="20"/>
        </w:rPr>
        <w:t>Difference between state and country data -10.443083333333322</w:t>
      </w:r>
    </w:p>
    <w:p w14:paraId="27748639" w14:textId="77777777" w:rsidR="006054DC" w:rsidRPr="006054DC" w:rsidRDefault="006054DC" w:rsidP="006054DC">
      <w:pPr>
        <w:rPr>
          <w:sz w:val="20"/>
          <w:szCs w:val="20"/>
        </w:rPr>
      </w:pPr>
      <w:r w:rsidRPr="006054DC">
        <w:rPr>
          <w:sz w:val="20"/>
          <w:szCs w:val="20"/>
        </w:rPr>
        <w:t>Victoria</w:t>
      </w:r>
    </w:p>
    <w:p w14:paraId="3C4E0DAD" w14:textId="77777777" w:rsidR="006054DC" w:rsidRPr="006054DC" w:rsidRDefault="006054DC" w:rsidP="006054DC">
      <w:pPr>
        <w:rPr>
          <w:sz w:val="20"/>
          <w:szCs w:val="20"/>
        </w:rPr>
      </w:pPr>
      <w:r w:rsidRPr="006054DC">
        <w:rPr>
          <w:sz w:val="20"/>
          <w:szCs w:val="20"/>
        </w:rPr>
        <w:t>Difference between state and country data -6.996416666666658</w:t>
      </w:r>
    </w:p>
    <w:p w14:paraId="196F7EF1" w14:textId="77777777" w:rsidR="006054DC" w:rsidRPr="006054DC" w:rsidRDefault="006054DC" w:rsidP="006054DC">
      <w:pPr>
        <w:rPr>
          <w:sz w:val="20"/>
          <w:szCs w:val="20"/>
        </w:rPr>
      </w:pPr>
      <w:r w:rsidRPr="006054DC">
        <w:rPr>
          <w:sz w:val="20"/>
          <w:szCs w:val="20"/>
        </w:rPr>
        <w:t>Western Australia</w:t>
      </w:r>
    </w:p>
    <w:p w14:paraId="656595E7"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05349B29" w14:textId="77777777" w:rsidR="006054DC" w:rsidRPr="006054DC" w:rsidRDefault="006054DC" w:rsidP="006054DC">
      <w:pPr>
        <w:rPr>
          <w:sz w:val="20"/>
          <w:szCs w:val="20"/>
        </w:rPr>
      </w:pPr>
      <w:r w:rsidRPr="006054DC">
        <w:rPr>
          <w:sz w:val="20"/>
          <w:szCs w:val="20"/>
        </w:rPr>
        <w:t>[11, 177]</w:t>
      </w:r>
    </w:p>
    <w:p w14:paraId="4E311802" w14:textId="77777777" w:rsidR="006054DC" w:rsidRPr="006054DC" w:rsidRDefault="006054DC" w:rsidP="006054DC">
      <w:pPr>
        <w:rPr>
          <w:sz w:val="20"/>
          <w:szCs w:val="20"/>
        </w:rPr>
      </w:pPr>
      <w:r w:rsidRPr="006054DC">
        <w:rPr>
          <w:sz w:val="20"/>
          <w:szCs w:val="20"/>
        </w:rPr>
        <w:t>Australian Capital Territory</w:t>
      </w:r>
    </w:p>
    <w:p w14:paraId="4C72F3B2" w14:textId="77777777" w:rsidR="006054DC" w:rsidRPr="006054DC" w:rsidRDefault="006054DC" w:rsidP="006054DC">
      <w:pPr>
        <w:rPr>
          <w:sz w:val="20"/>
          <w:szCs w:val="20"/>
        </w:rPr>
      </w:pPr>
      <w:r w:rsidRPr="006054DC">
        <w:rPr>
          <w:sz w:val="20"/>
          <w:szCs w:val="20"/>
        </w:rPr>
        <w:t>Difference between state and country data -10.197499999999996</w:t>
      </w:r>
    </w:p>
    <w:p w14:paraId="70FBCDE0" w14:textId="77777777" w:rsidR="006054DC" w:rsidRPr="006054DC" w:rsidRDefault="006054DC" w:rsidP="006054DC">
      <w:pPr>
        <w:rPr>
          <w:sz w:val="20"/>
          <w:szCs w:val="20"/>
        </w:rPr>
      </w:pPr>
      <w:r w:rsidRPr="006054DC">
        <w:rPr>
          <w:sz w:val="20"/>
          <w:szCs w:val="20"/>
        </w:rPr>
        <w:t>New South Wales</w:t>
      </w:r>
    </w:p>
    <w:p w14:paraId="0715FEE4" w14:textId="77777777" w:rsidR="006054DC" w:rsidRPr="006054DC" w:rsidRDefault="006054DC" w:rsidP="006054DC">
      <w:pPr>
        <w:rPr>
          <w:sz w:val="20"/>
          <w:szCs w:val="20"/>
        </w:rPr>
      </w:pPr>
      <w:r w:rsidRPr="006054DC">
        <w:rPr>
          <w:sz w:val="20"/>
          <w:szCs w:val="20"/>
        </w:rPr>
        <w:t>Difference between state and country data -4.452083333333334</w:t>
      </w:r>
    </w:p>
    <w:p w14:paraId="71E035AF" w14:textId="77777777" w:rsidR="006054DC" w:rsidRPr="006054DC" w:rsidRDefault="006054DC" w:rsidP="006054DC">
      <w:pPr>
        <w:rPr>
          <w:sz w:val="20"/>
          <w:szCs w:val="20"/>
        </w:rPr>
      </w:pPr>
      <w:r w:rsidRPr="006054DC">
        <w:rPr>
          <w:sz w:val="20"/>
          <w:szCs w:val="20"/>
        </w:rPr>
        <w:t>Northern Territory</w:t>
      </w:r>
    </w:p>
    <w:p w14:paraId="41787801" w14:textId="77777777" w:rsidR="006054DC" w:rsidRPr="006054DC" w:rsidRDefault="006054DC" w:rsidP="006054DC">
      <w:pPr>
        <w:rPr>
          <w:sz w:val="20"/>
          <w:szCs w:val="20"/>
        </w:rPr>
      </w:pPr>
      <w:r w:rsidRPr="006054DC">
        <w:rPr>
          <w:sz w:val="20"/>
          <w:szCs w:val="20"/>
        </w:rPr>
        <w:t>Difference between state and country data 3.1529166666666733</w:t>
      </w:r>
    </w:p>
    <w:p w14:paraId="45A09AC0" w14:textId="77777777" w:rsidR="006054DC" w:rsidRPr="006054DC" w:rsidRDefault="006054DC" w:rsidP="006054DC">
      <w:pPr>
        <w:rPr>
          <w:sz w:val="20"/>
          <w:szCs w:val="20"/>
        </w:rPr>
      </w:pPr>
      <w:r w:rsidRPr="006054DC">
        <w:rPr>
          <w:sz w:val="20"/>
          <w:szCs w:val="20"/>
        </w:rPr>
        <w:t>Queensland</w:t>
      </w:r>
    </w:p>
    <w:p w14:paraId="3D5D902A" w14:textId="77777777" w:rsidR="006054DC" w:rsidRPr="006054DC" w:rsidRDefault="006054DC" w:rsidP="006054DC">
      <w:pPr>
        <w:rPr>
          <w:sz w:val="20"/>
          <w:szCs w:val="20"/>
        </w:rPr>
      </w:pPr>
      <w:r w:rsidRPr="006054DC">
        <w:rPr>
          <w:sz w:val="20"/>
          <w:szCs w:val="20"/>
        </w:rPr>
        <w:t>Difference between state and country data 1.3716666666666626</w:t>
      </w:r>
    </w:p>
    <w:p w14:paraId="497081FC" w14:textId="77777777" w:rsidR="006054DC" w:rsidRPr="006054DC" w:rsidRDefault="006054DC" w:rsidP="006054DC">
      <w:pPr>
        <w:rPr>
          <w:sz w:val="20"/>
          <w:szCs w:val="20"/>
        </w:rPr>
      </w:pPr>
      <w:r w:rsidRPr="006054DC">
        <w:rPr>
          <w:sz w:val="20"/>
          <w:szCs w:val="20"/>
        </w:rPr>
        <w:t>South Australia</w:t>
      </w:r>
    </w:p>
    <w:p w14:paraId="7C377B82" w14:textId="77777777" w:rsidR="006054DC" w:rsidRPr="006054DC" w:rsidRDefault="006054DC" w:rsidP="006054DC">
      <w:pPr>
        <w:rPr>
          <w:sz w:val="20"/>
          <w:szCs w:val="20"/>
        </w:rPr>
      </w:pPr>
      <w:r w:rsidRPr="006054DC">
        <w:rPr>
          <w:sz w:val="20"/>
          <w:szCs w:val="20"/>
        </w:rPr>
        <w:t>Difference between state and country data -2.36150000000001</w:t>
      </w:r>
    </w:p>
    <w:p w14:paraId="778A17B2" w14:textId="77777777" w:rsidR="006054DC" w:rsidRPr="006054DC" w:rsidRDefault="006054DC" w:rsidP="006054DC">
      <w:pPr>
        <w:rPr>
          <w:sz w:val="20"/>
          <w:szCs w:val="20"/>
        </w:rPr>
      </w:pPr>
      <w:r w:rsidRPr="006054DC">
        <w:rPr>
          <w:sz w:val="20"/>
          <w:szCs w:val="20"/>
        </w:rPr>
        <w:t>Tasmania</w:t>
      </w:r>
    </w:p>
    <w:p w14:paraId="07BBF00B" w14:textId="77777777" w:rsidR="006054DC" w:rsidRPr="006054DC" w:rsidRDefault="006054DC" w:rsidP="006054DC">
      <w:pPr>
        <w:rPr>
          <w:sz w:val="20"/>
          <w:szCs w:val="20"/>
        </w:rPr>
      </w:pPr>
      <w:r w:rsidRPr="006054DC">
        <w:rPr>
          <w:sz w:val="20"/>
          <w:szCs w:val="20"/>
        </w:rPr>
        <w:t>Difference between state and country data -10.942916666666662</w:t>
      </w:r>
    </w:p>
    <w:p w14:paraId="4FF48A85" w14:textId="77777777" w:rsidR="006054DC" w:rsidRPr="006054DC" w:rsidRDefault="006054DC" w:rsidP="006054DC">
      <w:pPr>
        <w:rPr>
          <w:sz w:val="20"/>
          <w:szCs w:val="20"/>
        </w:rPr>
      </w:pPr>
      <w:r w:rsidRPr="006054DC">
        <w:rPr>
          <w:sz w:val="20"/>
          <w:szCs w:val="20"/>
        </w:rPr>
        <w:t>Victoria</w:t>
      </w:r>
    </w:p>
    <w:p w14:paraId="7372F6D1" w14:textId="77777777" w:rsidR="006054DC" w:rsidRPr="006054DC" w:rsidRDefault="006054DC" w:rsidP="006054DC">
      <w:pPr>
        <w:rPr>
          <w:sz w:val="20"/>
          <w:szCs w:val="20"/>
        </w:rPr>
      </w:pPr>
      <w:r w:rsidRPr="006054DC">
        <w:rPr>
          <w:sz w:val="20"/>
          <w:szCs w:val="20"/>
        </w:rPr>
        <w:t>Difference between state and country data -7.72008333333333</w:t>
      </w:r>
    </w:p>
    <w:p w14:paraId="1C739C59" w14:textId="77777777" w:rsidR="006054DC" w:rsidRPr="006054DC" w:rsidRDefault="006054DC" w:rsidP="006054DC">
      <w:pPr>
        <w:rPr>
          <w:sz w:val="20"/>
          <w:szCs w:val="20"/>
        </w:rPr>
      </w:pPr>
      <w:r w:rsidRPr="006054DC">
        <w:rPr>
          <w:sz w:val="20"/>
          <w:szCs w:val="20"/>
        </w:rPr>
        <w:t>Western Australia</w:t>
      </w:r>
    </w:p>
    <w:p w14:paraId="1A41D5E1"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6AB6E084" w14:textId="77777777" w:rsidR="006054DC" w:rsidRPr="006054DC" w:rsidRDefault="006054DC" w:rsidP="006054DC">
      <w:pPr>
        <w:rPr>
          <w:sz w:val="20"/>
          <w:szCs w:val="20"/>
        </w:rPr>
      </w:pPr>
      <w:r w:rsidRPr="006054DC">
        <w:rPr>
          <w:sz w:val="20"/>
          <w:szCs w:val="20"/>
        </w:rPr>
        <w:t>[12, 193]</w:t>
      </w:r>
    </w:p>
    <w:p w14:paraId="04D0289C" w14:textId="77777777" w:rsidR="006054DC" w:rsidRPr="006054DC" w:rsidRDefault="006054DC" w:rsidP="006054DC">
      <w:pPr>
        <w:rPr>
          <w:sz w:val="20"/>
          <w:szCs w:val="20"/>
        </w:rPr>
      </w:pPr>
      <w:r w:rsidRPr="006054DC">
        <w:rPr>
          <w:sz w:val="20"/>
          <w:szCs w:val="20"/>
        </w:rPr>
        <w:t>Australian Capital Territory</w:t>
      </w:r>
    </w:p>
    <w:p w14:paraId="40B2976D" w14:textId="77777777" w:rsidR="006054DC" w:rsidRPr="006054DC" w:rsidRDefault="006054DC" w:rsidP="006054DC">
      <w:pPr>
        <w:rPr>
          <w:sz w:val="20"/>
          <w:szCs w:val="20"/>
        </w:rPr>
      </w:pPr>
      <w:r w:rsidRPr="006054DC">
        <w:rPr>
          <w:sz w:val="20"/>
          <w:szCs w:val="20"/>
        </w:rPr>
        <w:t>Difference between state and country data -9.994333333333303</w:t>
      </w:r>
    </w:p>
    <w:p w14:paraId="1E6817A0" w14:textId="77777777" w:rsidR="006054DC" w:rsidRPr="006054DC" w:rsidRDefault="006054DC" w:rsidP="006054DC">
      <w:pPr>
        <w:rPr>
          <w:sz w:val="20"/>
          <w:szCs w:val="20"/>
        </w:rPr>
      </w:pPr>
      <w:r w:rsidRPr="006054DC">
        <w:rPr>
          <w:sz w:val="20"/>
          <w:szCs w:val="20"/>
        </w:rPr>
        <w:t>New South Wales</w:t>
      </w:r>
    </w:p>
    <w:p w14:paraId="1A5F259A" w14:textId="77777777" w:rsidR="006054DC" w:rsidRPr="006054DC" w:rsidRDefault="006054DC" w:rsidP="006054DC">
      <w:pPr>
        <w:rPr>
          <w:sz w:val="20"/>
          <w:szCs w:val="20"/>
        </w:rPr>
      </w:pPr>
      <w:r w:rsidRPr="006054DC">
        <w:rPr>
          <w:sz w:val="20"/>
          <w:szCs w:val="20"/>
        </w:rPr>
        <w:t>Difference between state and country data -4.436916666666651</w:t>
      </w:r>
    </w:p>
    <w:p w14:paraId="4F323B91" w14:textId="77777777" w:rsidR="006054DC" w:rsidRPr="006054DC" w:rsidRDefault="006054DC" w:rsidP="006054DC">
      <w:pPr>
        <w:rPr>
          <w:sz w:val="20"/>
          <w:szCs w:val="20"/>
        </w:rPr>
      </w:pPr>
      <w:r w:rsidRPr="006054DC">
        <w:rPr>
          <w:sz w:val="20"/>
          <w:szCs w:val="20"/>
        </w:rPr>
        <w:t>Northern Territory</w:t>
      </w:r>
    </w:p>
    <w:p w14:paraId="55241379" w14:textId="77777777" w:rsidR="006054DC" w:rsidRPr="006054DC" w:rsidRDefault="006054DC" w:rsidP="006054DC">
      <w:pPr>
        <w:rPr>
          <w:sz w:val="20"/>
          <w:szCs w:val="20"/>
        </w:rPr>
      </w:pPr>
      <w:r w:rsidRPr="006054DC">
        <w:rPr>
          <w:sz w:val="20"/>
          <w:szCs w:val="20"/>
        </w:rPr>
        <w:t>Difference between state and country data 3.1533333333333466</w:t>
      </w:r>
    </w:p>
    <w:p w14:paraId="640BF514" w14:textId="77777777" w:rsidR="006054DC" w:rsidRPr="006054DC" w:rsidRDefault="006054DC" w:rsidP="006054DC">
      <w:pPr>
        <w:rPr>
          <w:sz w:val="20"/>
          <w:szCs w:val="20"/>
        </w:rPr>
      </w:pPr>
      <w:r w:rsidRPr="006054DC">
        <w:rPr>
          <w:sz w:val="20"/>
          <w:szCs w:val="20"/>
        </w:rPr>
        <w:t>Queensland</w:t>
      </w:r>
    </w:p>
    <w:p w14:paraId="39C5DE3A" w14:textId="77777777" w:rsidR="006054DC" w:rsidRPr="006054DC" w:rsidRDefault="006054DC" w:rsidP="006054DC">
      <w:pPr>
        <w:rPr>
          <w:sz w:val="20"/>
          <w:szCs w:val="20"/>
        </w:rPr>
      </w:pPr>
      <w:r w:rsidRPr="006054DC">
        <w:rPr>
          <w:sz w:val="20"/>
          <w:szCs w:val="20"/>
        </w:rPr>
        <w:t>Difference between state and country data 1.2769166666666827</w:t>
      </w:r>
    </w:p>
    <w:p w14:paraId="76EB285D" w14:textId="77777777" w:rsidR="006054DC" w:rsidRPr="006054DC" w:rsidRDefault="006054DC" w:rsidP="006054DC">
      <w:pPr>
        <w:rPr>
          <w:sz w:val="20"/>
          <w:szCs w:val="20"/>
        </w:rPr>
      </w:pPr>
      <w:r w:rsidRPr="006054DC">
        <w:rPr>
          <w:sz w:val="20"/>
          <w:szCs w:val="20"/>
        </w:rPr>
        <w:t>South Australia</w:t>
      </w:r>
    </w:p>
    <w:p w14:paraId="36787B0F" w14:textId="77777777" w:rsidR="006054DC" w:rsidRPr="006054DC" w:rsidRDefault="006054DC" w:rsidP="006054DC">
      <w:pPr>
        <w:rPr>
          <w:sz w:val="20"/>
          <w:szCs w:val="20"/>
        </w:rPr>
      </w:pPr>
      <w:r w:rsidRPr="006054DC">
        <w:rPr>
          <w:sz w:val="20"/>
          <w:szCs w:val="20"/>
        </w:rPr>
        <w:t>Difference between state and country data -2.4062499999999822</w:t>
      </w:r>
    </w:p>
    <w:p w14:paraId="4715D148" w14:textId="77777777" w:rsidR="006054DC" w:rsidRPr="006054DC" w:rsidRDefault="006054DC" w:rsidP="006054DC">
      <w:pPr>
        <w:rPr>
          <w:sz w:val="20"/>
          <w:szCs w:val="20"/>
        </w:rPr>
      </w:pPr>
      <w:r w:rsidRPr="006054DC">
        <w:rPr>
          <w:sz w:val="20"/>
          <w:szCs w:val="20"/>
        </w:rPr>
        <w:t>Tasmania</w:t>
      </w:r>
    </w:p>
    <w:p w14:paraId="2B0A810A" w14:textId="77777777" w:rsidR="006054DC" w:rsidRPr="006054DC" w:rsidRDefault="006054DC" w:rsidP="006054DC">
      <w:pPr>
        <w:rPr>
          <w:sz w:val="20"/>
          <w:szCs w:val="20"/>
        </w:rPr>
      </w:pPr>
      <w:r w:rsidRPr="006054DC">
        <w:rPr>
          <w:sz w:val="20"/>
          <w:szCs w:val="20"/>
        </w:rPr>
        <w:t>Difference between state and country data -10.52333333333331</w:t>
      </w:r>
    </w:p>
    <w:p w14:paraId="4D0513DB" w14:textId="77777777" w:rsidR="006054DC" w:rsidRPr="006054DC" w:rsidRDefault="006054DC" w:rsidP="006054DC">
      <w:pPr>
        <w:rPr>
          <w:sz w:val="20"/>
          <w:szCs w:val="20"/>
        </w:rPr>
      </w:pPr>
      <w:r w:rsidRPr="006054DC">
        <w:rPr>
          <w:sz w:val="20"/>
          <w:szCs w:val="20"/>
        </w:rPr>
        <w:t>Victoria</w:t>
      </w:r>
    </w:p>
    <w:p w14:paraId="56D78D60" w14:textId="77777777" w:rsidR="006054DC" w:rsidRPr="006054DC" w:rsidRDefault="006054DC" w:rsidP="006054DC">
      <w:pPr>
        <w:rPr>
          <w:sz w:val="20"/>
          <w:szCs w:val="20"/>
        </w:rPr>
      </w:pPr>
      <w:r w:rsidRPr="006054DC">
        <w:rPr>
          <w:sz w:val="20"/>
          <w:szCs w:val="20"/>
        </w:rPr>
        <w:t>Difference between state and country data -7.454583333333304</w:t>
      </w:r>
    </w:p>
    <w:p w14:paraId="26578D65" w14:textId="77777777" w:rsidR="006054DC" w:rsidRPr="006054DC" w:rsidRDefault="006054DC" w:rsidP="006054DC">
      <w:pPr>
        <w:rPr>
          <w:sz w:val="20"/>
          <w:szCs w:val="20"/>
        </w:rPr>
      </w:pPr>
      <w:r w:rsidRPr="006054DC">
        <w:rPr>
          <w:sz w:val="20"/>
          <w:szCs w:val="20"/>
        </w:rPr>
        <w:t>Western Australia</w:t>
      </w:r>
    </w:p>
    <w:p w14:paraId="07D8164A"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07DBCA03" w14:textId="77777777" w:rsidR="006054DC" w:rsidRPr="006054DC" w:rsidRDefault="006054DC" w:rsidP="006054DC">
      <w:pPr>
        <w:rPr>
          <w:sz w:val="20"/>
          <w:szCs w:val="20"/>
        </w:rPr>
      </w:pPr>
      <w:r w:rsidRPr="006054DC">
        <w:rPr>
          <w:sz w:val="20"/>
          <w:szCs w:val="20"/>
        </w:rPr>
        <w:t>[13, 209]</w:t>
      </w:r>
    </w:p>
    <w:p w14:paraId="15E18040" w14:textId="77777777" w:rsidR="006054DC" w:rsidRPr="006054DC" w:rsidRDefault="006054DC" w:rsidP="006054DC">
      <w:pPr>
        <w:rPr>
          <w:sz w:val="20"/>
          <w:szCs w:val="20"/>
        </w:rPr>
      </w:pPr>
      <w:r w:rsidRPr="006054DC">
        <w:rPr>
          <w:sz w:val="20"/>
          <w:szCs w:val="20"/>
        </w:rPr>
        <w:t>Australian Capital Territory</w:t>
      </w:r>
    </w:p>
    <w:p w14:paraId="0701E2B5" w14:textId="77777777" w:rsidR="006054DC" w:rsidRPr="006054DC" w:rsidRDefault="006054DC" w:rsidP="006054DC">
      <w:pPr>
        <w:rPr>
          <w:sz w:val="20"/>
          <w:szCs w:val="20"/>
        </w:rPr>
      </w:pPr>
      <w:r w:rsidRPr="006054DC">
        <w:rPr>
          <w:sz w:val="20"/>
          <w:szCs w:val="20"/>
        </w:rPr>
        <w:t>Difference between state and country data -9.980000000000022</w:t>
      </w:r>
    </w:p>
    <w:p w14:paraId="6E62E9DB" w14:textId="77777777" w:rsidR="006054DC" w:rsidRPr="006054DC" w:rsidRDefault="006054DC" w:rsidP="006054DC">
      <w:pPr>
        <w:rPr>
          <w:sz w:val="20"/>
          <w:szCs w:val="20"/>
        </w:rPr>
      </w:pPr>
      <w:r w:rsidRPr="006054DC">
        <w:rPr>
          <w:sz w:val="20"/>
          <w:szCs w:val="20"/>
        </w:rPr>
        <w:t>New South Wales</w:t>
      </w:r>
    </w:p>
    <w:p w14:paraId="63B267EC" w14:textId="77777777" w:rsidR="006054DC" w:rsidRPr="006054DC" w:rsidRDefault="006054DC" w:rsidP="006054DC">
      <w:pPr>
        <w:rPr>
          <w:sz w:val="20"/>
          <w:szCs w:val="20"/>
        </w:rPr>
      </w:pPr>
      <w:r w:rsidRPr="006054DC">
        <w:rPr>
          <w:sz w:val="20"/>
          <w:szCs w:val="20"/>
        </w:rPr>
        <w:t>Difference between state and country data -4.347749999999998</w:t>
      </w:r>
    </w:p>
    <w:p w14:paraId="4E49C231" w14:textId="77777777" w:rsidR="006054DC" w:rsidRPr="006054DC" w:rsidRDefault="006054DC" w:rsidP="006054DC">
      <w:pPr>
        <w:rPr>
          <w:sz w:val="20"/>
          <w:szCs w:val="20"/>
        </w:rPr>
      </w:pPr>
      <w:r w:rsidRPr="006054DC">
        <w:rPr>
          <w:sz w:val="20"/>
          <w:szCs w:val="20"/>
        </w:rPr>
        <w:t>Northern Territory</w:t>
      </w:r>
    </w:p>
    <w:p w14:paraId="7EABBC7F" w14:textId="77777777" w:rsidR="006054DC" w:rsidRPr="006054DC" w:rsidRDefault="006054DC" w:rsidP="006054DC">
      <w:pPr>
        <w:rPr>
          <w:sz w:val="20"/>
          <w:szCs w:val="20"/>
        </w:rPr>
      </w:pPr>
      <w:r w:rsidRPr="006054DC">
        <w:rPr>
          <w:sz w:val="20"/>
          <w:szCs w:val="20"/>
        </w:rPr>
        <w:t>Difference between state and country data 3.1583333333333314</w:t>
      </w:r>
    </w:p>
    <w:p w14:paraId="1D6B4727" w14:textId="77777777" w:rsidR="006054DC" w:rsidRPr="006054DC" w:rsidRDefault="006054DC" w:rsidP="006054DC">
      <w:pPr>
        <w:rPr>
          <w:sz w:val="20"/>
          <w:szCs w:val="20"/>
        </w:rPr>
      </w:pPr>
      <w:r w:rsidRPr="006054DC">
        <w:rPr>
          <w:sz w:val="20"/>
          <w:szCs w:val="20"/>
        </w:rPr>
        <w:t>Queensland</w:t>
      </w:r>
    </w:p>
    <w:p w14:paraId="3795761D" w14:textId="77777777" w:rsidR="006054DC" w:rsidRPr="006054DC" w:rsidRDefault="006054DC" w:rsidP="006054DC">
      <w:pPr>
        <w:rPr>
          <w:sz w:val="20"/>
          <w:szCs w:val="20"/>
        </w:rPr>
      </w:pPr>
      <w:r w:rsidRPr="006054DC">
        <w:rPr>
          <w:sz w:val="20"/>
          <w:szCs w:val="20"/>
        </w:rPr>
        <w:t>Difference between state and country data 1.4137499999999967</w:t>
      </w:r>
    </w:p>
    <w:p w14:paraId="7BE1134B" w14:textId="77777777" w:rsidR="006054DC" w:rsidRPr="006054DC" w:rsidRDefault="006054DC" w:rsidP="006054DC">
      <w:pPr>
        <w:rPr>
          <w:sz w:val="20"/>
          <w:szCs w:val="20"/>
        </w:rPr>
      </w:pPr>
      <w:r w:rsidRPr="006054DC">
        <w:rPr>
          <w:sz w:val="20"/>
          <w:szCs w:val="20"/>
        </w:rPr>
        <w:t>South Australia</w:t>
      </w:r>
    </w:p>
    <w:p w14:paraId="04AE1F82" w14:textId="77777777" w:rsidR="006054DC" w:rsidRPr="006054DC" w:rsidRDefault="006054DC" w:rsidP="006054DC">
      <w:pPr>
        <w:rPr>
          <w:sz w:val="20"/>
          <w:szCs w:val="20"/>
        </w:rPr>
      </w:pPr>
      <w:r w:rsidRPr="006054DC">
        <w:rPr>
          <w:sz w:val="20"/>
          <w:szCs w:val="20"/>
        </w:rPr>
        <w:t>Difference between state and country data -2.5160833333333343</w:t>
      </w:r>
    </w:p>
    <w:p w14:paraId="26FB6A10" w14:textId="77777777" w:rsidR="006054DC" w:rsidRPr="006054DC" w:rsidRDefault="006054DC" w:rsidP="006054DC">
      <w:pPr>
        <w:rPr>
          <w:sz w:val="20"/>
          <w:szCs w:val="20"/>
        </w:rPr>
      </w:pPr>
      <w:r w:rsidRPr="006054DC">
        <w:rPr>
          <w:sz w:val="20"/>
          <w:szCs w:val="20"/>
        </w:rPr>
        <w:t>Tasmania</w:t>
      </w:r>
    </w:p>
    <w:p w14:paraId="1620A542" w14:textId="77777777" w:rsidR="006054DC" w:rsidRPr="006054DC" w:rsidRDefault="006054DC" w:rsidP="006054DC">
      <w:pPr>
        <w:rPr>
          <w:sz w:val="20"/>
          <w:szCs w:val="20"/>
        </w:rPr>
      </w:pPr>
      <w:r w:rsidRPr="006054DC">
        <w:rPr>
          <w:sz w:val="20"/>
          <w:szCs w:val="20"/>
        </w:rPr>
        <w:t>Difference between state and country data -10.770916666666661</w:t>
      </w:r>
    </w:p>
    <w:p w14:paraId="7D70865A" w14:textId="77777777" w:rsidR="006054DC" w:rsidRPr="006054DC" w:rsidRDefault="006054DC" w:rsidP="006054DC">
      <w:pPr>
        <w:rPr>
          <w:sz w:val="20"/>
          <w:szCs w:val="20"/>
        </w:rPr>
      </w:pPr>
      <w:r w:rsidRPr="006054DC">
        <w:rPr>
          <w:sz w:val="20"/>
          <w:szCs w:val="20"/>
        </w:rPr>
        <w:t>Victoria</w:t>
      </w:r>
    </w:p>
    <w:p w14:paraId="60DF1F6F" w14:textId="77777777" w:rsidR="006054DC" w:rsidRPr="006054DC" w:rsidRDefault="006054DC" w:rsidP="006054DC">
      <w:pPr>
        <w:rPr>
          <w:sz w:val="20"/>
          <w:szCs w:val="20"/>
        </w:rPr>
      </w:pPr>
      <w:r w:rsidRPr="006054DC">
        <w:rPr>
          <w:sz w:val="20"/>
          <w:szCs w:val="20"/>
        </w:rPr>
        <w:t>Difference between state and country data -7.739583333333345</w:t>
      </w:r>
    </w:p>
    <w:p w14:paraId="6AC5BF03" w14:textId="77777777" w:rsidR="006054DC" w:rsidRPr="006054DC" w:rsidRDefault="006054DC" w:rsidP="006054DC">
      <w:pPr>
        <w:rPr>
          <w:sz w:val="20"/>
          <w:szCs w:val="20"/>
        </w:rPr>
      </w:pPr>
      <w:r w:rsidRPr="006054DC">
        <w:rPr>
          <w:sz w:val="20"/>
          <w:szCs w:val="20"/>
        </w:rPr>
        <w:t>Western Australia</w:t>
      </w:r>
    </w:p>
    <w:p w14:paraId="3F3DC030" w14:textId="77777777" w:rsidR="006054DC" w:rsidRPr="006054DC" w:rsidRDefault="006054DC" w:rsidP="006054DC">
      <w:pPr>
        <w:rPr>
          <w:sz w:val="20"/>
          <w:szCs w:val="20"/>
        </w:rPr>
      </w:pPr>
      <w:proofErr w:type="gramStart"/>
      <w:r w:rsidRPr="006054DC">
        <w:rPr>
          <w:sz w:val="20"/>
          <w:szCs w:val="20"/>
        </w:rPr>
        <w:t>no</w:t>
      </w:r>
      <w:proofErr w:type="gramEnd"/>
      <w:r w:rsidRPr="006054DC">
        <w:rPr>
          <w:sz w:val="20"/>
          <w:szCs w:val="20"/>
        </w:rPr>
        <w:t xml:space="preserve"> data</w:t>
      </w:r>
    </w:p>
    <w:p w14:paraId="3F02D312" w14:textId="77777777" w:rsidR="006054DC" w:rsidRPr="006054DC" w:rsidRDefault="006054DC" w:rsidP="006054DC">
      <w:pPr>
        <w:rPr>
          <w:sz w:val="20"/>
          <w:szCs w:val="20"/>
        </w:rPr>
      </w:pPr>
      <w:r w:rsidRPr="006054DC">
        <w:rPr>
          <w:sz w:val="20"/>
          <w:szCs w:val="20"/>
        </w:rPr>
        <w:t>[14, 225]</w:t>
      </w:r>
    </w:p>
    <w:p w14:paraId="6A682703" w14:textId="77777777" w:rsidR="006054DC" w:rsidRPr="006054DC" w:rsidRDefault="006054DC" w:rsidP="006054DC">
      <w:pPr>
        <w:rPr>
          <w:sz w:val="20"/>
          <w:szCs w:val="20"/>
        </w:rPr>
      </w:pPr>
      <w:r w:rsidRPr="006054DC">
        <w:rPr>
          <w:sz w:val="20"/>
          <w:szCs w:val="20"/>
        </w:rPr>
        <w:t>Australian Capital Territory</w:t>
      </w:r>
    </w:p>
    <w:p w14:paraId="38AD9740" w14:textId="77777777" w:rsidR="006054DC" w:rsidRPr="006054DC" w:rsidRDefault="006054DC" w:rsidP="006054DC">
      <w:pPr>
        <w:rPr>
          <w:sz w:val="20"/>
          <w:szCs w:val="20"/>
        </w:rPr>
      </w:pPr>
      <w:r w:rsidRPr="006054DC">
        <w:rPr>
          <w:sz w:val="20"/>
          <w:szCs w:val="20"/>
        </w:rPr>
        <w:t>Difference between state and country data -9.871583333333342</w:t>
      </w:r>
    </w:p>
    <w:p w14:paraId="76904112" w14:textId="77777777" w:rsidR="006054DC" w:rsidRPr="006054DC" w:rsidRDefault="006054DC" w:rsidP="006054DC">
      <w:pPr>
        <w:rPr>
          <w:sz w:val="20"/>
          <w:szCs w:val="20"/>
        </w:rPr>
      </w:pPr>
      <w:r w:rsidRPr="006054DC">
        <w:rPr>
          <w:sz w:val="20"/>
          <w:szCs w:val="20"/>
        </w:rPr>
        <w:t>New South Wales</w:t>
      </w:r>
    </w:p>
    <w:p w14:paraId="171D530B" w14:textId="77777777" w:rsidR="006054DC" w:rsidRPr="006054DC" w:rsidRDefault="006054DC" w:rsidP="006054DC">
      <w:pPr>
        <w:rPr>
          <w:sz w:val="20"/>
          <w:szCs w:val="20"/>
        </w:rPr>
      </w:pPr>
      <w:r w:rsidRPr="006054DC">
        <w:rPr>
          <w:sz w:val="20"/>
          <w:szCs w:val="20"/>
        </w:rPr>
        <w:t>Difference between state and country data -4.24466666666666</w:t>
      </w:r>
    </w:p>
    <w:p w14:paraId="5B077814" w14:textId="77777777" w:rsidR="006054DC" w:rsidRPr="006054DC" w:rsidRDefault="006054DC" w:rsidP="006054DC">
      <w:pPr>
        <w:rPr>
          <w:sz w:val="20"/>
          <w:szCs w:val="20"/>
        </w:rPr>
      </w:pPr>
      <w:r w:rsidRPr="006054DC">
        <w:rPr>
          <w:sz w:val="20"/>
          <w:szCs w:val="20"/>
        </w:rPr>
        <w:t>Northern Territory</w:t>
      </w:r>
    </w:p>
    <w:p w14:paraId="4896821D" w14:textId="77777777" w:rsidR="006054DC" w:rsidRPr="006054DC" w:rsidRDefault="006054DC" w:rsidP="006054DC">
      <w:pPr>
        <w:rPr>
          <w:sz w:val="20"/>
          <w:szCs w:val="20"/>
        </w:rPr>
      </w:pPr>
      <w:r w:rsidRPr="006054DC">
        <w:rPr>
          <w:sz w:val="20"/>
          <w:szCs w:val="20"/>
        </w:rPr>
        <w:t>Difference between state and country data 3.1010000000000133</w:t>
      </w:r>
    </w:p>
    <w:p w14:paraId="510A6D1F" w14:textId="77777777" w:rsidR="006054DC" w:rsidRPr="006054DC" w:rsidRDefault="006054DC" w:rsidP="006054DC">
      <w:pPr>
        <w:rPr>
          <w:sz w:val="20"/>
          <w:szCs w:val="20"/>
        </w:rPr>
      </w:pPr>
      <w:r w:rsidRPr="006054DC">
        <w:rPr>
          <w:sz w:val="20"/>
          <w:szCs w:val="20"/>
        </w:rPr>
        <w:t>Queensland</w:t>
      </w:r>
    </w:p>
    <w:p w14:paraId="18092F42" w14:textId="77777777" w:rsidR="006054DC" w:rsidRPr="006054DC" w:rsidRDefault="006054DC" w:rsidP="006054DC">
      <w:pPr>
        <w:rPr>
          <w:sz w:val="20"/>
          <w:szCs w:val="20"/>
        </w:rPr>
      </w:pPr>
      <w:r w:rsidRPr="006054DC">
        <w:rPr>
          <w:sz w:val="20"/>
          <w:szCs w:val="20"/>
        </w:rPr>
        <w:t>Difference between state and country data 1.375583333333342</w:t>
      </w:r>
    </w:p>
    <w:p w14:paraId="3366A728" w14:textId="77777777" w:rsidR="006054DC" w:rsidRPr="006054DC" w:rsidRDefault="006054DC" w:rsidP="006054DC">
      <w:pPr>
        <w:rPr>
          <w:sz w:val="20"/>
          <w:szCs w:val="20"/>
        </w:rPr>
      </w:pPr>
      <w:r w:rsidRPr="006054DC">
        <w:rPr>
          <w:sz w:val="20"/>
          <w:szCs w:val="20"/>
        </w:rPr>
        <w:t>South Australia</w:t>
      </w:r>
    </w:p>
    <w:p w14:paraId="04277B82" w14:textId="77777777" w:rsidR="006054DC" w:rsidRPr="006054DC" w:rsidRDefault="006054DC" w:rsidP="006054DC">
      <w:pPr>
        <w:rPr>
          <w:sz w:val="20"/>
          <w:szCs w:val="20"/>
        </w:rPr>
      </w:pPr>
      <w:r w:rsidRPr="006054DC">
        <w:rPr>
          <w:sz w:val="20"/>
          <w:szCs w:val="20"/>
        </w:rPr>
        <w:t>Difference between state and country data -2.3572500000000005</w:t>
      </w:r>
    </w:p>
    <w:p w14:paraId="79B9D2C2" w14:textId="77777777" w:rsidR="006054DC" w:rsidRPr="006054DC" w:rsidRDefault="006054DC" w:rsidP="006054DC">
      <w:pPr>
        <w:rPr>
          <w:sz w:val="20"/>
          <w:szCs w:val="20"/>
        </w:rPr>
      </w:pPr>
      <w:r w:rsidRPr="006054DC">
        <w:rPr>
          <w:sz w:val="20"/>
          <w:szCs w:val="20"/>
        </w:rPr>
        <w:t>Tasmania</w:t>
      </w:r>
    </w:p>
    <w:p w14:paraId="68D766F1" w14:textId="77777777" w:rsidR="006054DC" w:rsidRPr="006054DC" w:rsidRDefault="006054DC" w:rsidP="006054DC">
      <w:pPr>
        <w:rPr>
          <w:sz w:val="20"/>
          <w:szCs w:val="20"/>
        </w:rPr>
      </w:pPr>
      <w:r w:rsidRPr="006054DC">
        <w:rPr>
          <w:sz w:val="20"/>
          <w:szCs w:val="20"/>
        </w:rPr>
        <w:t>Difference between state and country data -10.677249999999992</w:t>
      </w:r>
    </w:p>
    <w:p w14:paraId="2A951F2B" w14:textId="77777777" w:rsidR="006054DC" w:rsidRPr="006054DC" w:rsidRDefault="006054DC" w:rsidP="006054DC">
      <w:pPr>
        <w:rPr>
          <w:sz w:val="20"/>
          <w:szCs w:val="20"/>
        </w:rPr>
      </w:pPr>
      <w:r w:rsidRPr="006054DC">
        <w:rPr>
          <w:sz w:val="20"/>
          <w:szCs w:val="20"/>
        </w:rPr>
        <w:t>Victoria</w:t>
      </w:r>
    </w:p>
    <w:p w14:paraId="35D97283" w14:textId="77777777" w:rsidR="006054DC" w:rsidRPr="006054DC" w:rsidRDefault="006054DC" w:rsidP="006054DC">
      <w:pPr>
        <w:rPr>
          <w:sz w:val="20"/>
          <w:szCs w:val="20"/>
        </w:rPr>
      </w:pPr>
      <w:r w:rsidRPr="006054DC">
        <w:rPr>
          <w:sz w:val="20"/>
          <w:szCs w:val="20"/>
        </w:rPr>
        <w:t>Difference between state and country data -7.43191666666665</w:t>
      </w:r>
    </w:p>
    <w:p w14:paraId="720AE6C6" w14:textId="77777777" w:rsidR="006054DC" w:rsidRPr="006054DC" w:rsidRDefault="006054DC" w:rsidP="006054DC">
      <w:pPr>
        <w:rPr>
          <w:sz w:val="20"/>
          <w:szCs w:val="20"/>
        </w:rPr>
      </w:pPr>
      <w:r w:rsidRPr="006054DC">
        <w:rPr>
          <w:sz w:val="20"/>
          <w:szCs w:val="20"/>
        </w:rPr>
        <w:t>Western Australia</w:t>
      </w:r>
    </w:p>
    <w:p w14:paraId="27443C4F" w14:textId="77777777" w:rsidR="006054DC" w:rsidRPr="006054DC" w:rsidRDefault="006054DC" w:rsidP="006054DC">
      <w:pPr>
        <w:rPr>
          <w:sz w:val="20"/>
          <w:szCs w:val="20"/>
        </w:rPr>
      </w:pPr>
      <w:r w:rsidRPr="006054DC">
        <w:rPr>
          <w:sz w:val="20"/>
          <w:szCs w:val="20"/>
        </w:rPr>
        <w:t>Difference between state and country data 0.6941666666666784</w:t>
      </w:r>
    </w:p>
    <w:p w14:paraId="7FCA5845" w14:textId="77777777" w:rsidR="006054DC" w:rsidRPr="006054DC" w:rsidRDefault="006054DC" w:rsidP="006054DC">
      <w:pPr>
        <w:rPr>
          <w:sz w:val="20"/>
          <w:szCs w:val="20"/>
        </w:rPr>
      </w:pPr>
      <w:r w:rsidRPr="006054DC">
        <w:rPr>
          <w:sz w:val="20"/>
          <w:szCs w:val="20"/>
        </w:rPr>
        <w:t>[15, 241]</w:t>
      </w:r>
    </w:p>
    <w:p w14:paraId="10A94A67" w14:textId="77777777" w:rsidR="006054DC" w:rsidRPr="006054DC" w:rsidRDefault="006054DC" w:rsidP="006054DC">
      <w:pPr>
        <w:rPr>
          <w:sz w:val="20"/>
          <w:szCs w:val="20"/>
        </w:rPr>
      </w:pPr>
      <w:r w:rsidRPr="006054DC">
        <w:rPr>
          <w:sz w:val="20"/>
          <w:szCs w:val="20"/>
        </w:rPr>
        <w:t>Australian Capital Territory</w:t>
      </w:r>
    </w:p>
    <w:p w14:paraId="49980425" w14:textId="77777777" w:rsidR="006054DC" w:rsidRPr="006054DC" w:rsidRDefault="006054DC" w:rsidP="006054DC">
      <w:pPr>
        <w:rPr>
          <w:sz w:val="20"/>
          <w:szCs w:val="20"/>
        </w:rPr>
      </w:pPr>
      <w:r w:rsidRPr="006054DC">
        <w:rPr>
          <w:sz w:val="20"/>
          <w:szCs w:val="20"/>
        </w:rPr>
        <w:t>Difference between state and country data -9.766333333333332</w:t>
      </w:r>
    </w:p>
    <w:p w14:paraId="67E3D828" w14:textId="77777777" w:rsidR="006054DC" w:rsidRPr="006054DC" w:rsidRDefault="006054DC" w:rsidP="006054DC">
      <w:pPr>
        <w:rPr>
          <w:sz w:val="20"/>
          <w:szCs w:val="20"/>
        </w:rPr>
      </w:pPr>
      <w:r w:rsidRPr="006054DC">
        <w:rPr>
          <w:sz w:val="20"/>
          <w:szCs w:val="20"/>
        </w:rPr>
        <w:t>New South Wales</w:t>
      </w:r>
    </w:p>
    <w:p w14:paraId="2AE852C5" w14:textId="77777777" w:rsidR="006054DC" w:rsidRPr="006054DC" w:rsidRDefault="006054DC" w:rsidP="006054DC">
      <w:pPr>
        <w:rPr>
          <w:sz w:val="20"/>
          <w:szCs w:val="20"/>
        </w:rPr>
      </w:pPr>
      <w:r w:rsidRPr="006054DC">
        <w:rPr>
          <w:sz w:val="20"/>
          <w:szCs w:val="20"/>
        </w:rPr>
        <w:t>Difference between state and country data -4.0839166666666635</w:t>
      </w:r>
    </w:p>
    <w:p w14:paraId="2DBC1A0C" w14:textId="77777777" w:rsidR="006054DC" w:rsidRPr="006054DC" w:rsidRDefault="006054DC" w:rsidP="006054DC">
      <w:pPr>
        <w:rPr>
          <w:sz w:val="20"/>
          <w:szCs w:val="20"/>
        </w:rPr>
      </w:pPr>
      <w:r w:rsidRPr="006054DC">
        <w:rPr>
          <w:sz w:val="20"/>
          <w:szCs w:val="20"/>
        </w:rPr>
        <w:t>Northern Territory</w:t>
      </w:r>
    </w:p>
    <w:p w14:paraId="244006F8" w14:textId="77777777" w:rsidR="006054DC" w:rsidRPr="006054DC" w:rsidRDefault="006054DC" w:rsidP="006054DC">
      <w:pPr>
        <w:rPr>
          <w:sz w:val="20"/>
          <w:szCs w:val="20"/>
        </w:rPr>
      </w:pPr>
      <w:r w:rsidRPr="006054DC">
        <w:rPr>
          <w:sz w:val="20"/>
          <w:szCs w:val="20"/>
        </w:rPr>
        <w:t>Difference between state and country data 3.084333333333319</w:t>
      </w:r>
    </w:p>
    <w:p w14:paraId="47580BF2" w14:textId="77777777" w:rsidR="006054DC" w:rsidRPr="006054DC" w:rsidRDefault="006054DC" w:rsidP="006054DC">
      <w:pPr>
        <w:rPr>
          <w:sz w:val="20"/>
          <w:szCs w:val="20"/>
        </w:rPr>
      </w:pPr>
      <w:r w:rsidRPr="006054DC">
        <w:rPr>
          <w:sz w:val="20"/>
          <w:szCs w:val="20"/>
        </w:rPr>
        <w:t>Queensland</w:t>
      </w:r>
    </w:p>
    <w:p w14:paraId="17CF1111" w14:textId="77777777" w:rsidR="006054DC" w:rsidRPr="006054DC" w:rsidRDefault="006054DC" w:rsidP="006054DC">
      <w:pPr>
        <w:rPr>
          <w:sz w:val="20"/>
          <w:szCs w:val="20"/>
        </w:rPr>
      </w:pPr>
      <w:r w:rsidRPr="006054DC">
        <w:rPr>
          <w:sz w:val="20"/>
          <w:szCs w:val="20"/>
        </w:rPr>
        <w:t>Difference between state and country data 1.4910000000000032</w:t>
      </w:r>
    </w:p>
    <w:p w14:paraId="7DCE7DF5" w14:textId="77777777" w:rsidR="006054DC" w:rsidRPr="006054DC" w:rsidRDefault="006054DC" w:rsidP="006054DC">
      <w:pPr>
        <w:rPr>
          <w:sz w:val="20"/>
          <w:szCs w:val="20"/>
        </w:rPr>
      </w:pPr>
      <w:r w:rsidRPr="006054DC">
        <w:rPr>
          <w:sz w:val="20"/>
          <w:szCs w:val="20"/>
        </w:rPr>
        <w:t>South Australia</w:t>
      </w:r>
    </w:p>
    <w:p w14:paraId="75C31676" w14:textId="77777777" w:rsidR="006054DC" w:rsidRPr="006054DC" w:rsidRDefault="006054DC" w:rsidP="006054DC">
      <w:pPr>
        <w:rPr>
          <w:sz w:val="20"/>
          <w:szCs w:val="20"/>
        </w:rPr>
      </w:pPr>
      <w:r w:rsidRPr="006054DC">
        <w:rPr>
          <w:sz w:val="20"/>
          <w:szCs w:val="20"/>
        </w:rPr>
        <w:t>Difference between state and country data -2.4089166666666806</w:t>
      </w:r>
    </w:p>
    <w:p w14:paraId="5841B3D0" w14:textId="77777777" w:rsidR="006054DC" w:rsidRPr="006054DC" w:rsidRDefault="006054DC" w:rsidP="006054DC">
      <w:pPr>
        <w:rPr>
          <w:sz w:val="20"/>
          <w:szCs w:val="20"/>
        </w:rPr>
      </w:pPr>
      <w:r w:rsidRPr="006054DC">
        <w:rPr>
          <w:sz w:val="20"/>
          <w:szCs w:val="20"/>
        </w:rPr>
        <w:t>Tasmania</w:t>
      </w:r>
    </w:p>
    <w:p w14:paraId="6B9C11A5" w14:textId="77777777" w:rsidR="006054DC" w:rsidRPr="006054DC" w:rsidRDefault="006054DC" w:rsidP="006054DC">
      <w:pPr>
        <w:rPr>
          <w:sz w:val="20"/>
          <w:szCs w:val="20"/>
        </w:rPr>
      </w:pPr>
      <w:r w:rsidRPr="006054DC">
        <w:rPr>
          <w:sz w:val="20"/>
          <w:szCs w:val="20"/>
        </w:rPr>
        <w:t>Difference between state and country data -10.85591666666667</w:t>
      </w:r>
    </w:p>
    <w:p w14:paraId="5D5DD409" w14:textId="77777777" w:rsidR="006054DC" w:rsidRPr="006054DC" w:rsidRDefault="006054DC" w:rsidP="006054DC">
      <w:pPr>
        <w:rPr>
          <w:sz w:val="20"/>
          <w:szCs w:val="20"/>
        </w:rPr>
      </w:pPr>
      <w:r w:rsidRPr="006054DC">
        <w:rPr>
          <w:sz w:val="20"/>
          <w:szCs w:val="20"/>
        </w:rPr>
        <w:t>Victoria</w:t>
      </w:r>
    </w:p>
    <w:p w14:paraId="739C4917" w14:textId="77777777" w:rsidR="006054DC" w:rsidRPr="006054DC" w:rsidRDefault="006054DC" w:rsidP="006054DC">
      <w:pPr>
        <w:rPr>
          <w:sz w:val="20"/>
          <w:szCs w:val="20"/>
        </w:rPr>
      </w:pPr>
      <w:r w:rsidRPr="006054DC">
        <w:rPr>
          <w:sz w:val="20"/>
          <w:szCs w:val="20"/>
        </w:rPr>
        <w:t>Difference between state and country data -7.532666666666682</w:t>
      </w:r>
    </w:p>
    <w:p w14:paraId="4DACDFCE" w14:textId="77777777" w:rsidR="006054DC" w:rsidRPr="006054DC" w:rsidRDefault="006054DC" w:rsidP="006054DC">
      <w:pPr>
        <w:rPr>
          <w:sz w:val="20"/>
          <w:szCs w:val="20"/>
        </w:rPr>
      </w:pPr>
      <w:r w:rsidRPr="006054DC">
        <w:rPr>
          <w:sz w:val="20"/>
          <w:szCs w:val="20"/>
        </w:rPr>
        <w:t>Western Australia</w:t>
      </w:r>
    </w:p>
    <w:p w14:paraId="7C12C39D" w14:textId="77777777" w:rsidR="006054DC" w:rsidRPr="006054DC" w:rsidRDefault="006054DC" w:rsidP="006054DC">
      <w:pPr>
        <w:rPr>
          <w:sz w:val="20"/>
          <w:szCs w:val="20"/>
        </w:rPr>
      </w:pPr>
      <w:r w:rsidRPr="006054DC">
        <w:rPr>
          <w:sz w:val="20"/>
          <w:szCs w:val="20"/>
        </w:rPr>
        <w:t>Difference between state and country data 0.6073333333333331</w:t>
      </w:r>
    </w:p>
    <w:p w14:paraId="76E75FCF" w14:textId="77777777" w:rsidR="006054DC" w:rsidRPr="006054DC" w:rsidRDefault="006054DC" w:rsidP="006054DC">
      <w:pPr>
        <w:rPr>
          <w:sz w:val="20"/>
          <w:szCs w:val="20"/>
        </w:rPr>
      </w:pPr>
      <w:r w:rsidRPr="006054DC">
        <w:rPr>
          <w:sz w:val="20"/>
          <w:szCs w:val="20"/>
        </w:rPr>
        <w:t>[16, 257]</w:t>
      </w:r>
    </w:p>
    <w:p w14:paraId="2553791E" w14:textId="77777777" w:rsidR="006054DC" w:rsidRPr="006054DC" w:rsidRDefault="006054DC" w:rsidP="006054DC">
      <w:pPr>
        <w:rPr>
          <w:sz w:val="20"/>
          <w:szCs w:val="20"/>
        </w:rPr>
      </w:pPr>
      <w:r w:rsidRPr="006054DC">
        <w:rPr>
          <w:sz w:val="20"/>
          <w:szCs w:val="20"/>
        </w:rPr>
        <w:t>Australian Capital Territory</w:t>
      </w:r>
    </w:p>
    <w:p w14:paraId="0E5A438D" w14:textId="77777777" w:rsidR="006054DC" w:rsidRPr="006054DC" w:rsidRDefault="006054DC" w:rsidP="006054DC">
      <w:pPr>
        <w:rPr>
          <w:sz w:val="20"/>
          <w:szCs w:val="20"/>
        </w:rPr>
      </w:pPr>
      <w:r w:rsidRPr="006054DC">
        <w:rPr>
          <w:sz w:val="20"/>
          <w:szCs w:val="20"/>
        </w:rPr>
        <w:t>Difference between state and country data -9.859999999999983</w:t>
      </w:r>
    </w:p>
    <w:p w14:paraId="37DE2EEC" w14:textId="77777777" w:rsidR="006054DC" w:rsidRPr="006054DC" w:rsidRDefault="006054DC" w:rsidP="006054DC">
      <w:pPr>
        <w:rPr>
          <w:sz w:val="20"/>
          <w:szCs w:val="20"/>
        </w:rPr>
      </w:pPr>
      <w:r w:rsidRPr="006054DC">
        <w:rPr>
          <w:sz w:val="20"/>
          <w:szCs w:val="20"/>
        </w:rPr>
        <w:t>New South Wales</w:t>
      </w:r>
    </w:p>
    <w:p w14:paraId="61BADE23" w14:textId="77777777" w:rsidR="006054DC" w:rsidRPr="006054DC" w:rsidRDefault="006054DC" w:rsidP="006054DC">
      <w:pPr>
        <w:rPr>
          <w:sz w:val="20"/>
          <w:szCs w:val="20"/>
        </w:rPr>
      </w:pPr>
      <w:r w:rsidRPr="006054DC">
        <w:rPr>
          <w:sz w:val="20"/>
          <w:szCs w:val="20"/>
        </w:rPr>
        <w:t>Difference between state and country data -4.108083333333326</w:t>
      </w:r>
    </w:p>
    <w:p w14:paraId="58E8CCB7" w14:textId="77777777" w:rsidR="006054DC" w:rsidRPr="006054DC" w:rsidRDefault="006054DC" w:rsidP="006054DC">
      <w:pPr>
        <w:rPr>
          <w:sz w:val="20"/>
          <w:szCs w:val="20"/>
        </w:rPr>
      </w:pPr>
      <w:r w:rsidRPr="006054DC">
        <w:rPr>
          <w:sz w:val="20"/>
          <w:szCs w:val="20"/>
        </w:rPr>
        <w:t>Northern Territory</w:t>
      </w:r>
    </w:p>
    <w:p w14:paraId="760266D0" w14:textId="77777777" w:rsidR="006054DC" w:rsidRPr="006054DC" w:rsidRDefault="006054DC" w:rsidP="006054DC">
      <w:pPr>
        <w:rPr>
          <w:sz w:val="20"/>
          <w:szCs w:val="20"/>
        </w:rPr>
      </w:pPr>
      <w:r w:rsidRPr="006054DC">
        <w:rPr>
          <w:sz w:val="20"/>
          <w:szCs w:val="20"/>
        </w:rPr>
        <w:t>Difference between state and country data 3.06783333333334</w:t>
      </w:r>
    </w:p>
    <w:p w14:paraId="552F2DB3" w14:textId="77777777" w:rsidR="006054DC" w:rsidRPr="006054DC" w:rsidRDefault="006054DC" w:rsidP="006054DC">
      <w:pPr>
        <w:rPr>
          <w:sz w:val="20"/>
          <w:szCs w:val="20"/>
        </w:rPr>
      </w:pPr>
      <w:r w:rsidRPr="006054DC">
        <w:rPr>
          <w:sz w:val="20"/>
          <w:szCs w:val="20"/>
        </w:rPr>
        <w:t>Queensland</w:t>
      </w:r>
    </w:p>
    <w:p w14:paraId="0DF91AB3" w14:textId="77777777" w:rsidR="006054DC" w:rsidRPr="006054DC" w:rsidRDefault="006054DC" w:rsidP="006054DC">
      <w:pPr>
        <w:rPr>
          <w:sz w:val="20"/>
          <w:szCs w:val="20"/>
        </w:rPr>
      </w:pPr>
      <w:r w:rsidRPr="006054DC">
        <w:rPr>
          <w:sz w:val="20"/>
          <w:szCs w:val="20"/>
        </w:rPr>
        <w:t>Difference between state and country data 1.470333333333354</w:t>
      </w:r>
    </w:p>
    <w:p w14:paraId="2882035F" w14:textId="77777777" w:rsidR="006054DC" w:rsidRPr="006054DC" w:rsidRDefault="006054DC" w:rsidP="006054DC">
      <w:pPr>
        <w:rPr>
          <w:sz w:val="20"/>
          <w:szCs w:val="20"/>
        </w:rPr>
      </w:pPr>
      <w:r w:rsidRPr="006054DC">
        <w:rPr>
          <w:sz w:val="20"/>
          <w:szCs w:val="20"/>
        </w:rPr>
        <w:t>South Australia</w:t>
      </w:r>
    </w:p>
    <w:p w14:paraId="1EC80BC9" w14:textId="77777777" w:rsidR="006054DC" w:rsidRPr="006054DC" w:rsidRDefault="006054DC" w:rsidP="006054DC">
      <w:pPr>
        <w:rPr>
          <w:sz w:val="20"/>
          <w:szCs w:val="20"/>
        </w:rPr>
      </w:pPr>
      <w:r w:rsidRPr="006054DC">
        <w:rPr>
          <w:sz w:val="20"/>
          <w:szCs w:val="20"/>
        </w:rPr>
        <w:t>Difference between state and country data -2.350249999999999</w:t>
      </w:r>
    </w:p>
    <w:p w14:paraId="7B78E14D" w14:textId="77777777" w:rsidR="006054DC" w:rsidRPr="006054DC" w:rsidRDefault="006054DC" w:rsidP="006054DC">
      <w:pPr>
        <w:rPr>
          <w:sz w:val="20"/>
          <w:szCs w:val="20"/>
        </w:rPr>
      </w:pPr>
      <w:r w:rsidRPr="006054DC">
        <w:rPr>
          <w:sz w:val="20"/>
          <w:szCs w:val="20"/>
        </w:rPr>
        <w:t>Tasmania</w:t>
      </w:r>
    </w:p>
    <w:p w14:paraId="67684B85" w14:textId="77777777" w:rsidR="006054DC" w:rsidRPr="006054DC" w:rsidRDefault="006054DC" w:rsidP="006054DC">
      <w:pPr>
        <w:rPr>
          <w:sz w:val="20"/>
          <w:szCs w:val="20"/>
        </w:rPr>
      </w:pPr>
      <w:r w:rsidRPr="006054DC">
        <w:rPr>
          <w:sz w:val="20"/>
          <w:szCs w:val="20"/>
        </w:rPr>
        <w:t>Difference between state and country data -10.824499999999984</w:t>
      </w:r>
    </w:p>
    <w:p w14:paraId="27261398" w14:textId="77777777" w:rsidR="006054DC" w:rsidRPr="006054DC" w:rsidRDefault="006054DC" w:rsidP="006054DC">
      <w:pPr>
        <w:rPr>
          <w:sz w:val="20"/>
          <w:szCs w:val="20"/>
        </w:rPr>
      </w:pPr>
      <w:r w:rsidRPr="006054DC">
        <w:rPr>
          <w:sz w:val="20"/>
          <w:szCs w:val="20"/>
        </w:rPr>
        <w:t>Victoria</w:t>
      </w:r>
    </w:p>
    <w:p w14:paraId="7ACA85BB" w14:textId="77777777" w:rsidR="006054DC" w:rsidRPr="006054DC" w:rsidRDefault="006054DC" w:rsidP="006054DC">
      <w:pPr>
        <w:rPr>
          <w:sz w:val="20"/>
          <w:szCs w:val="20"/>
        </w:rPr>
      </w:pPr>
      <w:r w:rsidRPr="006054DC">
        <w:rPr>
          <w:sz w:val="20"/>
          <w:szCs w:val="20"/>
        </w:rPr>
        <w:t>Difference between state and country data -7.437499999999988</w:t>
      </w:r>
    </w:p>
    <w:p w14:paraId="46795D21" w14:textId="77777777" w:rsidR="006054DC" w:rsidRPr="006054DC" w:rsidRDefault="006054DC" w:rsidP="006054DC">
      <w:pPr>
        <w:rPr>
          <w:sz w:val="20"/>
          <w:szCs w:val="20"/>
        </w:rPr>
      </w:pPr>
      <w:r w:rsidRPr="006054DC">
        <w:rPr>
          <w:sz w:val="20"/>
          <w:szCs w:val="20"/>
        </w:rPr>
        <w:t>Western Australia</w:t>
      </w:r>
    </w:p>
    <w:p w14:paraId="38F6A11E" w14:textId="77777777" w:rsidR="006054DC" w:rsidRPr="006054DC" w:rsidRDefault="006054DC" w:rsidP="006054DC">
      <w:pPr>
        <w:rPr>
          <w:sz w:val="20"/>
          <w:szCs w:val="20"/>
        </w:rPr>
      </w:pPr>
      <w:r w:rsidRPr="006054DC">
        <w:rPr>
          <w:sz w:val="20"/>
          <w:szCs w:val="20"/>
        </w:rPr>
        <w:t>Difference between state and country data 0.6052500000000194</w:t>
      </w:r>
    </w:p>
    <w:p w14:paraId="688FC57A" w14:textId="77777777" w:rsidR="006054DC" w:rsidRPr="006054DC" w:rsidRDefault="006054DC" w:rsidP="006054DC">
      <w:pPr>
        <w:rPr>
          <w:sz w:val="20"/>
          <w:szCs w:val="20"/>
        </w:rPr>
      </w:pPr>
      <w:r w:rsidRPr="006054DC">
        <w:rPr>
          <w:sz w:val="20"/>
          <w:szCs w:val="20"/>
        </w:rPr>
        <w:t>[17, 273]</w:t>
      </w:r>
    </w:p>
    <w:p w14:paraId="6E97C165" w14:textId="77777777" w:rsidR="006054DC" w:rsidRPr="006054DC" w:rsidRDefault="006054DC" w:rsidP="006054DC">
      <w:pPr>
        <w:rPr>
          <w:sz w:val="20"/>
          <w:szCs w:val="20"/>
        </w:rPr>
      </w:pPr>
      <w:r w:rsidRPr="006054DC">
        <w:rPr>
          <w:sz w:val="20"/>
          <w:szCs w:val="20"/>
        </w:rPr>
        <w:t>Australian Capital Territory</w:t>
      </w:r>
    </w:p>
    <w:p w14:paraId="4EE324FE" w14:textId="77777777" w:rsidR="006054DC" w:rsidRPr="006054DC" w:rsidRDefault="006054DC" w:rsidP="006054DC">
      <w:pPr>
        <w:rPr>
          <w:sz w:val="20"/>
          <w:szCs w:val="20"/>
        </w:rPr>
      </w:pPr>
      <w:r w:rsidRPr="006054DC">
        <w:rPr>
          <w:sz w:val="20"/>
          <w:szCs w:val="20"/>
        </w:rPr>
        <w:t>Difference between state and country data -10.007083333333311</w:t>
      </w:r>
    </w:p>
    <w:p w14:paraId="7B0F144A" w14:textId="77777777" w:rsidR="006054DC" w:rsidRPr="006054DC" w:rsidRDefault="006054DC" w:rsidP="006054DC">
      <w:pPr>
        <w:rPr>
          <w:sz w:val="20"/>
          <w:szCs w:val="20"/>
        </w:rPr>
      </w:pPr>
      <w:r w:rsidRPr="006054DC">
        <w:rPr>
          <w:sz w:val="20"/>
          <w:szCs w:val="20"/>
        </w:rPr>
        <w:t>New South Wales</w:t>
      </w:r>
    </w:p>
    <w:p w14:paraId="0C8A49EE" w14:textId="77777777" w:rsidR="006054DC" w:rsidRPr="006054DC" w:rsidRDefault="006054DC" w:rsidP="006054DC">
      <w:pPr>
        <w:rPr>
          <w:sz w:val="20"/>
          <w:szCs w:val="20"/>
        </w:rPr>
      </w:pPr>
      <w:r w:rsidRPr="006054DC">
        <w:rPr>
          <w:sz w:val="20"/>
          <w:szCs w:val="20"/>
        </w:rPr>
        <w:t>Difference between state and country data -4.299416666666669</w:t>
      </w:r>
    </w:p>
    <w:p w14:paraId="3042EA48" w14:textId="77777777" w:rsidR="006054DC" w:rsidRPr="006054DC" w:rsidRDefault="006054DC" w:rsidP="006054DC">
      <w:pPr>
        <w:rPr>
          <w:sz w:val="20"/>
          <w:szCs w:val="20"/>
        </w:rPr>
      </w:pPr>
      <w:r w:rsidRPr="006054DC">
        <w:rPr>
          <w:sz w:val="20"/>
          <w:szCs w:val="20"/>
        </w:rPr>
        <w:t>Northern Territory</w:t>
      </w:r>
    </w:p>
    <w:p w14:paraId="12229630" w14:textId="77777777" w:rsidR="006054DC" w:rsidRPr="006054DC" w:rsidRDefault="006054DC" w:rsidP="006054DC">
      <w:pPr>
        <w:rPr>
          <w:sz w:val="20"/>
          <w:szCs w:val="20"/>
        </w:rPr>
      </w:pPr>
      <w:r w:rsidRPr="006054DC">
        <w:rPr>
          <w:sz w:val="20"/>
          <w:szCs w:val="20"/>
        </w:rPr>
        <w:t>Difference between state and country data 3.151166666666665</w:t>
      </w:r>
    </w:p>
    <w:p w14:paraId="53E87498" w14:textId="77777777" w:rsidR="006054DC" w:rsidRPr="006054DC" w:rsidRDefault="006054DC" w:rsidP="006054DC">
      <w:pPr>
        <w:rPr>
          <w:sz w:val="20"/>
          <w:szCs w:val="20"/>
        </w:rPr>
      </w:pPr>
      <w:r w:rsidRPr="006054DC">
        <w:rPr>
          <w:sz w:val="20"/>
          <w:szCs w:val="20"/>
        </w:rPr>
        <w:t>Queensland</w:t>
      </w:r>
    </w:p>
    <w:p w14:paraId="17CDDE29" w14:textId="77777777" w:rsidR="006054DC" w:rsidRPr="006054DC" w:rsidRDefault="006054DC" w:rsidP="006054DC">
      <w:pPr>
        <w:rPr>
          <w:sz w:val="20"/>
          <w:szCs w:val="20"/>
        </w:rPr>
      </w:pPr>
      <w:r w:rsidRPr="006054DC">
        <w:rPr>
          <w:sz w:val="20"/>
          <w:szCs w:val="20"/>
        </w:rPr>
        <w:t>Difference between state and country data 1.4188333333333532</w:t>
      </w:r>
    </w:p>
    <w:p w14:paraId="4FD096CC" w14:textId="77777777" w:rsidR="006054DC" w:rsidRPr="006054DC" w:rsidRDefault="006054DC" w:rsidP="006054DC">
      <w:pPr>
        <w:rPr>
          <w:sz w:val="20"/>
          <w:szCs w:val="20"/>
        </w:rPr>
      </w:pPr>
      <w:r w:rsidRPr="006054DC">
        <w:rPr>
          <w:sz w:val="20"/>
          <w:szCs w:val="20"/>
        </w:rPr>
        <w:t>South Australia</w:t>
      </w:r>
    </w:p>
    <w:p w14:paraId="1035EA07" w14:textId="77777777" w:rsidR="006054DC" w:rsidRPr="006054DC" w:rsidRDefault="006054DC" w:rsidP="006054DC">
      <w:pPr>
        <w:rPr>
          <w:sz w:val="20"/>
          <w:szCs w:val="20"/>
        </w:rPr>
      </w:pPr>
      <w:r w:rsidRPr="006054DC">
        <w:rPr>
          <w:sz w:val="20"/>
          <w:szCs w:val="20"/>
        </w:rPr>
        <w:t>Difference between state and country data -2.439583333333328</w:t>
      </w:r>
    </w:p>
    <w:p w14:paraId="7F5FC0D1" w14:textId="77777777" w:rsidR="006054DC" w:rsidRPr="006054DC" w:rsidRDefault="006054DC" w:rsidP="006054DC">
      <w:pPr>
        <w:rPr>
          <w:sz w:val="20"/>
          <w:szCs w:val="20"/>
        </w:rPr>
      </w:pPr>
      <w:r w:rsidRPr="006054DC">
        <w:rPr>
          <w:sz w:val="20"/>
          <w:szCs w:val="20"/>
        </w:rPr>
        <w:t>Tasmania</w:t>
      </w:r>
    </w:p>
    <w:p w14:paraId="17750D8F" w14:textId="77777777" w:rsidR="006054DC" w:rsidRPr="006054DC" w:rsidRDefault="006054DC" w:rsidP="006054DC">
      <w:pPr>
        <w:rPr>
          <w:sz w:val="20"/>
          <w:szCs w:val="20"/>
        </w:rPr>
      </w:pPr>
      <w:r w:rsidRPr="006054DC">
        <w:rPr>
          <w:sz w:val="20"/>
          <w:szCs w:val="20"/>
        </w:rPr>
        <w:t>Difference between state and country data -10.825166666666645</w:t>
      </w:r>
    </w:p>
    <w:p w14:paraId="0095F58E" w14:textId="77777777" w:rsidR="006054DC" w:rsidRPr="006054DC" w:rsidRDefault="006054DC" w:rsidP="006054DC">
      <w:pPr>
        <w:rPr>
          <w:sz w:val="20"/>
          <w:szCs w:val="20"/>
        </w:rPr>
      </w:pPr>
      <w:r w:rsidRPr="006054DC">
        <w:rPr>
          <w:sz w:val="20"/>
          <w:szCs w:val="20"/>
        </w:rPr>
        <w:t>Victoria</w:t>
      </w:r>
    </w:p>
    <w:p w14:paraId="13F9EA75" w14:textId="77777777" w:rsidR="006054DC" w:rsidRPr="006054DC" w:rsidRDefault="006054DC" w:rsidP="006054DC">
      <w:pPr>
        <w:rPr>
          <w:sz w:val="20"/>
          <w:szCs w:val="20"/>
        </w:rPr>
      </w:pPr>
      <w:r w:rsidRPr="006054DC">
        <w:rPr>
          <w:sz w:val="20"/>
          <w:szCs w:val="20"/>
        </w:rPr>
        <w:t>Difference between state and country data -7.630583333333327</w:t>
      </w:r>
    </w:p>
    <w:p w14:paraId="75A441E0" w14:textId="77777777" w:rsidR="006054DC" w:rsidRPr="006054DC" w:rsidRDefault="006054DC" w:rsidP="006054DC">
      <w:pPr>
        <w:rPr>
          <w:sz w:val="20"/>
          <w:szCs w:val="20"/>
        </w:rPr>
      </w:pPr>
      <w:r w:rsidRPr="006054DC">
        <w:rPr>
          <w:sz w:val="20"/>
          <w:szCs w:val="20"/>
        </w:rPr>
        <w:t>Western Australia</w:t>
      </w:r>
    </w:p>
    <w:p w14:paraId="39801CA2" w14:textId="77777777" w:rsidR="006054DC" w:rsidRPr="006054DC" w:rsidRDefault="006054DC" w:rsidP="006054DC">
      <w:pPr>
        <w:rPr>
          <w:sz w:val="20"/>
          <w:szCs w:val="20"/>
        </w:rPr>
      </w:pPr>
      <w:r w:rsidRPr="006054DC">
        <w:rPr>
          <w:sz w:val="20"/>
          <w:szCs w:val="20"/>
        </w:rPr>
        <w:t>Difference between state and country data 0.7106666666666861</w:t>
      </w:r>
    </w:p>
    <w:p w14:paraId="02D74474" w14:textId="77777777" w:rsidR="006054DC" w:rsidRPr="006054DC" w:rsidRDefault="006054DC" w:rsidP="006054DC">
      <w:pPr>
        <w:rPr>
          <w:sz w:val="20"/>
          <w:szCs w:val="20"/>
        </w:rPr>
      </w:pPr>
      <w:r w:rsidRPr="006054DC">
        <w:rPr>
          <w:sz w:val="20"/>
          <w:szCs w:val="20"/>
        </w:rPr>
        <w:t>[18, 289]</w:t>
      </w:r>
    </w:p>
    <w:p w14:paraId="1769C234" w14:textId="77777777" w:rsidR="006054DC" w:rsidRPr="006054DC" w:rsidRDefault="006054DC" w:rsidP="006054DC">
      <w:pPr>
        <w:rPr>
          <w:sz w:val="20"/>
          <w:szCs w:val="20"/>
        </w:rPr>
      </w:pPr>
      <w:r w:rsidRPr="006054DC">
        <w:rPr>
          <w:sz w:val="20"/>
          <w:szCs w:val="20"/>
        </w:rPr>
        <w:t>Australian Capital Territory</w:t>
      </w:r>
    </w:p>
    <w:p w14:paraId="4F4BF0E0" w14:textId="77777777" w:rsidR="006054DC" w:rsidRPr="006054DC" w:rsidRDefault="006054DC" w:rsidP="006054DC">
      <w:pPr>
        <w:rPr>
          <w:sz w:val="20"/>
          <w:szCs w:val="20"/>
        </w:rPr>
      </w:pPr>
      <w:r w:rsidRPr="006054DC">
        <w:rPr>
          <w:sz w:val="20"/>
          <w:szCs w:val="20"/>
        </w:rPr>
        <w:t>Difference between state and country data -9.877083333333326</w:t>
      </w:r>
    </w:p>
    <w:p w14:paraId="2F64A3C2" w14:textId="77777777" w:rsidR="006054DC" w:rsidRPr="006054DC" w:rsidRDefault="006054DC" w:rsidP="006054DC">
      <w:pPr>
        <w:rPr>
          <w:sz w:val="20"/>
          <w:szCs w:val="20"/>
        </w:rPr>
      </w:pPr>
      <w:r w:rsidRPr="006054DC">
        <w:rPr>
          <w:sz w:val="20"/>
          <w:szCs w:val="20"/>
        </w:rPr>
        <w:t>New South Wales</w:t>
      </w:r>
    </w:p>
    <w:p w14:paraId="42EB0FE9" w14:textId="77777777" w:rsidR="006054DC" w:rsidRPr="006054DC" w:rsidRDefault="006054DC" w:rsidP="006054DC">
      <w:pPr>
        <w:rPr>
          <w:sz w:val="20"/>
          <w:szCs w:val="20"/>
        </w:rPr>
      </w:pPr>
      <w:r w:rsidRPr="006054DC">
        <w:rPr>
          <w:sz w:val="20"/>
          <w:szCs w:val="20"/>
        </w:rPr>
        <w:t>Difference between state and country data -4.143583333333311</w:t>
      </w:r>
    </w:p>
    <w:p w14:paraId="4ECE2D98" w14:textId="77777777" w:rsidR="006054DC" w:rsidRPr="006054DC" w:rsidRDefault="006054DC" w:rsidP="006054DC">
      <w:pPr>
        <w:rPr>
          <w:sz w:val="20"/>
          <w:szCs w:val="20"/>
        </w:rPr>
      </w:pPr>
      <w:r w:rsidRPr="006054DC">
        <w:rPr>
          <w:sz w:val="20"/>
          <w:szCs w:val="20"/>
        </w:rPr>
        <w:t>Northern Territory</w:t>
      </w:r>
    </w:p>
    <w:p w14:paraId="56B7F2CA" w14:textId="77777777" w:rsidR="006054DC" w:rsidRPr="006054DC" w:rsidRDefault="006054DC" w:rsidP="006054DC">
      <w:pPr>
        <w:rPr>
          <w:sz w:val="20"/>
          <w:szCs w:val="20"/>
        </w:rPr>
      </w:pPr>
      <w:r w:rsidRPr="006054DC">
        <w:rPr>
          <w:sz w:val="20"/>
          <w:szCs w:val="20"/>
        </w:rPr>
        <w:t>Difference between state and country data 3.0914166666666816</w:t>
      </w:r>
    </w:p>
    <w:p w14:paraId="69EA0FAA" w14:textId="77777777" w:rsidR="006054DC" w:rsidRPr="006054DC" w:rsidRDefault="006054DC" w:rsidP="006054DC">
      <w:pPr>
        <w:rPr>
          <w:sz w:val="20"/>
          <w:szCs w:val="20"/>
        </w:rPr>
      </w:pPr>
      <w:r w:rsidRPr="006054DC">
        <w:rPr>
          <w:sz w:val="20"/>
          <w:szCs w:val="20"/>
        </w:rPr>
        <w:t>Queensland</w:t>
      </w:r>
    </w:p>
    <w:p w14:paraId="5367D642" w14:textId="77777777" w:rsidR="006054DC" w:rsidRPr="006054DC" w:rsidRDefault="006054DC" w:rsidP="006054DC">
      <w:pPr>
        <w:rPr>
          <w:sz w:val="20"/>
          <w:szCs w:val="20"/>
        </w:rPr>
      </w:pPr>
      <w:r w:rsidRPr="006054DC">
        <w:rPr>
          <w:sz w:val="20"/>
          <w:szCs w:val="20"/>
        </w:rPr>
        <w:t>Difference between state and country data 1.4049166666666828</w:t>
      </w:r>
    </w:p>
    <w:p w14:paraId="51937239" w14:textId="77777777" w:rsidR="006054DC" w:rsidRPr="006054DC" w:rsidRDefault="006054DC" w:rsidP="006054DC">
      <w:pPr>
        <w:rPr>
          <w:sz w:val="20"/>
          <w:szCs w:val="20"/>
        </w:rPr>
      </w:pPr>
      <w:r w:rsidRPr="006054DC">
        <w:rPr>
          <w:sz w:val="20"/>
          <w:szCs w:val="20"/>
        </w:rPr>
        <w:t>South Australia</w:t>
      </w:r>
    </w:p>
    <w:p w14:paraId="2091E327" w14:textId="77777777" w:rsidR="006054DC" w:rsidRPr="006054DC" w:rsidRDefault="006054DC" w:rsidP="006054DC">
      <w:pPr>
        <w:rPr>
          <w:sz w:val="20"/>
          <w:szCs w:val="20"/>
        </w:rPr>
      </w:pPr>
      <w:r w:rsidRPr="006054DC">
        <w:rPr>
          <w:sz w:val="20"/>
          <w:szCs w:val="20"/>
        </w:rPr>
        <w:t>Difference between state and country data -2.3036666666666576</w:t>
      </w:r>
    </w:p>
    <w:p w14:paraId="17C41EF8" w14:textId="77777777" w:rsidR="006054DC" w:rsidRPr="006054DC" w:rsidRDefault="006054DC" w:rsidP="006054DC">
      <w:pPr>
        <w:rPr>
          <w:sz w:val="20"/>
          <w:szCs w:val="20"/>
        </w:rPr>
      </w:pPr>
      <w:r w:rsidRPr="006054DC">
        <w:rPr>
          <w:sz w:val="20"/>
          <w:szCs w:val="20"/>
        </w:rPr>
        <w:t>Tasmania</w:t>
      </w:r>
    </w:p>
    <w:p w14:paraId="59E4D4BA" w14:textId="77777777" w:rsidR="006054DC" w:rsidRPr="006054DC" w:rsidRDefault="006054DC" w:rsidP="006054DC">
      <w:pPr>
        <w:rPr>
          <w:sz w:val="20"/>
          <w:szCs w:val="20"/>
        </w:rPr>
      </w:pPr>
      <w:r w:rsidRPr="006054DC">
        <w:rPr>
          <w:sz w:val="20"/>
          <w:szCs w:val="20"/>
        </w:rPr>
        <w:t>Difference between state and country data -10.99891666666665</w:t>
      </w:r>
    </w:p>
    <w:p w14:paraId="3AC1CC19" w14:textId="77777777" w:rsidR="006054DC" w:rsidRPr="006054DC" w:rsidRDefault="006054DC" w:rsidP="006054DC">
      <w:pPr>
        <w:rPr>
          <w:sz w:val="20"/>
          <w:szCs w:val="20"/>
        </w:rPr>
      </w:pPr>
      <w:r w:rsidRPr="006054DC">
        <w:rPr>
          <w:sz w:val="20"/>
          <w:szCs w:val="20"/>
        </w:rPr>
        <w:t>Victoria</w:t>
      </w:r>
    </w:p>
    <w:p w14:paraId="37BF9D78" w14:textId="77777777" w:rsidR="006054DC" w:rsidRPr="006054DC" w:rsidRDefault="006054DC" w:rsidP="006054DC">
      <w:pPr>
        <w:rPr>
          <w:sz w:val="20"/>
          <w:szCs w:val="20"/>
        </w:rPr>
      </w:pPr>
      <w:r w:rsidRPr="006054DC">
        <w:rPr>
          <w:sz w:val="20"/>
          <w:szCs w:val="20"/>
        </w:rPr>
        <w:t>Difference between state and country data -7.409249999999988</w:t>
      </w:r>
    </w:p>
    <w:p w14:paraId="4D08DBE2" w14:textId="77777777" w:rsidR="006054DC" w:rsidRPr="006054DC" w:rsidRDefault="006054DC" w:rsidP="006054DC">
      <w:pPr>
        <w:rPr>
          <w:sz w:val="20"/>
          <w:szCs w:val="20"/>
        </w:rPr>
      </w:pPr>
      <w:r w:rsidRPr="006054DC">
        <w:rPr>
          <w:sz w:val="20"/>
          <w:szCs w:val="20"/>
        </w:rPr>
        <w:t>Western Australia</w:t>
      </w:r>
    </w:p>
    <w:p w14:paraId="67E85E64" w14:textId="77777777" w:rsidR="006054DC" w:rsidRPr="006054DC" w:rsidRDefault="006054DC" w:rsidP="006054DC">
      <w:pPr>
        <w:rPr>
          <w:sz w:val="20"/>
          <w:szCs w:val="20"/>
        </w:rPr>
      </w:pPr>
      <w:r w:rsidRPr="006054DC">
        <w:rPr>
          <w:sz w:val="20"/>
          <w:szCs w:val="20"/>
        </w:rPr>
        <w:t>Difference between state and country data 2.5020000000000024</w:t>
      </w:r>
    </w:p>
    <w:p w14:paraId="587A14BE" w14:textId="77777777" w:rsidR="006054DC" w:rsidRPr="006054DC" w:rsidRDefault="006054DC" w:rsidP="006054DC">
      <w:pPr>
        <w:rPr>
          <w:sz w:val="20"/>
          <w:szCs w:val="20"/>
        </w:rPr>
      </w:pPr>
      <w:r w:rsidRPr="006054DC">
        <w:rPr>
          <w:sz w:val="20"/>
          <w:szCs w:val="20"/>
        </w:rPr>
        <w:t>[19, 305]</w:t>
      </w:r>
    </w:p>
    <w:p w14:paraId="5E7AA4DF" w14:textId="77777777" w:rsidR="006054DC" w:rsidRPr="006054DC" w:rsidRDefault="006054DC" w:rsidP="006054DC">
      <w:pPr>
        <w:rPr>
          <w:sz w:val="20"/>
          <w:szCs w:val="20"/>
        </w:rPr>
      </w:pPr>
      <w:r w:rsidRPr="006054DC">
        <w:rPr>
          <w:sz w:val="20"/>
          <w:szCs w:val="20"/>
        </w:rPr>
        <w:t>Australian Capital Territory</w:t>
      </w:r>
    </w:p>
    <w:p w14:paraId="2213F5C6" w14:textId="77777777" w:rsidR="006054DC" w:rsidRPr="006054DC" w:rsidRDefault="006054DC" w:rsidP="006054DC">
      <w:pPr>
        <w:rPr>
          <w:sz w:val="20"/>
          <w:szCs w:val="20"/>
        </w:rPr>
      </w:pPr>
      <w:r w:rsidRPr="006054DC">
        <w:rPr>
          <w:sz w:val="20"/>
          <w:szCs w:val="20"/>
        </w:rPr>
        <w:t>Difference between state and country data -9.93366666666668</w:t>
      </w:r>
    </w:p>
    <w:p w14:paraId="72C882F2" w14:textId="77777777" w:rsidR="006054DC" w:rsidRPr="006054DC" w:rsidRDefault="006054DC" w:rsidP="006054DC">
      <w:pPr>
        <w:rPr>
          <w:sz w:val="20"/>
          <w:szCs w:val="20"/>
        </w:rPr>
      </w:pPr>
      <w:r w:rsidRPr="006054DC">
        <w:rPr>
          <w:sz w:val="20"/>
          <w:szCs w:val="20"/>
        </w:rPr>
        <w:t>New South Wales</w:t>
      </w:r>
    </w:p>
    <w:p w14:paraId="11546BD6" w14:textId="77777777" w:rsidR="006054DC" w:rsidRPr="006054DC" w:rsidRDefault="006054DC" w:rsidP="006054DC">
      <w:pPr>
        <w:rPr>
          <w:sz w:val="20"/>
          <w:szCs w:val="20"/>
        </w:rPr>
      </w:pPr>
      <w:r w:rsidRPr="006054DC">
        <w:rPr>
          <w:sz w:val="20"/>
          <w:szCs w:val="20"/>
        </w:rPr>
        <w:t>Difference between state and country data -4.227833333333336</w:t>
      </w:r>
    </w:p>
    <w:p w14:paraId="6EB9B633" w14:textId="77777777" w:rsidR="006054DC" w:rsidRPr="006054DC" w:rsidRDefault="006054DC" w:rsidP="006054DC">
      <w:pPr>
        <w:rPr>
          <w:sz w:val="20"/>
          <w:szCs w:val="20"/>
        </w:rPr>
      </w:pPr>
      <w:r w:rsidRPr="006054DC">
        <w:rPr>
          <w:sz w:val="20"/>
          <w:szCs w:val="20"/>
        </w:rPr>
        <w:t>Northern Territory</w:t>
      </w:r>
    </w:p>
    <w:p w14:paraId="658FAAFA" w14:textId="77777777" w:rsidR="006054DC" w:rsidRPr="006054DC" w:rsidRDefault="006054DC" w:rsidP="006054DC">
      <w:pPr>
        <w:rPr>
          <w:sz w:val="20"/>
          <w:szCs w:val="20"/>
        </w:rPr>
      </w:pPr>
      <w:r w:rsidRPr="006054DC">
        <w:rPr>
          <w:sz w:val="20"/>
          <w:szCs w:val="20"/>
        </w:rPr>
        <w:t>Difference between state and country data 3.073083333333326</w:t>
      </w:r>
    </w:p>
    <w:p w14:paraId="539F1A9A" w14:textId="77777777" w:rsidR="006054DC" w:rsidRPr="006054DC" w:rsidRDefault="006054DC" w:rsidP="006054DC">
      <w:pPr>
        <w:rPr>
          <w:sz w:val="20"/>
          <w:szCs w:val="20"/>
        </w:rPr>
      </w:pPr>
      <w:r w:rsidRPr="006054DC">
        <w:rPr>
          <w:sz w:val="20"/>
          <w:szCs w:val="20"/>
        </w:rPr>
        <w:t>Queensland</w:t>
      </w:r>
    </w:p>
    <w:p w14:paraId="19CC615C" w14:textId="77777777" w:rsidR="006054DC" w:rsidRPr="006054DC" w:rsidRDefault="006054DC" w:rsidP="006054DC">
      <w:pPr>
        <w:rPr>
          <w:sz w:val="20"/>
          <w:szCs w:val="20"/>
        </w:rPr>
      </w:pPr>
      <w:r w:rsidRPr="006054DC">
        <w:rPr>
          <w:sz w:val="20"/>
          <w:szCs w:val="20"/>
        </w:rPr>
        <w:t>Difference between state and country data 1.2949166666666798</w:t>
      </w:r>
    </w:p>
    <w:p w14:paraId="50BFD0FA" w14:textId="77777777" w:rsidR="006054DC" w:rsidRPr="006054DC" w:rsidRDefault="006054DC" w:rsidP="006054DC">
      <w:pPr>
        <w:rPr>
          <w:sz w:val="20"/>
          <w:szCs w:val="20"/>
        </w:rPr>
      </w:pPr>
      <w:r w:rsidRPr="006054DC">
        <w:rPr>
          <w:sz w:val="20"/>
          <w:szCs w:val="20"/>
        </w:rPr>
        <w:t>South Australia</w:t>
      </w:r>
    </w:p>
    <w:p w14:paraId="69C0D664" w14:textId="77777777" w:rsidR="006054DC" w:rsidRPr="006054DC" w:rsidRDefault="006054DC" w:rsidP="006054DC">
      <w:pPr>
        <w:rPr>
          <w:sz w:val="20"/>
          <w:szCs w:val="20"/>
        </w:rPr>
      </w:pPr>
      <w:r w:rsidRPr="006054DC">
        <w:rPr>
          <w:sz w:val="20"/>
          <w:szCs w:val="20"/>
        </w:rPr>
        <w:t>Difference between state and country data -2.1574999999999953</w:t>
      </w:r>
    </w:p>
    <w:p w14:paraId="25EDB6C9" w14:textId="77777777" w:rsidR="006054DC" w:rsidRPr="006054DC" w:rsidRDefault="006054DC" w:rsidP="006054DC">
      <w:pPr>
        <w:rPr>
          <w:sz w:val="20"/>
          <w:szCs w:val="20"/>
        </w:rPr>
      </w:pPr>
      <w:r w:rsidRPr="006054DC">
        <w:rPr>
          <w:sz w:val="20"/>
          <w:szCs w:val="20"/>
        </w:rPr>
        <w:t>Tasmania</w:t>
      </w:r>
    </w:p>
    <w:p w14:paraId="2B8A0B8C" w14:textId="77777777" w:rsidR="006054DC" w:rsidRPr="006054DC" w:rsidRDefault="006054DC" w:rsidP="006054DC">
      <w:pPr>
        <w:rPr>
          <w:sz w:val="20"/>
          <w:szCs w:val="20"/>
        </w:rPr>
      </w:pPr>
      <w:r w:rsidRPr="006054DC">
        <w:rPr>
          <w:sz w:val="20"/>
          <w:szCs w:val="20"/>
        </w:rPr>
        <w:t>Difference between state and country data -10.772583333333328</w:t>
      </w:r>
    </w:p>
    <w:p w14:paraId="69E9BB1F" w14:textId="77777777" w:rsidR="006054DC" w:rsidRPr="006054DC" w:rsidRDefault="006054DC" w:rsidP="006054DC">
      <w:pPr>
        <w:rPr>
          <w:sz w:val="20"/>
          <w:szCs w:val="20"/>
        </w:rPr>
      </w:pPr>
      <w:r w:rsidRPr="006054DC">
        <w:rPr>
          <w:sz w:val="20"/>
          <w:szCs w:val="20"/>
        </w:rPr>
        <w:t>Victoria</w:t>
      </w:r>
    </w:p>
    <w:p w14:paraId="46BC761E" w14:textId="77777777" w:rsidR="006054DC" w:rsidRPr="006054DC" w:rsidRDefault="006054DC" w:rsidP="006054DC">
      <w:pPr>
        <w:rPr>
          <w:sz w:val="20"/>
          <w:szCs w:val="20"/>
        </w:rPr>
      </w:pPr>
      <w:r w:rsidRPr="006054DC">
        <w:rPr>
          <w:sz w:val="20"/>
          <w:szCs w:val="20"/>
        </w:rPr>
        <w:t>Difference between state and country data -7.290249999999995</w:t>
      </w:r>
    </w:p>
    <w:p w14:paraId="470C3F47" w14:textId="77777777" w:rsidR="006054DC" w:rsidRPr="006054DC" w:rsidRDefault="006054DC" w:rsidP="006054DC">
      <w:pPr>
        <w:rPr>
          <w:sz w:val="20"/>
          <w:szCs w:val="20"/>
        </w:rPr>
      </w:pPr>
      <w:r w:rsidRPr="006054DC">
        <w:rPr>
          <w:sz w:val="20"/>
          <w:szCs w:val="20"/>
        </w:rPr>
        <w:t>Western Australia</w:t>
      </w:r>
    </w:p>
    <w:p w14:paraId="3BE47397" w14:textId="77777777" w:rsidR="006054DC" w:rsidRPr="006054DC" w:rsidRDefault="006054DC" w:rsidP="006054DC">
      <w:pPr>
        <w:rPr>
          <w:sz w:val="20"/>
          <w:szCs w:val="20"/>
        </w:rPr>
      </w:pPr>
      <w:r w:rsidRPr="006054DC">
        <w:rPr>
          <w:sz w:val="20"/>
          <w:szCs w:val="20"/>
        </w:rPr>
        <w:t>Difference between state and country data 0.668833333333346</w:t>
      </w:r>
    </w:p>
    <w:p w14:paraId="463337CE" w14:textId="77777777" w:rsidR="006054DC" w:rsidRPr="006054DC" w:rsidRDefault="006054DC" w:rsidP="006054DC">
      <w:pPr>
        <w:rPr>
          <w:sz w:val="20"/>
          <w:szCs w:val="20"/>
        </w:rPr>
      </w:pPr>
      <w:r w:rsidRPr="006054DC">
        <w:rPr>
          <w:sz w:val="20"/>
          <w:szCs w:val="20"/>
        </w:rPr>
        <w:t>[20, 321]</w:t>
      </w:r>
    </w:p>
    <w:p w14:paraId="35F0AC68" w14:textId="77777777" w:rsidR="006054DC" w:rsidRPr="006054DC" w:rsidRDefault="006054DC" w:rsidP="006054DC">
      <w:pPr>
        <w:rPr>
          <w:sz w:val="20"/>
          <w:szCs w:val="20"/>
        </w:rPr>
      </w:pPr>
      <w:r w:rsidRPr="006054DC">
        <w:rPr>
          <w:sz w:val="20"/>
          <w:szCs w:val="20"/>
        </w:rPr>
        <w:t>Australian Capital Territory</w:t>
      </w:r>
    </w:p>
    <w:p w14:paraId="6D12F210" w14:textId="77777777" w:rsidR="006054DC" w:rsidRPr="006054DC" w:rsidRDefault="006054DC" w:rsidP="006054DC">
      <w:pPr>
        <w:rPr>
          <w:sz w:val="20"/>
          <w:szCs w:val="20"/>
        </w:rPr>
      </w:pPr>
      <w:r w:rsidRPr="006054DC">
        <w:rPr>
          <w:sz w:val="20"/>
          <w:szCs w:val="20"/>
        </w:rPr>
        <w:t>Difference between state and country data -9.848250000000013</w:t>
      </w:r>
    </w:p>
    <w:p w14:paraId="0ADD3951" w14:textId="77777777" w:rsidR="006054DC" w:rsidRPr="006054DC" w:rsidRDefault="006054DC" w:rsidP="006054DC">
      <w:pPr>
        <w:rPr>
          <w:sz w:val="20"/>
          <w:szCs w:val="20"/>
        </w:rPr>
      </w:pPr>
      <w:r w:rsidRPr="006054DC">
        <w:rPr>
          <w:sz w:val="20"/>
          <w:szCs w:val="20"/>
        </w:rPr>
        <w:t>New South Wales</w:t>
      </w:r>
    </w:p>
    <w:p w14:paraId="63EC824F" w14:textId="77777777" w:rsidR="006054DC" w:rsidRPr="006054DC" w:rsidRDefault="006054DC" w:rsidP="006054DC">
      <w:pPr>
        <w:rPr>
          <w:sz w:val="20"/>
          <w:szCs w:val="20"/>
        </w:rPr>
      </w:pPr>
      <w:r w:rsidRPr="006054DC">
        <w:rPr>
          <w:sz w:val="20"/>
          <w:szCs w:val="20"/>
        </w:rPr>
        <w:t>Difference between state and country data -4.383916666666668</w:t>
      </w:r>
    </w:p>
    <w:p w14:paraId="034FFF26" w14:textId="77777777" w:rsidR="006054DC" w:rsidRPr="006054DC" w:rsidRDefault="006054DC" w:rsidP="006054DC">
      <w:pPr>
        <w:rPr>
          <w:sz w:val="20"/>
          <w:szCs w:val="20"/>
        </w:rPr>
      </w:pPr>
      <w:r w:rsidRPr="006054DC">
        <w:rPr>
          <w:sz w:val="20"/>
          <w:szCs w:val="20"/>
        </w:rPr>
        <w:t>Northern Territory</w:t>
      </w:r>
    </w:p>
    <w:p w14:paraId="2EFBFE3E" w14:textId="77777777" w:rsidR="006054DC" w:rsidRPr="006054DC" w:rsidRDefault="006054DC" w:rsidP="006054DC">
      <w:pPr>
        <w:rPr>
          <w:sz w:val="20"/>
          <w:szCs w:val="20"/>
        </w:rPr>
      </w:pPr>
      <w:r w:rsidRPr="006054DC">
        <w:rPr>
          <w:sz w:val="20"/>
          <w:szCs w:val="20"/>
        </w:rPr>
        <w:t>Difference between state and country data 3.1220833333333395</w:t>
      </w:r>
    </w:p>
    <w:p w14:paraId="1455552A" w14:textId="77777777" w:rsidR="006054DC" w:rsidRPr="006054DC" w:rsidRDefault="006054DC" w:rsidP="006054DC">
      <w:pPr>
        <w:rPr>
          <w:sz w:val="20"/>
          <w:szCs w:val="20"/>
        </w:rPr>
      </w:pPr>
      <w:r w:rsidRPr="006054DC">
        <w:rPr>
          <w:sz w:val="20"/>
          <w:szCs w:val="20"/>
        </w:rPr>
        <w:t>Queensland</w:t>
      </w:r>
    </w:p>
    <w:p w14:paraId="28B0DF10" w14:textId="77777777" w:rsidR="006054DC" w:rsidRPr="006054DC" w:rsidRDefault="006054DC" w:rsidP="006054DC">
      <w:pPr>
        <w:rPr>
          <w:sz w:val="20"/>
          <w:szCs w:val="20"/>
        </w:rPr>
      </w:pPr>
      <w:r w:rsidRPr="006054DC">
        <w:rPr>
          <w:sz w:val="20"/>
          <w:szCs w:val="20"/>
        </w:rPr>
        <w:t>Difference between state and country data 1.228166666666663</w:t>
      </w:r>
    </w:p>
    <w:p w14:paraId="246A2222" w14:textId="77777777" w:rsidR="006054DC" w:rsidRPr="006054DC" w:rsidRDefault="006054DC" w:rsidP="006054DC">
      <w:pPr>
        <w:rPr>
          <w:sz w:val="20"/>
          <w:szCs w:val="20"/>
        </w:rPr>
      </w:pPr>
      <w:r w:rsidRPr="006054DC">
        <w:rPr>
          <w:sz w:val="20"/>
          <w:szCs w:val="20"/>
        </w:rPr>
        <w:t>South Australia</w:t>
      </w:r>
    </w:p>
    <w:p w14:paraId="16AC4A78" w14:textId="77777777" w:rsidR="006054DC" w:rsidRPr="006054DC" w:rsidRDefault="006054DC" w:rsidP="006054DC">
      <w:pPr>
        <w:rPr>
          <w:sz w:val="20"/>
          <w:szCs w:val="20"/>
        </w:rPr>
      </w:pPr>
      <w:r w:rsidRPr="006054DC">
        <w:rPr>
          <w:sz w:val="20"/>
          <w:szCs w:val="20"/>
        </w:rPr>
        <w:t>Difference between state and country data -2.352916666666676</w:t>
      </w:r>
    </w:p>
    <w:p w14:paraId="6AB1A872" w14:textId="77777777" w:rsidR="006054DC" w:rsidRPr="006054DC" w:rsidRDefault="006054DC" w:rsidP="006054DC">
      <w:pPr>
        <w:rPr>
          <w:sz w:val="20"/>
          <w:szCs w:val="20"/>
        </w:rPr>
      </w:pPr>
      <w:r w:rsidRPr="006054DC">
        <w:rPr>
          <w:sz w:val="20"/>
          <w:szCs w:val="20"/>
        </w:rPr>
        <w:t>Tasmania</w:t>
      </w:r>
    </w:p>
    <w:p w14:paraId="3C9808DD" w14:textId="77777777" w:rsidR="006054DC" w:rsidRPr="006054DC" w:rsidRDefault="006054DC" w:rsidP="006054DC">
      <w:pPr>
        <w:rPr>
          <w:sz w:val="20"/>
          <w:szCs w:val="20"/>
        </w:rPr>
      </w:pPr>
      <w:r w:rsidRPr="006054DC">
        <w:rPr>
          <w:sz w:val="20"/>
          <w:szCs w:val="20"/>
        </w:rPr>
        <w:t>Difference between state and country data -10.200583333333325</w:t>
      </w:r>
    </w:p>
    <w:p w14:paraId="2F98CBE5" w14:textId="77777777" w:rsidR="006054DC" w:rsidRPr="006054DC" w:rsidRDefault="006054DC" w:rsidP="006054DC">
      <w:pPr>
        <w:rPr>
          <w:sz w:val="20"/>
          <w:szCs w:val="20"/>
        </w:rPr>
      </w:pPr>
      <w:r w:rsidRPr="006054DC">
        <w:rPr>
          <w:sz w:val="20"/>
          <w:szCs w:val="20"/>
        </w:rPr>
        <w:t>Victoria</w:t>
      </w:r>
    </w:p>
    <w:p w14:paraId="13D2E038" w14:textId="77777777" w:rsidR="006054DC" w:rsidRPr="006054DC" w:rsidRDefault="006054DC" w:rsidP="006054DC">
      <w:pPr>
        <w:rPr>
          <w:sz w:val="20"/>
          <w:szCs w:val="20"/>
        </w:rPr>
      </w:pPr>
      <w:r w:rsidRPr="006054DC">
        <w:rPr>
          <w:sz w:val="20"/>
          <w:szCs w:val="20"/>
        </w:rPr>
        <w:t>Difference between state and country data -7.255999999999984</w:t>
      </w:r>
    </w:p>
    <w:p w14:paraId="1BF07786" w14:textId="77777777" w:rsidR="006054DC" w:rsidRPr="006054DC" w:rsidRDefault="006054DC" w:rsidP="006054DC">
      <w:pPr>
        <w:rPr>
          <w:sz w:val="20"/>
          <w:szCs w:val="20"/>
        </w:rPr>
      </w:pPr>
      <w:r w:rsidRPr="006054DC">
        <w:rPr>
          <w:sz w:val="20"/>
          <w:szCs w:val="20"/>
        </w:rPr>
        <w:t>Western Australia</w:t>
      </w:r>
    </w:p>
    <w:p w14:paraId="7326057A" w14:textId="77777777" w:rsidR="006054DC" w:rsidRPr="006054DC" w:rsidRDefault="006054DC" w:rsidP="006054DC">
      <w:pPr>
        <w:rPr>
          <w:sz w:val="20"/>
          <w:szCs w:val="20"/>
        </w:rPr>
      </w:pPr>
      <w:r w:rsidRPr="006054DC">
        <w:rPr>
          <w:sz w:val="20"/>
          <w:szCs w:val="20"/>
        </w:rPr>
        <w:t>Difference between state and country data -1.290041666666653</w:t>
      </w:r>
    </w:p>
    <w:p w14:paraId="14AD0332" w14:textId="77777777" w:rsidR="006054DC" w:rsidRPr="006054DC" w:rsidRDefault="006054DC" w:rsidP="006054DC">
      <w:pPr>
        <w:rPr>
          <w:sz w:val="20"/>
          <w:szCs w:val="20"/>
        </w:rPr>
      </w:pPr>
      <w:r w:rsidRPr="006054DC">
        <w:rPr>
          <w:sz w:val="20"/>
          <w:szCs w:val="20"/>
        </w:rPr>
        <w:t>[21, 337]</w:t>
      </w:r>
    </w:p>
    <w:p w14:paraId="4C6061F7" w14:textId="77777777" w:rsidR="006054DC" w:rsidRPr="006054DC" w:rsidRDefault="006054DC" w:rsidP="006054DC">
      <w:pPr>
        <w:rPr>
          <w:sz w:val="20"/>
          <w:szCs w:val="20"/>
        </w:rPr>
      </w:pPr>
      <w:r w:rsidRPr="006054DC">
        <w:rPr>
          <w:sz w:val="20"/>
          <w:szCs w:val="20"/>
        </w:rPr>
        <w:t>Australian Capital Territory</w:t>
      </w:r>
    </w:p>
    <w:p w14:paraId="289B218A" w14:textId="77777777" w:rsidR="006054DC" w:rsidRPr="006054DC" w:rsidRDefault="006054DC" w:rsidP="006054DC">
      <w:pPr>
        <w:rPr>
          <w:sz w:val="20"/>
          <w:szCs w:val="20"/>
        </w:rPr>
      </w:pPr>
      <w:r w:rsidRPr="006054DC">
        <w:rPr>
          <w:sz w:val="20"/>
          <w:szCs w:val="20"/>
        </w:rPr>
        <w:t>Difference between state and country data -9.773000000000001</w:t>
      </w:r>
    </w:p>
    <w:p w14:paraId="626278AF" w14:textId="77777777" w:rsidR="006054DC" w:rsidRPr="006054DC" w:rsidRDefault="006054DC" w:rsidP="006054DC">
      <w:pPr>
        <w:rPr>
          <w:sz w:val="20"/>
          <w:szCs w:val="20"/>
        </w:rPr>
      </w:pPr>
      <w:r w:rsidRPr="006054DC">
        <w:rPr>
          <w:sz w:val="20"/>
          <w:szCs w:val="20"/>
        </w:rPr>
        <w:t>New South Wales</w:t>
      </w:r>
    </w:p>
    <w:p w14:paraId="76BCAB56" w14:textId="77777777" w:rsidR="006054DC" w:rsidRPr="006054DC" w:rsidRDefault="006054DC" w:rsidP="006054DC">
      <w:pPr>
        <w:rPr>
          <w:sz w:val="20"/>
          <w:szCs w:val="20"/>
        </w:rPr>
      </w:pPr>
      <w:r w:rsidRPr="006054DC">
        <w:rPr>
          <w:sz w:val="20"/>
          <w:szCs w:val="20"/>
        </w:rPr>
        <w:t>Difference between state and country data -4.4993333333333325</w:t>
      </w:r>
    </w:p>
    <w:p w14:paraId="3F05F34F" w14:textId="77777777" w:rsidR="006054DC" w:rsidRPr="006054DC" w:rsidRDefault="006054DC" w:rsidP="006054DC">
      <w:pPr>
        <w:rPr>
          <w:sz w:val="20"/>
          <w:szCs w:val="20"/>
        </w:rPr>
      </w:pPr>
      <w:r w:rsidRPr="006054DC">
        <w:rPr>
          <w:sz w:val="20"/>
          <w:szCs w:val="20"/>
        </w:rPr>
        <w:t>Northern Territory</w:t>
      </w:r>
    </w:p>
    <w:p w14:paraId="6253FB48" w14:textId="77777777" w:rsidR="006054DC" w:rsidRPr="006054DC" w:rsidRDefault="006054DC" w:rsidP="006054DC">
      <w:pPr>
        <w:rPr>
          <w:sz w:val="20"/>
          <w:szCs w:val="20"/>
        </w:rPr>
      </w:pPr>
      <w:r w:rsidRPr="006054DC">
        <w:rPr>
          <w:sz w:val="20"/>
          <w:szCs w:val="20"/>
        </w:rPr>
        <w:t>Difference between state and country data 3.1310833333333505</w:t>
      </w:r>
    </w:p>
    <w:p w14:paraId="4ADBF457" w14:textId="77777777" w:rsidR="006054DC" w:rsidRPr="006054DC" w:rsidRDefault="006054DC" w:rsidP="006054DC">
      <w:pPr>
        <w:rPr>
          <w:sz w:val="20"/>
          <w:szCs w:val="20"/>
        </w:rPr>
      </w:pPr>
      <w:r w:rsidRPr="006054DC">
        <w:rPr>
          <w:sz w:val="20"/>
          <w:szCs w:val="20"/>
        </w:rPr>
        <w:t>Queensland</w:t>
      </w:r>
    </w:p>
    <w:p w14:paraId="733978C1" w14:textId="77777777" w:rsidR="006054DC" w:rsidRPr="006054DC" w:rsidRDefault="006054DC" w:rsidP="006054DC">
      <w:pPr>
        <w:rPr>
          <w:sz w:val="20"/>
          <w:szCs w:val="20"/>
        </w:rPr>
      </w:pPr>
      <w:r w:rsidRPr="006054DC">
        <w:rPr>
          <w:sz w:val="20"/>
          <w:szCs w:val="20"/>
        </w:rPr>
        <w:t>Difference between state and country data 1.1849999999999916</w:t>
      </w:r>
    </w:p>
    <w:p w14:paraId="7EDA8B6E" w14:textId="77777777" w:rsidR="006054DC" w:rsidRPr="006054DC" w:rsidRDefault="006054DC" w:rsidP="006054DC">
      <w:pPr>
        <w:rPr>
          <w:sz w:val="20"/>
          <w:szCs w:val="20"/>
        </w:rPr>
      </w:pPr>
      <w:r w:rsidRPr="006054DC">
        <w:rPr>
          <w:sz w:val="20"/>
          <w:szCs w:val="20"/>
        </w:rPr>
        <w:t>South Australia</w:t>
      </w:r>
    </w:p>
    <w:p w14:paraId="2123FCD0" w14:textId="77777777" w:rsidR="006054DC" w:rsidRPr="006054DC" w:rsidRDefault="006054DC" w:rsidP="006054DC">
      <w:pPr>
        <w:rPr>
          <w:sz w:val="20"/>
          <w:szCs w:val="20"/>
        </w:rPr>
      </w:pPr>
      <w:r w:rsidRPr="006054DC">
        <w:rPr>
          <w:sz w:val="20"/>
          <w:szCs w:val="20"/>
        </w:rPr>
        <w:t>Difference between state and country data -2.489416666666667</w:t>
      </w:r>
    </w:p>
    <w:p w14:paraId="7CA68928" w14:textId="77777777" w:rsidR="006054DC" w:rsidRPr="006054DC" w:rsidRDefault="006054DC" w:rsidP="006054DC">
      <w:pPr>
        <w:rPr>
          <w:sz w:val="20"/>
          <w:szCs w:val="20"/>
        </w:rPr>
      </w:pPr>
      <w:r w:rsidRPr="006054DC">
        <w:rPr>
          <w:sz w:val="20"/>
          <w:szCs w:val="20"/>
        </w:rPr>
        <w:t>Tasmania</w:t>
      </w:r>
    </w:p>
    <w:p w14:paraId="1BE8BC51" w14:textId="77777777" w:rsidR="006054DC" w:rsidRPr="006054DC" w:rsidRDefault="006054DC" w:rsidP="006054DC">
      <w:pPr>
        <w:rPr>
          <w:sz w:val="20"/>
          <w:szCs w:val="20"/>
        </w:rPr>
      </w:pPr>
      <w:r w:rsidRPr="006054DC">
        <w:rPr>
          <w:sz w:val="20"/>
          <w:szCs w:val="20"/>
        </w:rPr>
        <w:t>Difference between state and country data -9.973749999999994</w:t>
      </w:r>
    </w:p>
    <w:p w14:paraId="4A8D41C6" w14:textId="77777777" w:rsidR="006054DC" w:rsidRPr="006054DC" w:rsidRDefault="006054DC" w:rsidP="006054DC">
      <w:pPr>
        <w:rPr>
          <w:sz w:val="20"/>
          <w:szCs w:val="20"/>
        </w:rPr>
      </w:pPr>
      <w:r w:rsidRPr="006054DC">
        <w:rPr>
          <w:sz w:val="20"/>
          <w:szCs w:val="20"/>
        </w:rPr>
        <w:t>Victoria</w:t>
      </w:r>
    </w:p>
    <w:p w14:paraId="2821144F" w14:textId="77777777" w:rsidR="006054DC" w:rsidRPr="006054DC" w:rsidRDefault="006054DC" w:rsidP="006054DC">
      <w:pPr>
        <w:rPr>
          <w:sz w:val="20"/>
          <w:szCs w:val="20"/>
        </w:rPr>
      </w:pPr>
      <w:r w:rsidRPr="006054DC">
        <w:rPr>
          <w:sz w:val="20"/>
          <w:szCs w:val="20"/>
        </w:rPr>
        <w:t>Difference between state and country data -7.227333333333316</w:t>
      </w:r>
    </w:p>
    <w:p w14:paraId="1814EA33" w14:textId="77777777" w:rsidR="006054DC" w:rsidRPr="006054DC" w:rsidRDefault="006054DC" w:rsidP="006054DC">
      <w:pPr>
        <w:rPr>
          <w:sz w:val="20"/>
          <w:szCs w:val="20"/>
        </w:rPr>
      </w:pPr>
      <w:r w:rsidRPr="006054DC">
        <w:rPr>
          <w:sz w:val="20"/>
          <w:szCs w:val="20"/>
        </w:rPr>
        <w:t>Western Australia</w:t>
      </w:r>
    </w:p>
    <w:p w14:paraId="756975A6" w14:textId="77777777" w:rsidR="006054DC" w:rsidRPr="006054DC" w:rsidRDefault="006054DC" w:rsidP="006054DC">
      <w:pPr>
        <w:rPr>
          <w:sz w:val="20"/>
          <w:szCs w:val="20"/>
        </w:rPr>
      </w:pPr>
      <w:r w:rsidRPr="006054DC">
        <w:rPr>
          <w:sz w:val="20"/>
          <w:szCs w:val="20"/>
        </w:rPr>
        <w:t>Difference between state and country data -0.025183333333316682</w:t>
      </w:r>
    </w:p>
    <w:p w14:paraId="69D35A50" w14:textId="77777777" w:rsidR="006054DC" w:rsidRPr="006054DC" w:rsidRDefault="006054DC" w:rsidP="006054DC">
      <w:pPr>
        <w:rPr>
          <w:sz w:val="20"/>
          <w:szCs w:val="20"/>
        </w:rPr>
      </w:pPr>
      <w:r w:rsidRPr="006054DC">
        <w:rPr>
          <w:sz w:val="20"/>
          <w:szCs w:val="20"/>
        </w:rPr>
        <w:t>[22, 353]</w:t>
      </w:r>
    </w:p>
    <w:p w14:paraId="6C3C9663" w14:textId="77777777" w:rsidR="006054DC" w:rsidRPr="006054DC" w:rsidRDefault="006054DC" w:rsidP="006054DC">
      <w:pPr>
        <w:rPr>
          <w:sz w:val="20"/>
          <w:szCs w:val="20"/>
        </w:rPr>
      </w:pPr>
      <w:r w:rsidRPr="006054DC">
        <w:rPr>
          <w:sz w:val="20"/>
          <w:szCs w:val="20"/>
        </w:rPr>
        <w:t>Australian Capital Territory</w:t>
      </w:r>
    </w:p>
    <w:p w14:paraId="6B62404F" w14:textId="77777777" w:rsidR="006054DC" w:rsidRPr="006054DC" w:rsidRDefault="006054DC" w:rsidP="006054DC">
      <w:pPr>
        <w:rPr>
          <w:sz w:val="20"/>
          <w:szCs w:val="20"/>
        </w:rPr>
      </w:pPr>
      <w:r w:rsidRPr="006054DC">
        <w:rPr>
          <w:sz w:val="20"/>
          <w:szCs w:val="20"/>
        </w:rPr>
        <w:t>Difference between state and country data -9.77525</w:t>
      </w:r>
    </w:p>
    <w:p w14:paraId="334A0991" w14:textId="77777777" w:rsidR="006054DC" w:rsidRPr="006054DC" w:rsidRDefault="006054DC" w:rsidP="006054DC">
      <w:pPr>
        <w:rPr>
          <w:sz w:val="20"/>
          <w:szCs w:val="20"/>
        </w:rPr>
      </w:pPr>
      <w:r w:rsidRPr="006054DC">
        <w:rPr>
          <w:sz w:val="20"/>
          <w:szCs w:val="20"/>
        </w:rPr>
        <w:t>New South Wales</w:t>
      </w:r>
    </w:p>
    <w:p w14:paraId="3A5DC4AF" w14:textId="77777777" w:rsidR="006054DC" w:rsidRPr="006054DC" w:rsidRDefault="006054DC" w:rsidP="006054DC">
      <w:pPr>
        <w:rPr>
          <w:sz w:val="20"/>
          <w:szCs w:val="20"/>
        </w:rPr>
      </w:pPr>
      <w:r w:rsidRPr="006054DC">
        <w:rPr>
          <w:sz w:val="20"/>
          <w:szCs w:val="20"/>
        </w:rPr>
        <w:t>Difference between state and country data -4.544416666666649</w:t>
      </w:r>
    </w:p>
    <w:p w14:paraId="3A4F5294" w14:textId="77777777" w:rsidR="006054DC" w:rsidRPr="006054DC" w:rsidRDefault="006054DC" w:rsidP="006054DC">
      <w:pPr>
        <w:rPr>
          <w:sz w:val="20"/>
          <w:szCs w:val="20"/>
        </w:rPr>
      </w:pPr>
      <w:r w:rsidRPr="006054DC">
        <w:rPr>
          <w:sz w:val="20"/>
          <w:szCs w:val="20"/>
        </w:rPr>
        <w:t>Northern Territory</w:t>
      </w:r>
    </w:p>
    <w:p w14:paraId="101FCBEA" w14:textId="77777777" w:rsidR="006054DC" w:rsidRPr="006054DC" w:rsidRDefault="006054DC" w:rsidP="006054DC">
      <w:pPr>
        <w:rPr>
          <w:sz w:val="20"/>
          <w:szCs w:val="20"/>
        </w:rPr>
      </w:pPr>
      <w:r w:rsidRPr="006054DC">
        <w:rPr>
          <w:sz w:val="20"/>
          <w:szCs w:val="20"/>
        </w:rPr>
        <w:t>Difference between state and country data 3.183916666666658</w:t>
      </w:r>
    </w:p>
    <w:p w14:paraId="2EDE82D0" w14:textId="77777777" w:rsidR="006054DC" w:rsidRPr="006054DC" w:rsidRDefault="006054DC" w:rsidP="006054DC">
      <w:pPr>
        <w:rPr>
          <w:sz w:val="20"/>
          <w:szCs w:val="20"/>
        </w:rPr>
      </w:pPr>
      <w:r w:rsidRPr="006054DC">
        <w:rPr>
          <w:sz w:val="20"/>
          <w:szCs w:val="20"/>
        </w:rPr>
        <w:t>Queensland</w:t>
      </w:r>
    </w:p>
    <w:p w14:paraId="294D1EE2" w14:textId="77777777" w:rsidR="006054DC" w:rsidRPr="006054DC" w:rsidRDefault="006054DC" w:rsidP="006054DC">
      <w:pPr>
        <w:rPr>
          <w:sz w:val="20"/>
          <w:szCs w:val="20"/>
        </w:rPr>
      </w:pPr>
      <w:r w:rsidRPr="006054DC">
        <w:rPr>
          <w:sz w:val="20"/>
          <w:szCs w:val="20"/>
        </w:rPr>
        <w:t>Difference between state and country data 1.2525000000000084</w:t>
      </w:r>
    </w:p>
    <w:p w14:paraId="0EA69C38" w14:textId="77777777" w:rsidR="006054DC" w:rsidRPr="006054DC" w:rsidRDefault="006054DC" w:rsidP="006054DC">
      <w:pPr>
        <w:rPr>
          <w:sz w:val="20"/>
          <w:szCs w:val="20"/>
        </w:rPr>
      </w:pPr>
      <w:r w:rsidRPr="006054DC">
        <w:rPr>
          <w:sz w:val="20"/>
          <w:szCs w:val="20"/>
        </w:rPr>
        <w:t>South Australia</w:t>
      </w:r>
    </w:p>
    <w:p w14:paraId="28C3DB33" w14:textId="77777777" w:rsidR="006054DC" w:rsidRPr="006054DC" w:rsidRDefault="006054DC" w:rsidP="006054DC">
      <w:pPr>
        <w:rPr>
          <w:sz w:val="20"/>
          <w:szCs w:val="20"/>
        </w:rPr>
      </w:pPr>
      <w:r w:rsidRPr="006054DC">
        <w:rPr>
          <w:sz w:val="20"/>
          <w:szCs w:val="20"/>
        </w:rPr>
        <w:t>Difference between state and country data -2.592416666666665</w:t>
      </w:r>
    </w:p>
    <w:p w14:paraId="7CBCF89C" w14:textId="77777777" w:rsidR="006054DC" w:rsidRPr="006054DC" w:rsidRDefault="006054DC" w:rsidP="006054DC">
      <w:pPr>
        <w:rPr>
          <w:sz w:val="20"/>
          <w:szCs w:val="20"/>
        </w:rPr>
      </w:pPr>
      <w:r w:rsidRPr="006054DC">
        <w:rPr>
          <w:sz w:val="20"/>
          <w:szCs w:val="20"/>
        </w:rPr>
        <w:t>Tasmania</w:t>
      </w:r>
    </w:p>
    <w:p w14:paraId="789A64A4" w14:textId="77777777" w:rsidR="006054DC" w:rsidRPr="006054DC" w:rsidRDefault="006054DC" w:rsidP="006054DC">
      <w:pPr>
        <w:rPr>
          <w:sz w:val="20"/>
          <w:szCs w:val="20"/>
        </w:rPr>
      </w:pPr>
      <w:r w:rsidRPr="006054DC">
        <w:rPr>
          <w:sz w:val="20"/>
          <w:szCs w:val="20"/>
        </w:rPr>
        <w:t>Difference between state and country data -10.464583333333318</w:t>
      </w:r>
    </w:p>
    <w:p w14:paraId="5613DE0A" w14:textId="77777777" w:rsidR="006054DC" w:rsidRPr="006054DC" w:rsidRDefault="006054DC" w:rsidP="006054DC">
      <w:pPr>
        <w:rPr>
          <w:sz w:val="20"/>
          <w:szCs w:val="20"/>
        </w:rPr>
      </w:pPr>
      <w:r w:rsidRPr="006054DC">
        <w:rPr>
          <w:sz w:val="20"/>
          <w:szCs w:val="20"/>
        </w:rPr>
        <w:t>Victoria</w:t>
      </w:r>
    </w:p>
    <w:p w14:paraId="533A0637" w14:textId="77777777" w:rsidR="006054DC" w:rsidRPr="006054DC" w:rsidRDefault="006054DC" w:rsidP="006054DC">
      <w:pPr>
        <w:rPr>
          <w:sz w:val="20"/>
          <w:szCs w:val="20"/>
        </w:rPr>
      </w:pPr>
      <w:r w:rsidRPr="006054DC">
        <w:rPr>
          <w:sz w:val="20"/>
          <w:szCs w:val="20"/>
        </w:rPr>
        <w:t>Difference between state and country data -7.532916666666658</w:t>
      </w:r>
    </w:p>
    <w:p w14:paraId="740D4AFD" w14:textId="77777777" w:rsidR="006054DC" w:rsidRPr="006054DC" w:rsidRDefault="006054DC" w:rsidP="006054DC">
      <w:pPr>
        <w:rPr>
          <w:sz w:val="20"/>
          <w:szCs w:val="20"/>
        </w:rPr>
      </w:pPr>
      <w:r w:rsidRPr="006054DC">
        <w:rPr>
          <w:sz w:val="20"/>
          <w:szCs w:val="20"/>
        </w:rPr>
        <w:t>Western Australia</w:t>
      </w:r>
    </w:p>
    <w:p w14:paraId="3D02B20A" w14:textId="77777777" w:rsidR="006054DC" w:rsidRPr="006054DC" w:rsidRDefault="006054DC" w:rsidP="006054DC">
      <w:pPr>
        <w:rPr>
          <w:sz w:val="20"/>
          <w:szCs w:val="20"/>
        </w:rPr>
      </w:pPr>
      <w:r w:rsidRPr="006054DC">
        <w:rPr>
          <w:sz w:val="20"/>
          <w:szCs w:val="20"/>
        </w:rPr>
        <w:t>Difference between state and country data -0.19461111111111506</w:t>
      </w:r>
    </w:p>
    <w:p w14:paraId="2B74F34A" w14:textId="77777777" w:rsidR="006054DC" w:rsidRPr="006054DC" w:rsidRDefault="006054DC" w:rsidP="006054DC">
      <w:pPr>
        <w:rPr>
          <w:sz w:val="20"/>
          <w:szCs w:val="20"/>
        </w:rPr>
      </w:pPr>
      <w:r w:rsidRPr="006054DC">
        <w:rPr>
          <w:sz w:val="20"/>
          <w:szCs w:val="20"/>
        </w:rPr>
        <w:t>[23, 369]</w:t>
      </w:r>
    </w:p>
    <w:p w14:paraId="40A62690" w14:textId="77777777" w:rsidR="006054DC" w:rsidRPr="006054DC" w:rsidRDefault="006054DC" w:rsidP="006054DC">
      <w:pPr>
        <w:rPr>
          <w:sz w:val="20"/>
          <w:szCs w:val="20"/>
        </w:rPr>
      </w:pPr>
      <w:r w:rsidRPr="006054DC">
        <w:rPr>
          <w:sz w:val="20"/>
          <w:szCs w:val="20"/>
        </w:rPr>
        <w:t>Australian Capital Territory</w:t>
      </w:r>
    </w:p>
    <w:p w14:paraId="4122437F" w14:textId="77777777" w:rsidR="006054DC" w:rsidRPr="006054DC" w:rsidRDefault="006054DC" w:rsidP="006054DC">
      <w:pPr>
        <w:rPr>
          <w:sz w:val="20"/>
          <w:szCs w:val="20"/>
        </w:rPr>
      </w:pPr>
      <w:r w:rsidRPr="006054DC">
        <w:rPr>
          <w:sz w:val="20"/>
          <w:szCs w:val="20"/>
        </w:rPr>
        <w:t>Difference between state and country data -9.635583333333326</w:t>
      </w:r>
    </w:p>
    <w:p w14:paraId="5A84292A" w14:textId="77777777" w:rsidR="006054DC" w:rsidRPr="006054DC" w:rsidRDefault="006054DC" w:rsidP="006054DC">
      <w:pPr>
        <w:rPr>
          <w:sz w:val="20"/>
          <w:szCs w:val="20"/>
        </w:rPr>
      </w:pPr>
      <w:r w:rsidRPr="006054DC">
        <w:rPr>
          <w:sz w:val="20"/>
          <w:szCs w:val="20"/>
        </w:rPr>
        <w:t>New South Wales</w:t>
      </w:r>
    </w:p>
    <w:p w14:paraId="1B2C1BC8" w14:textId="77777777" w:rsidR="006054DC" w:rsidRPr="006054DC" w:rsidRDefault="006054DC" w:rsidP="006054DC">
      <w:pPr>
        <w:rPr>
          <w:sz w:val="20"/>
          <w:szCs w:val="20"/>
        </w:rPr>
      </w:pPr>
      <w:r w:rsidRPr="006054DC">
        <w:rPr>
          <w:sz w:val="20"/>
          <w:szCs w:val="20"/>
        </w:rPr>
        <w:t>Difference between state and country data -4.0835000000000115</w:t>
      </w:r>
    </w:p>
    <w:p w14:paraId="0632943D" w14:textId="77777777" w:rsidR="006054DC" w:rsidRPr="006054DC" w:rsidRDefault="006054DC" w:rsidP="006054DC">
      <w:pPr>
        <w:rPr>
          <w:sz w:val="20"/>
          <w:szCs w:val="20"/>
        </w:rPr>
      </w:pPr>
      <w:r w:rsidRPr="006054DC">
        <w:rPr>
          <w:sz w:val="20"/>
          <w:szCs w:val="20"/>
        </w:rPr>
        <w:t>Northern Territory</w:t>
      </w:r>
    </w:p>
    <w:p w14:paraId="5D6D8DB3" w14:textId="77777777" w:rsidR="006054DC" w:rsidRPr="006054DC" w:rsidRDefault="006054DC" w:rsidP="006054DC">
      <w:pPr>
        <w:rPr>
          <w:sz w:val="20"/>
          <w:szCs w:val="20"/>
        </w:rPr>
      </w:pPr>
      <w:r w:rsidRPr="006054DC">
        <w:rPr>
          <w:sz w:val="20"/>
          <w:szCs w:val="20"/>
        </w:rPr>
        <w:t>Difference between state and country data 3.0478333333333296</w:t>
      </w:r>
    </w:p>
    <w:p w14:paraId="4EE1E5F1" w14:textId="77777777" w:rsidR="006054DC" w:rsidRPr="006054DC" w:rsidRDefault="006054DC" w:rsidP="006054DC">
      <w:pPr>
        <w:rPr>
          <w:sz w:val="20"/>
          <w:szCs w:val="20"/>
        </w:rPr>
      </w:pPr>
      <w:r w:rsidRPr="006054DC">
        <w:rPr>
          <w:sz w:val="20"/>
          <w:szCs w:val="20"/>
        </w:rPr>
        <w:t>Queensland</w:t>
      </w:r>
    </w:p>
    <w:p w14:paraId="4B3F2731" w14:textId="77777777" w:rsidR="006054DC" w:rsidRPr="006054DC" w:rsidRDefault="006054DC" w:rsidP="006054DC">
      <w:pPr>
        <w:rPr>
          <w:sz w:val="20"/>
          <w:szCs w:val="20"/>
        </w:rPr>
      </w:pPr>
      <w:r w:rsidRPr="006054DC">
        <w:rPr>
          <w:sz w:val="20"/>
          <w:szCs w:val="20"/>
        </w:rPr>
        <w:t>Difference between state and country data 1.4572499999999948</w:t>
      </w:r>
    </w:p>
    <w:p w14:paraId="50CF5812" w14:textId="77777777" w:rsidR="006054DC" w:rsidRPr="006054DC" w:rsidRDefault="006054DC" w:rsidP="006054DC">
      <w:pPr>
        <w:rPr>
          <w:sz w:val="20"/>
          <w:szCs w:val="20"/>
        </w:rPr>
      </w:pPr>
      <w:r w:rsidRPr="006054DC">
        <w:rPr>
          <w:sz w:val="20"/>
          <w:szCs w:val="20"/>
        </w:rPr>
        <w:t>South Australia</w:t>
      </w:r>
    </w:p>
    <w:p w14:paraId="3D727924" w14:textId="77777777" w:rsidR="006054DC" w:rsidRPr="006054DC" w:rsidRDefault="006054DC" w:rsidP="006054DC">
      <w:pPr>
        <w:rPr>
          <w:sz w:val="20"/>
          <w:szCs w:val="20"/>
        </w:rPr>
      </w:pPr>
      <w:r w:rsidRPr="006054DC">
        <w:rPr>
          <w:sz w:val="20"/>
          <w:szCs w:val="20"/>
        </w:rPr>
        <w:t>Difference between state and country data -2.4709166666666675</w:t>
      </w:r>
    </w:p>
    <w:p w14:paraId="6B9E224F" w14:textId="77777777" w:rsidR="006054DC" w:rsidRPr="006054DC" w:rsidRDefault="006054DC" w:rsidP="006054DC">
      <w:pPr>
        <w:rPr>
          <w:sz w:val="20"/>
          <w:szCs w:val="20"/>
        </w:rPr>
      </w:pPr>
      <w:r w:rsidRPr="006054DC">
        <w:rPr>
          <w:sz w:val="20"/>
          <w:szCs w:val="20"/>
        </w:rPr>
        <w:t>Tasmania</w:t>
      </w:r>
    </w:p>
    <w:p w14:paraId="2C970E70" w14:textId="77777777" w:rsidR="006054DC" w:rsidRPr="006054DC" w:rsidRDefault="006054DC" w:rsidP="006054DC">
      <w:pPr>
        <w:rPr>
          <w:sz w:val="20"/>
          <w:szCs w:val="20"/>
        </w:rPr>
      </w:pPr>
      <w:r w:rsidRPr="006054DC">
        <w:rPr>
          <w:sz w:val="20"/>
          <w:szCs w:val="20"/>
        </w:rPr>
        <w:t>Difference between state and country data -10.33966666666665</w:t>
      </w:r>
    </w:p>
    <w:p w14:paraId="3A119B28" w14:textId="77777777" w:rsidR="006054DC" w:rsidRPr="006054DC" w:rsidRDefault="006054DC" w:rsidP="006054DC">
      <w:pPr>
        <w:rPr>
          <w:sz w:val="20"/>
          <w:szCs w:val="20"/>
        </w:rPr>
      </w:pPr>
      <w:r w:rsidRPr="006054DC">
        <w:rPr>
          <w:sz w:val="20"/>
          <w:szCs w:val="20"/>
        </w:rPr>
        <w:t>Victoria</w:t>
      </w:r>
    </w:p>
    <w:p w14:paraId="507A1769" w14:textId="77777777" w:rsidR="006054DC" w:rsidRPr="006054DC" w:rsidRDefault="006054DC" w:rsidP="006054DC">
      <w:pPr>
        <w:rPr>
          <w:sz w:val="20"/>
          <w:szCs w:val="20"/>
        </w:rPr>
      </w:pPr>
      <w:r w:rsidRPr="006054DC">
        <w:rPr>
          <w:sz w:val="20"/>
          <w:szCs w:val="20"/>
        </w:rPr>
        <w:t>Difference between state and country data -7.324499999999988</w:t>
      </w:r>
    </w:p>
    <w:p w14:paraId="76E0F4BA" w14:textId="77777777" w:rsidR="006054DC" w:rsidRPr="006054DC" w:rsidRDefault="006054DC" w:rsidP="006054DC">
      <w:pPr>
        <w:rPr>
          <w:sz w:val="20"/>
          <w:szCs w:val="20"/>
        </w:rPr>
      </w:pPr>
      <w:r w:rsidRPr="006054DC">
        <w:rPr>
          <w:sz w:val="20"/>
          <w:szCs w:val="20"/>
        </w:rPr>
        <w:t>Western Australia</w:t>
      </w:r>
    </w:p>
    <w:p w14:paraId="2F197EC1" w14:textId="77777777" w:rsidR="006054DC" w:rsidRPr="006054DC" w:rsidRDefault="006054DC" w:rsidP="006054DC">
      <w:pPr>
        <w:rPr>
          <w:sz w:val="20"/>
          <w:szCs w:val="20"/>
        </w:rPr>
      </w:pPr>
      <w:r w:rsidRPr="006054DC">
        <w:rPr>
          <w:sz w:val="20"/>
          <w:szCs w:val="20"/>
        </w:rPr>
        <w:t>Difference between state and country data -2.327750000000009</w:t>
      </w:r>
    </w:p>
    <w:p w14:paraId="00207D45" w14:textId="77777777" w:rsidR="006054DC" w:rsidRPr="006054DC" w:rsidRDefault="006054DC" w:rsidP="006054DC">
      <w:pPr>
        <w:rPr>
          <w:sz w:val="20"/>
          <w:szCs w:val="20"/>
        </w:rPr>
      </w:pPr>
      <w:r w:rsidRPr="006054DC">
        <w:rPr>
          <w:sz w:val="20"/>
          <w:szCs w:val="20"/>
        </w:rPr>
        <w:t>[24, 385]</w:t>
      </w:r>
    </w:p>
    <w:p w14:paraId="79727AA8" w14:textId="77777777" w:rsidR="006054DC" w:rsidRPr="006054DC" w:rsidRDefault="006054DC" w:rsidP="006054DC">
      <w:pPr>
        <w:rPr>
          <w:sz w:val="20"/>
          <w:szCs w:val="20"/>
        </w:rPr>
      </w:pPr>
      <w:r w:rsidRPr="006054DC">
        <w:rPr>
          <w:sz w:val="20"/>
          <w:szCs w:val="20"/>
        </w:rPr>
        <w:t>Australian Capital Territory</w:t>
      </w:r>
    </w:p>
    <w:p w14:paraId="37D880E2" w14:textId="77777777" w:rsidR="006054DC" w:rsidRPr="006054DC" w:rsidRDefault="006054DC" w:rsidP="006054DC">
      <w:pPr>
        <w:rPr>
          <w:sz w:val="20"/>
          <w:szCs w:val="20"/>
        </w:rPr>
      </w:pPr>
      <w:r w:rsidRPr="006054DC">
        <w:rPr>
          <w:sz w:val="20"/>
          <w:szCs w:val="20"/>
        </w:rPr>
        <w:t>Difference between state and country data -9.297916666666657</w:t>
      </w:r>
    </w:p>
    <w:p w14:paraId="07D53DF0" w14:textId="77777777" w:rsidR="006054DC" w:rsidRPr="006054DC" w:rsidRDefault="006054DC" w:rsidP="006054DC">
      <w:pPr>
        <w:rPr>
          <w:sz w:val="20"/>
          <w:szCs w:val="20"/>
        </w:rPr>
      </w:pPr>
      <w:r w:rsidRPr="006054DC">
        <w:rPr>
          <w:sz w:val="20"/>
          <w:szCs w:val="20"/>
        </w:rPr>
        <w:t>New South Wales</w:t>
      </w:r>
    </w:p>
    <w:p w14:paraId="1AB5DFE1" w14:textId="77777777" w:rsidR="006054DC" w:rsidRPr="006054DC" w:rsidRDefault="006054DC" w:rsidP="006054DC">
      <w:pPr>
        <w:rPr>
          <w:sz w:val="20"/>
          <w:szCs w:val="20"/>
        </w:rPr>
      </w:pPr>
      <w:r w:rsidRPr="006054DC">
        <w:rPr>
          <w:sz w:val="20"/>
          <w:szCs w:val="20"/>
        </w:rPr>
        <w:t>Difference between state and country data -4.030499999999982</w:t>
      </w:r>
    </w:p>
    <w:p w14:paraId="4E5A7D59" w14:textId="77777777" w:rsidR="006054DC" w:rsidRPr="006054DC" w:rsidRDefault="006054DC" w:rsidP="006054DC">
      <w:pPr>
        <w:rPr>
          <w:sz w:val="20"/>
          <w:szCs w:val="20"/>
        </w:rPr>
      </w:pPr>
      <w:r w:rsidRPr="006054DC">
        <w:rPr>
          <w:sz w:val="20"/>
          <w:szCs w:val="20"/>
        </w:rPr>
        <w:t>Northern Territory</w:t>
      </w:r>
    </w:p>
    <w:p w14:paraId="0087AB88" w14:textId="77777777" w:rsidR="006054DC" w:rsidRPr="006054DC" w:rsidRDefault="006054DC" w:rsidP="006054DC">
      <w:pPr>
        <w:rPr>
          <w:sz w:val="20"/>
          <w:szCs w:val="20"/>
        </w:rPr>
      </w:pPr>
      <w:r w:rsidRPr="006054DC">
        <w:rPr>
          <w:sz w:val="20"/>
          <w:szCs w:val="20"/>
        </w:rPr>
        <w:t>Difference between state and country data 3.045416666666661</w:t>
      </w:r>
    </w:p>
    <w:p w14:paraId="6FCC3EF8" w14:textId="77777777" w:rsidR="006054DC" w:rsidRPr="006054DC" w:rsidRDefault="006054DC" w:rsidP="006054DC">
      <w:pPr>
        <w:rPr>
          <w:sz w:val="20"/>
          <w:szCs w:val="20"/>
        </w:rPr>
      </w:pPr>
      <w:r w:rsidRPr="006054DC">
        <w:rPr>
          <w:sz w:val="20"/>
          <w:szCs w:val="20"/>
        </w:rPr>
        <w:t>Queensland</w:t>
      </w:r>
    </w:p>
    <w:p w14:paraId="0998A3A3" w14:textId="77777777" w:rsidR="006054DC" w:rsidRPr="006054DC" w:rsidRDefault="006054DC" w:rsidP="006054DC">
      <w:pPr>
        <w:rPr>
          <w:sz w:val="20"/>
          <w:szCs w:val="20"/>
        </w:rPr>
      </w:pPr>
      <w:r w:rsidRPr="006054DC">
        <w:rPr>
          <w:sz w:val="20"/>
          <w:szCs w:val="20"/>
        </w:rPr>
        <w:t>Difference between state and country data 1.4190833333333224</w:t>
      </w:r>
    </w:p>
    <w:p w14:paraId="3FCA66AD" w14:textId="77777777" w:rsidR="006054DC" w:rsidRPr="006054DC" w:rsidRDefault="006054DC" w:rsidP="006054DC">
      <w:pPr>
        <w:rPr>
          <w:sz w:val="20"/>
          <w:szCs w:val="20"/>
        </w:rPr>
      </w:pPr>
      <w:r w:rsidRPr="006054DC">
        <w:rPr>
          <w:sz w:val="20"/>
          <w:szCs w:val="20"/>
        </w:rPr>
        <w:t>South Australia</w:t>
      </w:r>
    </w:p>
    <w:p w14:paraId="52D1D91B" w14:textId="77777777" w:rsidR="006054DC" w:rsidRPr="006054DC" w:rsidRDefault="006054DC" w:rsidP="006054DC">
      <w:pPr>
        <w:rPr>
          <w:sz w:val="20"/>
          <w:szCs w:val="20"/>
        </w:rPr>
      </w:pPr>
      <w:r w:rsidRPr="006054DC">
        <w:rPr>
          <w:sz w:val="20"/>
          <w:szCs w:val="20"/>
        </w:rPr>
        <w:t>Difference between state and country data -2.5475833333333284</w:t>
      </w:r>
    </w:p>
    <w:p w14:paraId="5782CDFA" w14:textId="77777777" w:rsidR="006054DC" w:rsidRPr="006054DC" w:rsidRDefault="006054DC" w:rsidP="006054DC">
      <w:pPr>
        <w:rPr>
          <w:sz w:val="20"/>
          <w:szCs w:val="20"/>
        </w:rPr>
      </w:pPr>
      <w:r w:rsidRPr="006054DC">
        <w:rPr>
          <w:sz w:val="20"/>
          <w:szCs w:val="20"/>
        </w:rPr>
        <w:t>Tasmania</w:t>
      </w:r>
    </w:p>
    <w:p w14:paraId="5024E29C" w14:textId="77777777" w:rsidR="006054DC" w:rsidRPr="006054DC" w:rsidRDefault="006054DC" w:rsidP="006054DC">
      <w:pPr>
        <w:rPr>
          <w:sz w:val="20"/>
          <w:szCs w:val="20"/>
        </w:rPr>
      </w:pPr>
      <w:r w:rsidRPr="006054DC">
        <w:rPr>
          <w:sz w:val="20"/>
          <w:szCs w:val="20"/>
        </w:rPr>
        <w:t>Difference between state and country data -10.245333333333317</w:t>
      </w:r>
    </w:p>
    <w:p w14:paraId="32165F01" w14:textId="77777777" w:rsidR="006054DC" w:rsidRPr="006054DC" w:rsidRDefault="006054DC" w:rsidP="006054DC">
      <w:pPr>
        <w:rPr>
          <w:sz w:val="20"/>
          <w:szCs w:val="20"/>
        </w:rPr>
      </w:pPr>
      <w:r w:rsidRPr="006054DC">
        <w:rPr>
          <w:sz w:val="20"/>
          <w:szCs w:val="20"/>
        </w:rPr>
        <w:t>Victoria</w:t>
      </w:r>
    </w:p>
    <w:p w14:paraId="1F476529" w14:textId="77777777" w:rsidR="006054DC" w:rsidRPr="006054DC" w:rsidRDefault="006054DC" w:rsidP="006054DC">
      <w:pPr>
        <w:rPr>
          <w:sz w:val="20"/>
          <w:szCs w:val="20"/>
        </w:rPr>
      </w:pPr>
      <w:r w:rsidRPr="006054DC">
        <w:rPr>
          <w:sz w:val="20"/>
          <w:szCs w:val="20"/>
        </w:rPr>
        <w:t>Difference between state and country data -7.263249999999994</w:t>
      </w:r>
    </w:p>
    <w:p w14:paraId="1100876D" w14:textId="77777777" w:rsidR="006054DC" w:rsidRPr="006054DC" w:rsidRDefault="006054DC" w:rsidP="006054DC">
      <w:pPr>
        <w:rPr>
          <w:sz w:val="20"/>
          <w:szCs w:val="20"/>
        </w:rPr>
      </w:pPr>
      <w:r w:rsidRPr="006054DC">
        <w:rPr>
          <w:sz w:val="20"/>
          <w:szCs w:val="20"/>
        </w:rPr>
        <w:t>Western Australia</w:t>
      </w:r>
    </w:p>
    <w:p w14:paraId="5C58168B" w14:textId="77777777" w:rsidR="006054DC" w:rsidRPr="006054DC" w:rsidRDefault="006054DC" w:rsidP="006054DC">
      <w:pPr>
        <w:rPr>
          <w:sz w:val="20"/>
          <w:szCs w:val="20"/>
        </w:rPr>
      </w:pPr>
      <w:r w:rsidRPr="006054DC">
        <w:rPr>
          <w:sz w:val="20"/>
          <w:szCs w:val="20"/>
        </w:rPr>
        <w:t>Difference between state and country data 0.6735000000000184</w:t>
      </w:r>
    </w:p>
    <w:p w14:paraId="3A65CA4F" w14:textId="77777777" w:rsidR="006054DC" w:rsidRPr="006054DC" w:rsidRDefault="006054DC" w:rsidP="006054DC">
      <w:pPr>
        <w:rPr>
          <w:sz w:val="20"/>
          <w:szCs w:val="20"/>
        </w:rPr>
      </w:pPr>
      <w:r w:rsidRPr="006054DC">
        <w:rPr>
          <w:sz w:val="20"/>
          <w:szCs w:val="20"/>
        </w:rPr>
        <w:t>[25, 401]</w:t>
      </w:r>
    </w:p>
    <w:p w14:paraId="6E0EFD2E" w14:textId="77777777" w:rsidR="006054DC" w:rsidRPr="006054DC" w:rsidRDefault="006054DC" w:rsidP="006054DC">
      <w:pPr>
        <w:rPr>
          <w:sz w:val="20"/>
          <w:szCs w:val="20"/>
        </w:rPr>
      </w:pPr>
      <w:r w:rsidRPr="006054DC">
        <w:rPr>
          <w:sz w:val="20"/>
          <w:szCs w:val="20"/>
        </w:rPr>
        <w:t>Australian Capital Territory</w:t>
      </w:r>
    </w:p>
    <w:p w14:paraId="5013CEA9" w14:textId="77777777" w:rsidR="006054DC" w:rsidRPr="006054DC" w:rsidRDefault="006054DC" w:rsidP="006054DC">
      <w:pPr>
        <w:rPr>
          <w:sz w:val="20"/>
          <w:szCs w:val="20"/>
        </w:rPr>
      </w:pPr>
      <w:r w:rsidRPr="006054DC">
        <w:rPr>
          <w:sz w:val="20"/>
          <w:szCs w:val="20"/>
        </w:rPr>
        <w:t>Difference between state and country data -10.144833333333326</w:t>
      </w:r>
    </w:p>
    <w:p w14:paraId="22EC1A77" w14:textId="77777777" w:rsidR="006054DC" w:rsidRPr="006054DC" w:rsidRDefault="006054DC" w:rsidP="006054DC">
      <w:pPr>
        <w:rPr>
          <w:sz w:val="20"/>
          <w:szCs w:val="20"/>
        </w:rPr>
      </w:pPr>
      <w:r w:rsidRPr="006054DC">
        <w:rPr>
          <w:sz w:val="20"/>
          <w:szCs w:val="20"/>
        </w:rPr>
        <w:t>New South Wales</w:t>
      </w:r>
    </w:p>
    <w:p w14:paraId="56BFFE60" w14:textId="77777777" w:rsidR="006054DC" w:rsidRPr="006054DC" w:rsidRDefault="006054DC" w:rsidP="006054DC">
      <w:pPr>
        <w:rPr>
          <w:sz w:val="20"/>
          <w:szCs w:val="20"/>
        </w:rPr>
      </w:pPr>
      <w:r w:rsidRPr="006054DC">
        <w:rPr>
          <w:sz w:val="20"/>
          <w:szCs w:val="20"/>
        </w:rPr>
        <w:t>Difference between state and country data -4.225749999999991</w:t>
      </w:r>
    </w:p>
    <w:p w14:paraId="1E8E9D17" w14:textId="77777777" w:rsidR="006054DC" w:rsidRPr="006054DC" w:rsidRDefault="006054DC" w:rsidP="006054DC">
      <w:pPr>
        <w:rPr>
          <w:sz w:val="20"/>
          <w:szCs w:val="20"/>
        </w:rPr>
      </w:pPr>
      <w:r w:rsidRPr="006054DC">
        <w:rPr>
          <w:sz w:val="20"/>
          <w:szCs w:val="20"/>
        </w:rPr>
        <w:t>Northern Territory</w:t>
      </w:r>
    </w:p>
    <w:p w14:paraId="602D4AA1" w14:textId="77777777" w:rsidR="006054DC" w:rsidRPr="006054DC" w:rsidRDefault="006054DC" w:rsidP="006054DC">
      <w:pPr>
        <w:rPr>
          <w:sz w:val="20"/>
          <w:szCs w:val="20"/>
        </w:rPr>
      </w:pPr>
      <w:r w:rsidRPr="006054DC">
        <w:rPr>
          <w:sz w:val="20"/>
          <w:szCs w:val="20"/>
        </w:rPr>
        <w:t>Difference between state and country data 3.135166666666663</w:t>
      </w:r>
    </w:p>
    <w:p w14:paraId="4494E312" w14:textId="77777777" w:rsidR="006054DC" w:rsidRPr="006054DC" w:rsidRDefault="006054DC" w:rsidP="006054DC">
      <w:pPr>
        <w:rPr>
          <w:sz w:val="20"/>
          <w:szCs w:val="20"/>
        </w:rPr>
      </w:pPr>
      <w:r w:rsidRPr="006054DC">
        <w:rPr>
          <w:sz w:val="20"/>
          <w:szCs w:val="20"/>
        </w:rPr>
        <w:t>Queensland</w:t>
      </w:r>
    </w:p>
    <w:p w14:paraId="1ED8088D" w14:textId="77777777" w:rsidR="006054DC" w:rsidRPr="006054DC" w:rsidRDefault="006054DC" w:rsidP="006054DC">
      <w:pPr>
        <w:rPr>
          <w:sz w:val="20"/>
          <w:szCs w:val="20"/>
        </w:rPr>
      </w:pPr>
      <w:r w:rsidRPr="006054DC">
        <w:rPr>
          <w:sz w:val="20"/>
          <w:szCs w:val="20"/>
        </w:rPr>
        <w:t>Difference between state and country data 1.5332499999999882</w:t>
      </w:r>
    </w:p>
    <w:p w14:paraId="60CCC8FC" w14:textId="77777777" w:rsidR="006054DC" w:rsidRPr="006054DC" w:rsidRDefault="006054DC" w:rsidP="006054DC">
      <w:pPr>
        <w:rPr>
          <w:sz w:val="20"/>
          <w:szCs w:val="20"/>
        </w:rPr>
      </w:pPr>
      <w:r w:rsidRPr="006054DC">
        <w:rPr>
          <w:sz w:val="20"/>
          <w:szCs w:val="20"/>
        </w:rPr>
        <w:t>South Australia</w:t>
      </w:r>
    </w:p>
    <w:p w14:paraId="2B475B7E" w14:textId="77777777" w:rsidR="006054DC" w:rsidRPr="006054DC" w:rsidRDefault="006054DC" w:rsidP="006054DC">
      <w:pPr>
        <w:rPr>
          <w:sz w:val="20"/>
          <w:szCs w:val="20"/>
        </w:rPr>
      </w:pPr>
      <w:r w:rsidRPr="006054DC">
        <w:rPr>
          <w:sz w:val="20"/>
          <w:szCs w:val="20"/>
        </w:rPr>
        <w:t>Difference between state and country data -2.5106666666666904</w:t>
      </w:r>
    </w:p>
    <w:p w14:paraId="6B8DB27C" w14:textId="77777777" w:rsidR="006054DC" w:rsidRPr="006054DC" w:rsidRDefault="006054DC" w:rsidP="006054DC">
      <w:pPr>
        <w:rPr>
          <w:sz w:val="20"/>
          <w:szCs w:val="20"/>
        </w:rPr>
      </w:pPr>
      <w:r w:rsidRPr="006054DC">
        <w:rPr>
          <w:sz w:val="20"/>
          <w:szCs w:val="20"/>
        </w:rPr>
        <w:t>Tasmania</w:t>
      </w:r>
    </w:p>
    <w:p w14:paraId="3605245A" w14:textId="77777777" w:rsidR="006054DC" w:rsidRPr="006054DC" w:rsidRDefault="006054DC" w:rsidP="006054DC">
      <w:pPr>
        <w:rPr>
          <w:sz w:val="20"/>
          <w:szCs w:val="20"/>
        </w:rPr>
      </w:pPr>
      <w:r w:rsidRPr="006054DC">
        <w:rPr>
          <w:sz w:val="20"/>
          <w:szCs w:val="20"/>
        </w:rPr>
        <w:t>Difference between state and country data -11.207083333333332</w:t>
      </w:r>
    </w:p>
    <w:p w14:paraId="7E505A59" w14:textId="77777777" w:rsidR="006054DC" w:rsidRPr="006054DC" w:rsidRDefault="006054DC" w:rsidP="006054DC">
      <w:pPr>
        <w:rPr>
          <w:sz w:val="20"/>
          <w:szCs w:val="20"/>
        </w:rPr>
      </w:pPr>
      <w:r w:rsidRPr="006054DC">
        <w:rPr>
          <w:sz w:val="20"/>
          <w:szCs w:val="20"/>
        </w:rPr>
        <w:t>Victoria</w:t>
      </w:r>
    </w:p>
    <w:p w14:paraId="6BA6F760" w14:textId="77777777" w:rsidR="006054DC" w:rsidRPr="006054DC" w:rsidRDefault="006054DC" w:rsidP="006054DC">
      <w:pPr>
        <w:rPr>
          <w:sz w:val="20"/>
          <w:szCs w:val="20"/>
        </w:rPr>
      </w:pPr>
      <w:r w:rsidRPr="006054DC">
        <w:rPr>
          <w:sz w:val="20"/>
          <w:szCs w:val="20"/>
        </w:rPr>
        <w:t>Difference between state and country data -7.7965833333333325</w:t>
      </w:r>
    </w:p>
    <w:p w14:paraId="7F6CFF0E" w14:textId="77777777" w:rsidR="006054DC" w:rsidRPr="006054DC" w:rsidRDefault="006054DC" w:rsidP="006054DC">
      <w:pPr>
        <w:rPr>
          <w:sz w:val="20"/>
          <w:szCs w:val="20"/>
        </w:rPr>
      </w:pPr>
      <w:r w:rsidRPr="006054DC">
        <w:rPr>
          <w:sz w:val="20"/>
          <w:szCs w:val="20"/>
        </w:rPr>
        <w:t>Western Australia</w:t>
      </w:r>
    </w:p>
    <w:p w14:paraId="1381AC8E" w14:textId="77777777" w:rsidR="006054DC" w:rsidRPr="006054DC" w:rsidRDefault="006054DC" w:rsidP="006054DC">
      <w:pPr>
        <w:rPr>
          <w:sz w:val="20"/>
          <w:szCs w:val="20"/>
        </w:rPr>
      </w:pPr>
      <w:r w:rsidRPr="006054DC">
        <w:rPr>
          <w:sz w:val="20"/>
          <w:szCs w:val="20"/>
        </w:rPr>
        <w:t>Difference between state and country data 0.671750000000003</w:t>
      </w:r>
    </w:p>
    <w:p w14:paraId="70C58FC9" w14:textId="77777777" w:rsidR="006054DC" w:rsidRPr="006054DC" w:rsidRDefault="006054DC" w:rsidP="006054DC">
      <w:pPr>
        <w:rPr>
          <w:sz w:val="20"/>
          <w:szCs w:val="20"/>
        </w:rPr>
      </w:pPr>
      <w:r w:rsidRPr="006054DC">
        <w:rPr>
          <w:sz w:val="20"/>
          <w:szCs w:val="20"/>
        </w:rPr>
        <w:t>[26, 417]</w:t>
      </w:r>
    </w:p>
    <w:p w14:paraId="662A07CE" w14:textId="77777777" w:rsidR="006054DC" w:rsidRPr="006054DC" w:rsidRDefault="006054DC" w:rsidP="006054DC">
      <w:pPr>
        <w:rPr>
          <w:sz w:val="20"/>
          <w:szCs w:val="20"/>
        </w:rPr>
      </w:pPr>
      <w:r w:rsidRPr="006054DC">
        <w:rPr>
          <w:sz w:val="20"/>
          <w:szCs w:val="20"/>
        </w:rPr>
        <w:t>Australian Capital Territory</w:t>
      </w:r>
    </w:p>
    <w:p w14:paraId="757A585A" w14:textId="77777777" w:rsidR="006054DC" w:rsidRPr="006054DC" w:rsidRDefault="006054DC" w:rsidP="006054DC">
      <w:pPr>
        <w:rPr>
          <w:sz w:val="20"/>
          <w:szCs w:val="20"/>
        </w:rPr>
      </w:pPr>
      <w:r w:rsidRPr="006054DC">
        <w:rPr>
          <w:sz w:val="20"/>
          <w:szCs w:val="20"/>
        </w:rPr>
        <w:t>Difference between state and country data -10.538666666666684</w:t>
      </w:r>
    </w:p>
    <w:p w14:paraId="719C71D3" w14:textId="77777777" w:rsidR="006054DC" w:rsidRPr="006054DC" w:rsidRDefault="006054DC" w:rsidP="006054DC">
      <w:pPr>
        <w:rPr>
          <w:sz w:val="20"/>
          <w:szCs w:val="20"/>
        </w:rPr>
      </w:pPr>
      <w:r w:rsidRPr="006054DC">
        <w:rPr>
          <w:sz w:val="20"/>
          <w:szCs w:val="20"/>
        </w:rPr>
        <w:t>New South Wales</w:t>
      </w:r>
    </w:p>
    <w:p w14:paraId="19C79288" w14:textId="77777777" w:rsidR="006054DC" w:rsidRPr="006054DC" w:rsidRDefault="006054DC" w:rsidP="006054DC">
      <w:pPr>
        <w:rPr>
          <w:sz w:val="20"/>
          <w:szCs w:val="20"/>
        </w:rPr>
      </w:pPr>
      <w:r w:rsidRPr="006054DC">
        <w:rPr>
          <w:sz w:val="20"/>
          <w:szCs w:val="20"/>
        </w:rPr>
        <w:t>Difference between state and country data -4.462499999999999</w:t>
      </w:r>
    </w:p>
    <w:p w14:paraId="184D2E05" w14:textId="77777777" w:rsidR="006054DC" w:rsidRPr="006054DC" w:rsidRDefault="006054DC" w:rsidP="006054DC">
      <w:pPr>
        <w:rPr>
          <w:sz w:val="20"/>
          <w:szCs w:val="20"/>
        </w:rPr>
      </w:pPr>
      <w:r w:rsidRPr="006054DC">
        <w:rPr>
          <w:sz w:val="20"/>
          <w:szCs w:val="20"/>
        </w:rPr>
        <w:t>Northern Territory</w:t>
      </w:r>
    </w:p>
    <w:p w14:paraId="63EB3BA6" w14:textId="77777777" w:rsidR="006054DC" w:rsidRPr="006054DC" w:rsidRDefault="006054DC" w:rsidP="006054DC">
      <w:pPr>
        <w:rPr>
          <w:sz w:val="20"/>
          <w:szCs w:val="20"/>
        </w:rPr>
      </w:pPr>
      <w:r w:rsidRPr="006054DC">
        <w:rPr>
          <w:sz w:val="20"/>
          <w:szCs w:val="20"/>
        </w:rPr>
        <w:t>Difference between state and country data 3.339583333333337</w:t>
      </w:r>
    </w:p>
    <w:p w14:paraId="525C343B" w14:textId="77777777" w:rsidR="006054DC" w:rsidRPr="006054DC" w:rsidRDefault="006054DC" w:rsidP="006054DC">
      <w:pPr>
        <w:rPr>
          <w:sz w:val="20"/>
          <w:szCs w:val="20"/>
        </w:rPr>
      </w:pPr>
      <w:r w:rsidRPr="006054DC">
        <w:rPr>
          <w:sz w:val="20"/>
          <w:szCs w:val="20"/>
        </w:rPr>
        <w:t>Queensland</w:t>
      </w:r>
    </w:p>
    <w:p w14:paraId="364CAEF9" w14:textId="77777777" w:rsidR="006054DC" w:rsidRPr="006054DC" w:rsidRDefault="006054DC" w:rsidP="006054DC">
      <w:pPr>
        <w:rPr>
          <w:sz w:val="20"/>
          <w:szCs w:val="20"/>
        </w:rPr>
      </w:pPr>
      <w:r w:rsidRPr="006054DC">
        <w:rPr>
          <w:sz w:val="20"/>
          <w:szCs w:val="20"/>
        </w:rPr>
        <w:t>Difference between state and country data 1.5447499999999827</w:t>
      </w:r>
    </w:p>
    <w:p w14:paraId="36E163BE" w14:textId="77777777" w:rsidR="006054DC" w:rsidRPr="006054DC" w:rsidRDefault="006054DC" w:rsidP="006054DC">
      <w:pPr>
        <w:rPr>
          <w:sz w:val="20"/>
          <w:szCs w:val="20"/>
        </w:rPr>
      </w:pPr>
      <w:r w:rsidRPr="006054DC">
        <w:rPr>
          <w:sz w:val="20"/>
          <w:szCs w:val="20"/>
        </w:rPr>
        <w:t>South Australia</w:t>
      </w:r>
    </w:p>
    <w:p w14:paraId="7FBC4F54" w14:textId="77777777" w:rsidR="006054DC" w:rsidRPr="006054DC" w:rsidRDefault="006054DC" w:rsidP="006054DC">
      <w:pPr>
        <w:rPr>
          <w:sz w:val="20"/>
          <w:szCs w:val="20"/>
        </w:rPr>
      </w:pPr>
      <w:r w:rsidRPr="006054DC">
        <w:rPr>
          <w:sz w:val="20"/>
          <w:szCs w:val="20"/>
        </w:rPr>
        <w:t>Difference between state and country data -2.4254166666666848</w:t>
      </w:r>
    </w:p>
    <w:p w14:paraId="763C4B83" w14:textId="77777777" w:rsidR="006054DC" w:rsidRPr="006054DC" w:rsidRDefault="006054DC" w:rsidP="006054DC">
      <w:pPr>
        <w:rPr>
          <w:sz w:val="20"/>
          <w:szCs w:val="20"/>
        </w:rPr>
      </w:pPr>
      <w:r w:rsidRPr="006054DC">
        <w:rPr>
          <w:sz w:val="20"/>
          <w:szCs w:val="20"/>
        </w:rPr>
        <w:t>Tasmania</w:t>
      </w:r>
    </w:p>
    <w:p w14:paraId="0229E67E" w14:textId="77777777" w:rsidR="006054DC" w:rsidRPr="006054DC" w:rsidRDefault="006054DC" w:rsidP="006054DC">
      <w:pPr>
        <w:rPr>
          <w:sz w:val="20"/>
          <w:szCs w:val="20"/>
        </w:rPr>
      </w:pPr>
      <w:r w:rsidRPr="006054DC">
        <w:rPr>
          <w:sz w:val="20"/>
          <w:szCs w:val="20"/>
        </w:rPr>
        <w:t>Difference between state and country data -11.688</w:t>
      </w:r>
    </w:p>
    <w:p w14:paraId="1C7C13AB" w14:textId="77777777" w:rsidR="006054DC" w:rsidRPr="006054DC" w:rsidRDefault="006054DC" w:rsidP="006054DC">
      <w:pPr>
        <w:rPr>
          <w:sz w:val="20"/>
          <w:szCs w:val="20"/>
        </w:rPr>
      </w:pPr>
      <w:r w:rsidRPr="006054DC">
        <w:rPr>
          <w:sz w:val="20"/>
          <w:szCs w:val="20"/>
        </w:rPr>
        <w:t>Victoria</w:t>
      </w:r>
    </w:p>
    <w:p w14:paraId="5F0B3AD3" w14:textId="77777777" w:rsidR="006054DC" w:rsidRPr="006054DC" w:rsidRDefault="006054DC" w:rsidP="006054DC">
      <w:pPr>
        <w:rPr>
          <w:sz w:val="20"/>
          <w:szCs w:val="20"/>
        </w:rPr>
      </w:pPr>
      <w:r w:rsidRPr="006054DC">
        <w:rPr>
          <w:sz w:val="20"/>
          <w:szCs w:val="20"/>
        </w:rPr>
        <w:t>Difference between state and country data -8.253916666666685</w:t>
      </w:r>
    </w:p>
    <w:p w14:paraId="4CDC87DE" w14:textId="77777777" w:rsidR="006054DC" w:rsidRPr="006054DC" w:rsidRDefault="006054DC" w:rsidP="006054DC">
      <w:pPr>
        <w:rPr>
          <w:sz w:val="20"/>
          <w:szCs w:val="20"/>
        </w:rPr>
      </w:pPr>
      <w:r w:rsidRPr="006054DC">
        <w:rPr>
          <w:sz w:val="20"/>
          <w:szCs w:val="20"/>
        </w:rPr>
        <w:t>Western Australia</w:t>
      </w:r>
    </w:p>
    <w:p w14:paraId="435539F9" w14:textId="77777777" w:rsidR="006054DC" w:rsidRPr="006054DC" w:rsidRDefault="006054DC" w:rsidP="006054DC">
      <w:pPr>
        <w:rPr>
          <w:sz w:val="20"/>
          <w:szCs w:val="20"/>
        </w:rPr>
      </w:pPr>
      <w:r w:rsidRPr="006054DC">
        <w:rPr>
          <w:sz w:val="20"/>
          <w:szCs w:val="20"/>
        </w:rPr>
        <w:t>Difference between state and country data 0.6534999999999975</w:t>
      </w:r>
    </w:p>
    <w:p w14:paraId="379DD5A2" w14:textId="77777777" w:rsidR="006054DC" w:rsidRPr="006054DC" w:rsidRDefault="006054DC" w:rsidP="006054DC">
      <w:pPr>
        <w:rPr>
          <w:sz w:val="20"/>
          <w:szCs w:val="20"/>
        </w:rPr>
      </w:pPr>
      <w:r w:rsidRPr="006054DC">
        <w:rPr>
          <w:sz w:val="20"/>
          <w:szCs w:val="20"/>
        </w:rPr>
        <w:t>[27, 433]</w:t>
      </w:r>
    </w:p>
    <w:p w14:paraId="3D1968F7" w14:textId="77777777" w:rsidR="006054DC" w:rsidRPr="006054DC" w:rsidRDefault="006054DC" w:rsidP="006054DC">
      <w:pPr>
        <w:rPr>
          <w:sz w:val="20"/>
          <w:szCs w:val="20"/>
        </w:rPr>
      </w:pPr>
      <w:r w:rsidRPr="006054DC">
        <w:rPr>
          <w:sz w:val="20"/>
          <w:szCs w:val="20"/>
        </w:rPr>
        <w:t>Australian Capital Territory</w:t>
      </w:r>
    </w:p>
    <w:p w14:paraId="12DC9FA7" w14:textId="77777777" w:rsidR="006054DC" w:rsidRPr="006054DC" w:rsidRDefault="006054DC" w:rsidP="006054DC">
      <w:pPr>
        <w:rPr>
          <w:sz w:val="20"/>
          <w:szCs w:val="20"/>
        </w:rPr>
      </w:pPr>
      <w:r w:rsidRPr="006054DC">
        <w:rPr>
          <w:sz w:val="20"/>
          <w:szCs w:val="20"/>
        </w:rPr>
        <w:t>Difference between state and country data -10.127583333333323</w:t>
      </w:r>
    </w:p>
    <w:p w14:paraId="34E58DEE" w14:textId="77777777" w:rsidR="006054DC" w:rsidRPr="006054DC" w:rsidRDefault="006054DC" w:rsidP="006054DC">
      <w:pPr>
        <w:rPr>
          <w:sz w:val="20"/>
          <w:szCs w:val="20"/>
        </w:rPr>
      </w:pPr>
      <w:r w:rsidRPr="006054DC">
        <w:rPr>
          <w:sz w:val="20"/>
          <w:szCs w:val="20"/>
        </w:rPr>
        <w:t>New South Wales</w:t>
      </w:r>
    </w:p>
    <w:p w14:paraId="6582A924" w14:textId="77777777" w:rsidR="006054DC" w:rsidRPr="006054DC" w:rsidRDefault="006054DC" w:rsidP="006054DC">
      <w:pPr>
        <w:rPr>
          <w:sz w:val="20"/>
          <w:szCs w:val="20"/>
        </w:rPr>
      </w:pPr>
      <w:r w:rsidRPr="006054DC">
        <w:rPr>
          <w:sz w:val="20"/>
          <w:szCs w:val="20"/>
        </w:rPr>
        <w:t>Difference between state and country data -4.40616666666665</w:t>
      </w:r>
    </w:p>
    <w:p w14:paraId="609FC76E" w14:textId="77777777" w:rsidR="006054DC" w:rsidRPr="006054DC" w:rsidRDefault="006054DC" w:rsidP="006054DC">
      <w:pPr>
        <w:rPr>
          <w:sz w:val="20"/>
          <w:szCs w:val="20"/>
        </w:rPr>
      </w:pPr>
      <w:r w:rsidRPr="006054DC">
        <w:rPr>
          <w:sz w:val="20"/>
          <w:szCs w:val="20"/>
        </w:rPr>
        <w:t>Northern Territory</w:t>
      </w:r>
    </w:p>
    <w:p w14:paraId="6CB2C2BD" w14:textId="77777777" w:rsidR="006054DC" w:rsidRPr="006054DC" w:rsidRDefault="006054DC" w:rsidP="006054DC">
      <w:pPr>
        <w:rPr>
          <w:sz w:val="20"/>
          <w:szCs w:val="20"/>
        </w:rPr>
      </w:pPr>
      <w:r w:rsidRPr="006054DC">
        <w:rPr>
          <w:sz w:val="20"/>
          <w:szCs w:val="20"/>
        </w:rPr>
        <w:t>Difference between state and country data 3.141916666666692</w:t>
      </w:r>
    </w:p>
    <w:p w14:paraId="20E5CF90" w14:textId="77777777" w:rsidR="006054DC" w:rsidRPr="006054DC" w:rsidRDefault="006054DC" w:rsidP="006054DC">
      <w:pPr>
        <w:rPr>
          <w:sz w:val="20"/>
          <w:szCs w:val="20"/>
        </w:rPr>
      </w:pPr>
      <w:r w:rsidRPr="006054DC">
        <w:rPr>
          <w:sz w:val="20"/>
          <w:szCs w:val="20"/>
        </w:rPr>
        <w:t>Queensland</w:t>
      </w:r>
    </w:p>
    <w:p w14:paraId="2B588761" w14:textId="77777777" w:rsidR="006054DC" w:rsidRPr="006054DC" w:rsidRDefault="006054DC" w:rsidP="006054DC">
      <w:pPr>
        <w:rPr>
          <w:sz w:val="20"/>
          <w:szCs w:val="20"/>
        </w:rPr>
      </w:pPr>
      <w:r w:rsidRPr="006054DC">
        <w:rPr>
          <w:sz w:val="20"/>
          <w:szCs w:val="20"/>
        </w:rPr>
        <w:t>Difference between state and country data 1.3870833333333508</w:t>
      </w:r>
    </w:p>
    <w:p w14:paraId="7E4E5353" w14:textId="77777777" w:rsidR="006054DC" w:rsidRPr="006054DC" w:rsidRDefault="006054DC" w:rsidP="006054DC">
      <w:pPr>
        <w:rPr>
          <w:sz w:val="20"/>
          <w:szCs w:val="20"/>
        </w:rPr>
      </w:pPr>
      <w:r w:rsidRPr="006054DC">
        <w:rPr>
          <w:sz w:val="20"/>
          <w:szCs w:val="20"/>
        </w:rPr>
        <w:t>South Australia</w:t>
      </w:r>
    </w:p>
    <w:p w14:paraId="1DDF951C" w14:textId="77777777" w:rsidR="006054DC" w:rsidRPr="006054DC" w:rsidRDefault="006054DC" w:rsidP="006054DC">
      <w:pPr>
        <w:rPr>
          <w:sz w:val="20"/>
          <w:szCs w:val="20"/>
        </w:rPr>
      </w:pPr>
      <w:r w:rsidRPr="006054DC">
        <w:rPr>
          <w:sz w:val="20"/>
          <w:szCs w:val="20"/>
        </w:rPr>
        <w:t>Difference between state and country data -2.3760833333333125</w:t>
      </w:r>
    </w:p>
    <w:p w14:paraId="256813B0" w14:textId="77777777" w:rsidR="006054DC" w:rsidRPr="006054DC" w:rsidRDefault="006054DC" w:rsidP="006054DC">
      <w:pPr>
        <w:rPr>
          <w:sz w:val="20"/>
          <w:szCs w:val="20"/>
        </w:rPr>
      </w:pPr>
      <w:r w:rsidRPr="006054DC">
        <w:rPr>
          <w:sz w:val="20"/>
          <w:szCs w:val="20"/>
        </w:rPr>
        <w:t>Tasmania</w:t>
      </w:r>
    </w:p>
    <w:p w14:paraId="24C8097A" w14:textId="77777777" w:rsidR="006054DC" w:rsidRPr="006054DC" w:rsidRDefault="006054DC" w:rsidP="006054DC">
      <w:pPr>
        <w:rPr>
          <w:sz w:val="20"/>
          <w:szCs w:val="20"/>
        </w:rPr>
      </w:pPr>
      <w:r w:rsidRPr="006054DC">
        <w:rPr>
          <w:sz w:val="20"/>
          <w:szCs w:val="20"/>
        </w:rPr>
        <w:t>Difference between state and country data -10.542249999999973</w:t>
      </w:r>
    </w:p>
    <w:p w14:paraId="29204C30" w14:textId="77777777" w:rsidR="006054DC" w:rsidRPr="006054DC" w:rsidRDefault="006054DC" w:rsidP="006054DC">
      <w:pPr>
        <w:rPr>
          <w:sz w:val="20"/>
          <w:szCs w:val="20"/>
        </w:rPr>
      </w:pPr>
      <w:r w:rsidRPr="006054DC">
        <w:rPr>
          <w:sz w:val="20"/>
          <w:szCs w:val="20"/>
        </w:rPr>
        <w:t>Victoria</w:t>
      </w:r>
    </w:p>
    <w:p w14:paraId="5717901F" w14:textId="77777777" w:rsidR="006054DC" w:rsidRPr="006054DC" w:rsidRDefault="006054DC" w:rsidP="006054DC">
      <w:pPr>
        <w:rPr>
          <w:sz w:val="20"/>
          <w:szCs w:val="20"/>
        </w:rPr>
      </w:pPr>
      <w:r w:rsidRPr="006054DC">
        <w:rPr>
          <w:sz w:val="20"/>
          <w:szCs w:val="20"/>
        </w:rPr>
        <w:t>Difference between state and country data -7.513916666666663</w:t>
      </w:r>
    </w:p>
    <w:p w14:paraId="3E00E86D" w14:textId="77777777" w:rsidR="006054DC" w:rsidRPr="006054DC" w:rsidRDefault="006054DC" w:rsidP="006054DC">
      <w:pPr>
        <w:rPr>
          <w:sz w:val="20"/>
          <w:szCs w:val="20"/>
        </w:rPr>
      </w:pPr>
      <w:r w:rsidRPr="006054DC">
        <w:rPr>
          <w:sz w:val="20"/>
          <w:szCs w:val="20"/>
        </w:rPr>
        <w:t>Western Australia</w:t>
      </w:r>
    </w:p>
    <w:p w14:paraId="43E17E68" w14:textId="77777777" w:rsidR="006054DC" w:rsidRPr="006054DC" w:rsidRDefault="006054DC" w:rsidP="006054DC">
      <w:pPr>
        <w:rPr>
          <w:sz w:val="20"/>
          <w:szCs w:val="20"/>
        </w:rPr>
      </w:pPr>
      <w:r w:rsidRPr="006054DC">
        <w:rPr>
          <w:sz w:val="20"/>
          <w:szCs w:val="20"/>
        </w:rPr>
        <w:t>Difference between state and country data 0.7275000000000276</w:t>
      </w:r>
    </w:p>
    <w:p w14:paraId="3CBB2955" w14:textId="77777777" w:rsidR="006054DC" w:rsidRPr="006054DC" w:rsidRDefault="006054DC" w:rsidP="006054DC">
      <w:pPr>
        <w:rPr>
          <w:sz w:val="20"/>
          <w:szCs w:val="20"/>
        </w:rPr>
      </w:pPr>
      <w:r w:rsidRPr="006054DC">
        <w:rPr>
          <w:sz w:val="20"/>
          <w:szCs w:val="20"/>
        </w:rPr>
        <w:t>[28, 449]</w:t>
      </w:r>
    </w:p>
    <w:p w14:paraId="732D7BA4" w14:textId="77777777" w:rsidR="006054DC" w:rsidRPr="006054DC" w:rsidRDefault="006054DC" w:rsidP="006054DC">
      <w:pPr>
        <w:rPr>
          <w:sz w:val="20"/>
          <w:szCs w:val="20"/>
        </w:rPr>
      </w:pPr>
      <w:r w:rsidRPr="006054DC">
        <w:rPr>
          <w:sz w:val="20"/>
          <w:szCs w:val="20"/>
        </w:rPr>
        <w:t>Australian Capital Territory</w:t>
      </w:r>
    </w:p>
    <w:p w14:paraId="32ED33A5" w14:textId="77777777" w:rsidR="006054DC" w:rsidRPr="006054DC" w:rsidRDefault="006054DC" w:rsidP="006054DC">
      <w:pPr>
        <w:rPr>
          <w:sz w:val="20"/>
          <w:szCs w:val="20"/>
        </w:rPr>
      </w:pPr>
      <w:r w:rsidRPr="006054DC">
        <w:rPr>
          <w:sz w:val="20"/>
          <w:szCs w:val="20"/>
        </w:rPr>
        <w:t>Difference between state and country data -10.151833333333338</w:t>
      </w:r>
    </w:p>
    <w:p w14:paraId="50E31E87" w14:textId="77777777" w:rsidR="006054DC" w:rsidRPr="006054DC" w:rsidRDefault="006054DC" w:rsidP="006054DC">
      <w:pPr>
        <w:rPr>
          <w:sz w:val="20"/>
          <w:szCs w:val="20"/>
        </w:rPr>
      </w:pPr>
      <w:r w:rsidRPr="006054DC">
        <w:rPr>
          <w:sz w:val="20"/>
          <w:szCs w:val="20"/>
        </w:rPr>
        <w:t>New South Wales</w:t>
      </w:r>
    </w:p>
    <w:p w14:paraId="3416F5DD" w14:textId="77777777" w:rsidR="006054DC" w:rsidRPr="006054DC" w:rsidRDefault="006054DC" w:rsidP="006054DC">
      <w:pPr>
        <w:rPr>
          <w:sz w:val="20"/>
          <w:szCs w:val="20"/>
        </w:rPr>
      </w:pPr>
      <w:r w:rsidRPr="006054DC">
        <w:rPr>
          <w:sz w:val="20"/>
          <w:szCs w:val="20"/>
        </w:rPr>
        <w:t>Difference between state and country data -4.681583333333339</w:t>
      </w:r>
    </w:p>
    <w:p w14:paraId="6FE2EA70" w14:textId="77777777" w:rsidR="006054DC" w:rsidRPr="006054DC" w:rsidRDefault="006054DC" w:rsidP="006054DC">
      <w:pPr>
        <w:rPr>
          <w:sz w:val="20"/>
          <w:szCs w:val="20"/>
        </w:rPr>
      </w:pPr>
      <w:r w:rsidRPr="006054DC">
        <w:rPr>
          <w:sz w:val="20"/>
          <w:szCs w:val="20"/>
        </w:rPr>
        <w:t>Northern Territory</w:t>
      </w:r>
    </w:p>
    <w:p w14:paraId="6F48ABA4" w14:textId="77777777" w:rsidR="006054DC" w:rsidRPr="006054DC" w:rsidRDefault="006054DC" w:rsidP="006054DC">
      <w:pPr>
        <w:rPr>
          <w:sz w:val="20"/>
          <w:szCs w:val="20"/>
        </w:rPr>
      </w:pPr>
      <w:r w:rsidRPr="006054DC">
        <w:rPr>
          <w:sz w:val="20"/>
          <w:szCs w:val="20"/>
        </w:rPr>
        <w:t>Difference between state and country data 3.3380833333333264</w:t>
      </w:r>
    </w:p>
    <w:p w14:paraId="51EDB46E" w14:textId="77777777" w:rsidR="006054DC" w:rsidRPr="006054DC" w:rsidRDefault="006054DC" w:rsidP="006054DC">
      <w:pPr>
        <w:rPr>
          <w:sz w:val="20"/>
          <w:szCs w:val="20"/>
        </w:rPr>
      </w:pPr>
      <w:r w:rsidRPr="006054DC">
        <w:rPr>
          <w:sz w:val="20"/>
          <w:szCs w:val="20"/>
        </w:rPr>
        <w:t>Queensland</w:t>
      </w:r>
    </w:p>
    <w:p w14:paraId="272FB18F" w14:textId="77777777" w:rsidR="006054DC" w:rsidRPr="006054DC" w:rsidRDefault="006054DC" w:rsidP="006054DC">
      <w:pPr>
        <w:rPr>
          <w:sz w:val="20"/>
          <w:szCs w:val="20"/>
        </w:rPr>
      </w:pPr>
      <w:r w:rsidRPr="006054DC">
        <w:rPr>
          <w:sz w:val="20"/>
          <w:szCs w:val="20"/>
        </w:rPr>
        <w:t>Difference between state and country data 1.0551666666666648</w:t>
      </w:r>
    </w:p>
    <w:p w14:paraId="6BBB8D5E" w14:textId="77777777" w:rsidR="006054DC" w:rsidRPr="006054DC" w:rsidRDefault="006054DC" w:rsidP="006054DC">
      <w:pPr>
        <w:rPr>
          <w:sz w:val="20"/>
          <w:szCs w:val="20"/>
        </w:rPr>
      </w:pPr>
      <w:r w:rsidRPr="006054DC">
        <w:rPr>
          <w:sz w:val="20"/>
          <w:szCs w:val="20"/>
        </w:rPr>
        <w:t>South Australia</w:t>
      </w:r>
    </w:p>
    <w:p w14:paraId="152B47DC" w14:textId="77777777" w:rsidR="006054DC" w:rsidRPr="006054DC" w:rsidRDefault="006054DC" w:rsidP="006054DC">
      <w:pPr>
        <w:rPr>
          <w:sz w:val="20"/>
          <w:szCs w:val="20"/>
        </w:rPr>
      </w:pPr>
      <w:r w:rsidRPr="006054DC">
        <w:rPr>
          <w:sz w:val="20"/>
          <w:szCs w:val="20"/>
        </w:rPr>
        <w:t>Difference between state and country data -2.24508333333333</w:t>
      </w:r>
    </w:p>
    <w:p w14:paraId="38708E60" w14:textId="77777777" w:rsidR="006054DC" w:rsidRPr="006054DC" w:rsidRDefault="006054DC" w:rsidP="006054DC">
      <w:pPr>
        <w:rPr>
          <w:sz w:val="20"/>
          <w:szCs w:val="20"/>
        </w:rPr>
      </w:pPr>
      <w:r w:rsidRPr="006054DC">
        <w:rPr>
          <w:sz w:val="20"/>
          <w:szCs w:val="20"/>
        </w:rPr>
        <w:t>Tasmania</w:t>
      </w:r>
    </w:p>
    <w:p w14:paraId="5112CF57" w14:textId="77777777" w:rsidR="006054DC" w:rsidRPr="006054DC" w:rsidRDefault="006054DC" w:rsidP="006054DC">
      <w:pPr>
        <w:rPr>
          <w:sz w:val="20"/>
          <w:szCs w:val="20"/>
        </w:rPr>
      </w:pPr>
      <w:r w:rsidRPr="006054DC">
        <w:rPr>
          <w:sz w:val="20"/>
          <w:szCs w:val="20"/>
        </w:rPr>
        <w:t>Difference between state and country data -10.805916666666688</w:t>
      </w:r>
    </w:p>
    <w:p w14:paraId="59A92DF9" w14:textId="77777777" w:rsidR="006054DC" w:rsidRPr="006054DC" w:rsidRDefault="006054DC" w:rsidP="006054DC">
      <w:pPr>
        <w:rPr>
          <w:sz w:val="20"/>
          <w:szCs w:val="20"/>
        </w:rPr>
      </w:pPr>
      <w:r w:rsidRPr="006054DC">
        <w:rPr>
          <w:sz w:val="20"/>
          <w:szCs w:val="20"/>
        </w:rPr>
        <w:t>Victoria</w:t>
      </w:r>
    </w:p>
    <w:p w14:paraId="4A557C7A" w14:textId="77777777" w:rsidR="006054DC" w:rsidRPr="006054DC" w:rsidRDefault="006054DC" w:rsidP="006054DC">
      <w:pPr>
        <w:rPr>
          <w:sz w:val="20"/>
          <w:szCs w:val="20"/>
        </w:rPr>
      </w:pPr>
      <w:r w:rsidRPr="006054DC">
        <w:rPr>
          <w:sz w:val="20"/>
          <w:szCs w:val="20"/>
        </w:rPr>
        <w:t>Difference between state and country data -7.611250000000014</w:t>
      </w:r>
    </w:p>
    <w:p w14:paraId="4C95380D" w14:textId="77777777" w:rsidR="006054DC" w:rsidRPr="006054DC" w:rsidRDefault="006054DC" w:rsidP="006054DC">
      <w:pPr>
        <w:rPr>
          <w:sz w:val="20"/>
          <w:szCs w:val="20"/>
        </w:rPr>
      </w:pPr>
      <w:r w:rsidRPr="006054DC">
        <w:rPr>
          <w:sz w:val="20"/>
          <w:szCs w:val="20"/>
        </w:rPr>
        <w:t>Western Australia</w:t>
      </w:r>
    </w:p>
    <w:p w14:paraId="13941B80" w14:textId="77777777" w:rsidR="006054DC" w:rsidRPr="006054DC" w:rsidRDefault="006054DC" w:rsidP="006054DC">
      <w:pPr>
        <w:rPr>
          <w:sz w:val="20"/>
          <w:szCs w:val="20"/>
        </w:rPr>
      </w:pPr>
      <w:r w:rsidRPr="006054DC">
        <w:rPr>
          <w:sz w:val="20"/>
          <w:szCs w:val="20"/>
        </w:rPr>
        <w:t>Difference between state and country data 0.9025833333333253</w:t>
      </w:r>
    </w:p>
    <w:p w14:paraId="33EFA9A2" w14:textId="77777777" w:rsidR="006054DC" w:rsidRPr="006054DC" w:rsidRDefault="006054DC" w:rsidP="006054DC">
      <w:pPr>
        <w:rPr>
          <w:sz w:val="20"/>
          <w:szCs w:val="20"/>
        </w:rPr>
      </w:pPr>
      <w:r w:rsidRPr="006054DC">
        <w:rPr>
          <w:sz w:val="20"/>
          <w:szCs w:val="20"/>
        </w:rPr>
        <w:t>[29, 465]</w:t>
      </w:r>
    </w:p>
    <w:p w14:paraId="0C4B852B" w14:textId="77777777" w:rsidR="006054DC" w:rsidRPr="006054DC" w:rsidRDefault="006054DC" w:rsidP="006054DC">
      <w:pPr>
        <w:rPr>
          <w:sz w:val="20"/>
          <w:szCs w:val="20"/>
        </w:rPr>
      </w:pPr>
      <w:r w:rsidRPr="006054DC">
        <w:rPr>
          <w:sz w:val="20"/>
          <w:szCs w:val="20"/>
        </w:rPr>
        <w:t>Australian Capital Territory</w:t>
      </w:r>
    </w:p>
    <w:p w14:paraId="484089E1" w14:textId="77777777" w:rsidR="006054DC" w:rsidRPr="006054DC" w:rsidRDefault="006054DC" w:rsidP="006054DC">
      <w:pPr>
        <w:rPr>
          <w:sz w:val="20"/>
          <w:szCs w:val="20"/>
        </w:rPr>
      </w:pPr>
      <w:r w:rsidRPr="006054DC">
        <w:rPr>
          <w:sz w:val="20"/>
          <w:szCs w:val="20"/>
        </w:rPr>
        <w:t>Difference between state and country data -10.34275000000002</w:t>
      </w:r>
    </w:p>
    <w:p w14:paraId="6EF64C9C" w14:textId="77777777" w:rsidR="006054DC" w:rsidRPr="006054DC" w:rsidRDefault="006054DC" w:rsidP="006054DC">
      <w:pPr>
        <w:rPr>
          <w:sz w:val="20"/>
          <w:szCs w:val="20"/>
        </w:rPr>
      </w:pPr>
      <w:r w:rsidRPr="006054DC">
        <w:rPr>
          <w:sz w:val="20"/>
          <w:szCs w:val="20"/>
        </w:rPr>
        <w:t>New South Wales</w:t>
      </w:r>
    </w:p>
    <w:p w14:paraId="79E5EEA2" w14:textId="77777777" w:rsidR="006054DC" w:rsidRPr="006054DC" w:rsidRDefault="006054DC" w:rsidP="006054DC">
      <w:pPr>
        <w:rPr>
          <w:sz w:val="20"/>
          <w:szCs w:val="20"/>
        </w:rPr>
      </w:pPr>
      <w:r w:rsidRPr="006054DC">
        <w:rPr>
          <w:sz w:val="20"/>
          <w:szCs w:val="20"/>
        </w:rPr>
        <w:t>Difference between state and country data -4.910083333333361</w:t>
      </w:r>
    </w:p>
    <w:p w14:paraId="0500C7B3" w14:textId="77777777" w:rsidR="006054DC" w:rsidRPr="006054DC" w:rsidRDefault="006054DC" w:rsidP="006054DC">
      <w:pPr>
        <w:rPr>
          <w:sz w:val="20"/>
          <w:szCs w:val="20"/>
        </w:rPr>
      </w:pPr>
      <w:r w:rsidRPr="006054DC">
        <w:rPr>
          <w:sz w:val="20"/>
          <w:szCs w:val="20"/>
        </w:rPr>
        <w:t>Northern Territory</w:t>
      </w:r>
    </w:p>
    <w:p w14:paraId="09F9C179" w14:textId="77777777" w:rsidR="006054DC" w:rsidRPr="006054DC" w:rsidRDefault="006054DC" w:rsidP="006054DC">
      <w:pPr>
        <w:rPr>
          <w:sz w:val="20"/>
          <w:szCs w:val="20"/>
        </w:rPr>
      </w:pPr>
      <w:r w:rsidRPr="006054DC">
        <w:rPr>
          <w:sz w:val="20"/>
          <w:szCs w:val="20"/>
        </w:rPr>
        <w:t>Difference between state and country data 3.468250000000001</w:t>
      </w:r>
    </w:p>
    <w:p w14:paraId="4D7FEF36" w14:textId="77777777" w:rsidR="006054DC" w:rsidRPr="006054DC" w:rsidRDefault="006054DC" w:rsidP="006054DC">
      <w:pPr>
        <w:rPr>
          <w:sz w:val="20"/>
          <w:szCs w:val="20"/>
        </w:rPr>
      </w:pPr>
      <w:r w:rsidRPr="006054DC">
        <w:rPr>
          <w:sz w:val="20"/>
          <w:szCs w:val="20"/>
        </w:rPr>
        <w:t>Queensland</w:t>
      </w:r>
    </w:p>
    <w:p w14:paraId="4008C38F" w14:textId="77777777" w:rsidR="006054DC" w:rsidRPr="006054DC" w:rsidRDefault="006054DC" w:rsidP="006054DC">
      <w:pPr>
        <w:rPr>
          <w:sz w:val="20"/>
          <w:szCs w:val="20"/>
        </w:rPr>
      </w:pPr>
      <w:r w:rsidRPr="006054DC">
        <w:rPr>
          <w:sz w:val="20"/>
          <w:szCs w:val="20"/>
        </w:rPr>
        <w:t>Difference between state and country data 1.2241666666666404</w:t>
      </w:r>
    </w:p>
    <w:p w14:paraId="2B430FBB" w14:textId="77777777" w:rsidR="006054DC" w:rsidRPr="006054DC" w:rsidRDefault="006054DC" w:rsidP="006054DC">
      <w:pPr>
        <w:rPr>
          <w:sz w:val="20"/>
          <w:szCs w:val="20"/>
        </w:rPr>
      </w:pPr>
      <w:r w:rsidRPr="006054DC">
        <w:rPr>
          <w:sz w:val="20"/>
          <w:szCs w:val="20"/>
        </w:rPr>
        <w:t>South Australia</w:t>
      </w:r>
    </w:p>
    <w:p w14:paraId="46BF370D" w14:textId="77777777" w:rsidR="006054DC" w:rsidRPr="006054DC" w:rsidRDefault="006054DC" w:rsidP="006054DC">
      <w:pPr>
        <w:rPr>
          <w:sz w:val="20"/>
          <w:szCs w:val="20"/>
        </w:rPr>
      </w:pPr>
      <w:r w:rsidRPr="006054DC">
        <w:rPr>
          <w:sz w:val="20"/>
          <w:szCs w:val="20"/>
        </w:rPr>
        <w:t>Difference between state and country data -2.5510833333333593</w:t>
      </w:r>
    </w:p>
    <w:p w14:paraId="30AFB774" w14:textId="77777777" w:rsidR="006054DC" w:rsidRPr="006054DC" w:rsidRDefault="006054DC" w:rsidP="006054DC">
      <w:pPr>
        <w:rPr>
          <w:sz w:val="20"/>
          <w:szCs w:val="20"/>
        </w:rPr>
      </w:pPr>
      <w:r w:rsidRPr="006054DC">
        <w:rPr>
          <w:sz w:val="20"/>
          <w:szCs w:val="20"/>
        </w:rPr>
        <w:t>Tasmania</w:t>
      </w:r>
    </w:p>
    <w:p w14:paraId="601DACCA" w14:textId="77777777" w:rsidR="006054DC" w:rsidRPr="006054DC" w:rsidRDefault="006054DC" w:rsidP="006054DC">
      <w:pPr>
        <w:rPr>
          <w:sz w:val="20"/>
          <w:szCs w:val="20"/>
        </w:rPr>
      </w:pPr>
      <w:r w:rsidRPr="006054DC">
        <w:rPr>
          <w:sz w:val="20"/>
          <w:szCs w:val="20"/>
        </w:rPr>
        <w:t>Difference between state and country data -11.12325</w:t>
      </w:r>
    </w:p>
    <w:p w14:paraId="6D7A9E71" w14:textId="77777777" w:rsidR="006054DC" w:rsidRPr="006054DC" w:rsidRDefault="006054DC" w:rsidP="006054DC">
      <w:pPr>
        <w:rPr>
          <w:sz w:val="20"/>
          <w:szCs w:val="20"/>
        </w:rPr>
      </w:pPr>
      <w:r w:rsidRPr="006054DC">
        <w:rPr>
          <w:sz w:val="20"/>
          <w:szCs w:val="20"/>
        </w:rPr>
        <w:t>Victoria</w:t>
      </w:r>
    </w:p>
    <w:p w14:paraId="141D45D2" w14:textId="77777777" w:rsidR="006054DC" w:rsidRPr="006054DC" w:rsidRDefault="006054DC" w:rsidP="006054DC">
      <w:pPr>
        <w:rPr>
          <w:sz w:val="20"/>
          <w:szCs w:val="20"/>
        </w:rPr>
      </w:pPr>
      <w:r w:rsidRPr="006054DC">
        <w:rPr>
          <w:sz w:val="20"/>
          <w:szCs w:val="20"/>
        </w:rPr>
        <w:t>Difference between state and country data -8.058666666666678</w:t>
      </w:r>
    </w:p>
    <w:p w14:paraId="420C4B00" w14:textId="77777777" w:rsidR="006054DC" w:rsidRPr="006054DC" w:rsidRDefault="006054DC" w:rsidP="006054DC">
      <w:pPr>
        <w:rPr>
          <w:sz w:val="20"/>
          <w:szCs w:val="20"/>
        </w:rPr>
      </w:pPr>
      <w:r w:rsidRPr="006054DC">
        <w:rPr>
          <w:sz w:val="20"/>
          <w:szCs w:val="20"/>
        </w:rPr>
        <w:t>Western Australia</w:t>
      </w:r>
    </w:p>
    <w:p w14:paraId="6CA6244D" w14:textId="77777777" w:rsidR="006054DC" w:rsidRPr="006054DC" w:rsidRDefault="006054DC" w:rsidP="006054DC">
      <w:pPr>
        <w:rPr>
          <w:sz w:val="20"/>
          <w:szCs w:val="20"/>
        </w:rPr>
      </w:pPr>
      <w:r w:rsidRPr="006054DC">
        <w:rPr>
          <w:sz w:val="20"/>
          <w:szCs w:val="20"/>
        </w:rPr>
        <w:t>Difference between state and country data 0.9626666666666566</w:t>
      </w:r>
    </w:p>
    <w:p w14:paraId="3CCB8DFE" w14:textId="77777777" w:rsidR="006054DC" w:rsidRPr="006054DC" w:rsidRDefault="006054DC" w:rsidP="006054DC">
      <w:pPr>
        <w:rPr>
          <w:sz w:val="20"/>
          <w:szCs w:val="20"/>
        </w:rPr>
      </w:pPr>
      <w:r w:rsidRPr="006054DC">
        <w:rPr>
          <w:sz w:val="20"/>
          <w:szCs w:val="20"/>
        </w:rPr>
        <w:t>[30, 481]</w:t>
      </w:r>
    </w:p>
    <w:p w14:paraId="68131207" w14:textId="77777777" w:rsidR="006054DC" w:rsidRPr="006054DC" w:rsidRDefault="006054DC" w:rsidP="006054DC">
      <w:pPr>
        <w:rPr>
          <w:sz w:val="20"/>
          <w:szCs w:val="20"/>
        </w:rPr>
      </w:pPr>
      <w:r w:rsidRPr="006054DC">
        <w:rPr>
          <w:sz w:val="20"/>
          <w:szCs w:val="20"/>
        </w:rPr>
        <w:t>Australian Capital Territory</w:t>
      </w:r>
    </w:p>
    <w:p w14:paraId="3EA77EB2" w14:textId="77777777" w:rsidR="006054DC" w:rsidRPr="006054DC" w:rsidRDefault="006054DC" w:rsidP="006054DC">
      <w:pPr>
        <w:rPr>
          <w:sz w:val="20"/>
          <w:szCs w:val="20"/>
        </w:rPr>
      </w:pPr>
      <w:r w:rsidRPr="006054DC">
        <w:rPr>
          <w:sz w:val="20"/>
          <w:szCs w:val="20"/>
        </w:rPr>
        <w:t>Difference between state and country data -10.007250000000015</w:t>
      </w:r>
    </w:p>
    <w:p w14:paraId="3AB43893" w14:textId="77777777" w:rsidR="006054DC" w:rsidRPr="006054DC" w:rsidRDefault="006054DC" w:rsidP="006054DC">
      <w:pPr>
        <w:rPr>
          <w:sz w:val="20"/>
          <w:szCs w:val="20"/>
        </w:rPr>
      </w:pPr>
      <w:r w:rsidRPr="006054DC">
        <w:rPr>
          <w:sz w:val="20"/>
          <w:szCs w:val="20"/>
        </w:rPr>
        <w:t>New South Wales</w:t>
      </w:r>
    </w:p>
    <w:p w14:paraId="2EEB24F0" w14:textId="77777777" w:rsidR="006054DC" w:rsidRPr="006054DC" w:rsidRDefault="006054DC" w:rsidP="006054DC">
      <w:pPr>
        <w:rPr>
          <w:sz w:val="20"/>
          <w:szCs w:val="20"/>
        </w:rPr>
      </w:pPr>
      <w:r w:rsidRPr="006054DC">
        <w:rPr>
          <w:sz w:val="20"/>
          <w:szCs w:val="20"/>
        </w:rPr>
        <w:t>Difference between state and country data -4.216333333333317</w:t>
      </w:r>
    </w:p>
    <w:p w14:paraId="0DF4D43F" w14:textId="77777777" w:rsidR="006054DC" w:rsidRPr="006054DC" w:rsidRDefault="006054DC" w:rsidP="006054DC">
      <w:pPr>
        <w:rPr>
          <w:sz w:val="20"/>
          <w:szCs w:val="20"/>
        </w:rPr>
      </w:pPr>
      <w:r w:rsidRPr="006054DC">
        <w:rPr>
          <w:sz w:val="20"/>
          <w:szCs w:val="20"/>
        </w:rPr>
        <w:t>Northern Territory</w:t>
      </w:r>
    </w:p>
    <w:p w14:paraId="047F2C30" w14:textId="77777777" w:rsidR="006054DC" w:rsidRPr="006054DC" w:rsidRDefault="006054DC" w:rsidP="006054DC">
      <w:pPr>
        <w:rPr>
          <w:sz w:val="20"/>
          <w:szCs w:val="20"/>
        </w:rPr>
      </w:pPr>
      <w:r w:rsidRPr="006054DC">
        <w:rPr>
          <w:sz w:val="20"/>
          <w:szCs w:val="20"/>
        </w:rPr>
        <w:t>Difference between state and country data 3.144750000000016</w:t>
      </w:r>
    </w:p>
    <w:p w14:paraId="1DCEE2DD" w14:textId="77777777" w:rsidR="006054DC" w:rsidRPr="006054DC" w:rsidRDefault="006054DC" w:rsidP="006054DC">
      <w:pPr>
        <w:rPr>
          <w:sz w:val="20"/>
          <w:szCs w:val="20"/>
        </w:rPr>
      </w:pPr>
      <w:r w:rsidRPr="006054DC">
        <w:rPr>
          <w:sz w:val="20"/>
          <w:szCs w:val="20"/>
        </w:rPr>
        <w:t>Queensland</w:t>
      </w:r>
    </w:p>
    <w:p w14:paraId="24E1FF52" w14:textId="77777777" w:rsidR="006054DC" w:rsidRPr="006054DC" w:rsidRDefault="006054DC" w:rsidP="006054DC">
      <w:pPr>
        <w:rPr>
          <w:sz w:val="20"/>
          <w:szCs w:val="20"/>
        </w:rPr>
      </w:pPr>
      <w:r w:rsidRPr="006054DC">
        <w:rPr>
          <w:sz w:val="20"/>
          <w:szCs w:val="20"/>
        </w:rPr>
        <w:t>Difference between state and country data 1.3280833333333497</w:t>
      </w:r>
    </w:p>
    <w:p w14:paraId="0D0CA7C3" w14:textId="77777777" w:rsidR="006054DC" w:rsidRPr="006054DC" w:rsidRDefault="006054DC" w:rsidP="006054DC">
      <w:pPr>
        <w:rPr>
          <w:sz w:val="20"/>
          <w:szCs w:val="20"/>
        </w:rPr>
      </w:pPr>
      <w:r w:rsidRPr="006054DC">
        <w:rPr>
          <w:sz w:val="20"/>
          <w:szCs w:val="20"/>
        </w:rPr>
        <w:t>South Australia</w:t>
      </w:r>
    </w:p>
    <w:p w14:paraId="398C9571" w14:textId="77777777" w:rsidR="006054DC" w:rsidRPr="006054DC" w:rsidRDefault="006054DC" w:rsidP="006054DC">
      <w:pPr>
        <w:rPr>
          <w:sz w:val="20"/>
          <w:szCs w:val="20"/>
        </w:rPr>
      </w:pPr>
      <w:r w:rsidRPr="006054DC">
        <w:rPr>
          <w:sz w:val="20"/>
          <w:szCs w:val="20"/>
        </w:rPr>
        <w:t>Difference between state and country data -2.408583333333322</w:t>
      </w:r>
    </w:p>
    <w:p w14:paraId="614DF354" w14:textId="77777777" w:rsidR="006054DC" w:rsidRPr="006054DC" w:rsidRDefault="006054DC" w:rsidP="006054DC">
      <w:pPr>
        <w:rPr>
          <w:sz w:val="20"/>
          <w:szCs w:val="20"/>
        </w:rPr>
      </w:pPr>
      <w:r w:rsidRPr="006054DC">
        <w:rPr>
          <w:sz w:val="20"/>
          <w:szCs w:val="20"/>
        </w:rPr>
        <w:t>Tasmania</w:t>
      </w:r>
    </w:p>
    <w:p w14:paraId="067CD135" w14:textId="77777777" w:rsidR="006054DC" w:rsidRPr="006054DC" w:rsidRDefault="006054DC" w:rsidP="006054DC">
      <w:pPr>
        <w:rPr>
          <w:sz w:val="20"/>
          <w:szCs w:val="20"/>
        </w:rPr>
      </w:pPr>
      <w:r w:rsidRPr="006054DC">
        <w:rPr>
          <w:sz w:val="20"/>
          <w:szCs w:val="20"/>
        </w:rPr>
        <w:t>Difference between state and country data -11.10949999999999</w:t>
      </w:r>
    </w:p>
    <w:p w14:paraId="7D72A31C" w14:textId="77777777" w:rsidR="006054DC" w:rsidRPr="006054DC" w:rsidRDefault="006054DC" w:rsidP="006054DC">
      <w:pPr>
        <w:rPr>
          <w:sz w:val="20"/>
          <w:szCs w:val="20"/>
        </w:rPr>
      </w:pPr>
      <w:r w:rsidRPr="006054DC">
        <w:rPr>
          <w:sz w:val="20"/>
          <w:szCs w:val="20"/>
        </w:rPr>
        <w:t>Victoria</w:t>
      </w:r>
    </w:p>
    <w:p w14:paraId="31E8669A" w14:textId="77777777" w:rsidR="006054DC" w:rsidRPr="006054DC" w:rsidRDefault="006054DC" w:rsidP="006054DC">
      <w:pPr>
        <w:rPr>
          <w:sz w:val="20"/>
          <w:szCs w:val="20"/>
        </w:rPr>
      </w:pPr>
      <w:r w:rsidRPr="006054DC">
        <w:rPr>
          <w:sz w:val="20"/>
          <w:szCs w:val="20"/>
        </w:rPr>
        <w:t>Difference between state and country data -7.623499999999996</w:t>
      </w:r>
    </w:p>
    <w:p w14:paraId="3BB4FE55" w14:textId="77777777" w:rsidR="006054DC" w:rsidRPr="006054DC" w:rsidRDefault="006054DC" w:rsidP="006054DC">
      <w:pPr>
        <w:rPr>
          <w:sz w:val="20"/>
          <w:szCs w:val="20"/>
        </w:rPr>
      </w:pPr>
      <w:r w:rsidRPr="006054DC">
        <w:rPr>
          <w:sz w:val="20"/>
          <w:szCs w:val="20"/>
        </w:rPr>
        <w:t>Western Australia</w:t>
      </w:r>
    </w:p>
    <w:p w14:paraId="298DDB4C" w14:textId="77777777" w:rsidR="006054DC" w:rsidRPr="006054DC" w:rsidRDefault="006054DC" w:rsidP="006054DC">
      <w:pPr>
        <w:rPr>
          <w:sz w:val="20"/>
          <w:szCs w:val="20"/>
        </w:rPr>
      </w:pPr>
      <w:r w:rsidRPr="006054DC">
        <w:rPr>
          <w:sz w:val="20"/>
          <w:szCs w:val="20"/>
        </w:rPr>
        <w:t>Difference between state and country data 0.7444999999999986</w:t>
      </w:r>
    </w:p>
    <w:p w14:paraId="4222B2F9" w14:textId="77777777" w:rsidR="006054DC" w:rsidRPr="006054DC" w:rsidRDefault="006054DC" w:rsidP="006054DC">
      <w:pPr>
        <w:rPr>
          <w:sz w:val="20"/>
          <w:szCs w:val="20"/>
        </w:rPr>
      </w:pPr>
      <w:r w:rsidRPr="006054DC">
        <w:rPr>
          <w:sz w:val="20"/>
          <w:szCs w:val="20"/>
        </w:rPr>
        <w:t>[31, 497]</w:t>
      </w:r>
    </w:p>
    <w:p w14:paraId="4838D56B" w14:textId="77777777" w:rsidR="006054DC" w:rsidRPr="006054DC" w:rsidRDefault="006054DC" w:rsidP="006054DC">
      <w:pPr>
        <w:rPr>
          <w:sz w:val="20"/>
          <w:szCs w:val="20"/>
        </w:rPr>
      </w:pPr>
      <w:r w:rsidRPr="006054DC">
        <w:rPr>
          <w:sz w:val="20"/>
          <w:szCs w:val="20"/>
        </w:rPr>
        <w:t>Australian Capital Territory</w:t>
      </w:r>
    </w:p>
    <w:p w14:paraId="47605757" w14:textId="77777777" w:rsidR="006054DC" w:rsidRPr="006054DC" w:rsidRDefault="006054DC" w:rsidP="006054DC">
      <w:pPr>
        <w:rPr>
          <w:sz w:val="20"/>
          <w:szCs w:val="20"/>
        </w:rPr>
      </w:pPr>
      <w:r w:rsidRPr="006054DC">
        <w:rPr>
          <w:sz w:val="20"/>
          <w:szCs w:val="20"/>
        </w:rPr>
        <w:t>Difference between state and country data -10.33724999999999</w:t>
      </w:r>
    </w:p>
    <w:p w14:paraId="56038CE8" w14:textId="77777777" w:rsidR="006054DC" w:rsidRPr="006054DC" w:rsidRDefault="006054DC" w:rsidP="006054DC">
      <w:pPr>
        <w:rPr>
          <w:sz w:val="20"/>
          <w:szCs w:val="20"/>
        </w:rPr>
      </w:pPr>
      <w:r w:rsidRPr="006054DC">
        <w:rPr>
          <w:sz w:val="20"/>
          <w:szCs w:val="20"/>
        </w:rPr>
        <w:t>New South Wales</w:t>
      </w:r>
    </w:p>
    <w:p w14:paraId="61417420" w14:textId="77777777" w:rsidR="006054DC" w:rsidRPr="006054DC" w:rsidRDefault="006054DC" w:rsidP="006054DC">
      <w:pPr>
        <w:rPr>
          <w:sz w:val="20"/>
          <w:szCs w:val="20"/>
        </w:rPr>
      </w:pPr>
      <w:r w:rsidRPr="006054DC">
        <w:rPr>
          <w:sz w:val="20"/>
          <w:szCs w:val="20"/>
        </w:rPr>
        <w:t>Difference between state and country data -4.739916666666666</w:t>
      </w:r>
    </w:p>
    <w:p w14:paraId="2710D348" w14:textId="77777777" w:rsidR="006054DC" w:rsidRPr="006054DC" w:rsidRDefault="006054DC" w:rsidP="006054DC">
      <w:pPr>
        <w:rPr>
          <w:sz w:val="20"/>
          <w:szCs w:val="20"/>
        </w:rPr>
      </w:pPr>
      <w:r w:rsidRPr="006054DC">
        <w:rPr>
          <w:sz w:val="20"/>
          <w:szCs w:val="20"/>
        </w:rPr>
        <w:t>Northern Territory</w:t>
      </w:r>
    </w:p>
    <w:p w14:paraId="4B863AF6" w14:textId="77777777" w:rsidR="006054DC" w:rsidRPr="006054DC" w:rsidRDefault="006054DC" w:rsidP="006054DC">
      <w:pPr>
        <w:rPr>
          <w:sz w:val="20"/>
          <w:szCs w:val="20"/>
        </w:rPr>
      </w:pPr>
      <w:r w:rsidRPr="006054DC">
        <w:rPr>
          <w:sz w:val="20"/>
          <w:szCs w:val="20"/>
        </w:rPr>
        <w:t>Difference between state and country data 3.316333333333329</w:t>
      </w:r>
    </w:p>
    <w:p w14:paraId="7790C5FB" w14:textId="77777777" w:rsidR="006054DC" w:rsidRPr="006054DC" w:rsidRDefault="006054DC" w:rsidP="006054DC">
      <w:pPr>
        <w:rPr>
          <w:sz w:val="20"/>
          <w:szCs w:val="20"/>
        </w:rPr>
      </w:pPr>
      <w:r w:rsidRPr="006054DC">
        <w:rPr>
          <w:sz w:val="20"/>
          <w:szCs w:val="20"/>
        </w:rPr>
        <w:t>Queensland</w:t>
      </w:r>
    </w:p>
    <w:p w14:paraId="08082D7E" w14:textId="77777777" w:rsidR="006054DC" w:rsidRPr="006054DC" w:rsidRDefault="006054DC" w:rsidP="006054DC">
      <w:pPr>
        <w:rPr>
          <w:sz w:val="20"/>
          <w:szCs w:val="20"/>
        </w:rPr>
      </w:pPr>
      <w:r w:rsidRPr="006054DC">
        <w:rPr>
          <w:sz w:val="20"/>
          <w:szCs w:val="20"/>
        </w:rPr>
        <w:t>Difference between state and country data 1.016250000000003</w:t>
      </w:r>
    </w:p>
    <w:p w14:paraId="3CC5DF44" w14:textId="77777777" w:rsidR="006054DC" w:rsidRPr="006054DC" w:rsidRDefault="006054DC" w:rsidP="006054DC">
      <w:pPr>
        <w:rPr>
          <w:sz w:val="20"/>
          <w:szCs w:val="20"/>
        </w:rPr>
      </w:pPr>
      <w:r w:rsidRPr="006054DC">
        <w:rPr>
          <w:sz w:val="20"/>
          <w:szCs w:val="20"/>
        </w:rPr>
        <w:t>South Australia</w:t>
      </w:r>
    </w:p>
    <w:p w14:paraId="0E12F8CA" w14:textId="77777777" w:rsidR="006054DC" w:rsidRPr="006054DC" w:rsidRDefault="006054DC" w:rsidP="006054DC">
      <w:pPr>
        <w:rPr>
          <w:sz w:val="20"/>
          <w:szCs w:val="20"/>
        </w:rPr>
      </w:pPr>
      <w:r w:rsidRPr="006054DC">
        <w:rPr>
          <w:sz w:val="20"/>
          <w:szCs w:val="20"/>
        </w:rPr>
        <w:t>Difference between state and country data -2.4616666666666553</w:t>
      </w:r>
    </w:p>
    <w:p w14:paraId="08DF22FF" w14:textId="77777777" w:rsidR="006054DC" w:rsidRPr="006054DC" w:rsidRDefault="006054DC" w:rsidP="006054DC">
      <w:pPr>
        <w:rPr>
          <w:sz w:val="20"/>
          <w:szCs w:val="20"/>
        </w:rPr>
      </w:pPr>
      <w:r w:rsidRPr="006054DC">
        <w:rPr>
          <w:sz w:val="20"/>
          <w:szCs w:val="20"/>
        </w:rPr>
        <w:t>Tasmania</w:t>
      </w:r>
    </w:p>
    <w:p w14:paraId="734E3A4B" w14:textId="77777777" w:rsidR="006054DC" w:rsidRPr="006054DC" w:rsidRDefault="006054DC" w:rsidP="006054DC">
      <w:pPr>
        <w:rPr>
          <w:sz w:val="20"/>
          <w:szCs w:val="20"/>
        </w:rPr>
      </w:pPr>
      <w:r w:rsidRPr="006054DC">
        <w:rPr>
          <w:sz w:val="20"/>
          <w:szCs w:val="20"/>
        </w:rPr>
        <w:t>Difference between state and country data -10.461833333333324</w:t>
      </w:r>
    </w:p>
    <w:p w14:paraId="1B1F4F27" w14:textId="77777777" w:rsidR="006054DC" w:rsidRPr="006054DC" w:rsidRDefault="006054DC" w:rsidP="006054DC">
      <w:pPr>
        <w:rPr>
          <w:sz w:val="20"/>
          <w:szCs w:val="20"/>
        </w:rPr>
      </w:pPr>
      <w:r w:rsidRPr="006054DC">
        <w:rPr>
          <w:sz w:val="20"/>
          <w:szCs w:val="20"/>
        </w:rPr>
        <w:t>Victoria</w:t>
      </w:r>
    </w:p>
    <w:p w14:paraId="1B2C410B" w14:textId="77777777" w:rsidR="006054DC" w:rsidRPr="006054DC" w:rsidRDefault="006054DC" w:rsidP="006054DC">
      <w:pPr>
        <w:rPr>
          <w:sz w:val="20"/>
          <w:szCs w:val="20"/>
        </w:rPr>
      </w:pPr>
      <w:r w:rsidRPr="006054DC">
        <w:rPr>
          <w:sz w:val="20"/>
          <w:szCs w:val="20"/>
        </w:rPr>
        <w:t>Difference between state and country data -7.653666666666664</w:t>
      </w:r>
    </w:p>
    <w:p w14:paraId="0BC80D7A" w14:textId="77777777" w:rsidR="006054DC" w:rsidRPr="006054DC" w:rsidRDefault="006054DC" w:rsidP="006054DC">
      <w:pPr>
        <w:rPr>
          <w:sz w:val="20"/>
          <w:szCs w:val="20"/>
        </w:rPr>
      </w:pPr>
      <w:r w:rsidRPr="006054DC">
        <w:rPr>
          <w:sz w:val="20"/>
          <w:szCs w:val="20"/>
        </w:rPr>
        <w:t>Western Australia</w:t>
      </w:r>
    </w:p>
    <w:p w14:paraId="14B9C9EE" w14:textId="77777777" w:rsidR="006054DC" w:rsidRPr="006054DC" w:rsidRDefault="006054DC" w:rsidP="006054DC">
      <w:pPr>
        <w:rPr>
          <w:sz w:val="20"/>
          <w:szCs w:val="20"/>
        </w:rPr>
      </w:pPr>
      <w:r w:rsidRPr="006054DC">
        <w:rPr>
          <w:sz w:val="20"/>
          <w:szCs w:val="20"/>
        </w:rPr>
        <w:t>Difference between state and country data 1.0399166666666702</w:t>
      </w:r>
    </w:p>
    <w:p w14:paraId="36846350" w14:textId="77777777" w:rsidR="006054DC" w:rsidRPr="006054DC" w:rsidRDefault="006054DC" w:rsidP="006054DC">
      <w:pPr>
        <w:rPr>
          <w:sz w:val="20"/>
          <w:szCs w:val="20"/>
        </w:rPr>
      </w:pPr>
      <w:r w:rsidRPr="006054DC">
        <w:rPr>
          <w:sz w:val="20"/>
          <w:szCs w:val="20"/>
        </w:rPr>
        <w:t>[32, 513]</w:t>
      </w:r>
    </w:p>
    <w:p w14:paraId="0FE2C237" w14:textId="77777777" w:rsidR="006054DC" w:rsidRPr="006054DC" w:rsidRDefault="006054DC" w:rsidP="006054DC">
      <w:pPr>
        <w:rPr>
          <w:sz w:val="20"/>
          <w:szCs w:val="20"/>
        </w:rPr>
      </w:pPr>
      <w:r w:rsidRPr="006054DC">
        <w:rPr>
          <w:sz w:val="20"/>
          <w:szCs w:val="20"/>
        </w:rPr>
        <w:t>Australian Capital Territory</w:t>
      </w:r>
    </w:p>
    <w:p w14:paraId="09417CC5" w14:textId="77777777" w:rsidR="006054DC" w:rsidRPr="006054DC" w:rsidRDefault="006054DC" w:rsidP="006054DC">
      <w:pPr>
        <w:rPr>
          <w:sz w:val="20"/>
          <w:szCs w:val="20"/>
        </w:rPr>
      </w:pPr>
      <w:r w:rsidRPr="006054DC">
        <w:rPr>
          <w:sz w:val="20"/>
          <w:szCs w:val="20"/>
        </w:rPr>
        <w:t>Difference between state and country data -10.20283333333335</w:t>
      </w:r>
    </w:p>
    <w:p w14:paraId="305C3B4E" w14:textId="77777777" w:rsidR="006054DC" w:rsidRPr="006054DC" w:rsidRDefault="006054DC" w:rsidP="006054DC">
      <w:pPr>
        <w:rPr>
          <w:sz w:val="20"/>
          <w:szCs w:val="20"/>
        </w:rPr>
      </w:pPr>
      <w:r w:rsidRPr="006054DC">
        <w:rPr>
          <w:sz w:val="20"/>
          <w:szCs w:val="20"/>
        </w:rPr>
        <w:t>New South Wales</w:t>
      </w:r>
    </w:p>
    <w:p w14:paraId="5D5BD97B" w14:textId="77777777" w:rsidR="006054DC" w:rsidRPr="006054DC" w:rsidRDefault="006054DC" w:rsidP="006054DC">
      <w:pPr>
        <w:rPr>
          <w:sz w:val="20"/>
          <w:szCs w:val="20"/>
        </w:rPr>
      </w:pPr>
      <w:r w:rsidRPr="006054DC">
        <w:rPr>
          <w:sz w:val="20"/>
          <w:szCs w:val="20"/>
        </w:rPr>
        <w:t>Difference between state and country data -4.42091666666667</w:t>
      </w:r>
    </w:p>
    <w:p w14:paraId="27B31BBA" w14:textId="77777777" w:rsidR="006054DC" w:rsidRPr="006054DC" w:rsidRDefault="006054DC" w:rsidP="006054DC">
      <w:pPr>
        <w:rPr>
          <w:sz w:val="20"/>
          <w:szCs w:val="20"/>
        </w:rPr>
      </w:pPr>
      <w:r w:rsidRPr="006054DC">
        <w:rPr>
          <w:sz w:val="20"/>
          <w:szCs w:val="20"/>
        </w:rPr>
        <w:t>Northern Territory</w:t>
      </w:r>
    </w:p>
    <w:p w14:paraId="1D3B7275" w14:textId="77777777" w:rsidR="006054DC" w:rsidRPr="006054DC" w:rsidRDefault="006054DC" w:rsidP="006054DC">
      <w:pPr>
        <w:rPr>
          <w:sz w:val="20"/>
          <w:szCs w:val="20"/>
        </w:rPr>
      </w:pPr>
      <w:r w:rsidRPr="006054DC">
        <w:rPr>
          <w:sz w:val="20"/>
          <w:szCs w:val="20"/>
        </w:rPr>
        <w:t>Difference between state and country data 3.3129166666666663</w:t>
      </w:r>
    </w:p>
    <w:p w14:paraId="0CA2BBB6" w14:textId="77777777" w:rsidR="006054DC" w:rsidRPr="006054DC" w:rsidRDefault="006054DC" w:rsidP="006054DC">
      <w:pPr>
        <w:rPr>
          <w:sz w:val="20"/>
          <w:szCs w:val="20"/>
        </w:rPr>
      </w:pPr>
      <w:r w:rsidRPr="006054DC">
        <w:rPr>
          <w:sz w:val="20"/>
          <w:szCs w:val="20"/>
        </w:rPr>
        <w:t>Queensland</w:t>
      </w:r>
    </w:p>
    <w:p w14:paraId="5A07FA5A" w14:textId="77777777" w:rsidR="006054DC" w:rsidRPr="006054DC" w:rsidRDefault="006054DC" w:rsidP="006054DC">
      <w:pPr>
        <w:rPr>
          <w:sz w:val="20"/>
          <w:szCs w:val="20"/>
        </w:rPr>
      </w:pPr>
      <w:r w:rsidRPr="006054DC">
        <w:rPr>
          <w:sz w:val="20"/>
          <w:szCs w:val="20"/>
        </w:rPr>
        <w:t>Difference between state and country data 1.542916666666656</w:t>
      </w:r>
    </w:p>
    <w:p w14:paraId="7F1C223D" w14:textId="77777777" w:rsidR="006054DC" w:rsidRPr="006054DC" w:rsidRDefault="006054DC" w:rsidP="006054DC">
      <w:pPr>
        <w:rPr>
          <w:sz w:val="20"/>
          <w:szCs w:val="20"/>
        </w:rPr>
      </w:pPr>
      <w:r w:rsidRPr="006054DC">
        <w:rPr>
          <w:sz w:val="20"/>
          <w:szCs w:val="20"/>
        </w:rPr>
        <w:t>South Australia</w:t>
      </w:r>
    </w:p>
    <w:p w14:paraId="755A6C4D" w14:textId="77777777" w:rsidR="006054DC" w:rsidRPr="006054DC" w:rsidRDefault="006054DC" w:rsidP="006054DC">
      <w:pPr>
        <w:rPr>
          <w:sz w:val="20"/>
          <w:szCs w:val="20"/>
        </w:rPr>
      </w:pPr>
      <w:r w:rsidRPr="006054DC">
        <w:rPr>
          <w:sz w:val="20"/>
          <w:szCs w:val="20"/>
        </w:rPr>
        <w:t>Difference between state and country data -2.3712500000000034</w:t>
      </w:r>
    </w:p>
    <w:p w14:paraId="28F9C6A0" w14:textId="77777777" w:rsidR="006054DC" w:rsidRPr="006054DC" w:rsidRDefault="006054DC" w:rsidP="006054DC">
      <w:pPr>
        <w:rPr>
          <w:sz w:val="20"/>
          <w:szCs w:val="20"/>
        </w:rPr>
      </w:pPr>
      <w:r w:rsidRPr="006054DC">
        <w:rPr>
          <w:sz w:val="20"/>
          <w:szCs w:val="20"/>
        </w:rPr>
        <w:t>Tasmania</w:t>
      </w:r>
    </w:p>
    <w:p w14:paraId="1145BD52" w14:textId="77777777" w:rsidR="006054DC" w:rsidRPr="006054DC" w:rsidRDefault="006054DC" w:rsidP="006054DC">
      <w:pPr>
        <w:rPr>
          <w:sz w:val="20"/>
          <w:szCs w:val="20"/>
        </w:rPr>
      </w:pPr>
      <w:r w:rsidRPr="006054DC">
        <w:rPr>
          <w:sz w:val="20"/>
          <w:szCs w:val="20"/>
        </w:rPr>
        <w:t>Difference between state and country data -11.187916666666672</w:t>
      </w:r>
    </w:p>
    <w:p w14:paraId="3B7CBA6C" w14:textId="77777777" w:rsidR="006054DC" w:rsidRPr="006054DC" w:rsidRDefault="006054DC" w:rsidP="006054DC">
      <w:pPr>
        <w:rPr>
          <w:sz w:val="20"/>
          <w:szCs w:val="20"/>
        </w:rPr>
      </w:pPr>
      <w:r w:rsidRPr="006054DC">
        <w:rPr>
          <w:sz w:val="20"/>
          <w:szCs w:val="20"/>
        </w:rPr>
        <w:t>Victoria</w:t>
      </w:r>
    </w:p>
    <w:p w14:paraId="3B088D96" w14:textId="77777777" w:rsidR="006054DC" w:rsidRPr="006054DC" w:rsidRDefault="006054DC" w:rsidP="006054DC">
      <w:pPr>
        <w:rPr>
          <w:sz w:val="20"/>
          <w:szCs w:val="20"/>
        </w:rPr>
      </w:pPr>
      <w:r w:rsidRPr="006054DC">
        <w:rPr>
          <w:sz w:val="20"/>
          <w:szCs w:val="20"/>
        </w:rPr>
        <w:t>Difference between state and country data -8.009333333333343</w:t>
      </w:r>
    </w:p>
    <w:p w14:paraId="522C90DA" w14:textId="77777777" w:rsidR="006054DC" w:rsidRPr="006054DC" w:rsidRDefault="006054DC" w:rsidP="006054DC">
      <w:pPr>
        <w:rPr>
          <w:sz w:val="20"/>
          <w:szCs w:val="20"/>
        </w:rPr>
      </w:pPr>
      <w:r w:rsidRPr="006054DC">
        <w:rPr>
          <w:sz w:val="20"/>
          <w:szCs w:val="20"/>
        </w:rPr>
        <w:t>Western Australia</w:t>
      </w:r>
    </w:p>
    <w:p w14:paraId="12BDE17A" w14:textId="77777777" w:rsidR="006054DC" w:rsidRPr="006054DC" w:rsidRDefault="006054DC" w:rsidP="006054DC">
      <w:pPr>
        <w:rPr>
          <w:sz w:val="20"/>
          <w:szCs w:val="20"/>
        </w:rPr>
      </w:pPr>
      <w:r w:rsidRPr="006054DC">
        <w:rPr>
          <w:sz w:val="20"/>
          <w:szCs w:val="20"/>
        </w:rPr>
        <w:t>Difference between state and country data 0.5970833333333303</w:t>
      </w:r>
    </w:p>
    <w:p w14:paraId="197FB67A" w14:textId="77777777" w:rsidR="006054DC" w:rsidRPr="006054DC" w:rsidRDefault="006054DC" w:rsidP="006054DC">
      <w:pPr>
        <w:rPr>
          <w:sz w:val="20"/>
          <w:szCs w:val="20"/>
        </w:rPr>
      </w:pPr>
      <w:r w:rsidRPr="006054DC">
        <w:rPr>
          <w:sz w:val="20"/>
          <w:szCs w:val="20"/>
        </w:rPr>
        <w:t>[33, 529]</w:t>
      </w:r>
    </w:p>
    <w:p w14:paraId="53881FCA" w14:textId="77777777" w:rsidR="006054DC" w:rsidRPr="006054DC" w:rsidRDefault="006054DC" w:rsidP="006054DC">
      <w:pPr>
        <w:rPr>
          <w:sz w:val="20"/>
          <w:szCs w:val="20"/>
        </w:rPr>
      </w:pPr>
      <w:r w:rsidRPr="006054DC">
        <w:rPr>
          <w:sz w:val="20"/>
          <w:szCs w:val="20"/>
        </w:rPr>
        <w:t>Australian Capital Territory</w:t>
      </w:r>
    </w:p>
    <w:p w14:paraId="28386E70" w14:textId="77777777" w:rsidR="006054DC" w:rsidRPr="006054DC" w:rsidRDefault="006054DC" w:rsidP="006054DC">
      <w:pPr>
        <w:rPr>
          <w:sz w:val="20"/>
          <w:szCs w:val="20"/>
        </w:rPr>
      </w:pPr>
      <w:r w:rsidRPr="006054DC">
        <w:rPr>
          <w:sz w:val="20"/>
          <w:szCs w:val="20"/>
        </w:rPr>
        <w:t>Difference between state and country data -10.036916666666675</w:t>
      </w:r>
    </w:p>
    <w:p w14:paraId="17F1814D" w14:textId="77777777" w:rsidR="006054DC" w:rsidRPr="006054DC" w:rsidRDefault="006054DC" w:rsidP="006054DC">
      <w:pPr>
        <w:rPr>
          <w:sz w:val="20"/>
          <w:szCs w:val="20"/>
        </w:rPr>
      </w:pPr>
      <w:r w:rsidRPr="006054DC">
        <w:rPr>
          <w:sz w:val="20"/>
          <w:szCs w:val="20"/>
        </w:rPr>
        <w:t>New South Wales</w:t>
      </w:r>
    </w:p>
    <w:p w14:paraId="26FA2CCF" w14:textId="77777777" w:rsidR="006054DC" w:rsidRPr="006054DC" w:rsidRDefault="006054DC" w:rsidP="006054DC">
      <w:pPr>
        <w:rPr>
          <w:sz w:val="20"/>
          <w:szCs w:val="20"/>
        </w:rPr>
      </w:pPr>
      <w:r w:rsidRPr="006054DC">
        <w:rPr>
          <w:sz w:val="20"/>
          <w:szCs w:val="20"/>
        </w:rPr>
        <w:t>Difference between state and country data -4.322666666666684</w:t>
      </w:r>
    </w:p>
    <w:p w14:paraId="6695BFC3" w14:textId="77777777" w:rsidR="006054DC" w:rsidRPr="006054DC" w:rsidRDefault="006054DC" w:rsidP="006054DC">
      <w:pPr>
        <w:rPr>
          <w:sz w:val="20"/>
          <w:szCs w:val="20"/>
        </w:rPr>
      </w:pPr>
      <w:r w:rsidRPr="006054DC">
        <w:rPr>
          <w:sz w:val="20"/>
          <w:szCs w:val="20"/>
        </w:rPr>
        <w:t>Northern Territory</w:t>
      </w:r>
    </w:p>
    <w:p w14:paraId="19EA8F62" w14:textId="77777777" w:rsidR="006054DC" w:rsidRPr="006054DC" w:rsidRDefault="006054DC" w:rsidP="006054DC">
      <w:pPr>
        <w:rPr>
          <w:sz w:val="20"/>
          <w:szCs w:val="20"/>
        </w:rPr>
      </w:pPr>
      <w:r w:rsidRPr="006054DC">
        <w:rPr>
          <w:sz w:val="20"/>
          <w:szCs w:val="20"/>
        </w:rPr>
        <w:t>Difference between state and country data 3.137416666666656</w:t>
      </w:r>
    </w:p>
    <w:p w14:paraId="568B5986" w14:textId="77777777" w:rsidR="006054DC" w:rsidRPr="006054DC" w:rsidRDefault="006054DC" w:rsidP="006054DC">
      <w:pPr>
        <w:rPr>
          <w:sz w:val="20"/>
          <w:szCs w:val="20"/>
        </w:rPr>
      </w:pPr>
      <w:r w:rsidRPr="006054DC">
        <w:rPr>
          <w:sz w:val="20"/>
          <w:szCs w:val="20"/>
        </w:rPr>
        <w:t>Queensland</w:t>
      </w:r>
    </w:p>
    <w:p w14:paraId="3AF648FD" w14:textId="77777777" w:rsidR="006054DC" w:rsidRPr="006054DC" w:rsidRDefault="006054DC" w:rsidP="006054DC">
      <w:pPr>
        <w:rPr>
          <w:sz w:val="20"/>
          <w:szCs w:val="20"/>
        </w:rPr>
      </w:pPr>
      <w:r w:rsidRPr="006054DC">
        <w:rPr>
          <w:sz w:val="20"/>
          <w:szCs w:val="20"/>
        </w:rPr>
        <w:t>Difference between state and country data 1.2795833333333348</w:t>
      </w:r>
    </w:p>
    <w:p w14:paraId="155AED8D" w14:textId="77777777" w:rsidR="006054DC" w:rsidRPr="006054DC" w:rsidRDefault="006054DC" w:rsidP="006054DC">
      <w:pPr>
        <w:rPr>
          <w:sz w:val="20"/>
          <w:szCs w:val="20"/>
        </w:rPr>
      </w:pPr>
      <w:r w:rsidRPr="006054DC">
        <w:rPr>
          <w:sz w:val="20"/>
          <w:szCs w:val="20"/>
        </w:rPr>
        <w:t>South Australia</w:t>
      </w:r>
    </w:p>
    <w:p w14:paraId="5C57F351" w14:textId="77777777" w:rsidR="006054DC" w:rsidRPr="006054DC" w:rsidRDefault="006054DC" w:rsidP="006054DC">
      <w:pPr>
        <w:rPr>
          <w:sz w:val="20"/>
          <w:szCs w:val="20"/>
        </w:rPr>
      </w:pPr>
      <w:r w:rsidRPr="006054DC">
        <w:rPr>
          <w:sz w:val="20"/>
          <w:szCs w:val="20"/>
        </w:rPr>
        <w:t>Difference between state and country data -2.430583333333338</w:t>
      </w:r>
    </w:p>
    <w:p w14:paraId="351E5400" w14:textId="77777777" w:rsidR="006054DC" w:rsidRPr="006054DC" w:rsidRDefault="006054DC" w:rsidP="006054DC">
      <w:pPr>
        <w:rPr>
          <w:sz w:val="20"/>
          <w:szCs w:val="20"/>
        </w:rPr>
      </w:pPr>
      <w:r w:rsidRPr="006054DC">
        <w:rPr>
          <w:sz w:val="20"/>
          <w:szCs w:val="20"/>
        </w:rPr>
        <w:t>Tasmania</w:t>
      </w:r>
    </w:p>
    <w:p w14:paraId="67895B37" w14:textId="77777777" w:rsidR="006054DC" w:rsidRPr="006054DC" w:rsidRDefault="006054DC" w:rsidP="006054DC">
      <w:pPr>
        <w:rPr>
          <w:sz w:val="20"/>
          <w:szCs w:val="20"/>
        </w:rPr>
      </w:pPr>
      <w:r w:rsidRPr="006054DC">
        <w:rPr>
          <w:sz w:val="20"/>
          <w:szCs w:val="20"/>
        </w:rPr>
        <w:t>Difference between state and country data -11.09316666666666</w:t>
      </w:r>
    </w:p>
    <w:p w14:paraId="1B7D374E" w14:textId="77777777" w:rsidR="006054DC" w:rsidRPr="006054DC" w:rsidRDefault="006054DC" w:rsidP="006054DC">
      <w:pPr>
        <w:rPr>
          <w:sz w:val="20"/>
          <w:szCs w:val="20"/>
        </w:rPr>
      </w:pPr>
      <w:r w:rsidRPr="006054DC">
        <w:rPr>
          <w:sz w:val="20"/>
          <w:szCs w:val="20"/>
        </w:rPr>
        <w:t>Victoria</w:t>
      </w:r>
    </w:p>
    <w:p w14:paraId="2DBF7B83" w14:textId="77777777" w:rsidR="006054DC" w:rsidRPr="006054DC" w:rsidRDefault="006054DC" w:rsidP="006054DC">
      <w:pPr>
        <w:rPr>
          <w:sz w:val="20"/>
          <w:szCs w:val="20"/>
        </w:rPr>
      </w:pPr>
      <w:r w:rsidRPr="006054DC">
        <w:rPr>
          <w:sz w:val="20"/>
          <w:szCs w:val="20"/>
        </w:rPr>
        <w:t>Difference between state and country data -7.693416666666661</w:t>
      </w:r>
    </w:p>
    <w:p w14:paraId="25F211B4" w14:textId="77777777" w:rsidR="006054DC" w:rsidRPr="006054DC" w:rsidRDefault="006054DC" w:rsidP="006054DC">
      <w:pPr>
        <w:rPr>
          <w:sz w:val="20"/>
          <w:szCs w:val="20"/>
        </w:rPr>
      </w:pPr>
      <w:r w:rsidRPr="006054DC">
        <w:rPr>
          <w:sz w:val="20"/>
          <w:szCs w:val="20"/>
        </w:rPr>
        <w:t>Western Australia</w:t>
      </w:r>
    </w:p>
    <w:p w14:paraId="529DFA4F" w14:textId="77777777" w:rsidR="006054DC" w:rsidRPr="006054DC" w:rsidRDefault="006054DC" w:rsidP="006054DC">
      <w:pPr>
        <w:rPr>
          <w:sz w:val="20"/>
          <w:szCs w:val="20"/>
        </w:rPr>
      </w:pPr>
      <w:r w:rsidRPr="006054DC">
        <w:rPr>
          <w:sz w:val="20"/>
          <w:szCs w:val="20"/>
        </w:rPr>
        <w:t>Difference between state and country data 0.8299166666666409</w:t>
      </w:r>
    </w:p>
    <w:p w14:paraId="11989353" w14:textId="77777777" w:rsidR="006054DC" w:rsidRPr="006054DC" w:rsidRDefault="006054DC" w:rsidP="006054DC">
      <w:pPr>
        <w:rPr>
          <w:sz w:val="20"/>
          <w:szCs w:val="20"/>
        </w:rPr>
      </w:pPr>
      <w:r w:rsidRPr="006054DC">
        <w:rPr>
          <w:sz w:val="20"/>
          <w:szCs w:val="20"/>
        </w:rPr>
        <w:t>[34, 545]</w:t>
      </w:r>
    </w:p>
    <w:p w14:paraId="25589CD6" w14:textId="77777777" w:rsidR="006054DC" w:rsidRPr="006054DC" w:rsidRDefault="006054DC" w:rsidP="006054DC">
      <w:pPr>
        <w:rPr>
          <w:sz w:val="20"/>
          <w:szCs w:val="20"/>
        </w:rPr>
      </w:pPr>
      <w:r w:rsidRPr="006054DC">
        <w:rPr>
          <w:sz w:val="20"/>
          <w:szCs w:val="20"/>
        </w:rPr>
        <w:t>Australian Capital Territory</w:t>
      </w:r>
    </w:p>
    <w:p w14:paraId="538594BC" w14:textId="77777777" w:rsidR="006054DC" w:rsidRPr="006054DC" w:rsidRDefault="006054DC" w:rsidP="006054DC">
      <w:pPr>
        <w:rPr>
          <w:sz w:val="20"/>
          <w:szCs w:val="20"/>
        </w:rPr>
      </w:pPr>
      <w:r w:rsidRPr="006054DC">
        <w:rPr>
          <w:sz w:val="20"/>
          <w:szCs w:val="20"/>
        </w:rPr>
        <w:t>Difference between state and country data -10.193250000000004</w:t>
      </w:r>
    </w:p>
    <w:p w14:paraId="46A7C5B7" w14:textId="77777777" w:rsidR="006054DC" w:rsidRPr="006054DC" w:rsidRDefault="006054DC" w:rsidP="006054DC">
      <w:pPr>
        <w:rPr>
          <w:sz w:val="20"/>
          <w:szCs w:val="20"/>
        </w:rPr>
      </w:pPr>
      <w:r w:rsidRPr="006054DC">
        <w:rPr>
          <w:sz w:val="20"/>
          <w:szCs w:val="20"/>
        </w:rPr>
        <w:t>New South Wales</w:t>
      </w:r>
    </w:p>
    <w:p w14:paraId="2D58DA05" w14:textId="77777777" w:rsidR="006054DC" w:rsidRPr="006054DC" w:rsidRDefault="006054DC" w:rsidP="006054DC">
      <w:pPr>
        <w:rPr>
          <w:sz w:val="20"/>
          <w:szCs w:val="20"/>
        </w:rPr>
      </w:pPr>
      <w:r w:rsidRPr="006054DC">
        <w:rPr>
          <w:sz w:val="20"/>
          <w:szCs w:val="20"/>
        </w:rPr>
        <w:t>Difference between state and country data -4.508583333333352</w:t>
      </w:r>
    </w:p>
    <w:p w14:paraId="44B0B1CE" w14:textId="77777777" w:rsidR="006054DC" w:rsidRPr="006054DC" w:rsidRDefault="006054DC" w:rsidP="006054DC">
      <w:pPr>
        <w:rPr>
          <w:sz w:val="20"/>
          <w:szCs w:val="20"/>
        </w:rPr>
      </w:pPr>
      <w:r w:rsidRPr="006054DC">
        <w:rPr>
          <w:sz w:val="20"/>
          <w:szCs w:val="20"/>
        </w:rPr>
        <w:t>Northern Territory</w:t>
      </w:r>
    </w:p>
    <w:p w14:paraId="49A20A52" w14:textId="77777777" w:rsidR="006054DC" w:rsidRPr="006054DC" w:rsidRDefault="006054DC" w:rsidP="006054DC">
      <w:pPr>
        <w:rPr>
          <w:sz w:val="20"/>
          <w:szCs w:val="20"/>
        </w:rPr>
      </w:pPr>
      <w:r w:rsidRPr="006054DC">
        <w:rPr>
          <w:sz w:val="20"/>
          <w:szCs w:val="20"/>
        </w:rPr>
        <w:t>Difference between state and country data 3.3024166666666552</w:t>
      </w:r>
    </w:p>
    <w:p w14:paraId="6872C780" w14:textId="77777777" w:rsidR="006054DC" w:rsidRPr="006054DC" w:rsidRDefault="006054DC" w:rsidP="006054DC">
      <w:pPr>
        <w:rPr>
          <w:sz w:val="20"/>
          <w:szCs w:val="20"/>
        </w:rPr>
      </w:pPr>
      <w:r w:rsidRPr="006054DC">
        <w:rPr>
          <w:sz w:val="20"/>
          <w:szCs w:val="20"/>
        </w:rPr>
        <w:t>Queensland</w:t>
      </w:r>
    </w:p>
    <w:p w14:paraId="165C5FEE" w14:textId="77777777" w:rsidR="006054DC" w:rsidRPr="006054DC" w:rsidRDefault="006054DC" w:rsidP="006054DC">
      <w:pPr>
        <w:rPr>
          <w:sz w:val="20"/>
          <w:szCs w:val="20"/>
        </w:rPr>
      </w:pPr>
      <w:r w:rsidRPr="006054DC">
        <w:rPr>
          <w:sz w:val="20"/>
          <w:szCs w:val="20"/>
        </w:rPr>
        <w:t>Difference between state and country data 1.2674999999999947</w:t>
      </w:r>
    </w:p>
    <w:p w14:paraId="70D8EC8C" w14:textId="77777777" w:rsidR="006054DC" w:rsidRPr="006054DC" w:rsidRDefault="006054DC" w:rsidP="006054DC">
      <w:pPr>
        <w:rPr>
          <w:sz w:val="20"/>
          <w:szCs w:val="20"/>
        </w:rPr>
      </w:pPr>
      <w:r w:rsidRPr="006054DC">
        <w:rPr>
          <w:sz w:val="20"/>
          <w:szCs w:val="20"/>
        </w:rPr>
        <w:t>South Australia</w:t>
      </w:r>
    </w:p>
    <w:p w14:paraId="4CF7B4D0" w14:textId="77777777" w:rsidR="006054DC" w:rsidRPr="006054DC" w:rsidRDefault="006054DC" w:rsidP="006054DC">
      <w:pPr>
        <w:rPr>
          <w:sz w:val="20"/>
          <w:szCs w:val="20"/>
        </w:rPr>
      </w:pPr>
      <w:r w:rsidRPr="006054DC">
        <w:rPr>
          <w:sz w:val="20"/>
          <w:szCs w:val="20"/>
        </w:rPr>
        <w:t>Difference between state and country data -2.449416666666668</w:t>
      </w:r>
    </w:p>
    <w:p w14:paraId="55E07670" w14:textId="77777777" w:rsidR="006054DC" w:rsidRPr="006054DC" w:rsidRDefault="006054DC" w:rsidP="006054DC">
      <w:pPr>
        <w:rPr>
          <w:sz w:val="20"/>
          <w:szCs w:val="20"/>
        </w:rPr>
      </w:pPr>
      <w:r w:rsidRPr="006054DC">
        <w:rPr>
          <w:sz w:val="20"/>
          <w:szCs w:val="20"/>
        </w:rPr>
        <w:t>Tasmania</w:t>
      </w:r>
    </w:p>
    <w:p w14:paraId="1F2C8F97" w14:textId="77777777" w:rsidR="006054DC" w:rsidRPr="006054DC" w:rsidRDefault="006054DC" w:rsidP="006054DC">
      <w:pPr>
        <w:rPr>
          <w:sz w:val="20"/>
          <w:szCs w:val="20"/>
        </w:rPr>
      </w:pPr>
      <w:r w:rsidRPr="006054DC">
        <w:rPr>
          <w:sz w:val="20"/>
          <w:szCs w:val="20"/>
        </w:rPr>
        <w:t>Difference between state and country data -10.971333333333336</w:t>
      </w:r>
    </w:p>
    <w:p w14:paraId="0B8D52B9" w14:textId="77777777" w:rsidR="006054DC" w:rsidRPr="006054DC" w:rsidRDefault="006054DC" w:rsidP="006054DC">
      <w:pPr>
        <w:rPr>
          <w:sz w:val="20"/>
          <w:szCs w:val="20"/>
        </w:rPr>
      </w:pPr>
      <w:r w:rsidRPr="006054DC">
        <w:rPr>
          <w:sz w:val="20"/>
          <w:szCs w:val="20"/>
        </w:rPr>
        <w:t>Victoria</w:t>
      </w:r>
    </w:p>
    <w:p w14:paraId="47AB45E5" w14:textId="77777777" w:rsidR="006054DC" w:rsidRPr="006054DC" w:rsidRDefault="006054DC" w:rsidP="006054DC">
      <w:pPr>
        <w:rPr>
          <w:sz w:val="20"/>
          <w:szCs w:val="20"/>
        </w:rPr>
      </w:pPr>
      <w:r w:rsidRPr="006054DC">
        <w:rPr>
          <w:sz w:val="20"/>
          <w:szCs w:val="20"/>
        </w:rPr>
        <w:t>Difference between state and country data -7.727166666666669</w:t>
      </w:r>
    </w:p>
    <w:p w14:paraId="10A52EFF" w14:textId="77777777" w:rsidR="006054DC" w:rsidRPr="006054DC" w:rsidRDefault="006054DC" w:rsidP="006054DC">
      <w:pPr>
        <w:rPr>
          <w:sz w:val="20"/>
          <w:szCs w:val="20"/>
        </w:rPr>
      </w:pPr>
      <w:r w:rsidRPr="006054DC">
        <w:rPr>
          <w:sz w:val="20"/>
          <w:szCs w:val="20"/>
        </w:rPr>
        <w:t>Western Australia</w:t>
      </w:r>
    </w:p>
    <w:p w14:paraId="2C08A715" w14:textId="77777777" w:rsidR="006054DC" w:rsidRPr="006054DC" w:rsidRDefault="006054DC" w:rsidP="006054DC">
      <w:pPr>
        <w:rPr>
          <w:sz w:val="20"/>
          <w:szCs w:val="20"/>
        </w:rPr>
      </w:pPr>
      <w:r w:rsidRPr="006054DC">
        <w:rPr>
          <w:sz w:val="20"/>
          <w:szCs w:val="20"/>
        </w:rPr>
        <w:t>Difference between state and country data 0.8169166666666605</w:t>
      </w:r>
    </w:p>
    <w:p w14:paraId="62FE9E2E" w14:textId="77777777" w:rsidR="006054DC" w:rsidRPr="006054DC" w:rsidRDefault="006054DC" w:rsidP="006054DC">
      <w:pPr>
        <w:rPr>
          <w:sz w:val="20"/>
          <w:szCs w:val="20"/>
        </w:rPr>
      </w:pPr>
      <w:r w:rsidRPr="006054DC">
        <w:rPr>
          <w:sz w:val="20"/>
          <w:szCs w:val="20"/>
        </w:rPr>
        <w:t>[35, 561]</w:t>
      </w:r>
    </w:p>
    <w:p w14:paraId="5D072479" w14:textId="77777777" w:rsidR="006054DC" w:rsidRPr="006054DC" w:rsidRDefault="006054DC" w:rsidP="006054DC">
      <w:pPr>
        <w:rPr>
          <w:sz w:val="20"/>
          <w:szCs w:val="20"/>
        </w:rPr>
      </w:pPr>
      <w:r w:rsidRPr="006054DC">
        <w:rPr>
          <w:sz w:val="20"/>
          <w:szCs w:val="20"/>
        </w:rPr>
        <w:t>Australian Capital Territory</w:t>
      </w:r>
    </w:p>
    <w:p w14:paraId="760F2705" w14:textId="77777777" w:rsidR="006054DC" w:rsidRPr="006054DC" w:rsidRDefault="006054DC" w:rsidP="006054DC">
      <w:pPr>
        <w:rPr>
          <w:sz w:val="20"/>
          <w:szCs w:val="20"/>
        </w:rPr>
      </w:pPr>
      <w:r w:rsidRPr="006054DC">
        <w:rPr>
          <w:sz w:val="20"/>
          <w:szCs w:val="20"/>
        </w:rPr>
        <w:t>Difference between state and country data -9.866499999999968</w:t>
      </w:r>
    </w:p>
    <w:p w14:paraId="3E58EEB1" w14:textId="77777777" w:rsidR="006054DC" w:rsidRPr="006054DC" w:rsidRDefault="006054DC" w:rsidP="006054DC">
      <w:pPr>
        <w:rPr>
          <w:sz w:val="20"/>
          <w:szCs w:val="20"/>
        </w:rPr>
      </w:pPr>
      <w:r w:rsidRPr="006054DC">
        <w:rPr>
          <w:sz w:val="20"/>
          <w:szCs w:val="20"/>
        </w:rPr>
        <w:t>New South Wales</w:t>
      </w:r>
    </w:p>
    <w:p w14:paraId="74C9CA26" w14:textId="77777777" w:rsidR="006054DC" w:rsidRPr="006054DC" w:rsidRDefault="006054DC" w:rsidP="006054DC">
      <w:pPr>
        <w:rPr>
          <w:sz w:val="20"/>
          <w:szCs w:val="20"/>
        </w:rPr>
      </w:pPr>
      <w:r w:rsidRPr="006054DC">
        <w:rPr>
          <w:sz w:val="20"/>
          <w:szCs w:val="20"/>
        </w:rPr>
        <w:t>Difference between state and country data -4.382416666666643</w:t>
      </w:r>
    </w:p>
    <w:p w14:paraId="7C5D0970" w14:textId="77777777" w:rsidR="006054DC" w:rsidRPr="006054DC" w:rsidRDefault="006054DC" w:rsidP="006054DC">
      <w:pPr>
        <w:rPr>
          <w:sz w:val="20"/>
          <w:szCs w:val="20"/>
        </w:rPr>
      </w:pPr>
      <w:r w:rsidRPr="006054DC">
        <w:rPr>
          <w:sz w:val="20"/>
          <w:szCs w:val="20"/>
        </w:rPr>
        <w:t>Northern Territory</w:t>
      </w:r>
    </w:p>
    <w:p w14:paraId="184014A3" w14:textId="77777777" w:rsidR="006054DC" w:rsidRPr="006054DC" w:rsidRDefault="006054DC" w:rsidP="006054DC">
      <w:pPr>
        <w:rPr>
          <w:sz w:val="20"/>
          <w:szCs w:val="20"/>
        </w:rPr>
      </w:pPr>
      <w:r w:rsidRPr="006054DC">
        <w:rPr>
          <w:sz w:val="20"/>
          <w:szCs w:val="20"/>
        </w:rPr>
        <w:t>Difference between state and country data 3.1364166666666904</w:t>
      </w:r>
    </w:p>
    <w:p w14:paraId="6D6469EF" w14:textId="77777777" w:rsidR="006054DC" w:rsidRPr="006054DC" w:rsidRDefault="006054DC" w:rsidP="006054DC">
      <w:pPr>
        <w:rPr>
          <w:sz w:val="20"/>
          <w:szCs w:val="20"/>
        </w:rPr>
      </w:pPr>
      <w:r w:rsidRPr="006054DC">
        <w:rPr>
          <w:sz w:val="20"/>
          <w:szCs w:val="20"/>
        </w:rPr>
        <w:t>Queensland</w:t>
      </w:r>
    </w:p>
    <w:p w14:paraId="4040E2EC" w14:textId="77777777" w:rsidR="006054DC" w:rsidRPr="006054DC" w:rsidRDefault="006054DC" w:rsidP="006054DC">
      <w:pPr>
        <w:rPr>
          <w:sz w:val="20"/>
          <w:szCs w:val="20"/>
        </w:rPr>
      </w:pPr>
      <w:r w:rsidRPr="006054DC">
        <w:rPr>
          <w:sz w:val="20"/>
          <w:szCs w:val="20"/>
        </w:rPr>
        <w:t>Difference between state and country data 1.2037500000000314</w:t>
      </w:r>
    </w:p>
    <w:p w14:paraId="144E3D32" w14:textId="77777777" w:rsidR="006054DC" w:rsidRPr="006054DC" w:rsidRDefault="006054DC" w:rsidP="006054DC">
      <w:pPr>
        <w:rPr>
          <w:sz w:val="20"/>
          <w:szCs w:val="20"/>
        </w:rPr>
      </w:pPr>
      <w:r w:rsidRPr="006054DC">
        <w:rPr>
          <w:sz w:val="20"/>
          <w:szCs w:val="20"/>
        </w:rPr>
        <w:t>South Australia</w:t>
      </w:r>
    </w:p>
    <w:p w14:paraId="188E6941" w14:textId="77777777" w:rsidR="006054DC" w:rsidRPr="006054DC" w:rsidRDefault="006054DC" w:rsidP="006054DC">
      <w:pPr>
        <w:rPr>
          <w:sz w:val="20"/>
          <w:szCs w:val="20"/>
        </w:rPr>
      </w:pPr>
      <w:r w:rsidRPr="006054DC">
        <w:rPr>
          <w:sz w:val="20"/>
          <w:szCs w:val="20"/>
        </w:rPr>
        <w:t>Difference between state and country data -2.327583333333319</w:t>
      </w:r>
    </w:p>
    <w:p w14:paraId="2A689E08" w14:textId="77777777" w:rsidR="006054DC" w:rsidRPr="006054DC" w:rsidRDefault="006054DC" w:rsidP="006054DC">
      <w:pPr>
        <w:rPr>
          <w:sz w:val="20"/>
          <w:szCs w:val="20"/>
        </w:rPr>
      </w:pPr>
      <w:r w:rsidRPr="006054DC">
        <w:rPr>
          <w:sz w:val="20"/>
          <w:szCs w:val="20"/>
        </w:rPr>
        <w:t>Tasmania</w:t>
      </w:r>
    </w:p>
    <w:p w14:paraId="0A837453" w14:textId="77777777" w:rsidR="006054DC" w:rsidRPr="006054DC" w:rsidRDefault="006054DC" w:rsidP="006054DC">
      <w:pPr>
        <w:rPr>
          <w:sz w:val="20"/>
          <w:szCs w:val="20"/>
        </w:rPr>
      </w:pPr>
      <w:r w:rsidRPr="006054DC">
        <w:rPr>
          <w:sz w:val="20"/>
          <w:szCs w:val="20"/>
        </w:rPr>
        <w:t>Difference between state and country data -10.316166666666625</w:t>
      </w:r>
    </w:p>
    <w:p w14:paraId="70123857" w14:textId="77777777" w:rsidR="006054DC" w:rsidRPr="006054DC" w:rsidRDefault="006054DC" w:rsidP="006054DC">
      <w:pPr>
        <w:rPr>
          <w:sz w:val="20"/>
          <w:szCs w:val="20"/>
        </w:rPr>
      </w:pPr>
      <w:r w:rsidRPr="006054DC">
        <w:rPr>
          <w:sz w:val="20"/>
          <w:szCs w:val="20"/>
        </w:rPr>
        <w:t>Victoria</w:t>
      </w:r>
    </w:p>
    <w:p w14:paraId="0608578C" w14:textId="77777777" w:rsidR="006054DC" w:rsidRPr="006054DC" w:rsidRDefault="006054DC" w:rsidP="006054DC">
      <w:pPr>
        <w:rPr>
          <w:sz w:val="20"/>
          <w:szCs w:val="20"/>
        </w:rPr>
      </w:pPr>
      <w:r w:rsidRPr="006054DC">
        <w:rPr>
          <w:sz w:val="20"/>
          <w:szCs w:val="20"/>
        </w:rPr>
        <w:t>Difference between state and country data -7.161583333333292</w:t>
      </w:r>
    </w:p>
    <w:p w14:paraId="09134598" w14:textId="77777777" w:rsidR="006054DC" w:rsidRPr="006054DC" w:rsidRDefault="006054DC" w:rsidP="006054DC">
      <w:pPr>
        <w:rPr>
          <w:sz w:val="20"/>
          <w:szCs w:val="20"/>
        </w:rPr>
      </w:pPr>
      <w:r w:rsidRPr="006054DC">
        <w:rPr>
          <w:sz w:val="20"/>
          <w:szCs w:val="20"/>
        </w:rPr>
        <w:t>Western Australia</w:t>
      </w:r>
    </w:p>
    <w:p w14:paraId="43618061" w14:textId="77777777" w:rsidR="006054DC" w:rsidRPr="006054DC" w:rsidRDefault="006054DC" w:rsidP="006054DC">
      <w:pPr>
        <w:rPr>
          <w:sz w:val="20"/>
          <w:szCs w:val="20"/>
        </w:rPr>
      </w:pPr>
      <w:r w:rsidRPr="006054DC">
        <w:rPr>
          <w:sz w:val="20"/>
          <w:szCs w:val="20"/>
        </w:rPr>
        <w:t>Difference between state and country data 0.7902500000000323</w:t>
      </w:r>
    </w:p>
    <w:p w14:paraId="0E86F0DE" w14:textId="77777777" w:rsidR="006054DC" w:rsidRPr="006054DC" w:rsidRDefault="006054DC" w:rsidP="006054DC">
      <w:pPr>
        <w:rPr>
          <w:sz w:val="20"/>
          <w:szCs w:val="20"/>
        </w:rPr>
      </w:pPr>
      <w:r w:rsidRPr="006054DC">
        <w:rPr>
          <w:sz w:val="20"/>
          <w:szCs w:val="20"/>
        </w:rPr>
        <w:t>[36, 577]</w:t>
      </w:r>
    </w:p>
    <w:p w14:paraId="69D33024" w14:textId="77777777" w:rsidR="006054DC" w:rsidRPr="006054DC" w:rsidRDefault="006054DC" w:rsidP="006054DC">
      <w:pPr>
        <w:rPr>
          <w:sz w:val="20"/>
          <w:szCs w:val="20"/>
        </w:rPr>
      </w:pPr>
      <w:r w:rsidRPr="006054DC">
        <w:rPr>
          <w:sz w:val="20"/>
          <w:szCs w:val="20"/>
        </w:rPr>
        <w:t>Australian Capital Territory</w:t>
      </w:r>
    </w:p>
    <w:p w14:paraId="65EAB775" w14:textId="77777777" w:rsidR="006054DC" w:rsidRPr="006054DC" w:rsidRDefault="006054DC" w:rsidP="006054DC">
      <w:pPr>
        <w:rPr>
          <w:sz w:val="20"/>
          <w:szCs w:val="20"/>
        </w:rPr>
      </w:pPr>
      <w:r w:rsidRPr="006054DC">
        <w:rPr>
          <w:sz w:val="20"/>
          <w:szCs w:val="20"/>
        </w:rPr>
        <w:t>Difference between state and country data -10.656083333333333</w:t>
      </w:r>
    </w:p>
    <w:p w14:paraId="788CF04C" w14:textId="77777777" w:rsidR="006054DC" w:rsidRPr="006054DC" w:rsidRDefault="006054DC" w:rsidP="006054DC">
      <w:pPr>
        <w:rPr>
          <w:sz w:val="20"/>
          <w:szCs w:val="20"/>
        </w:rPr>
      </w:pPr>
      <w:r w:rsidRPr="006054DC">
        <w:rPr>
          <w:sz w:val="20"/>
          <w:szCs w:val="20"/>
        </w:rPr>
        <w:t>New South Wales</w:t>
      </w:r>
    </w:p>
    <w:p w14:paraId="51EB89EC" w14:textId="77777777" w:rsidR="006054DC" w:rsidRPr="006054DC" w:rsidRDefault="006054DC" w:rsidP="006054DC">
      <w:pPr>
        <w:rPr>
          <w:sz w:val="20"/>
          <w:szCs w:val="20"/>
        </w:rPr>
      </w:pPr>
      <w:r w:rsidRPr="006054DC">
        <w:rPr>
          <w:sz w:val="20"/>
          <w:szCs w:val="20"/>
        </w:rPr>
        <w:t>Difference between state and country data -4.607083333333328</w:t>
      </w:r>
    </w:p>
    <w:p w14:paraId="5416F561" w14:textId="77777777" w:rsidR="006054DC" w:rsidRPr="006054DC" w:rsidRDefault="006054DC" w:rsidP="006054DC">
      <w:pPr>
        <w:rPr>
          <w:sz w:val="20"/>
          <w:szCs w:val="20"/>
        </w:rPr>
      </w:pPr>
      <w:r w:rsidRPr="006054DC">
        <w:rPr>
          <w:sz w:val="20"/>
          <w:szCs w:val="20"/>
        </w:rPr>
        <w:t>Northern Territory</w:t>
      </w:r>
    </w:p>
    <w:p w14:paraId="0FD0717E" w14:textId="77777777" w:rsidR="006054DC" w:rsidRPr="006054DC" w:rsidRDefault="006054DC" w:rsidP="006054DC">
      <w:pPr>
        <w:rPr>
          <w:sz w:val="20"/>
          <w:szCs w:val="20"/>
        </w:rPr>
      </w:pPr>
      <w:r w:rsidRPr="006054DC">
        <w:rPr>
          <w:sz w:val="20"/>
          <w:szCs w:val="20"/>
        </w:rPr>
        <w:t>Difference between state and country data 3.23650000000001</w:t>
      </w:r>
    </w:p>
    <w:p w14:paraId="4A9EADCA" w14:textId="77777777" w:rsidR="006054DC" w:rsidRPr="006054DC" w:rsidRDefault="006054DC" w:rsidP="006054DC">
      <w:pPr>
        <w:rPr>
          <w:sz w:val="20"/>
          <w:szCs w:val="20"/>
        </w:rPr>
      </w:pPr>
      <w:r w:rsidRPr="006054DC">
        <w:rPr>
          <w:sz w:val="20"/>
          <w:szCs w:val="20"/>
        </w:rPr>
        <w:t>Queensland</w:t>
      </w:r>
    </w:p>
    <w:p w14:paraId="447DEF01" w14:textId="77777777" w:rsidR="006054DC" w:rsidRPr="006054DC" w:rsidRDefault="006054DC" w:rsidP="006054DC">
      <w:pPr>
        <w:rPr>
          <w:sz w:val="20"/>
          <w:szCs w:val="20"/>
        </w:rPr>
      </w:pPr>
      <w:r w:rsidRPr="006054DC">
        <w:rPr>
          <w:sz w:val="20"/>
          <w:szCs w:val="20"/>
        </w:rPr>
        <w:t>Difference between state and country data 1.2859166666666688</w:t>
      </w:r>
    </w:p>
    <w:p w14:paraId="2E46E44A" w14:textId="77777777" w:rsidR="006054DC" w:rsidRPr="006054DC" w:rsidRDefault="006054DC" w:rsidP="006054DC">
      <w:pPr>
        <w:rPr>
          <w:sz w:val="20"/>
          <w:szCs w:val="20"/>
        </w:rPr>
      </w:pPr>
      <w:r w:rsidRPr="006054DC">
        <w:rPr>
          <w:sz w:val="20"/>
          <w:szCs w:val="20"/>
        </w:rPr>
        <w:t>South Australia</w:t>
      </w:r>
    </w:p>
    <w:p w14:paraId="70B0A613" w14:textId="77777777" w:rsidR="006054DC" w:rsidRPr="006054DC" w:rsidRDefault="006054DC" w:rsidP="006054DC">
      <w:pPr>
        <w:rPr>
          <w:sz w:val="20"/>
          <w:szCs w:val="20"/>
        </w:rPr>
      </w:pPr>
      <w:r w:rsidRPr="006054DC">
        <w:rPr>
          <w:sz w:val="20"/>
          <w:szCs w:val="20"/>
        </w:rPr>
        <w:t>Difference between state and country data -2.2494166666666935</w:t>
      </w:r>
    </w:p>
    <w:p w14:paraId="43E013C6" w14:textId="77777777" w:rsidR="006054DC" w:rsidRPr="006054DC" w:rsidRDefault="006054DC" w:rsidP="006054DC">
      <w:pPr>
        <w:rPr>
          <w:sz w:val="20"/>
          <w:szCs w:val="20"/>
        </w:rPr>
      </w:pPr>
      <w:r w:rsidRPr="006054DC">
        <w:rPr>
          <w:sz w:val="20"/>
          <w:szCs w:val="20"/>
        </w:rPr>
        <w:t>Tasmania</w:t>
      </w:r>
    </w:p>
    <w:p w14:paraId="066369ED" w14:textId="77777777" w:rsidR="006054DC" w:rsidRPr="006054DC" w:rsidRDefault="006054DC" w:rsidP="006054DC">
      <w:pPr>
        <w:rPr>
          <w:sz w:val="20"/>
          <w:szCs w:val="20"/>
        </w:rPr>
      </w:pPr>
      <w:r w:rsidRPr="006054DC">
        <w:rPr>
          <w:sz w:val="20"/>
          <w:szCs w:val="20"/>
        </w:rPr>
        <w:t>Difference between state and country data -11.417749999999993</w:t>
      </w:r>
    </w:p>
    <w:p w14:paraId="2EE35827" w14:textId="77777777" w:rsidR="006054DC" w:rsidRPr="006054DC" w:rsidRDefault="006054DC" w:rsidP="006054DC">
      <w:pPr>
        <w:rPr>
          <w:sz w:val="20"/>
          <w:szCs w:val="20"/>
        </w:rPr>
      </w:pPr>
      <w:r w:rsidRPr="006054DC">
        <w:rPr>
          <w:sz w:val="20"/>
          <w:szCs w:val="20"/>
        </w:rPr>
        <w:t>Victoria</w:t>
      </w:r>
    </w:p>
    <w:p w14:paraId="62B9ACB4" w14:textId="77777777" w:rsidR="006054DC" w:rsidRPr="006054DC" w:rsidRDefault="006054DC" w:rsidP="006054DC">
      <w:pPr>
        <w:rPr>
          <w:sz w:val="20"/>
          <w:szCs w:val="20"/>
        </w:rPr>
      </w:pPr>
      <w:r w:rsidRPr="006054DC">
        <w:rPr>
          <w:sz w:val="20"/>
          <w:szCs w:val="20"/>
        </w:rPr>
        <w:t>Difference between state and country data -7.953416666666666</w:t>
      </w:r>
    </w:p>
    <w:p w14:paraId="08235BBF" w14:textId="77777777" w:rsidR="006054DC" w:rsidRPr="006054DC" w:rsidRDefault="006054DC" w:rsidP="006054DC">
      <w:pPr>
        <w:rPr>
          <w:sz w:val="20"/>
          <w:szCs w:val="20"/>
        </w:rPr>
      </w:pPr>
      <w:r w:rsidRPr="006054DC">
        <w:rPr>
          <w:sz w:val="20"/>
          <w:szCs w:val="20"/>
        </w:rPr>
        <w:t>Western Australia</w:t>
      </w:r>
    </w:p>
    <w:p w14:paraId="4F836682" w14:textId="77777777" w:rsidR="006054DC" w:rsidRPr="006054DC" w:rsidRDefault="006054DC" w:rsidP="006054DC">
      <w:pPr>
        <w:rPr>
          <w:sz w:val="20"/>
          <w:szCs w:val="20"/>
        </w:rPr>
      </w:pPr>
      <w:r w:rsidRPr="006054DC">
        <w:rPr>
          <w:sz w:val="20"/>
          <w:szCs w:val="20"/>
        </w:rPr>
        <w:t>Difference between state and country data 0.825333333333333</w:t>
      </w:r>
    </w:p>
    <w:p w14:paraId="7F0064EF" w14:textId="77777777" w:rsidR="006054DC" w:rsidRPr="006054DC" w:rsidRDefault="006054DC" w:rsidP="006054DC">
      <w:pPr>
        <w:rPr>
          <w:sz w:val="20"/>
          <w:szCs w:val="20"/>
        </w:rPr>
      </w:pPr>
      <w:r w:rsidRPr="006054DC">
        <w:rPr>
          <w:sz w:val="20"/>
          <w:szCs w:val="20"/>
        </w:rPr>
        <w:t>[37, 593]</w:t>
      </w:r>
    </w:p>
    <w:p w14:paraId="4D2D319D" w14:textId="77777777" w:rsidR="006054DC" w:rsidRPr="006054DC" w:rsidRDefault="006054DC" w:rsidP="006054DC">
      <w:pPr>
        <w:rPr>
          <w:sz w:val="20"/>
          <w:szCs w:val="20"/>
        </w:rPr>
      </w:pPr>
      <w:r w:rsidRPr="006054DC">
        <w:rPr>
          <w:sz w:val="20"/>
          <w:szCs w:val="20"/>
        </w:rPr>
        <w:t>Australian Capital Territory</w:t>
      </w:r>
    </w:p>
    <w:p w14:paraId="59D53990" w14:textId="77777777" w:rsidR="006054DC" w:rsidRPr="006054DC" w:rsidRDefault="006054DC" w:rsidP="006054DC">
      <w:pPr>
        <w:rPr>
          <w:sz w:val="20"/>
          <w:szCs w:val="20"/>
        </w:rPr>
      </w:pPr>
      <w:r w:rsidRPr="006054DC">
        <w:rPr>
          <w:sz w:val="20"/>
          <w:szCs w:val="20"/>
        </w:rPr>
        <w:t>Difference between state and country data -10.355833333333333</w:t>
      </w:r>
    </w:p>
    <w:p w14:paraId="640E27DF" w14:textId="77777777" w:rsidR="006054DC" w:rsidRPr="006054DC" w:rsidRDefault="006054DC" w:rsidP="006054DC">
      <w:pPr>
        <w:rPr>
          <w:sz w:val="20"/>
          <w:szCs w:val="20"/>
        </w:rPr>
      </w:pPr>
      <w:r w:rsidRPr="006054DC">
        <w:rPr>
          <w:sz w:val="20"/>
          <w:szCs w:val="20"/>
        </w:rPr>
        <w:t>New South Wales</w:t>
      </w:r>
    </w:p>
    <w:p w14:paraId="0E1C78B2" w14:textId="77777777" w:rsidR="006054DC" w:rsidRPr="006054DC" w:rsidRDefault="006054DC" w:rsidP="006054DC">
      <w:pPr>
        <w:rPr>
          <w:sz w:val="20"/>
          <w:szCs w:val="20"/>
        </w:rPr>
      </w:pPr>
      <w:r w:rsidRPr="006054DC">
        <w:rPr>
          <w:sz w:val="20"/>
          <w:szCs w:val="20"/>
        </w:rPr>
        <w:t>Difference between state and country data -4.38933333333334</w:t>
      </w:r>
    </w:p>
    <w:p w14:paraId="754F009B" w14:textId="77777777" w:rsidR="006054DC" w:rsidRPr="006054DC" w:rsidRDefault="006054DC" w:rsidP="006054DC">
      <w:pPr>
        <w:rPr>
          <w:sz w:val="20"/>
          <w:szCs w:val="20"/>
        </w:rPr>
      </w:pPr>
      <w:r w:rsidRPr="006054DC">
        <w:rPr>
          <w:sz w:val="20"/>
          <w:szCs w:val="20"/>
        </w:rPr>
        <w:t>Northern Territory</w:t>
      </w:r>
    </w:p>
    <w:p w14:paraId="72D72022" w14:textId="77777777" w:rsidR="006054DC" w:rsidRPr="006054DC" w:rsidRDefault="006054DC" w:rsidP="006054DC">
      <w:pPr>
        <w:rPr>
          <w:sz w:val="20"/>
          <w:szCs w:val="20"/>
        </w:rPr>
      </w:pPr>
      <w:r w:rsidRPr="006054DC">
        <w:rPr>
          <w:sz w:val="20"/>
          <w:szCs w:val="20"/>
        </w:rPr>
        <w:t>Difference between state and country data 3.5519166666666777</w:t>
      </w:r>
    </w:p>
    <w:p w14:paraId="41F8B2DC" w14:textId="77777777" w:rsidR="006054DC" w:rsidRPr="006054DC" w:rsidRDefault="006054DC" w:rsidP="006054DC">
      <w:pPr>
        <w:rPr>
          <w:sz w:val="20"/>
          <w:szCs w:val="20"/>
        </w:rPr>
      </w:pPr>
      <w:r w:rsidRPr="006054DC">
        <w:rPr>
          <w:sz w:val="20"/>
          <w:szCs w:val="20"/>
        </w:rPr>
        <w:t>Queensland</w:t>
      </w:r>
    </w:p>
    <w:p w14:paraId="7CF27B28" w14:textId="77777777" w:rsidR="006054DC" w:rsidRPr="006054DC" w:rsidRDefault="006054DC" w:rsidP="006054DC">
      <w:pPr>
        <w:rPr>
          <w:sz w:val="20"/>
          <w:szCs w:val="20"/>
        </w:rPr>
      </w:pPr>
      <w:r w:rsidRPr="006054DC">
        <w:rPr>
          <w:sz w:val="20"/>
          <w:szCs w:val="20"/>
        </w:rPr>
        <w:t>Difference between state and country data 1.7246666666666854</w:t>
      </w:r>
    </w:p>
    <w:p w14:paraId="7D6BBA8B" w14:textId="77777777" w:rsidR="006054DC" w:rsidRPr="006054DC" w:rsidRDefault="006054DC" w:rsidP="006054DC">
      <w:pPr>
        <w:rPr>
          <w:sz w:val="20"/>
          <w:szCs w:val="20"/>
        </w:rPr>
      </w:pPr>
      <w:r w:rsidRPr="006054DC">
        <w:rPr>
          <w:sz w:val="20"/>
          <w:szCs w:val="20"/>
        </w:rPr>
        <w:t>South Australia</w:t>
      </w:r>
    </w:p>
    <w:p w14:paraId="28E060DB" w14:textId="77777777" w:rsidR="006054DC" w:rsidRPr="006054DC" w:rsidRDefault="006054DC" w:rsidP="006054DC">
      <w:pPr>
        <w:rPr>
          <w:sz w:val="20"/>
          <w:szCs w:val="20"/>
        </w:rPr>
      </w:pPr>
      <w:r w:rsidRPr="006054DC">
        <w:rPr>
          <w:sz w:val="20"/>
          <w:szCs w:val="20"/>
        </w:rPr>
        <w:t>Difference between state and country data -2.55683333333333</w:t>
      </w:r>
    </w:p>
    <w:p w14:paraId="42F07CDD" w14:textId="77777777" w:rsidR="006054DC" w:rsidRPr="006054DC" w:rsidRDefault="006054DC" w:rsidP="006054DC">
      <w:pPr>
        <w:rPr>
          <w:sz w:val="20"/>
          <w:szCs w:val="20"/>
        </w:rPr>
      </w:pPr>
      <w:r w:rsidRPr="006054DC">
        <w:rPr>
          <w:sz w:val="20"/>
          <w:szCs w:val="20"/>
        </w:rPr>
        <w:t>Tasmania</w:t>
      </w:r>
    </w:p>
    <w:p w14:paraId="1EF2F2D1" w14:textId="77777777" w:rsidR="006054DC" w:rsidRPr="006054DC" w:rsidRDefault="006054DC" w:rsidP="006054DC">
      <w:pPr>
        <w:rPr>
          <w:sz w:val="20"/>
          <w:szCs w:val="20"/>
        </w:rPr>
      </w:pPr>
      <w:r w:rsidRPr="006054DC">
        <w:rPr>
          <w:sz w:val="20"/>
          <w:szCs w:val="20"/>
        </w:rPr>
        <w:t>Difference between state and country data -11.237499999999985</w:t>
      </w:r>
    </w:p>
    <w:p w14:paraId="695A0F2B" w14:textId="77777777" w:rsidR="006054DC" w:rsidRPr="006054DC" w:rsidRDefault="006054DC" w:rsidP="006054DC">
      <w:pPr>
        <w:rPr>
          <w:sz w:val="20"/>
          <w:szCs w:val="20"/>
        </w:rPr>
      </w:pPr>
      <w:r w:rsidRPr="006054DC">
        <w:rPr>
          <w:sz w:val="20"/>
          <w:szCs w:val="20"/>
        </w:rPr>
        <w:t>Victoria</w:t>
      </w:r>
    </w:p>
    <w:p w14:paraId="3F04DD42" w14:textId="77777777" w:rsidR="006054DC" w:rsidRPr="006054DC" w:rsidRDefault="006054DC" w:rsidP="006054DC">
      <w:pPr>
        <w:rPr>
          <w:sz w:val="20"/>
          <w:szCs w:val="20"/>
        </w:rPr>
      </w:pPr>
      <w:r w:rsidRPr="006054DC">
        <w:rPr>
          <w:sz w:val="20"/>
          <w:szCs w:val="20"/>
        </w:rPr>
        <w:t>Difference between state and country data -7.9536666666666545</w:t>
      </w:r>
    </w:p>
    <w:p w14:paraId="38A8F163" w14:textId="77777777" w:rsidR="006054DC" w:rsidRPr="006054DC" w:rsidRDefault="006054DC" w:rsidP="006054DC">
      <w:pPr>
        <w:rPr>
          <w:sz w:val="20"/>
          <w:szCs w:val="20"/>
        </w:rPr>
      </w:pPr>
      <w:r w:rsidRPr="006054DC">
        <w:rPr>
          <w:sz w:val="20"/>
          <w:szCs w:val="20"/>
        </w:rPr>
        <w:t>Western Australia</w:t>
      </w:r>
    </w:p>
    <w:p w14:paraId="44413696" w14:textId="77777777" w:rsidR="006054DC" w:rsidRPr="006054DC" w:rsidRDefault="006054DC" w:rsidP="006054DC">
      <w:pPr>
        <w:rPr>
          <w:sz w:val="20"/>
          <w:szCs w:val="20"/>
        </w:rPr>
      </w:pPr>
      <w:r w:rsidRPr="006054DC">
        <w:rPr>
          <w:sz w:val="20"/>
          <w:szCs w:val="20"/>
        </w:rPr>
        <w:t>Difference between state and country data 0.4057500000000047</w:t>
      </w:r>
    </w:p>
    <w:p w14:paraId="14D7E73F" w14:textId="77777777" w:rsidR="006054DC" w:rsidRPr="006054DC" w:rsidRDefault="006054DC" w:rsidP="006054DC">
      <w:pPr>
        <w:rPr>
          <w:sz w:val="20"/>
          <w:szCs w:val="20"/>
        </w:rPr>
      </w:pPr>
      <w:r w:rsidRPr="006054DC">
        <w:rPr>
          <w:sz w:val="20"/>
          <w:szCs w:val="20"/>
        </w:rPr>
        <w:t>[38, 609]</w:t>
      </w:r>
    </w:p>
    <w:p w14:paraId="39CF0BB1" w14:textId="77777777" w:rsidR="006054DC" w:rsidRPr="006054DC" w:rsidRDefault="006054DC" w:rsidP="006054DC">
      <w:pPr>
        <w:rPr>
          <w:sz w:val="20"/>
          <w:szCs w:val="20"/>
        </w:rPr>
      </w:pPr>
      <w:r w:rsidRPr="006054DC">
        <w:rPr>
          <w:sz w:val="20"/>
          <w:szCs w:val="20"/>
        </w:rPr>
        <w:t>Australian Capital Territory</w:t>
      </w:r>
    </w:p>
    <w:p w14:paraId="57005ACB" w14:textId="77777777" w:rsidR="006054DC" w:rsidRPr="006054DC" w:rsidRDefault="006054DC" w:rsidP="006054DC">
      <w:pPr>
        <w:rPr>
          <w:sz w:val="20"/>
          <w:szCs w:val="20"/>
        </w:rPr>
      </w:pPr>
      <w:r w:rsidRPr="006054DC">
        <w:rPr>
          <w:sz w:val="20"/>
          <w:szCs w:val="20"/>
        </w:rPr>
        <w:t>Difference between state and country data -9.8895</w:t>
      </w:r>
    </w:p>
    <w:p w14:paraId="43A80140" w14:textId="77777777" w:rsidR="006054DC" w:rsidRPr="006054DC" w:rsidRDefault="006054DC" w:rsidP="006054DC">
      <w:pPr>
        <w:rPr>
          <w:sz w:val="20"/>
          <w:szCs w:val="20"/>
        </w:rPr>
      </w:pPr>
      <w:r w:rsidRPr="006054DC">
        <w:rPr>
          <w:sz w:val="20"/>
          <w:szCs w:val="20"/>
        </w:rPr>
        <w:t>New South Wales</w:t>
      </w:r>
    </w:p>
    <w:p w14:paraId="1F44D67C" w14:textId="77777777" w:rsidR="006054DC" w:rsidRPr="006054DC" w:rsidRDefault="006054DC" w:rsidP="006054DC">
      <w:pPr>
        <w:rPr>
          <w:sz w:val="20"/>
          <w:szCs w:val="20"/>
        </w:rPr>
      </w:pPr>
      <w:r w:rsidRPr="006054DC">
        <w:rPr>
          <w:sz w:val="20"/>
          <w:szCs w:val="20"/>
        </w:rPr>
        <w:t>Difference between state and country data -4.550750000000001</w:t>
      </w:r>
    </w:p>
    <w:p w14:paraId="2EE50B8B" w14:textId="77777777" w:rsidR="006054DC" w:rsidRPr="006054DC" w:rsidRDefault="006054DC" w:rsidP="006054DC">
      <w:pPr>
        <w:rPr>
          <w:sz w:val="20"/>
          <w:szCs w:val="20"/>
        </w:rPr>
      </w:pPr>
      <w:r w:rsidRPr="006054DC">
        <w:rPr>
          <w:sz w:val="20"/>
          <w:szCs w:val="20"/>
        </w:rPr>
        <w:t>Northern Territory</w:t>
      </w:r>
    </w:p>
    <w:p w14:paraId="23F8ABB0" w14:textId="77777777" w:rsidR="006054DC" w:rsidRPr="006054DC" w:rsidRDefault="006054DC" w:rsidP="006054DC">
      <w:pPr>
        <w:rPr>
          <w:sz w:val="20"/>
          <w:szCs w:val="20"/>
        </w:rPr>
      </w:pPr>
      <w:r w:rsidRPr="006054DC">
        <w:rPr>
          <w:sz w:val="20"/>
          <w:szCs w:val="20"/>
        </w:rPr>
        <w:t>Difference between state and country data 3.334750000000014</w:t>
      </w:r>
    </w:p>
    <w:p w14:paraId="15DF50C3" w14:textId="77777777" w:rsidR="006054DC" w:rsidRPr="006054DC" w:rsidRDefault="006054DC" w:rsidP="006054DC">
      <w:pPr>
        <w:rPr>
          <w:sz w:val="20"/>
          <w:szCs w:val="20"/>
        </w:rPr>
      </w:pPr>
      <w:r w:rsidRPr="006054DC">
        <w:rPr>
          <w:sz w:val="20"/>
          <w:szCs w:val="20"/>
        </w:rPr>
        <w:t>Queensland</w:t>
      </w:r>
    </w:p>
    <w:p w14:paraId="332A09CE" w14:textId="77777777" w:rsidR="006054DC" w:rsidRPr="006054DC" w:rsidRDefault="006054DC" w:rsidP="006054DC">
      <w:pPr>
        <w:rPr>
          <w:sz w:val="20"/>
          <w:szCs w:val="20"/>
        </w:rPr>
      </w:pPr>
      <w:r w:rsidRPr="006054DC">
        <w:rPr>
          <w:sz w:val="20"/>
          <w:szCs w:val="20"/>
        </w:rPr>
        <w:t>Difference between state and country data 1.0410000000000004</w:t>
      </w:r>
    </w:p>
    <w:p w14:paraId="6EC6E9D1" w14:textId="77777777" w:rsidR="006054DC" w:rsidRPr="006054DC" w:rsidRDefault="006054DC" w:rsidP="006054DC">
      <w:pPr>
        <w:rPr>
          <w:sz w:val="20"/>
          <w:szCs w:val="20"/>
        </w:rPr>
      </w:pPr>
      <w:r w:rsidRPr="006054DC">
        <w:rPr>
          <w:sz w:val="20"/>
          <w:szCs w:val="20"/>
        </w:rPr>
        <w:t>South Australia</w:t>
      </w:r>
    </w:p>
    <w:p w14:paraId="6004E9CA" w14:textId="77777777" w:rsidR="006054DC" w:rsidRPr="006054DC" w:rsidRDefault="006054DC" w:rsidP="006054DC">
      <w:pPr>
        <w:rPr>
          <w:sz w:val="20"/>
          <w:szCs w:val="20"/>
        </w:rPr>
      </w:pPr>
      <w:r w:rsidRPr="006054DC">
        <w:rPr>
          <w:sz w:val="20"/>
          <w:szCs w:val="20"/>
        </w:rPr>
        <w:t>Difference between state and country data -2.2920833333333235</w:t>
      </w:r>
    </w:p>
    <w:p w14:paraId="3789D5C2" w14:textId="77777777" w:rsidR="006054DC" w:rsidRPr="006054DC" w:rsidRDefault="006054DC" w:rsidP="006054DC">
      <w:pPr>
        <w:rPr>
          <w:sz w:val="20"/>
          <w:szCs w:val="20"/>
        </w:rPr>
      </w:pPr>
      <w:r w:rsidRPr="006054DC">
        <w:rPr>
          <w:sz w:val="20"/>
          <w:szCs w:val="20"/>
        </w:rPr>
        <w:t>Tasmania</w:t>
      </w:r>
    </w:p>
    <w:p w14:paraId="3DDA321E" w14:textId="77777777" w:rsidR="006054DC" w:rsidRPr="006054DC" w:rsidRDefault="006054DC" w:rsidP="006054DC">
      <w:pPr>
        <w:rPr>
          <w:sz w:val="20"/>
          <w:szCs w:val="20"/>
        </w:rPr>
      </w:pPr>
      <w:r w:rsidRPr="006054DC">
        <w:rPr>
          <w:sz w:val="20"/>
          <w:szCs w:val="20"/>
        </w:rPr>
        <w:t>Difference between state and country data -10.385333333333334</w:t>
      </w:r>
    </w:p>
    <w:p w14:paraId="76C17D0A" w14:textId="77777777" w:rsidR="006054DC" w:rsidRPr="006054DC" w:rsidRDefault="006054DC" w:rsidP="006054DC">
      <w:pPr>
        <w:rPr>
          <w:sz w:val="20"/>
          <w:szCs w:val="20"/>
        </w:rPr>
      </w:pPr>
      <w:r w:rsidRPr="006054DC">
        <w:rPr>
          <w:sz w:val="20"/>
          <w:szCs w:val="20"/>
        </w:rPr>
        <w:t>Victoria</w:t>
      </w:r>
    </w:p>
    <w:p w14:paraId="77E6E828" w14:textId="77777777" w:rsidR="006054DC" w:rsidRPr="006054DC" w:rsidRDefault="006054DC" w:rsidP="006054DC">
      <w:pPr>
        <w:rPr>
          <w:sz w:val="20"/>
          <w:szCs w:val="20"/>
        </w:rPr>
      </w:pPr>
      <w:r w:rsidRPr="006054DC">
        <w:rPr>
          <w:sz w:val="20"/>
          <w:szCs w:val="20"/>
        </w:rPr>
        <w:t>Difference between state and country data -7.22866666666666</w:t>
      </w:r>
    </w:p>
    <w:p w14:paraId="70654C93" w14:textId="77777777" w:rsidR="006054DC" w:rsidRPr="006054DC" w:rsidRDefault="006054DC" w:rsidP="006054DC">
      <w:pPr>
        <w:rPr>
          <w:sz w:val="20"/>
          <w:szCs w:val="20"/>
        </w:rPr>
      </w:pPr>
      <w:r w:rsidRPr="006054DC">
        <w:rPr>
          <w:sz w:val="20"/>
          <w:szCs w:val="20"/>
        </w:rPr>
        <w:t>Western Australia</w:t>
      </w:r>
    </w:p>
    <w:p w14:paraId="7937A1F4" w14:textId="77777777" w:rsidR="006054DC" w:rsidRPr="006054DC" w:rsidRDefault="006054DC" w:rsidP="006054DC">
      <w:pPr>
        <w:rPr>
          <w:sz w:val="20"/>
          <w:szCs w:val="20"/>
        </w:rPr>
      </w:pPr>
      <w:r w:rsidRPr="006054DC">
        <w:rPr>
          <w:sz w:val="20"/>
          <w:szCs w:val="20"/>
        </w:rPr>
        <w:t>Difference between state and country data 0.8442500000000095</w:t>
      </w:r>
    </w:p>
    <w:p w14:paraId="664D05E6" w14:textId="77777777" w:rsidR="006054DC" w:rsidRPr="006054DC" w:rsidRDefault="006054DC" w:rsidP="006054DC">
      <w:pPr>
        <w:rPr>
          <w:sz w:val="20"/>
          <w:szCs w:val="20"/>
        </w:rPr>
      </w:pPr>
      <w:r w:rsidRPr="006054DC">
        <w:rPr>
          <w:sz w:val="20"/>
          <w:szCs w:val="20"/>
        </w:rPr>
        <w:t>[39, 625]</w:t>
      </w:r>
    </w:p>
    <w:p w14:paraId="33E836ED" w14:textId="77777777" w:rsidR="006054DC" w:rsidRPr="006054DC" w:rsidRDefault="006054DC" w:rsidP="006054DC">
      <w:pPr>
        <w:rPr>
          <w:sz w:val="20"/>
          <w:szCs w:val="20"/>
        </w:rPr>
      </w:pPr>
      <w:r w:rsidRPr="006054DC">
        <w:rPr>
          <w:sz w:val="20"/>
          <w:szCs w:val="20"/>
        </w:rPr>
        <w:t>Australian Capital Territory</w:t>
      </w:r>
    </w:p>
    <w:p w14:paraId="6E8FEAED" w14:textId="77777777" w:rsidR="006054DC" w:rsidRPr="006054DC" w:rsidRDefault="006054DC" w:rsidP="006054DC">
      <w:pPr>
        <w:rPr>
          <w:sz w:val="20"/>
          <w:szCs w:val="20"/>
        </w:rPr>
      </w:pPr>
      <w:r w:rsidRPr="006054DC">
        <w:rPr>
          <w:sz w:val="20"/>
          <w:szCs w:val="20"/>
        </w:rPr>
        <w:t>Difference between state and country data -9.430333333333346</w:t>
      </w:r>
    </w:p>
    <w:p w14:paraId="22347538" w14:textId="77777777" w:rsidR="006054DC" w:rsidRPr="006054DC" w:rsidRDefault="006054DC" w:rsidP="006054DC">
      <w:pPr>
        <w:rPr>
          <w:sz w:val="20"/>
          <w:szCs w:val="20"/>
        </w:rPr>
      </w:pPr>
      <w:r w:rsidRPr="006054DC">
        <w:rPr>
          <w:sz w:val="20"/>
          <w:szCs w:val="20"/>
        </w:rPr>
        <w:t>New South Wales</w:t>
      </w:r>
    </w:p>
    <w:p w14:paraId="5181A734" w14:textId="77777777" w:rsidR="006054DC" w:rsidRPr="006054DC" w:rsidRDefault="006054DC" w:rsidP="006054DC">
      <w:pPr>
        <w:rPr>
          <w:sz w:val="20"/>
          <w:szCs w:val="20"/>
        </w:rPr>
      </w:pPr>
      <w:r w:rsidRPr="006054DC">
        <w:rPr>
          <w:sz w:val="20"/>
          <w:szCs w:val="20"/>
        </w:rPr>
        <w:t>Difference between state and country data -4.129749999999991</w:t>
      </w:r>
    </w:p>
    <w:p w14:paraId="75F86921" w14:textId="77777777" w:rsidR="006054DC" w:rsidRPr="006054DC" w:rsidRDefault="006054DC" w:rsidP="006054DC">
      <w:pPr>
        <w:rPr>
          <w:sz w:val="20"/>
          <w:szCs w:val="20"/>
        </w:rPr>
      </w:pPr>
      <w:r w:rsidRPr="006054DC">
        <w:rPr>
          <w:sz w:val="20"/>
          <w:szCs w:val="20"/>
        </w:rPr>
        <w:t>Northern Territory</w:t>
      </w:r>
    </w:p>
    <w:p w14:paraId="55E5FEC3" w14:textId="77777777" w:rsidR="006054DC" w:rsidRPr="006054DC" w:rsidRDefault="006054DC" w:rsidP="006054DC">
      <w:pPr>
        <w:rPr>
          <w:sz w:val="20"/>
          <w:szCs w:val="20"/>
        </w:rPr>
      </w:pPr>
      <w:r w:rsidRPr="006054DC">
        <w:rPr>
          <w:sz w:val="20"/>
          <w:szCs w:val="20"/>
        </w:rPr>
        <w:t>Difference between state and country data 3.0010833333333444</w:t>
      </w:r>
    </w:p>
    <w:p w14:paraId="736B6EB4" w14:textId="77777777" w:rsidR="006054DC" w:rsidRPr="006054DC" w:rsidRDefault="006054DC" w:rsidP="006054DC">
      <w:pPr>
        <w:rPr>
          <w:sz w:val="20"/>
          <w:szCs w:val="20"/>
        </w:rPr>
      </w:pPr>
      <w:r w:rsidRPr="006054DC">
        <w:rPr>
          <w:sz w:val="20"/>
          <w:szCs w:val="20"/>
        </w:rPr>
        <w:t>Queensland</w:t>
      </w:r>
    </w:p>
    <w:p w14:paraId="7B82F6DC" w14:textId="77777777" w:rsidR="006054DC" w:rsidRPr="006054DC" w:rsidRDefault="006054DC" w:rsidP="006054DC">
      <w:pPr>
        <w:rPr>
          <w:sz w:val="20"/>
          <w:szCs w:val="20"/>
        </w:rPr>
      </w:pPr>
      <w:r w:rsidRPr="006054DC">
        <w:rPr>
          <w:sz w:val="20"/>
          <w:szCs w:val="20"/>
        </w:rPr>
        <w:t>Difference between state and country data 1.1262499999999989</w:t>
      </w:r>
    </w:p>
    <w:p w14:paraId="6A453F58" w14:textId="77777777" w:rsidR="006054DC" w:rsidRPr="006054DC" w:rsidRDefault="006054DC" w:rsidP="006054DC">
      <w:pPr>
        <w:rPr>
          <w:sz w:val="20"/>
          <w:szCs w:val="20"/>
        </w:rPr>
      </w:pPr>
      <w:r w:rsidRPr="006054DC">
        <w:rPr>
          <w:sz w:val="20"/>
          <w:szCs w:val="20"/>
        </w:rPr>
        <w:t>South Australia</w:t>
      </w:r>
    </w:p>
    <w:p w14:paraId="7D9C02AF" w14:textId="77777777" w:rsidR="006054DC" w:rsidRPr="006054DC" w:rsidRDefault="006054DC" w:rsidP="006054DC">
      <w:pPr>
        <w:rPr>
          <w:sz w:val="20"/>
          <w:szCs w:val="20"/>
        </w:rPr>
      </w:pPr>
      <w:r w:rsidRPr="006054DC">
        <w:rPr>
          <w:sz w:val="20"/>
          <w:szCs w:val="20"/>
        </w:rPr>
        <w:t>Difference between state and country data -2.3299166666666693</w:t>
      </w:r>
    </w:p>
    <w:p w14:paraId="651FED1B" w14:textId="77777777" w:rsidR="006054DC" w:rsidRPr="006054DC" w:rsidRDefault="006054DC" w:rsidP="006054DC">
      <w:pPr>
        <w:rPr>
          <w:sz w:val="20"/>
          <w:szCs w:val="20"/>
        </w:rPr>
      </w:pPr>
      <w:r w:rsidRPr="006054DC">
        <w:rPr>
          <w:sz w:val="20"/>
          <w:szCs w:val="20"/>
        </w:rPr>
        <w:t>Tasmania</w:t>
      </w:r>
    </w:p>
    <w:p w14:paraId="14D8167A" w14:textId="77777777" w:rsidR="006054DC" w:rsidRPr="006054DC" w:rsidRDefault="006054DC" w:rsidP="006054DC">
      <w:pPr>
        <w:rPr>
          <w:sz w:val="20"/>
          <w:szCs w:val="20"/>
        </w:rPr>
      </w:pPr>
      <w:r w:rsidRPr="006054DC">
        <w:rPr>
          <w:sz w:val="20"/>
          <w:szCs w:val="20"/>
        </w:rPr>
        <w:t>Difference between state and country data -10.163666666666671</w:t>
      </w:r>
    </w:p>
    <w:p w14:paraId="40E30EDA" w14:textId="77777777" w:rsidR="006054DC" w:rsidRPr="006054DC" w:rsidRDefault="006054DC" w:rsidP="006054DC">
      <w:pPr>
        <w:rPr>
          <w:sz w:val="20"/>
          <w:szCs w:val="20"/>
        </w:rPr>
      </w:pPr>
      <w:r w:rsidRPr="006054DC">
        <w:rPr>
          <w:sz w:val="20"/>
          <w:szCs w:val="20"/>
        </w:rPr>
        <w:t>Victoria</w:t>
      </w:r>
    </w:p>
    <w:p w14:paraId="61BD9470" w14:textId="77777777" w:rsidR="006054DC" w:rsidRPr="006054DC" w:rsidRDefault="006054DC" w:rsidP="006054DC">
      <w:pPr>
        <w:rPr>
          <w:sz w:val="20"/>
          <w:szCs w:val="20"/>
        </w:rPr>
      </w:pPr>
      <w:r w:rsidRPr="006054DC">
        <w:rPr>
          <w:sz w:val="20"/>
          <w:szCs w:val="20"/>
        </w:rPr>
        <w:t>Difference between state and country data -7.104416666666658</w:t>
      </w:r>
    </w:p>
    <w:p w14:paraId="40F48553" w14:textId="77777777" w:rsidR="006054DC" w:rsidRPr="006054DC" w:rsidRDefault="006054DC" w:rsidP="006054DC">
      <w:pPr>
        <w:rPr>
          <w:sz w:val="20"/>
          <w:szCs w:val="20"/>
        </w:rPr>
      </w:pPr>
      <w:r w:rsidRPr="006054DC">
        <w:rPr>
          <w:sz w:val="20"/>
          <w:szCs w:val="20"/>
        </w:rPr>
        <w:t>Western Australia</w:t>
      </w:r>
    </w:p>
    <w:p w14:paraId="7FAB858F" w14:textId="77777777" w:rsidR="006054DC" w:rsidRPr="006054DC" w:rsidRDefault="006054DC" w:rsidP="006054DC">
      <w:pPr>
        <w:rPr>
          <w:sz w:val="20"/>
          <w:szCs w:val="20"/>
        </w:rPr>
      </w:pPr>
      <w:r w:rsidRPr="006054DC">
        <w:rPr>
          <w:sz w:val="20"/>
          <w:szCs w:val="20"/>
        </w:rPr>
        <w:t>Difference between state and country data 0.8246666666666691</w:t>
      </w:r>
    </w:p>
    <w:p w14:paraId="722FB8EE" w14:textId="77777777" w:rsidR="006054DC" w:rsidRPr="006054DC" w:rsidRDefault="006054DC" w:rsidP="006054DC">
      <w:pPr>
        <w:rPr>
          <w:sz w:val="20"/>
          <w:szCs w:val="20"/>
        </w:rPr>
      </w:pPr>
      <w:r w:rsidRPr="006054DC">
        <w:rPr>
          <w:sz w:val="20"/>
          <w:szCs w:val="20"/>
        </w:rPr>
        <w:t>[40, 641]</w:t>
      </w:r>
    </w:p>
    <w:p w14:paraId="2BD67793" w14:textId="77777777" w:rsidR="006054DC" w:rsidRPr="006054DC" w:rsidRDefault="006054DC" w:rsidP="006054DC">
      <w:pPr>
        <w:rPr>
          <w:sz w:val="20"/>
          <w:szCs w:val="20"/>
        </w:rPr>
      </w:pPr>
      <w:r w:rsidRPr="006054DC">
        <w:rPr>
          <w:sz w:val="20"/>
          <w:szCs w:val="20"/>
        </w:rPr>
        <w:t>Australian Capital Territory</w:t>
      </w:r>
    </w:p>
    <w:p w14:paraId="5DB618A5" w14:textId="77777777" w:rsidR="006054DC" w:rsidRPr="006054DC" w:rsidRDefault="006054DC" w:rsidP="006054DC">
      <w:pPr>
        <w:rPr>
          <w:sz w:val="20"/>
          <w:szCs w:val="20"/>
        </w:rPr>
      </w:pPr>
      <w:r w:rsidRPr="006054DC">
        <w:rPr>
          <w:sz w:val="20"/>
          <w:szCs w:val="20"/>
        </w:rPr>
        <w:t>Difference between state and country data -10.415583333333318</w:t>
      </w:r>
    </w:p>
    <w:p w14:paraId="2DDC4E68" w14:textId="77777777" w:rsidR="006054DC" w:rsidRPr="006054DC" w:rsidRDefault="006054DC" w:rsidP="006054DC">
      <w:pPr>
        <w:rPr>
          <w:sz w:val="20"/>
          <w:szCs w:val="20"/>
        </w:rPr>
      </w:pPr>
      <w:r w:rsidRPr="006054DC">
        <w:rPr>
          <w:sz w:val="20"/>
          <w:szCs w:val="20"/>
        </w:rPr>
        <w:t>New South Wales</w:t>
      </w:r>
    </w:p>
    <w:p w14:paraId="77B8A4CC" w14:textId="77777777" w:rsidR="006054DC" w:rsidRPr="006054DC" w:rsidRDefault="006054DC" w:rsidP="006054DC">
      <w:pPr>
        <w:rPr>
          <w:sz w:val="20"/>
          <w:szCs w:val="20"/>
        </w:rPr>
      </w:pPr>
      <w:r w:rsidRPr="006054DC">
        <w:rPr>
          <w:sz w:val="20"/>
          <w:szCs w:val="20"/>
        </w:rPr>
        <w:t>Difference between state and country data -4.457583333333307</w:t>
      </w:r>
    </w:p>
    <w:p w14:paraId="01972F15" w14:textId="77777777" w:rsidR="006054DC" w:rsidRPr="006054DC" w:rsidRDefault="006054DC" w:rsidP="006054DC">
      <w:pPr>
        <w:rPr>
          <w:sz w:val="20"/>
          <w:szCs w:val="20"/>
        </w:rPr>
      </w:pPr>
      <w:r w:rsidRPr="006054DC">
        <w:rPr>
          <w:sz w:val="20"/>
          <w:szCs w:val="20"/>
        </w:rPr>
        <w:t>Northern Territory</w:t>
      </w:r>
    </w:p>
    <w:p w14:paraId="1FF5ED9B" w14:textId="77777777" w:rsidR="006054DC" w:rsidRPr="006054DC" w:rsidRDefault="006054DC" w:rsidP="006054DC">
      <w:pPr>
        <w:rPr>
          <w:sz w:val="20"/>
          <w:szCs w:val="20"/>
        </w:rPr>
      </w:pPr>
      <w:r w:rsidRPr="006054DC">
        <w:rPr>
          <w:sz w:val="20"/>
          <w:szCs w:val="20"/>
        </w:rPr>
        <w:t>Difference between state and country data 3.640583333333364</w:t>
      </w:r>
    </w:p>
    <w:p w14:paraId="38A916E5" w14:textId="77777777" w:rsidR="006054DC" w:rsidRPr="006054DC" w:rsidRDefault="006054DC" w:rsidP="006054DC">
      <w:pPr>
        <w:rPr>
          <w:sz w:val="20"/>
          <w:szCs w:val="20"/>
        </w:rPr>
      </w:pPr>
      <w:r w:rsidRPr="006054DC">
        <w:rPr>
          <w:sz w:val="20"/>
          <w:szCs w:val="20"/>
        </w:rPr>
        <w:t>Queensland</w:t>
      </w:r>
    </w:p>
    <w:p w14:paraId="49E02E63" w14:textId="77777777" w:rsidR="006054DC" w:rsidRPr="006054DC" w:rsidRDefault="006054DC" w:rsidP="006054DC">
      <w:pPr>
        <w:rPr>
          <w:sz w:val="20"/>
          <w:szCs w:val="20"/>
        </w:rPr>
      </w:pPr>
      <w:r w:rsidRPr="006054DC">
        <w:rPr>
          <w:sz w:val="20"/>
          <w:szCs w:val="20"/>
        </w:rPr>
        <w:t>Difference between state and country data 1.6756666666666966</w:t>
      </w:r>
    </w:p>
    <w:p w14:paraId="3860705F" w14:textId="77777777" w:rsidR="006054DC" w:rsidRPr="006054DC" w:rsidRDefault="006054DC" w:rsidP="006054DC">
      <w:pPr>
        <w:rPr>
          <w:sz w:val="20"/>
          <w:szCs w:val="20"/>
        </w:rPr>
      </w:pPr>
      <w:r w:rsidRPr="006054DC">
        <w:rPr>
          <w:sz w:val="20"/>
          <w:szCs w:val="20"/>
        </w:rPr>
        <w:t>South Australia</w:t>
      </w:r>
    </w:p>
    <w:p w14:paraId="66C3AF45" w14:textId="77777777" w:rsidR="006054DC" w:rsidRPr="006054DC" w:rsidRDefault="006054DC" w:rsidP="006054DC">
      <w:pPr>
        <w:rPr>
          <w:sz w:val="20"/>
          <w:szCs w:val="20"/>
        </w:rPr>
      </w:pPr>
      <w:r w:rsidRPr="006054DC">
        <w:rPr>
          <w:sz w:val="20"/>
          <w:szCs w:val="20"/>
        </w:rPr>
        <w:t>Difference between state and country data -2.427166666666654</w:t>
      </w:r>
    </w:p>
    <w:p w14:paraId="7C27E432" w14:textId="77777777" w:rsidR="006054DC" w:rsidRPr="006054DC" w:rsidRDefault="006054DC" w:rsidP="006054DC">
      <w:pPr>
        <w:rPr>
          <w:sz w:val="20"/>
          <w:szCs w:val="20"/>
        </w:rPr>
      </w:pPr>
      <w:r w:rsidRPr="006054DC">
        <w:rPr>
          <w:sz w:val="20"/>
          <w:szCs w:val="20"/>
        </w:rPr>
        <w:t>Tasmania</w:t>
      </w:r>
    </w:p>
    <w:p w14:paraId="216A5537" w14:textId="77777777" w:rsidR="006054DC" w:rsidRPr="006054DC" w:rsidRDefault="006054DC" w:rsidP="006054DC">
      <w:pPr>
        <w:rPr>
          <w:sz w:val="20"/>
          <w:szCs w:val="20"/>
        </w:rPr>
      </w:pPr>
      <w:r w:rsidRPr="006054DC">
        <w:rPr>
          <w:sz w:val="20"/>
          <w:szCs w:val="20"/>
        </w:rPr>
        <w:t>Difference between state and country data -11.276333333333312</w:t>
      </w:r>
    </w:p>
    <w:p w14:paraId="0753ECFC" w14:textId="77777777" w:rsidR="006054DC" w:rsidRPr="006054DC" w:rsidRDefault="006054DC" w:rsidP="006054DC">
      <w:pPr>
        <w:rPr>
          <w:sz w:val="20"/>
          <w:szCs w:val="20"/>
        </w:rPr>
      </w:pPr>
      <w:r w:rsidRPr="006054DC">
        <w:rPr>
          <w:sz w:val="20"/>
          <w:szCs w:val="20"/>
        </w:rPr>
        <w:t>Victoria</w:t>
      </w:r>
    </w:p>
    <w:p w14:paraId="39B73665" w14:textId="77777777" w:rsidR="006054DC" w:rsidRPr="006054DC" w:rsidRDefault="006054DC" w:rsidP="006054DC">
      <w:pPr>
        <w:rPr>
          <w:sz w:val="20"/>
          <w:szCs w:val="20"/>
        </w:rPr>
      </w:pPr>
      <w:r w:rsidRPr="006054DC">
        <w:rPr>
          <w:sz w:val="20"/>
          <w:szCs w:val="20"/>
        </w:rPr>
        <w:t>Difference between state and country data -7.8924166666666515</w:t>
      </w:r>
    </w:p>
    <w:p w14:paraId="44AE9908" w14:textId="77777777" w:rsidR="006054DC" w:rsidRPr="006054DC" w:rsidRDefault="006054DC" w:rsidP="006054DC">
      <w:pPr>
        <w:rPr>
          <w:sz w:val="20"/>
          <w:szCs w:val="20"/>
        </w:rPr>
      </w:pPr>
      <w:r w:rsidRPr="006054DC">
        <w:rPr>
          <w:sz w:val="20"/>
          <w:szCs w:val="20"/>
        </w:rPr>
        <w:t>Western Australia</w:t>
      </w:r>
    </w:p>
    <w:p w14:paraId="7931A7A9" w14:textId="77777777" w:rsidR="006054DC" w:rsidRPr="006054DC" w:rsidRDefault="006054DC" w:rsidP="006054DC">
      <w:pPr>
        <w:rPr>
          <w:sz w:val="20"/>
          <w:szCs w:val="20"/>
        </w:rPr>
      </w:pPr>
      <w:r w:rsidRPr="006054DC">
        <w:rPr>
          <w:sz w:val="20"/>
          <w:szCs w:val="20"/>
        </w:rPr>
        <w:t>Difference between state and country data 0.35800000000001475</w:t>
      </w:r>
    </w:p>
    <w:p w14:paraId="00FA03D9" w14:textId="77777777" w:rsidR="006054DC" w:rsidRPr="006054DC" w:rsidRDefault="006054DC" w:rsidP="006054DC">
      <w:pPr>
        <w:rPr>
          <w:sz w:val="20"/>
          <w:szCs w:val="20"/>
        </w:rPr>
      </w:pPr>
      <w:r w:rsidRPr="006054DC">
        <w:rPr>
          <w:sz w:val="20"/>
          <w:szCs w:val="20"/>
        </w:rPr>
        <w:t>[41, 657]</w:t>
      </w:r>
    </w:p>
    <w:p w14:paraId="12723C47" w14:textId="77777777" w:rsidR="006054DC" w:rsidRPr="006054DC" w:rsidRDefault="006054DC" w:rsidP="006054DC">
      <w:pPr>
        <w:rPr>
          <w:sz w:val="20"/>
          <w:szCs w:val="20"/>
        </w:rPr>
      </w:pPr>
      <w:r w:rsidRPr="006054DC">
        <w:rPr>
          <w:sz w:val="20"/>
          <w:szCs w:val="20"/>
        </w:rPr>
        <w:t>Australian Capital Territory</w:t>
      </w:r>
    </w:p>
    <w:p w14:paraId="437F3C39" w14:textId="77777777" w:rsidR="006054DC" w:rsidRPr="006054DC" w:rsidRDefault="006054DC" w:rsidP="006054DC">
      <w:pPr>
        <w:rPr>
          <w:sz w:val="20"/>
          <w:szCs w:val="20"/>
        </w:rPr>
      </w:pPr>
      <w:r w:rsidRPr="006054DC">
        <w:rPr>
          <w:sz w:val="20"/>
          <w:szCs w:val="20"/>
        </w:rPr>
        <w:t>Difference between state and country data -10.31324999999997</w:t>
      </w:r>
    </w:p>
    <w:p w14:paraId="0336202E" w14:textId="77777777" w:rsidR="006054DC" w:rsidRPr="006054DC" w:rsidRDefault="006054DC" w:rsidP="006054DC">
      <w:pPr>
        <w:rPr>
          <w:sz w:val="20"/>
          <w:szCs w:val="20"/>
        </w:rPr>
      </w:pPr>
      <w:r w:rsidRPr="006054DC">
        <w:rPr>
          <w:sz w:val="20"/>
          <w:szCs w:val="20"/>
        </w:rPr>
        <w:t>New South Wales</w:t>
      </w:r>
    </w:p>
    <w:p w14:paraId="4E7D28D3" w14:textId="77777777" w:rsidR="006054DC" w:rsidRPr="006054DC" w:rsidRDefault="006054DC" w:rsidP="006054DC">
      <w:pPr>
        <w:rPr>
          <w:sz w:val="20"/>
          <w:szCs w:val="20"/>
        </w:rPr>
      </w:pPr>
      <w:r w:rsidRPr="006054DC">
        <w:rPr>
          <w:sz w:val="20"/>
          <w:szCs w:val="20"/>
        </w:rPr>
        <w:t>Difference between state and country data -4.645749999999982</w:t>
      </w:r>
    </w:p>
    <w:p w14:paraId="329415A0" w14:textId="77777777" w:rsidR="006054DC" w:rsidRPr="006054DC" w:rsidRDefault="006054DC" w:rsidP="006054DC">
      <w:pPr>
        <w:rPr>
          <w:sz w:val="20"/>
          <w:szCs w:val="20"/>
        </w:rPr>
      </w:pPr>
      <w:r w:rsidRPr="006054DC">
        <w:rPr>
          <w:sz w:val="20"/>
          <w:szCs w:val="20"/>
        </w:rPr>
        <w:t>Northern Territory</w:t>
      </w:r>
    </w:p>
    <w:p w14:paraId="760E65FA" w14:textId="77777777" w:rsidR="006054DC" w:rsidRPr="006054DC" w:rsidRDefault="006054DC" w:rsidP="006054DC">
      <w:pPr>
        <w:rPr>
          <w:sz w:val="20"/>
          <w:szCs w:val="20"/>
        </w:rPr>
      </w:pPr>
      <w:r w:rsidRPr="006054DC">
        <w:rPr>
          <w:sz w:val="20"/>
          <w:szCs w:val="20"/>
        </w:rPr>
        <w:t>Difference between state and country data 3.6275000000000155</w:t>
      </w:r>
    </w:p>
    <w:p w14:paraId="216B1345" w14:textId="77777777" w:rsidR="006054DC" w:rsidRPr="006054DC" w:rsidRDefault="006054DC" w:rsidP="006054DC">
      <w:pPr>
        <w:rPr>
          <w:sz w:val="20"/>
          <w:szCs w:val="20"/>
        </w:rPr>
      </w:pPr>
      <w:r w:rsidRPr="006054DC">
        <w:rPr>
          <w:sz w:val="20"/>
          <w:szCs w:val="20"/>
        </w:rPr>
        <w:t>Queensland</w:t>
      </w:r>
    </w:p>
    <w:p w14:paraId="23CF03AD" w14:textId="77777777" w:rsidR="006054DC" w:rsidRPr="006054DC" w:rsidRDefault="006054DC" w:rsidP="006054DC">
      <w:pPr>
        <w:rPr>
          <w:sz w:val="20"/>
          <w:szCs w:val="20"/>
        </w:rPr>
      </w:pPr>
      <w:r w:rsidRPr="006054DC">
        <w:rPr>
          <w:sz w:val="20"/>
          <w:szCs w:val="20"/>
        </w:rPr>
        <w:t>Difference between state and country data 1.4157500000000205</w:t>
      </w:r>
    </w:p>
    <w:p w14:paraId="57CCD3DF" w14:textId="77777777" w:rsidR="006054DC" w:rsidRPr="006054DC" w:rsidRDefault="006054DC" w:rsidP="006054DC">
      <w:pPr>
        <w:rPr>
          <w:sz w:val="20"/>
          <w:szCs w:val="20"/>
        </w:rPr>
      </w:pPr>
      <w:r w:rsidRPr="006054DC">
        <w:rPr>
          <w:sz w:val="20"/>
          <w:szCs w:val="20"/>
        </w:rPr>
        <w:t>South Australia</w:t>
      </w:r>
    </w:p>
    <w:p w14:paraId="67E8EB8D" w14:textId="77777777" w:rsidR="006054DC" w:rsidRPr="006054DC" w:rsidRDefault="006054DC" w:rsidP="006054DC">
      <w:pPr>
        <w:rPr>
          <w:sz w:val="20"/>
          <w:szCs w:val="20"/>
        </w:rPr>
      </w:pPr>
      <w:r w:rsidRPr="006054DC">
        <w:rPr>
          <w:sz w:val="20"/>
          <w:szCs w:val="20"/>
        </w:rPr>
        <w:t>Difference between state and country data -2.466833333333323</w:t>
      </w:r>
    </w:p>
    <w:p w14:paraId="6DA15C62" w14:textId="77777777" w:rsidR="006054DC" w:rsidRPr="006054DC" w:rsidRDefault="006054DC" w:rsidP="006054DC">
      <w:pPr>
        <w:rPr>
          <w:sz w:val="20"/>
          <w:szCs w:val="20"/>
        </w:rPr>
      </w:pPr>
      <w:r w:rsidRPr="006054DC">
        <w:rPr>
          <w:sz w:val="20"/>
          <w:szCs w:val="20"/>
        </w:rPr>
        <w:t>Tasmania</w:t>
      </w:r>
    </w:p>
    <w:p w14:paraId="62620579" w14:textId="77777777" w:rsidR="006054DC" w:rsidRPr="006054DC" w:rsidRDefault="006054DC" w:rsidP="006054DC">
      <w:pPr>
        <w:rPr>
          <w:sz w:val="20"/>
          <w:szCs w:val="20"/>
        </w:rPr>
      </w:pPr>
      <w:r w:rsidRPr="006054DC">
        <w:rPr>
          <w:sz w:val="20"/>
          <w:szCs w:val="20"/>
        </w:rPr>
        <w:t>Difference between state and country data -10.898166666666649</w:t>
      </w:r>
    </w:p>
    <w:p w14:paraId="6578E61F" w14:textId="77777777" w:rsidR="006054DC" w:rsidRPr="006054DC" w:rsidRDefault="006054DC" w:rsidP="006054DC">
      <w:pPr>
        <w:rPr>
          <w:sz w:val="20"/>
          <w:szCs w:val="20"/>
        </w:rPr>
      </w:pPr>
      <w:r w:rsidRPr="006054DC">
        <w:rPr>
          <w:sz w:val="20"/>
          <w:szCs w:val="20"/>
        </w:rPr>
        <w:t>Victoria</w:t>
      </w:r>
    </w:p>
    <w:p w14:paraId="6A211411" w14:textId="77777777" w:rsidR="006054DC" w:rsidRPr="006054DC" w:rsidRDefault="006054DC" w:rsidP="006054DC">
      <w:pPr>
        <w:rPr>
          <w:sz w:val="20"/>
          <w:szCs w:val="20"/>
        </w:rPr>
      </w:pPr>
      <w:r w:rsidRPr="006054DC">
        <w:rPr>
          <w:sz w:val="20"/>
          <w:szCs w:val="20"/>
        </w:rPr>
        <w:t>Difference between state and country data -7.786666666666639</w:t>
      </w:r>
    </w:p>
    <w:p w14:paraId="120BC418" w14:textId="77777777" w:rsidR="006054DC" w:rsidRPr="006054DC" w:rsidRDefault="006054DC" w:rsidP="006054DC">
      <w:pPr>
        <w:rPr>
          <w:sz w:val="20"/>
          <w:szCs w:val="20"/>
        </w:rPr>
      </w:pPr>
      <w:r w:rsidRPr="006054DC">
        <w:rPr>
          <w:sz w:val="20"/>
          <w:szCs w:val="20"/>
        </w:rPr>
        <w:t>Western Australia</w:t>
      </w:r>
    </w:p>
    <w:p w14:paraId="686E801E" w14:textId="77777777" w:rsidR="006054DC" w:rsidRPr="006054DC" w:rsidRDefault="006054DC" w:rsidP="006054DC">
      <w:pPr>
        <w:rPr>
          <w:sz w:val="20"/>
          <w:szCs w:val="20"/>
        </w:rPr>
      </w:pPr>
      <w:r w:rsidRPr="006054DC">
        <w:rPr>
          <w:sz w:val="20"/>
          <w:szCs w:val="20"/>
        </w:rPr>
        <w:t>Difference between state and country data 0.5983333333333434</w:t>
      </w:r>
    </w:p>
    <w:p w14:paraId="7235EFF6" w14:textId="77777777" w:rsidR="006054DC" w:rsidRPr="006054DC" w:rsidRDefault="006054DC" w:rsidP="006054DC">
      <w:pPr>
        <w:rPr>
          <w:sz w:val="20"/>
          <w:szCs w:val="20"/>
        </w:rPr>
      </w:pPr>
      <w:r w:rsidRPr="006054DC">
        <w:rPr>
          <w:sz w:val="20"/>
          <w:szCs w:val="20"/>
        </w:rPr>
        <w:t>[42, 673]</w:t>
      </w:r>
    </w:p>
    <w:p w14:paraId="1A43B43E" w14:textId="77777777" w:rsidR="006054DC" w:rsidRPr="006054DC" w:rsidRDefault="006054DC" w:rsidP="006054DC">
      <w:pPr>
        <w:rPr>
          <w:sz w:val="20"/>
          <w:szCs w:val="20"/>
        </w:rPr>
      </w:pPr>
      <w:r w:rsidRPr="006054DC">
        <w:rPr>
          <w:sz w:val="20"/>
          <w:szCs w:val="20"/>
        </w:rPr>
        <w:t>Australian Capital Territory</w:t>
      </w:r>
    </w:p>
    <w:p w14:paraId="32667C60" w14:textId="77777777" w:rsidR="006054DC" w:rsidRPr="006054DC" w:rsidRDefault="006054DC" w:rsidP="006054DC">
      <w:pPr>
        <w:rPr>
          <w:sz w:val="20"/>
          <w:szCs w:val="20"/>
        </w:rPr>
      </w:pPr>
      <w:r w:rsidRPr="006054DC">
        <w:rPr>
          <w:sz w:val="20"/>
          <w:szCs w:val="20"/>
        </w:rPr>
        <w:t>Difference between state and country data -9.46299999999999</w:t>
      </w:r>
    </w:p>
    <w:p w14:paraId="20BE3E27" w14:textId="77777777" w:rsidR="006054DC" w:rsidRPr="006054DC" w:rsidRDefault="006054DC" w:rsidP="006054DC">
      <w:pPr>
        <w:rPr>
          <w:sz w:val="20"/>
          <w:szCs w:val="20"/>
        </w:rPr>
      </w:pPr>
      <w:r w:rsidRPr="006054DC">
        <w:rPr>
          <w:sz w:val="20"/>
          <w:szCs w:val="20"/>
        </w:rPr>
        <w:t>New South Wales</w:t>
      </w:r>
    </w:p>
    <w:p w14:paraId="3D631863" w14:textId="77777777" w:rsidR="006054DC" w:rsidRPr="006054DC" w:rsidRDefault="006054DC" w:rsidP="006054DC">
      <w:pPr>
        <w:rPr>
          <w:sz w:val="20"/>
          <w:szCs w:val="20"/>
        </w:rPr>
      </w:pPr>
      <w:r w:rsidRPr="006054DC">
        <w:rPr>
          <w:sz w:val="20"/>
          <w:szCs w:val="20"/>
        </w:rPr>
        <w:t>Difference between state and country data -4.0078333333333305</w:t>
      </w:r>
    </w:p>
    <w:p w14:paraId="1DAB6CFA" w14:textId="77777777" w:rsidR="006054DC" w:rsidRPr="006054DC" w:rsidRDefault="006054DC" w:rsidP="006054DC">
      <w:pPr>
        <w:rPr>
          <w:sz w:val="20"/>
          <w:szCs w:val="20"/>
        </w:rPr>
      </w:pPr>
      <w:r w:rsidRPr="006054DC">
        <w:rPr>
          <w:sz w:val="20"/>
          <w:szCs w:val="20"/>
        </w:rPr>
        <w:t>Northern Territory</w:t>
      </w:r>
    </w:p>
    <w:p w14:paraId="54807295" w14:textId="77777777" w:rsidR="006054DC" w:rsidRPr="006054DC" w:rsidRDefault="006054DC" w:rsidP="006054DC">
      <w:pPr>
        <w:rPr>
          <w:sz w:val="20"/>
          <w:szCs w:val="20"/>
        </w:rPr>
      </w:pPr>
      <w:r w:rsidRPr="006054DC">
        <w:rPr>
          <w:sz w:val="20"/>
          <w:szCs w:val="20"/>
        </w:rPr>
        <w:t>Difference between state and country data 2.813666666666677</w:t>
      </w:r>
    </w:p>
    <w:p w14:paraId="5EB8AE12" w14:textId="77777777" w:rsidR="006054DC" w:rsidRPr="006054DC" w:rsidRDefault="006054DC" w:rsidP="006054DC">
      <w:pPr>
        <w:rPr>
          <w:sz w:val="20"/>
          <w:szCs w:val="20"/>
        </w:rPr>
      </w:pPr>
      <w:r w:rsidRPr="006054DC">
        <w:rPr>
          <w:sz w:val="20"/>
          <w:szCs w:val="20"/>
        </w:rPr>
        <w:t>Queensland</w:t>
      </w:r>
    </w:p>
    <w:p w14:paraId="6DFAD09D" w14:textId="77777777" w:rsidR="006054DC" w:rsidRPr="006054DC" w:rsidRDefault="006054DC" w:rsidP="006054DC">
      <w:pPr>
        <w:rPr>
          <w:sz w:val="20"/>
          <w:szCs w:val="20"/>
        </w:rPr>
      </w:pPr>
      <w:r w:rsidRPr="006054DC">
        <w:rPr>
          <w:sz w:val="20"/>
          <w:szCs w:val="20"/>
        </w:rPr>
        <w:t>Difference between state and country data 0.9839166666666479</w:t>
      </w:r>
    </w:p>
    <w:p w14:paraId="4A21FC57" w14:textId="77777777" w:rsidR="006054DC" w:rsidRPr="006054DC" w:rsidRDefault="006054DC" w:rsidP="006054DC">
      <w:pPr>
        <w:rPr>
          <w:sz w:val="20"/>
          <w:szCs w:val="20"/>
        </w:rPr>
      </w:pPr>
      <w:r w:rsidRPr="006054DC">
        <w:rPr>
          <w:sz w:val="20"/>
          <w:szCs w:val="20"/>
        </w:rPr>
        <w:t>South Australia</w:t>
      </w:r>
    </w:p>
    <w:p w14:paraId="14DA5F43" w14:textId="77777777" w:rsidR="006054DC" w:rsidRPr="006054DC" w:rsidRDefault="006054DC" w:rsidP="006054DC">
      <w:pPr>
        <w:rPr>
          <w:sz w:val="20"/>
          <w:szCs w:val="20"/>
        </w:rPr>
      </w:pPr>
      <w:r w:rsidRPr="006054DC">
        <w:rPr>
          <w:sz w:val="20"/>
          <w:szCs w:val="20"/>
        </w:rPr>
        <w:t>Difference between state and country data -2.2902500000000003</w:t>
      </w:r>
    </w:p>
    <w:p w14:paraId="18855606" w14:textId="77777777" w:rsidR="006054DC" w:rsidRPr="006054DC" w:rsidRDefault="006054DC" w:rsidP="006054DC">
      <w:pPr>
        <w:rPr>
          <w:sz w:val="20"/>
          <w:szCs w:val="20"/>
        </w:rPr>
      </w:pPr>
      <w:r w:rsidRPr="006054DC">
        <w:rPr>
          <w:sz w:val="20"/>
          <w:szCs w:val="20"/>
        </w:rPr>
        <w:t>Tasmania</w:t>
      </w:r>
    </w:p>
    <w:p w14:paraId="4E41DEFF" w14:textId="77777777" w:rsidR="006054DC" w:rsidRPr="006054DC" w:rsidRDefault="006054DC" w:rsidP="006054DC">
      <w:pPr>
        <w:rPr>
          <w:sz w:val="20"/>
          <w:szCs w:val="20"/>
        </w:rPr>
      </w:pPr>
      <w:r w:rsidRPr="006054DC">
        <w:rPr>
          <w:sz w:val="20"/>
          <w:szCs w:val="20"/>
        </w:rPr>
        <w:t>Difference between state and country data -9.91566666666665</w:t>
      </w:r>
    </w:p>
    <w:p w14:paraId="5014CD07" w14:textId="77777777" w:rsidR="006054DC" w:rsidRPr="006054DC" w:rsidRDefault="006054DC" w:rsidP="006054DC">
      <w:pPr>
        <w:rPr>
          <w:sz w:val="20"/>
          <w:szCs w:val="20"/>
        </w:rPr>
      </w:pPr>
      <w:r w:rsidRPr="006054DC">
        <w:rPr>
          <w:sz w:val="20"/>
          <w:szCs w:val="20"/>
        </w:rPr>
        <w:t>Victoria</w:t>
      </w:r>
    </w:p>
    <w:p w14:paraId="490A7111" w14:textId="77777777" w:rsidR="006054DC" w:rsidRPr="006054DC" w:rsidRDefault="006054DC" w:rsidP="006054DC">
      <w:pPr>
        <w:rPr>
          <w:sz w:val="20"/>
          <w:szCs w:val="20"/>
        </w:rPr>
      </w:pPr>
      <w:r w:rsidRPr="006054DC">
        <w:rPr>
          <w:sz w:val="20"/>
          <w:szCs w:val="20"/>
        </w:rPr>
        <w:t>Difference between state and country data -6.944999999999984</w:t>
      </w:r>
    </w:p>
    <w:p w14:paraId="30A065C1" w14:textId="77777777" w:rsidR="006054DC" w:rsidRPr="006054DC" w:rsidRDefault="006054DC" w:rsidP="006054DC">
      <w:pPr>
        <w:rPr>
          <w:sz w:val="20"/>
          <w:szCs w:val="20"/>
        </w:rPr>
      </w:pPr>
      <w:r w:rsidRPr="006054DC">
        <w:rPr>
          <w:sz w:val="20"/>
          <w:szCs w:val="20"/>
        </w:rPr>
        <w:t>Western Australia</w:t>
      </w:r>
    </w:p>
    <w:p w14:paraId="146C6905" w14:textId="77777777" w:rsidR="006054DC" w:rsidRPr="006054DC" w:rsidRDefault="006054DC" w:rsidP="006054DC">
      <w:pPr>
        <w:rPr>
          <w:sz w:val="20"/>
          <w:szCs w:val="20"/>
        </w:rPr>
      </w:pPr>
      <w:r w:rsidRPr="006054DC">
        <w:rPr>
          <w:sz w:val="20"/>
          <w:szCs w:val="20"/>
        </w:rPr>
        <w:t>Difference between state and country data 0.9456666666666713</w:t>
      </w:r>
    </w:p>
    <w:p w14:paraId="1E05985F" w14:textId="77777777" w:rsidR="006054DC" w:rsidRPr="006054DC" w:rsidRDefault="006054DC" w:rsidP="006054DC">
      <w:pPr>
        <w:rPr>
          <w:sz w:val="20"/>
          <w:szCs w:val="20"/>
        </w:rPr>
      </w:pPr>
      <w:r w:rsidRPr="006054DC">
        <w:rPr>
          <w:sz w:val="20"/>
          <w:szCs w:val="20"/>
        </w:rPr>
        <w:t>[43, 689]</w:t>
      </w:r>
    </w:p>
    <w:p w14:paraId="57B326CA" w14:textId="77777777" w:rsidR="006054DC" w:rsidRPr="006054DC" w:rsidRDefault="006054DC" w:rsidP="006054DC">
      <w:pPr>
        <w:rPr>
          <w:sz w:val="20"/>
          <w:szCs w:val="20"/>
        </w:rPr>
      </w:pPr>
      <w:r w:rsidRPr="006054DC">
        <w:rPr>
          <w:sz w:val="20"/>
          <w:szCs w:val="20"/>
        </w:rPr>
        <w:t>Australian Capital Territory</w:t>
      </w:r>
    </w:p>
    <w:p w14:paraId="0EE3E8A8" w14:textId="77777777" w:rsidR="006054DC" w:rsidRPr="006054DC" w:rsidRDefault="006054DC" w:rsidP="006054DC">
      <w:pPr>
        <w:rPr>
          <w:sz w:val="20"/>
          <w:szCs w:val="20"/>
        </w:rPr>
      </w:pPr>
      <w:r w:rsidRPr="006054DC">
        <w:rPr>
          <w:sz w:val="20"/>
          <w:szCs w:val="20"/>
        </w:rPr>
        <w:t>Difference between state and country data -9.75066666666665</w:t>
      </w:r>
    </w:p>
    <w:p w14:paraId="58611D44" w14:textId="77777777" w:rsidR="006054DC" w:rsidRPr="006054DC" w:rsidRDefault="006054DC" w:rsidP="006054DC">
      <w:pPr>
        <w:rPr>
          <w:sz w:val="20"/>
          <w:szCs w:val="20"/>
        </w:rPr>
      </w:pPr>
      <w:r w:rsidRPr="006054DC">
        <w:rPr>
          <w:sz w:val="20"/>
          <w:szCs w:val="20"/>
        </w:rPr>
        <w:t>New South Wales</w:t>
      </w:r>
    </w:p>
    <w:p w14:paraId="20ACA84D" w14:textId="77777777" w:rsidR="006054DC" w:rsidRPr="006054DC" w:rsidRDefault="006054DC" w:rsidP="006054DC">
      <w:pPr>
        <w:rPr>
          <w:sz w:val="20"/>
          <w:szCs w:val="20"/>
        </w:rPr>
      </w:pPr>
      <w:r w:rsidRPr="006054DC">
        <w:rPr>
          <w:sz w:val="20"/>
          <w:szCs w:val="20"/>
        </w:rPr>
        <w:t>Difference between state and country data -4.076166666666673</w:t>
      </w:r>
    </w:p>
    <w:p w14:paraId="1AC14959" w14:textId="77777777" w:rsidR="006054DC" w:rsidRPr="006054DC" w:rsidRDefault="006054DC" w:rsidP="006054DC">
      <w:pPr>
        <w:rPr>
          <w:sz w:val="20"/>
          <w:szCs w:val="20"/>
        </w:rPr>
      </w:pPr>
      <w:r w:rsidRPr="006054DC">
        <w:rPr>
          <w:sz w:val="20"/>
          <w:szCs w:val="20"/>
        </w:rPr>
        <w:t>Northern Territory</w:t>
      </w:r>
    </w:p>
    <w:p w14:paraId="042797BA" w14:textId="77777777" w:rsidR="006054DC" w:rsidRPr="006054DC" w:rsidRDefault="006054DC" w:rsidP="006054DC">
      <w:pPr>
        <w:rPr>
          <w:sz w:val="20"/>
          <w:szCs w:val="20"/>
        </w:rPr>
      </w:pPr>
      <w:r w:rsidRPr="006054DC">
        <w:rPr>
          <w:sz w:val="20"/>
          <w:szCs w:val="20"/>
        </w:rPr>
        <w:t>Difference between state and country data 2.9044166666666875</w:t>
      </w:r>
    </w:p>
    <w:p w14:paraId="7DF47D7A" w14:textId="77777777" w:rsidR="006054DC" w:rsidRPr="006054DC" w:rsidRDefault="006054DC" w:rsidP="006054DC">
      <w:pPr>
        <w:rPr>
          <w:sz w:val="20"/>
          <w:szCs w:val="20"/>
        </w:rPr>
      </w:pPr>
      <w:r w:rsidRPr="006054DC">
        <w:rPr>
          <w:sz w:val="20"/>
          <w:szCs w:val="20"/>
        </w:rPr>
        <w:t>Queensland</w:t>
      </w:r>
    </w:p>
    <w:p w14:paraId="277EB964" w14:textId="77777777" w:rsidR="006054DC" w:rsidRPr="006054DC" w:rsidRDefault="006054DC" w:rsidP="006054DC">
      <w:pPr>
        <w:rPr>
          <w:sz w:val="20"/>
          <w:szCs w:val="20"/>
        </w:rPr>
      </w:pPr>
      <w:r w:rsidRPr="006054DC">
        <w:rPr>
          <w:sz w:val="20"/>
          <w:szCs w:val="20"/>
        </w:rPr>
        <w:t>Difference between state and country data 1.362083333333345</w:t>
      </w:r>
    </w:p>
    <w:p w14:paraId="439B05C6" w14:textId="77777777" w:rsidR="006054DC" w:rsidRPr="006054DC" w:rsidRDefault="006054DC" w:rsidP="006054DC">
      <w:pPr>
        <w:rPr>
          <w:sz w:val="20"/>
          <w:szCs w:val="20"/>
        </w:rPr>
      </w:pPr>
      <w:r w:rsidRPr="006054DC">
        <w:rPr>
          <w:sz w:val="20"/>
          <w:szCs w:val="20"/>
        </w:rPr>
        <w:t>South Australia</w:t>
      </w:r>
    </w:p>
    <w:p w14:paraId="2D394B9B" w14:textId="77777777" w:rsidR="006054DC" w:rsidRPr="006054DC" w:rsidRDefault="006054DC" w:rsidP="006054DC">
      <w:pPr>
        <w:rPr>
          <w:sz w:val="20"/>
          <w:szCs w:val="20"/>
        </w:rPr>
      </w:pPr>
      <w:r w:rsidRPr="006054DC">
        <w:rPr>
          <w:sz w:val="20"/>
          <w:szCs w:val="20"/>
        </w:rPr>
        <w:t>Difference between state and country data -2.2809999999999917</w:t>
      </w:r>
    </w:p>
    <w:p w14:paraId="0A164883" w14:textId="77777777" w:rsidR="006054DC" w:rsidRPr="006054DC" w:rsidRDefault="006054DC" w:rsidP="006054DC">
      <w:pPr>
        <w:rPr>
          <w:sz w:val="20"/>
          <w:szCs w:val="20"/>
        </w:rPr>
      </w:pPr>
      <w:r w:rsidRPr="006054DC">
        <w:rPr>
          <w:sz w:val="20"/>
          <w:szCs w:val="20"/>
        </w:rPr>
        <w:t>Tasmania</w:t>
      </w:r>
    </w:p>
    <w:p w14:paraId="13E87CD8" w14:textId="77777777" w:rsidR="006054DC" w:rsidRPr="006054DC" w:rsidRDefault="006054DC" w:rsidP="006054DC">
      <w:pPr>
        <w:rPr>
          <w:sz w:val="20"/>
          <w:szCs w:val="20"/>
        </w:rPr>
      </w:pPr>
      <w:r w:rsidRPr="006054DC">
        <w:rPr>
          <w:sz w:val="20"/>
          <w:szCs w:val="20"/>
        </w:rPr>
        <w:t>Difference between state and country data -10.325083333333327</w:t>
      </w:r>
    </w:p>
    <w:p w14:paraId="590A273C" w14:textId="77777777" w:rsidR="006054DC" w:rsidRPr="006054DC" w:rsidRDefault="006054DC" w:rsidP="006054DC">
      <w:pPr>
        <w:rPr>
          <w:sz w:val="20"/>
          <w:szCs w:val="20"/>
        </w:rPr>
      </w:pPr>
      <w:r w:rsidRPr="006054DC">
        <w:rPr>
          <w:sz w:val="20"/>
          <w:szCs w:val="20"/>
        </w:rPr>
        <w:t>Victoria</w:t>
      </w:r>
    </w:p>
    <w:p w14:paraId="75900E8C" w14:textId="77777777" w:rsidR="006054DC" w:rsidRPr="006054DC" w:rsidRDefault="006054DC" w:rsidP="006054DC">
      <w:pPr>
        <w:rPr>
          <w:sz w:val="20"/>
          <w:szCs w:val="20"/>
        </w:rPr>
      </w:pPr>
      <w:r w:rsidRPr="006054DC">
        <w:rPr>
          <w:sz w:val="20"/>
          <w:szCs w:val="20"/>
        </w:rPr>
        <w:t>Difference between state and country data -7.142916666666663</w:t>
      </w:r>
    </w:p>
    <w:p w14:paraId="328B0453" w14:textId="77777777" w:rsidR="006054DC" w:rsidRPr="006054DC" w:rsidRDefault="006054DC" w:rsidP="006054DC">
      <w:pPr>
        <w:rPr>
          <w:sz w:val="20"/>
          <w:szCs w:val="20"/>
        </w:rPr>
      </w:pPr>
      <w:r w:rsidRPr="006054DC">
        <w:rPr>
          <w:sz w:val="20"/>
          <w:szCs w:val="20"/>
        </w:rPr>
        <w:t>Western Australia</w:t>
      </w:r>
    </w:p>
    <w:p w14:paraId="1A31BA8C" w14:textId="77777777" w:rsidR="006054DC" w:rsidRPr="006054DC" w:rsidRDefault="006054DC" w:rsidP="006054DC">
      <w:pPr>
        <w:rPr>
          <w:sz w:val="20"/>
          <w:szCs w:val="20"/>
        </w:rPr>
      </w:pPr>
      <w:r w:rsidRPr="006054DC">
        <w:rPr>
          <w:sz w:val="20"/>
          <w:szCs w:val="20"/>
        </w:rPr>
        <w:t>Difference between state and country data 0.6866666666666816</w:t>
      </w:r>
    </w:p>
    <w:p w14:paraId="00CE50E6" w14:textId="77777777" w:rsidR="006054DC" w:rsidRPr="006054DC" w:rsidRDefault="006054DC" w:rsidP="006054DC">
      <w:pPr>
        <w:rPr>
          <w:sz w:val="20"/>
          <w:szCs w:val="20"/>
        </w:rPr>
      </w:pPr>
      <w:r w:rsidRPr="006054DC">
        <w:rPr>
          <w:sz w:val="20"/>
          <w:szCs w:val="20"/>
        </w:rPr>
        <w:t>[44, 705]</w:t>
      </w:r>
    </w:p>
    <w:p w14:paraId="06023856" w14:textId="77777777" w:rsidR="006054DC" w:rsidRPr="006054DC" w:rsidRDefault="006054DC" w:rsidP="006054DC">
      <w:pPr>
        <w:rPr>
          <w:sz w:val="20"/>
          <w:szCs w:val="20"/>
        </w:rPr>
      </w:pPr>
      <w:r w:rsidRPr="006054DC">
        <w:rPr>
          <w:sz w:val="20"/>
          <w:szCs w:val="20"/>
        </w:rPr>
        <w:t>Australian Capital Territory</w:t>
      </w:r>
    </w:p>
    <w:p w14:paraId="1E37F83D" w14:textId="77777777" w:rsidR="006054DC" w:rsidRPr="006054DC" w:rsidRDefault="006054DC" w:rsidP="006054DC">
      <w:pPr>
        <w:rPr>
          <w:sz w:val="20"/>
          <w:szCs w:val="20"/>
        </w:rPr>
      </w:pPr>
      <w:r w:rsidRPr="006054DC">
        <w:rPr>
          <w:sz w:val="20"/>
          <w:szCs w:val="20"/>
        </w:rPr>
        <w:t>Difference between state and country data -9.783083333333332</w:t>
      </w:r>
    </w:p>
    <w:p w14:paraId="643AF597" w14:textId="77777777" w:rsidR="006054DC" w:rsidRPr="006054DC" w:rsidRDefault="006054DC" w:rsidP="006054DC">
      <w:pPr>
        <w:rPr>
          <w:sz w:val="20"/>
          <w:szCs w:val="20"/>
        </w:rPr>
      </w:pPr>
      <w:r w:rsidRPr="006054DC">
        <w:rPr>
          <w:sz w:val="20"/>
          <w:szCs w:val="20"/>
        </w:rPr>
        <w:t>New South Wales</w:t>
      </w:r>
    </w:p>
    <w:p w14:paraId="44EC979B" w14:textId="77777777" w:rsidR="006054DC" w:rsidRPr="006054DC" w:rsidRDefault="006054DC" w:rsidP="006054DC">
      <w:pPr>
        <w:rPr>
          <w:sz w:val="20"/>
          <w:szCs w:val="20"/>
        </w:rPr>
      </w:pPr>
      <w:r w:rsidRPr="006054DC">
        <w:rPr>
          <w:sz w:val="20"/>
          <w:szCs w:val="20"/>
        </w:rPr>
        <w:t>Difference between state and country data -4.066333333333336</w:t>
      </w:r>
    </w:p>
    <w:p w14:paraId="4380ED33" w14:textId="77777777" w:rsidR="006054DC" w:rsidRPr="006054DC" w:rsidRDefault="006054DC" w:rsidP="006054DC">
      <w:pPr>
        <w:rPr>
          <w:sz w:val="20"/>
          <w:szCs w:val="20"/>
        </w:rPr>
      </w:pPr>
      <w:r w:rsidRPr="006054DC">
        <w:rPr>
          <w:sz w:val="20"/>
          <w:szCs w:val="20"/>
        </w:rPr>
        <w:t>Northern Territory</w:t>
      </w:r>
    </w:p>
    <w:p w14:paraId="441899D7" w14:textId="77777777" w:rsidR="006054DC" w:rsidRPr="006054DC" w:rsidRDefault="006054DC" w:rsidP="006054DC">
      <w:pPr>
        <w:rPr>
          <w:sz w:val="20"/>
          <w:szCs w:val="20"/>
        </w:rPr>
      </w:pPr>
      <w:r w:rsidRPr="006054DC">
        <w:rPr>
          <w:sz w:val="20"/>
          <w:szCs w:val="20"/>
        </w:rPr>
        <w:t>Difference between state and country data 3.0404999999999838</w:t>
      </w:r>
    </w:p>
    <w:p w14:paraId="7ED29E8D" w14:textId="77777777" w:rsidR="006054DC" w:rsidRPr="006054DC" w:rsidRDefault="006054DC" w:rsidP="006054DC">
      <w:pPr>
        <w:rPr>
          <w:sz w:val="20"/>
          <w:szCs w:val="20"/>
        </w:rPr>
      </w:pPr>
      <w:r w:rsidRPr="006054DC">
        <w:rPr>
          <w:sz w:val="20"/>
          <w:szCs w:val="20"/>
        </w:rPr>
        <w:t>Queensland</w:t>
      </w:r>
    </w:p>
    <w:p w14:paraId="71197211" w14:textId="77777777" w:rsidR="006054DC" w:rsidRPr="006054DC" w:rsidRDefault="006054DC" w:rsidP="006054DC">
      <w:pPr>
        <w:rPr>
          <w:sz w:val="20"/>
          <w:szCs w:val="20"/>
        </w:rPr>
      </w:pPr>
      <w:r w:rsidRPr="006054DC">
        <w:rPr>
          <w:sz w:val="20"/>
          <w:szCs w:val="20"/>
        </w:rPr>
        <w:t>Difference between state and country data 1.2065833333333131</w:t>
      </w:r>
    </w:p>
    <w:p w14:paraId="7839F720" w14:textId="77777777" w:rsidR="006054DC" w:rsidRPr="006054DC" w:rsidRDefault="006054DC" w:rsidP="006054DC">
      <w:pPr>
        <w:rPr>
          <w:sz w:val="20"/>
          <w:szCs w:val="20"/>
        </w:rPr>
      </w:pPr>
      <w:r w:rsidRPr="006054DC">
        <w:rPr>
          <w:sz w:val="20"/>
          <w:szCs w:val="20"/>
        </w:rPr>
        <w:t>South Australia</w:t>
      </w:r>
    </w:p>
    <w:p w14:paraId="62CA77B1" w14:textId="77777777" w:rsidR="006054DC" w:rsidRPr="006054DC" w:rsidRDefault="006054DC" w:rsidP="006054DC">
      <w:pPr>
        <w:rPr>
          <w:sz w:val="20"/>
          <w:szCs w:val="20"/>
        </w:rPr>
      </w:pPr>
      <w:r w:rsidRPr="006054DC">
        <w:rPr>
          <w:sz w:val="20"/>
          <w:szCs w:val="20"/>
        </w:rPr>
        <w:t>Difference between state and country data -2.0644166666666734</w:t>
      </w:r>
    </w:p>
    <w:p w14:paraId="0C5E9EE4" w14:textId="77777777" w:rsidR="006054DC" w:rsidRPr="006054DC" w:rsidRDefault="006054DC" w:rsidP="006054DC">
      <w:pPr>
        <w:rPr>
          <w:sz w:val="20"/>
          <w:szCs w:val="20"/>
        </w:rPr>
      </w:pPr>
      <w:r w:rsidRPr="006054DC">
        <w:rPr>
          <w:sz w:val="20"/>
          <w:szCs w:val="20"/>
        </w:rPr>
        <w:t>Tasmania</w:t>
      </w:r>
    </w:p>
    <w:p w14:paraId="25023F49" w14:textId="77777777" w:rsidR="006054DC" w:rsidRPr="006054DC" w:rsidRDefault="006054DC" w:rsidP="006054DC">
      <w:pPr>
        <w:rPr>
          <w:sz w:val="20"/>
          <w:szCs w:val="20"/>
        </w:rPr>
      </w:pPr>
      <w:r w:rsidRPr="006054DC">
        <w:rPr>
          <w:sz w:val="20"/>
          <w:szCs w:val="20"/>
        </w:rPr>
        <w:t>Difference between state and country data -10.749166666666655</w:t>
      </w:r>
    </w:p>
    <w:p w14:paraId="62429EAC" w14:textId="77777777" w:rsidR="006054DC" w:rsidRPr="006054DC" w:rsidRDefault="006054DC" w:rsidP="006054DC">
      <w:pPr>
        <w:rPr>
          <w:sz w:val="20"/>
          <w:szCs w:val="20"/>
        </w:rPr>
      </w:pPr>
      <w:r w:rsidRPr="006054DC">
        <w:rPr>
          <w:sz w:val="20"/>
          <w:szCs w:val="20"/>
        </w:rPr>
        <w:t>Victoria</w:t>
      </w:r>
    </w:p>
    <w:p w14:paraId="30CE0D71" w14:textId="77777777" w:rsidR="006054DC" w:rsidRPr="006054DC" w:rsidRDefault="006054DC" w:rsidP="006054DC">
      <w:pPr>
        <w:rPr>
          <w:sz w:val="20"/>
          <w:szCs w:val="20"/>
        </w:rPr>
      </w:pPr>
      <w:r w:rsidRPr="006054DC">
        <w:rPr>
          <w:sz w:val="20"/>
          <w:szCs w:val="20"/>
        </w:rPr>
        <w:t>Difference between state and country data -7.476083333333323</w:t>
      </w:r>
    </w:p>
    <w:p w14:paraId="6BE68389" w14:textId="77777777" w:rsidR="006054DC" w:rsidRPr="006054DC" w:rsidRDefault="006054DC" w:rsidP="006054DC">
      <w:pPr>
        <w:rPr>
          <w:sz w:val="20"/>
          <w:szCs w:val="20"/>
        </w:rPr>
      </w:pPr>
      <w:r w:rsidRPr="006054DC">
        <w:rPr>
          <w:sz w:val="20"/>
          <w:szCs w:val="20"/>
        </w:rPr>
        <w:t>Western Australia</w:t>
      </w:r>
    </w:p>
    <w:p w14:paraId="055116A9" w14:textId="77777777" w:rsidR="006054DC" w:rsidRPr="006054DC" w:rsidRDefault="006054DC" w:rsidP="006054DC">
      <w:pPr>
        <w:rPr>
          <w:sz w:val="20"/>
          <w:szCs w:val="20"/>
        </w:rPr>
      </w:pPr>
      <w:r w:rsidRPr="006054DC">
        <w:rPr>
          <w:sz w:val="20"/>
          <w:szCs w:val="20"/>
        </w:rPr>
        <w:t>Difference between state and country data 0.6750833333333439</w:t>
      </w:r>
    </w:p>
    <w:p w14:paraId="12DEF67D" w14:textId="77777777" w:rsidR="006054DC" w:rsidRPr="006054DC" w:rsidRDefault="006054DC" w:rsidP="006054DC">
      <w:pPr>
        <w:rPr>
          <w:sz w:val="20"/>
          <w:szCs w:val="20"/>
        </w:rPr>
      </w:pPr>
      <w:r w:rsidRPr="006054DC">
        <w:rPr>
          <w:sz w:val="20"/>
          <w:szCs w:val="20"/>
        </w:rPr>
        <w:t>[45, 721]</w:t>
      </w:r>
    </w:p>
    <w:p w14:paraId="0EA2C984" w14:textId="77777777" w:rsidR="006054DC" w:rsidRPr="006054DC" w:rsidRDefault="006054DC" w:rsidP="006054DC">
      <w:pPr>
        <w:rPr>
          <w:sz w:val="20"/>
          <w:szCs w:val="20"/>
        </w:rPr>
      </w:pPr>
      <w:r w:rsidRPr="006054DC">
        <w:rPr>
          <w:sz w:val="20"/>
          <w:szCs w:val="20"/>
        </w:rPr>
        <w:t>Australian Capital Territory</w:t>
      </w:r>
    </w:p>
    <w:p w14:paraId="161997F6" w14:textId="77777777" w:rsidR="006054DC" w:rsidRPr="006054DC" w:rsidRDefault="006054DC" w:rsidP="006054DC">
      <w:pPr>
        <w:rPr>
          <w:sz w:val="20"/>
          <w:szCs w:val="20"/>
        </w:rPr>
      </w:pPr>
      <w:r w:rsidRPr="006054DC">
        <w:rPr>
          <w:sz w:val="20"/>
          <w:szCs w:val="20"/>
        </w:rPr>
        <w:t>Difference between state and country data -10.320583333333328</w:t>
      </w:r>
    </w:p>
    <w:p w14:paraId="6EE76506" w14:textId="77777777" w:rsidR="006054DC" w:rsidRPr="006054DC" w:rsidRDefault="006054DC" w:rsidP="006054DC">
      <w:pPr>
        <w:rPr>
          <w:sz w:val="20"/>
          <w:szCs w:val="20"/>
        </w:rPr>
      </w:pPr>
      <w:r w:rsidRPr="006054DC">
        <w:rPr>
          <w:sz w:val="20"/>
          <w:szCs w:val="20"/>
        </w:rPr>
        <w:t>New South Wales</w:t>
      </w:r>
    </w:p>
    <w:p w14:paraId="3E1B7AE9" w14:textId="77777777" w:rsidR="006054DC" w:rsidRPr="006054DC" w:rsidRDefault="006054DC" w:rsidP="006054DC">
      <w:pPr>
        <w:rPr>
          <w:sz w:val="20"/>
          <w:szCs w:val="20"/>
        </w:rPr>
      </w:pPr>
      <w:r w:rsidRPr="006054DC">
        <w:rPr>
          <w:sz w:val="20"/>
          <w:szCs w:val="20"/>
        </w:rPr>
        <w:t>Difference between state and country data -4.55974999999998</w:t>
      </w:r>
    </w:p>
    <w:p w14:paraId="3F470D7E" w14:textId="77777777" w:rsidR="006054DC" w:rsidRPr="006054DC" w:rsidRDefault="006054DC" w:rsidP="006054DC">
      <w:pPr>
        <w:rPr>
          <w:sz w:val="20"/>
          <w:szCs w:val="20"/>
        </w:rPr>
      </w:pPr>
      <w:r w:rsidRPr="006054DC">
        <w:rPr>
          <w:sz w:val="20"/>
          <w:szCs w:val="20"/>
        </w:rPr>
        <w:t>Northern Territory</w:t>
      </w:r>
    </w:p>
    <w:p w14:paraId="23DD743D" w14:textId="77777777" w:rsidR="006054DC" w:rsidRPr="006054DC" w:rsidRDefault="006054DC" w:rsidP="006054DC">
      <w:pPr>
        <w:rPr>
          <w:sz w:val="20"/>
          <w:szCs w:val="20"/>
        </w:rPr>
      </w:pPr>
      <w:r w:rsidRPr="006054DC">
        <w:rPr>
          <w:sz w:val="20"/>
          <w:szCs w:val="20"/>
        </w:rPr>
        <w:t>Difference between state and country data 3.4079166666666865</w:t>
      </w:r>
    </w:p>
    <w:p w14:paraId="01C11D5C" w14:textId="77777777" w:rsidR="006054DC" w:rsidRPr="006054DC" w:rsidRDefault="006054DC" w:rsidP="006054DC">
      <w:pPr>
        <w:rPr>
          <w:sz w:val="20"/>
          <w:szCs w:val="20"/>
        </w:rPr>
      </w:pPr>
      <w:r w:rsidRPr="006054DC">
        <w:rPr>
          <w:sz w:val="20"/>
          <w:szCs w:val="20"/>
        </w:rPr>
        <w:t>Queensland</w:t>
      </w:r>
    </w:p>
    <w:p w14:paraId="688FF3B0" w14:textId="77777777" w:rsidR="006054DC" w:rsidRPr="006054DC" w:rsidRDefault="006054DC" w:rsidP="006054DC">
      <w:pPr>
        <w:rPr>
          <w:sz w:val="20"/>
          <w:szCs w:val="20"/>
        </w:rPr>
      </w:pPr>
      <w:r w:rsidRPr="006054DC">
        <w:rPr>
          <w:sz w:val="20"/>
          <w:szCs w:val="20"/>
        </w:rPr>
        <w:t>Difference between state and country data 1.4845000000000041</w:t>
      </w:r>
    </w:p>
    <w:p w14:paraId="758499A7" w14:textId="77777777" w:rsidR="006054DC" w:rsidRPr="006054DC" w:rsidRDefault="006054DC" w:rsidP="006054DC">
      <w:pPr>
        <w:rPr>
          <w:sz w:val="20"/>
          <w:szCs w:val="20"/>
        </w:rPr>
      </w:pPr>
      <w:r w:rsidRPr="006054DC">
        <w:rPr>
          <w:sz w:val="20"/>
          <w:szCs w:val="20"/>
        </w:rPr>
        <w:t>South Australia</w:t>
      </w:r>
    </w:p>
    <w:p w14:paraId="7B079007" w14:textId="77777777" w:rsidR="006054DC" w:rsidRPr="006054DC" w:rsidRDefault="006054DC" w:rsidP="006054DC">
      <w:pPr>
        <w:rPr>
          <w:sz w:val="20"/>
          <w:szCs w:val="20"/>
        </w:rPr>
      </w:pPr>
      <w:r w:rsidRPr="006054DC">
        <w:rPr>
          <w:sz w:val="20"/>
          <w:szCs w:val="20"/>
        </w:rPr>
        <w:t>Difference between state and country data -2.5038333333333114</w:t>
      </w:r>
    </w:p>
    <w:p w14:paraId="6C2D6031" w14:textId="77777777" w:rsidR="006054DC" w:rsidRPr="006054DC" w:rsidRDefault="006054DC" w:rsidP="006054DC">
      <w:pPr>
        <w:rPr>
          <w:sz w:val="20"/>
          <w:szCs w:val="20"/>
        </w:rPr>
      </w:pPr>
      <w:r w:rsidRPr="006054DC">
        <w:rPr>
          <w:sz w:val="20"/>
          <w:szCs w:val="20"/>
        </w:rPr>
        <w:t>Tasmania</w:t>
      </w:r>
    </w:p>
    <w:p w14:paraId="23D01730" w14:textId="77777777" w:rsidR="006054DC" w:rsidRPr="006054DC" w:rsidRDefault="006054DC" w:rsidP="006054DC">
      <w:pPr>
        <w:rPr>
          <w:sz w:val="20"/>
          <w:szCs w:val="20"/>
        </w:rPr>
      </w:pPr>
      <w:r w:rsidRPr="006054DC">
        <w:rPr>
          <w:sz w:val="20"/>
          <w:szCs w:val="20"/>
        </w:rPr>
        <w:t>Difference between state and country data -11.28699999999998</w:t>
      </w:r>
    </w:p>
    <w:p w14:paraId="011648C2" w14:textId="77777777" w:rsidR="006054DC" w:rsidRPr="006054DC" w:rsidRDefault="006054DC" w:rsidP="006054DC">
      <w:pPr>
        <w:rPr>
          <w:sz w:val="20"/>
          <w:szCs w:val="20"/>
        </w:rPr>
      </w:pPr>
      <w:r w:rsidRPr="006054DC">
        <w:rPr>
          <w:sz w:val="20"/>
          <w:szCs w:val="20"/>
        </w:rPr>
        <w:t>Victoria</w:t>
      </w:r>
    </w:p>
    <w:p w14:paraId="4EF1F66B" w14:textId="77777777" w:rsidR="006054DC" w:rsidRPr="006054DC" w:rsidRDefault="006054DC" w:rsidP="006054DC">
      <w:pPr>
        <w:rPr>
          <w:sz w:val="20"/>
          <w:szCs w:val="20"/>
        </w:rPr>
      </w:pPr>
      <w:r w:rsidRPr="006054DC">
        <w:rPr>
          <w:sz w:val="20"/>
          <w:szCs w:val="20"/>
        </w:rPr>
        <w:t>Difference between state and country data -7.94158333333333</w:t>
      </w:r>
    </w:p>
    <w:p w14:paraId="33874CB3" w14:textId="77777777" w:rsidR="006054DC" w:rsidRPr="006054DC" w:rsidRDefault="006054DC" w:rsidP="006054DC">
      <w:pPr>
        <w:rPr>
          <w:sz w:val="20"/>
          <w:szCs w:val="20"/>
        </w:rPr>
      </w:pPr>
      <w:r w:rsidRPr="006054DC">
        <w:rPr>
          <w:sz w:val="20"/>
          <w:szCs w:val="20"/>
        </w:rPr>
        <w:t>Western Australia</w:t>
      </w:r>
    </w:p>
    <w:p w14:paraId="68964E8F" w14:textId="77777777" w:rsidR="006054DC" w:rsidRPr="006054DC" w:rsidRDefault="006054DC" w:rsidP="006054DC">
      <w:pPr>
        <w:rPr>
          <w:sz w:val="20"/>
          <w:szCs w:val="20"/>
        </w:rPr>
      </w:pPr>
      <w:r w:rsidRPr="006054DC">
        <w:rPr>
          <w:sz w:val="20"/>
          <w:szCs w:val="20"/>
        </w:rPr>
        <w:t>Difference between state and country data 0.6800833333333429</w:t>
      </w:r>
    </w:p>
    <w:p w14:paraId="6950B47D" w14:textId="77777777" w:rsidR="006054DC" w:rsidRPr="006054DC" w:rsidRDefault="006054DC" w:rsidP="006054DC">
      <w:pPr>
        <w:rPr>
          <w:sz w:val="20"/>
          <w:szCs w:val="20"/>
        </w:rPr>
      </w:pPr>
      <w:r w:rsidRPr="006054DC">
        <w:rPr>
          <w:sz w:val="20"/>
          <w:szCs w:val="20"/>
        </w:rPr>
        <w:t>[46, 737]</w:t>
      </w:r>
    </w:p>
    <w:p w14:paraId="582918DE" w14:textId="77777777" w:rsidR="006054DC" w:rsidRPr="006054DC" w:rsidRDefault="006054DC" w:rsidP="006054DC">
      <w:pPr>
        <w:rPr>
          <w:sz w:val="20"/>
          <w:szCs w:val="20"/>
        </w:rPr>
      </w:pPr>
      <w:r w:rsidRPr="006054DC">
        <w:rPr>
          <w:sz w:val="20"/>
          <w:szCs w:val="20"/>
        </w:rPr>
        <w:t>Australian Capital Territory</w:t>
      </w:r>
    </w:p>
    <w:p w14:paraId="3BABE759" w14:textId="77777777" w:rsidR="006054DC" w:rsidRPr="006054DC" w:rsidRDefault="006054DC" w:rsidP="006054DC">
      <w:pPr>
        <w:rPr>
          <w:sz w:val="20"/>
          <w:szCs w:val="20"/>
        </w:rPr>
      </w:pPr>
      <w:r w:rsidRPr="006054DC">
        <w:rPr>
          <w:sz w:val="20"/>
          <w:szCs w:val="20"/>
        </w:rPr>
        <w:t>Difference between state and country data -9.780916666666663</w:t>
      </w:r>
    </w:p>
    <w:p w14:paraId="4CD70DFC" w14:textId="77777777" w:rsidR="006054DC" w:rsidRPr="006054DC" w:rsidRDefault="006054DC" w:rsidP="006054DC">
      <w:pPr>
        <w:rPr>
          <w:sz w:val="20"/>
          <w:szCs w:val="20"/>
        </w:rPr>
      </w:pPr>
      <w:r w:rsidRPr="006054DC">
        <w:rPr>
          <w:sz w:val="20"/>
          <w:szCs w:val="20"/>
        </w:rPr>
        <w:t>New South Wales</w:t>
      </w:r>
    </w:p>
    <w:p w14:paraId="71404F6A" w14:textId="77777777" w:rsidR="006054DC" w:rsidRPr="006054DC" w:rsidRDefault="006054DC" w:rsidP="006054DC">
      <w:pPr>
        <w:rPr>
          <w:sz w:val="20"/>
          <w:szCs w:val="20"/>
        </w:rPr>
      </w:pPr>
      <w:r w:rsidRPr="006054DC">
        <w:rPr>
          <w:sz w:val="20"/>
          <w:szCs w:val="20"/>
        </w:rPr>
        <w:t>Difference between state and country data -4.0931666666666615</w:t>
      </w:r>
    </w:p>
    <w:p w14:paraId="4B3391AA" w14:textId="77777777" w:rsidR="006054DC" w:rsidRPr="006054DC" w:rsidRDefault="006054DC" w:rsidP="006054DC">
      <w:pPr>
        <w:rPr>
          <w:sz w:val="20"/>
          <w:szCs w:val="20"/>
        </w:rPr>
      </w:pPr>
      <w:r w:rsidRPr="006054DC">
        <w:rPr>
          <w:sz w:val="20"/>
          <w:szCs w:val="20"/>
        </w:rPr>
        <w:t>Northern Territory</w:t>
      </w:r>
    </w:p>
    <w:p w14:paraId="1467FFDA" w14:textId="77777777" w:rsidR="006054DC" w:rsidRPr="006054DC" w:rsidRDefault="006054DC" w:rsidP="006054DC">
      <w:pPr>
        <w:rPr>
          <w:sz w:val="20"/>
          <w:szCs w:val="20"/>
        </w:rPr>
      </w:pPr>
      <w:r w:rsidRPr="006054DC">
        <w:rPr>
          <w:sz w:val="20"/>
          <w:szCs w:val="20"/>
        </w:rPr>
        <w:t>Difference between state and country data 2.9669999999999987</w:t>
      </w:r>
    </w:p>
    <w:p w14:paraId="74CF008B" w14:textId="77777777" w:rsidR="006054DC" w:rsidRPr="006054DC" w:rsidRDefault="006054DC" w:rsidP="006054DC">
      <w:pPr>
        <w:rPr>
          <w:sz w:val="20"/>
          <w:szCs w:val="20"/>
        </w:rPr>
      </w:pPr>
      <w:r w:rsidRPr="006054DC">
        <w:rPr>
          <w:sz w:val="20"/>
          <w:szCs w:val="20"/>
        </w:rPr>
        <w:t>Queensland</w:t>
      </w:r>
    </w:p>
    <w:p w14:paraId="4454D719" w14:textId="77777777" w:rsidR="006054DC" w:rsidRPr="006054DC" w:rsidRDefault="006054DC" w:rsidP="006054DC">
      <w:pPr>
        <w:rPr>
          <w:sz w:val="20"/>
          <w:szCs w:val="20"/>
        </w:rPr>
      </w:pPr>
      <w:r w:rsidRPr="006054DC">
        <w:rPr>
          <w:sz w:val="20"/>
          <w:szCs w:val="20"/>
        </w:rPr>
        <w:t>Difference between state and country data 1.3084999999999987</w:t>
      </w:r>
    </w:p>
    <w:p w14:paraId="05CCA4A4" w14:textId="77777777" w:rsidR="006054DC" w:rsidRPr="006054DC" w:rsidRDefault="006054DC" w:rsidP="006054DC">
      <w:pPr>
        <w:rPr>
          <w:sz w:val="20"/>
          <w:szCs w:val="20"/>
        </w:rPr>
      </w:pPr>
      <w:r w:rsidRPr="006054DC">
        <w:rPr>
          <w:sz w:val="20"/>
          <w:szCs w:val="20"/>
        </w:rPr>
        <w:t>South Australia</w:t>
      </w:r>
    </w:p>
    <w:p w14:paraId="16D4D0CB" w14:textId="77777777" w:rsidR="006054DC" w:rsidRPr="006054DC" w:rsidRDefault="006054DC" w:rsidP="006054DC">
      <w:pPr>
        <w:rPr>
          <w:sz w:val="20"/>
          <w:szCs w:val="20"/>
        </w:rPr>
      </w:pPr>
      <w:r w:rsidRPr="006054DC">
        <w:rPr>
          <w:sz w:val="20"/>
          <w:szCs w:val="20"/>
        </w:rPr>
        <w:t>Difference between state and country data -2.217833333333356</w:t>
      </w:r>
    </w:p>
    <w:p w14:paraId="7D5AAB79" w14:textId="77777777" w:rsidR="006054DC" w:rsidRPr="006054DC" w:rsidRDefault="006054DC" w:rsidP="006054DC">
      <w:pPr>
        <w:rPr>
          <w:sz w:val="20"/>
          <w:szCs w:val="20"/>
        </w:rPr>
      </w:pPr>
      <w:r w:rsidRPr="006054DC">
        <w:rPr>
          <w:sz w:val="20"/>
          <w:szCs w:val="20"/>
        </w:rPr>
        <w:t>Tasmania</w:t>
      </w:r>
    </w:p>
    <w:p w14:paraId="1A7135D9" w14:textId="77777777" w:rsidR="006054DC" w:rsidRPr="006054DC" w:rsidRDefault="006054DC" w:rsidP="006054DC">
      <w:pPr>
        <w:rPr>
          <w:sz w:val="20"/>
          <w:szCs w:val="20"/>
        </w:rPr>
      </w:pPr>
      <w:r w:rsidRPr="006054DC">
        <w:rPr>
          <w:sz w:val="20"/>
          <w:szCs w:val="20"/>
        </w:rPr>
        <w:t>Difference between state and country data -10.55966666666667</w:t>
      </w:r>
    </w:p>
    <w:p w14:paraId="042B8719" w14:textId="77777777" w:rsidR="006054DC" w:rsidRPr="006054DC" w:rsidRDefault="006054DC" w:rsidP="006054DC">
      <w:pPr>
        <w:rPr>
          <w:sz w:val="20"/>
          <w:szCs w:val="20"/>
        </w:rPr>
      </w:pPr>
      <w:r w:rsidRPr="006054DC">
        <w:rPr>
          <w:sz w:val="20"/>
          <w:szCs w:val="20"/>
        </w:rPr>
        <w:t>Victoria</w:t>
      </w:r>
    </w:p>
    <w:p w14:paraId="14EA8594" w14:textId="77777777" w:rsidR="006054DC" w:rsidRPr="006054DC" w:rsidRDefault="006054DC" w:rsidP="006054DC">
      <w:pPr>
        <w:rPr>
          <w:sz w:val="20"/>
          <w:szCs w:val="20"/>
        </w:rPr>
      </w:pPr>
      <w:r w:rsidRPr="006054DC">
        <w:rPr>
          <w:sz w:val="20"/>
          <w:szCs w:val="20"/>
        </w:rPr>
        <w:t>Difference between state and country data -7.12083333333333</w:t>
      </w:r>
    </w:p>
    <w:p w14:paraId="04133ACA" w14:textId="77777777" w:rsidR="006054DC" w:rsidRPr="006054DC" w:rsidRDefault="006054DC" w:rsidP="006054DC">
      <w:pPr>
        <w:rPr>
          <w:sz w:val="20"/>
          <w:szCs w:val="20"/>
        </w:rPr>
      </w:pPr>
      <w:r w:rsidRPr="006054DC">
        <w:rPr>
          <w:sz w:val="20"/>
          <w:szCs w:val="20"/>
        </w:rPr>
        <w:t>Western Australia</w:t>
      </w:r>
    </w:p>
    <w:p w14:paraId="70C2F773" w14:textId="77777777" w:rsidR="006054DC" w:rsidRPr="006054DC" w:rsidRDefault="006054DC" w:rsidP="006054DC">
      <w:pPr>
        <w:rPr>
          <w:sz w:val="20"/>
          <w:szCs w:val="20"/>
        </w:rPr>
      </w:pPr>
      <w:r w:rsidRPr="006054DC">
        <w:rPr>
          <w:sz w:val="20"/>
          <w:szCs w:val="20"/>
        </w:rPr>
        <w:t>Difference between state and country data 0.6751666666666587</w:t>
      </w:r>
    </w:p>
    <w:p w14:paraId="029BED18" w14:textId="77777777" w:rsidR="006054DC" w:rsidRPr="006054DC" w:rsidRDefault="006054DC" w:rsidP="006054DC">
      <w:pPr>
        <w:rPr>
          <w:sz w:val="20"/>
          <w:szCs w:val="20"/>
        </w:rPr>
      </w:pPr>
      <w:r w:rsidRPr="006054DC">
        <w:rPr>
          <w:sz w:val="20"/>
          <w:szCs w:val="20"/>
        </w:rPr>
        <w:t>[47, 753]</w:t>
      </w:r>
    </w:p>
    <w:p w14:paraId="32E35E01" w14:textId="77777777" w:rsidR="006054DC" w:rsidRPr="006054DC" w:rsidRDefault="006054DC" w:rsidP="006054DC">
      <w:pPr>
        <w:rPr>
          <w:sz w:val="20"/>
          <w:szCs w:val="20"/>
        </w:rPr>
      </w:pPr>
      <w:r w:rsidRPr="006054DC">
        <w:rPr>
          <w:sz w:val="20"/>
          <w:szCs w:val="20"/>
        </w:rPr>
        <w:t>Australian Capital Territory</w:t>
      </w:r>
    </w:p>
    <w:p w14:paraId="579A0D41" w14:textId="77777777" w:rsidR="006054DC" w:rsidRPr="006054DC" w:rsidRDefault="006054DC" w:rsidP="006054DC">
      <w:pPr>
        <w:rPr>
          <w:sz w:val="20"/>
          <w:szCs w:val="20"/>
        </w:rPr>
      </w:pPr>
      <w:r w:rsidRPr="006054DC">
        <w:rPr>
          <w:sz w:val="20"/>
          <w:szCs w:val="20"/>
        </w:rPr>
        <w:t>Difference between state and country data -9.302923076923072</w:t>
      </w:r>
    </w:p>
    <w:p w14:paraId="4BFB4CA1" w14:textId="77777777" w:rsidR="006054DC" w:rsidRPr="006054DC" w:rsidRDefault="006054DC" w:rsidP="006054DC">
      <w:pPr>
        <w:rPr>
          <w:sz w:val="20"/>
          <w:szCs w:val="20"/>
        </w:rPr>
      </w:pPr>
      <w:r w:rsidRPr="006054DC">
        <w:rPr>
          <w:sz w:val="20"/>
          <w:szCs w:val="20"/>
        </w:rPr>
        <w:t>New South Wales</w:t>
      </w:r>
    </w:p>
    <w:p w14:paraId="02B7AA6A" w14:textId="77777777" w:rsidR="006054DC" w:rsidRPr="006054DC" w:rsidRDefault="006054DC" w:rsidP="006054DC">
      <w:pPr>
        <w:rPr>
          <w:sz w:val="20"/>
          <w:szCs w:val="20"/>
        </w:rPr>
      </w:pPr>
      <w:r w:rsidRPr="006054DC">
        <w:rPr>
          <w:sz w:val="20"/>
          <w:szCs w:val="20"/>
        </w:rPr>
        <w:t>Difference between state and country data -3.7398461538461554</w:t>
      </w:r>
    </w:p>
    <w:p w14:paraId="5B114387" w14:textId="77777777" w:rsidR="006054DC" w:rsidRPr="006054DC" w:rsidRDefault="006054DC" w:rsidP="006054DC">
      <w:pPr>
        <w:rPr>
          <w:sz w:val="20"/>
          <w:szCs w:val="20"/>
        </w:rPr>
      </w:pPr>
      <w:r w:rsidRPr="006054DC">
        <w:rPr>
          <w:sz w:val="20"/>
          <w:szCs w:val="20"/>
        </w:rPr>
        <w:t>Northern Territory</w:t>
      </w:r>
    </w:p>
    <w:p w14:paraId="40587387" w14:textId="77777777" w:rsidR="006054DC" w:rsidRPr="006054DC" w:rsidRDefault="006054DC" w:rsidP="006054DC">
      <w:pPr>
        <w:rPr>
          <w:sz w:val="20"/>
          <w:szCs w:val="20"/>
        </w:rPr>
      </w:pPr>
      <w:r w:rsidRPr="006054DC">
        <w:rPr>
          <w:sz w:val="20"/>
          <w:szCs w:val="20"/>
        </w:rPr>
        <w:t>Difference between state and country data 2.9303076923076965</w:t>
      </w:r>
    </w:p>
    <w:p w14:paraId="1C54D896" w14:textId="77777777" w:rsidR="006054DC" w:rsidRPr="006054DC" w:rsidRDefault="006054DC" w:rsidP="006054DC">
      <w:pPr>
        <w:rPr>
          <w:sz w:val="20"/>
          <w:szCs w:val="20"/>
        </w:rPr>
      </w:pPr>
      <w:r w:rsidRPr="006054DC">
        <w:rPr>
          <w:sz w:val="20"/>
          <w:szCs w:val="20"/>
        </w:rPr>
        <w:t>Queensland</w:t>
      </w:r>
    </w:p>
    <w:p w14:paraId="7E05C476" w14:textId="77777777" w:rsidR="006054DC" w:rsidRPr="006054DC" w:rsidRDefault="006054DC" w:rsidP="006054DC">
      <w:pPr>
        <w:rPr>
          <w:sz w:val="20"/>
          <w:szCs w:val="20"/>
        </w:rPr>
      </w:pPr>
      <w:r w:rsidRPr="006054DC">
        <w:rPr>
          <w:sz w:val="20"/>
          <w:szCs w:val="20"/>
        </w:rPr>
        <w:t>Difference between state and country data 1.27976923076924</w:t>
      </w:r>
    </w:p>
    <w:p w14:paraId="3E4ED821" w14:textId="77777777" w:rsidR="006054DC" w:rsidRPr="006054DC" w:rsidRDefault="006054DC" w:rsidP="006054DC">
      <w:pPr>
        <w:rPr>
          <w:sz w:val="20"/>
          <w:szCs w:val="20"/>
        </w:rPr>
      </w:pPr>
      <w:r w:rsidRPr="006054DC">
        <w:rPr>
          <w:sz w:val="20"/>
          <w:szCs w:val="20"/>
        </w:rPr>
        <w:t>South Australia</w:t>
      </w:r>
    </w:p>
    <w:p w14:paraId="71C64E2A" w14:textId="77777777" w:rsidR="006054DC" w:rsidRPr="006054DC" w:rsidRDefault="006054DC" w:rsidP="006054DC">
      <w:pPr>
        <w:rPr>
          <w:sz w:val="20"/>
          <w:szCs w:val="20"/>
        </w:rPr>
      </w:pPr>
      <w:r w:rsidRPr="006054DC">
        <w:rPr>
          <w:sz w:val="20"/>
          <w:szCs w:val="20"/>
        </w:rPr>
        <w:t>Difference between state and country data -2.240307692307681</w:t>
      </w:r>
    </w:p>
    <w:p w14:paraId="5FB19BD7" w14:textId="77777777" w:rsidR="006054DC" w:rsidRPr="006054DC" w:rsidRDefault="006054DC" w:rsidP="006054DC">
      <w:pPr>
        <w:rPr>
          <w:sz w:val="20"/>
          <w:szCs w:val="20"/>
        </w:rPr>
      </w:pPr>
      <w:r w:rsidRPr="006054DC">
        <w:rPr>
          <w:sz w:val="20"/>
          <w:szCs w:val="20"/>
        </w:rPr>
        <w:t>Tasmania</w:t>
      </w:r>
    </w:p>
    <w:p w14:paraId="3BB4673D" w14:textId="77777777" w:rsidR="006054DC" w:rsidRPr="006054DC" w:rsidRDefault="006054DC" w:rsidP="006054DC">
      <w:pPr>
        <w:rPr>
          <w:sz w:val="20"/>
          <w:szCs w:val="20"/>
        </w:rPr>
      </w:pPr>
      <w:r w:rsidRPr="006054DC">
        <w:rPr>
          <w:sz w:val="20"/>
          <w:szCs w:val="20"/>
        </w:rPr>
        <w:t>Difference between state and country data -10.636461538461527</w:t>
      </w:r>
    </w:p>
    <w:p w14:paraId="12E96ABA" w14:textId="77777777" w:rsidR="006054DC" w:rsidRPr="006054DC" w:rsidRDefault="006054DC" w:rsidP="006054DC">
      <w:pPr>
        <w:rPr>
          <w:sz w:val="20"/>
          <w:szCs w:val="20"/>
        </w:rPr>
      </w:pPr>
      <w:r w:rsidRPr="006054DC">
        <w:rPr>
          <w:sz w:val="20"/>
          <w:szCs w:val="20"/>
        </w:rPr>
        <w:t>Victoria</w:t>
      </w:r>
    </w:p>
    <w:p w14:paraId="1FB013B3" w14:textId="77777777" w:rsidR="006054DC" w:rsidRPr="006054DC" w:rsidRDefault="006054DC" w:rsidP="006054DC">
      <w:pPr>
        <w:rPr>
          <w:sz w:val="20"/>
          <w:szCs w:val="20"/>
        </w:rPr>
      </w:pPr>
      <w:r w:rsidRPr="006054DC">
        <w:rPr>
          <w:sz w:val="20"/>
          <w:szCs w:val="20"/>
        </w:rPr>
        <w:t>Difference between state and country data -7.169923076923064</w:t>
      </w:r>
    </w:p>
    <w:p w14:paraId="40F0815C" w14:textId="77777777" w:rsidR="006054DC" w:rsidRPr="006054DC" w:rsidRDefault="006054DC" w:rsidP="006054DC">
      <w:pPr>
        <w:rPr>
          <w:sz w:val="20"/>
          <w:szCs w:val="20"/>
        </w:rPr>
      </w:pPr>
      <w:r w:rsidRPr="006054DC">
        <w:rPr>
          <w:sz w:val="20"/>
          <w:szCs w:val="20"/>
        </w:rPr>
        <w:t>Western Australia</w:t>
      </w:r>
    </w:p>
    <w:p w14:paraId="659F7D43" w14:textId="77777777" w:rsidR="006054DC" w:rsidRPr="006054DC" w:rsidRDefault="006054DC" w:rsidP="006054DC">
      <w:pPr>
        <w:rPr>
          <w:sz w:val="20"/>
          <w:szCs w:val="20"/>
        </w:rPr>
      </w:pPr>
      <w:r w:rsidRPr="006054DC">
        <w:rPr>
          <w:sz w:val="20"/>
          <w:szCs w:val="20"/>
        </w:rPr>
        <w:t>Difference between state and country data 0.6169999999999902</w:t>
      </w:r>
    </w:p>
    <w:p w14:paraId="32956130" w14:textId="77777777" w:rsidR="006054DC" w:rsidRPr="006054DC" w:rsidRDefault="006054DC" w:rsidP="006054DC">
      <w:pPr>
        <w:rPr>
          <w:sz w:val="20"/>
          <w:szCs w:val="20"/>
        </w:rPr>
      </w:pPr>
      <w:r w:rsidRPr="006054DC">
        <w:rPr>
          <w:sz w:val="20"/>
          <w:szCs w:val="20"/>
        </w:rPr>
        <w:t>[48, 769]</w:t>
      </w:r>
    </w:p>
    <w:p w14:paraId="27BE2CDB" w14:textId="77777777" w:rsidR="006054DC" w:rsidRPr="006054DC" w:rsidRDefault="006054DC" w:rsidP="006054DC">
      <w:pPr>
        <w:rPr>
          <w:sz w:val="20"/>
          <w:szCs w:val="20"/>
        </w:rPr>
      </w:pPr>
      <w:r w:rsidRPr="006054DC">
        <w:rPr>
          <w:sz w:val="20"/>
          <w:szCs w:val="20"/>
        </w:rPr>
        <w:t>Australian Capital Territory</w:t>
      </w:r>
    </w:p>
    <w:p w14:paraId="45CB8CCC" w14:textId="77777777" w:rsidR="006054DC" w:rsidRPr="006054DC" w:rsidRDefault="006054DC" w:rsidP="006054DC">
      <w:pPr>
        <w:rPr>
          <w:sz w:val="20"/>
          <w:szCs w:val="20"/>
        </w:rPr>
      </w:pPr>
      <w:r w:rsidRPr="006054DC">
        <w:rPr>
          <w:sz w:val="20"/>
          <w:szCs w:val="20"/>
        </w:rPr>
        <w:t>Difference between state and country data -10.271454545454535</w:t>
      </w:r>
    </w:p>
    <w:p w14:paraId="2CE553A4" w14:textId="77777777" w:rsidR="006054DC" w:rsidRPr="006054DC" w:rsidRDefault="006054DC" w:rsidP="006054DC">
      <w:pPr>
        <w:rPr>
          <w:sz w:val="20"/>
          <w:szCs w:val="20"/>
        </w:rPr>
      </w:pPr>
      <w:r w:rsidRPr="006054DC">
        <w:rPr>
          <w:sz w:val="20"/>
          <w:szCs w:val="20"/>
        </w:rPr>
        <w:t>New South Wales</w:t>
      </w:r>
    </w:p>
    <w:p w14:paraId="74C672C5" w14:textId="77777777" w:rsidR="006054DC" w:rsidRPr="006054DC" w:rsidRDefault="006054DC" w:rsidP="006054DC">
      <w:pPr>
        <w:rPr>
          <w:sz w:val="20"/>
          <w:szCs w:val="20"/>
        </w:rPr>
      </w:pPr>
      <w:r w:rsidRPr="006054DC">
        <w:rPr>
          <w:sz w:val="20"/>
          <w:szCs w:val="20"/>
        </w:rPr>
        <w:t>Difference between state and country data -4.5492727272727045</w:t>
      </w:r>
    </w:p>
    <w:p w14:paraId="7C2DF89B" w14:textId="77777777" w:rsidR="006054DC" w:rsidRPr="006054DC" w:rsidRDefault="006054DC" w:rsidP="006054DC">
      <w:pPr>
        <w:rPr>
          <w:sz w:val="20"/>
          <w:szCs w:val="20"/>
        </w:rPr>
      </w:pPr>
      <w:r w:rsidRPr="006054DC">
        <w:rPr>
          <w:sz w:val="20"/>
          <w:szCs w:val="20"/>
        </w:rPr>
        <w:t>Northern Territory</w:t>
      </w:r>
    </w:p>
    <w:p w14:paraId="0AA75B0E" w14:textId="77777777" w:rsidR="006054DC" w:rsidRPr="006054DC" w:rsidRDefault="006054DC" w:rsidP="006054DC">
      <w:pPr>
        <w:rPr>
          <w:sz w:val="20"/>
          <w:szCs w:val="20"/>
        </w:rPr>
      </w:pPr>
      <w:r w:rsidRPr="006054DC">
        <w:rPr>
          <w:sz w:val="20"/>
          <w:szCs w:val="20"/>
        </w:rPr>
        <w:t>Difference between state and country data 3.834909090909111</w:t>
      </w:r>
    </w:p>
    <w:p w14:paraId="515CEE98" w14:textId="77777777" w:rsidR="006054DC" w:rsidRPr="006054DC" w:rsidRDefault="006054DC" w:rsidP="006054DC">
      <w:pPr>
        <w:rPr>
          <w:sz w:val="20"/>
          <w:szCs w:val="20"/>
        </w:rPr>
      </w:pPr>
      <w:r w:rsidRPr="006054DC">
        <w:rPr>
          <w:sz w:val="20"/>
          <w:szCs w:val="20"/>
        </w:rPr>
        <w:t>Queensland</w:t>
      </w:r>
    </w:p>
    <w:p w14:paraId="753A1422" w14:textId="77777777" w:rsidR="006054DC" w:rsidRPr="006054DC" w:rsidRDefault="006054DC" w:rsidP="006054DC">
      <w:pPr>
        <w:rPr>
          <w:sz w:val="20"/>
          <w:szCs w:val="20"/>
        </w:rPr>
      </w:pPr>
      <w:r w:rsidRPr="006054DC">
        <w:rPr>
          <w:sz w:val="20"/>
          <w:szCs w:val="20"/>
        </w:rPr>
        <w:t>Difference between state and country data 1.9163636363636556</w:t>
      </w:r>
    </w:p>
    <w:p w14:paraId="5023512A" w14:textId="77777777" w:rsidR="006054DC" w:rsidRPr="006054DC" w:rsidRDefault="006054DC" w:rsidP="006054DC">
      <w:pPr>
        <w:rPr>
          <w:sz w:val="20"/>
          <w:szCs w:val="20"/>
        </w:rPr>
      </w:pPr>
      <w:r w:rsidRPr="006054DC">
        <w:rPr>
          <w:sz w:val="20"/>
          <w:szCs w:val="20"/>
        </w:rPr>
        <w:t>South Australia</w:t>
      </w:r>
    </w:p>
    <w:p w14:paraId="75ED98FD" w14:textId="77777777" w:rsidR="006054DC" w:rsidRPr="006054DC" w:rsidRDefault="006054DC" w:rsidP="006054DC">
      <w:pPr>
        <w:rPr>
          <w:sz w:val="20"/>
          <w:szCs w:val="20"/>
        </w:rPr>
      </w:pPr>
      <w:r w:rsidRPr="006054DC">
        <w:rPr>
          <w:sz w:val="20"/>
          <w:szCs w:val="20"/>
        </w:rPr>
        <w:t>Difference between state and country data -2.777363636363617</w:t>
      </w:r>
    </w:p>
    <w:p w14:paraId="37130EDB" w14:textId="77777777" w:rsidR="006054DC" w:rsidRPr="006054DC" w:rsidRDefault="006054DC" w:rsidP="006054DC">
      <w:pPr>
        <w:rPr>
          <w:sz w:val="20"/>
          <w:szCs w:val="20"/>
        </w:rPr>
      </w:pPr>
      <w:r w:rsidRPr="006054DC">
        <w:rPr>
          <w:sz w:val="20"/>
          <w:szCs w:val="20"/>
        </w:rPr>
        <w:t>Tasmania</w:t>
      </w:r>
    </w:p>
    <w:p w14:paraId="712DC571" w14:textId="77777777" w:rsidR="006054DC" w:rsidRPr="006054DC" w:rsidRDefault="006054DC" w:rsidP="006054DC">
      <w:pPr>
        <w:rPr>
          <w:sz w:val="20"/>
          <w:szCs w:val="20"/>
        </w:rPr>
      </w:pPr>
      <w:r w:rsidRPr="006054DC">
        <w:rPr>
          <w:sz w:val="20"/>
          <w:szCs w:val="20"/>
        </w:rPr>
        <w:t>Difference between state and country data -11.2332727272727</w:t>
      </w:r>
    </w:p>
    <w:p w14:paraId="03FC70BF" w14:textId="77777777" w:rsidR="006054DC" w:rsidRPr="006054DC" w:rsidRDefault="006054DC" w:rsidP="006054DC">
      <w:pPr>
        <w:rPr>
          <w:sz w:val="20"/>
          <w:szCs w:val="20"/>
        </w:rPr>
      </w:pPr>
      <w:r w:rsidRPr="006054DC">
        <w:rPr>
          <w:sz w:val="20"/>
          <w:szCs w:val="20"/>
        </w:rPr>
        <w:t>Victoria</w:t>
      </w:r>
    </w:p>
    <w:p w14:paraId="067E0A0F" w14:textId="77777777" w:rsidR="006054DC" w:rsidRPr="006054DC" w:rsidRDefault="006054DC" w:rsidP="006054DC">
      <w:pPr>
        <w:rPr>
          <w:sz w:val="20"/>
          <w:szCs w:val="20"/>
        </w:rPr>
      </w:pPr>
      <w:r w:rsidRPr="006054DC">
        <w:rPr>
          <w:sz w:val="20"/>
          <w:szCs w:val="20"/>
        </w:rPr>
        <w:t>Difference between state and country data -8.180090909090891</w:t>
      </w:r>
    </w:p>
    <w:p w14:paraId="2C549D8B" w14:textId="77777777" w:rsidR="006054DC" w:rsidRPr="006054DC" w:rsidRDefault="006054DC" w:rsidP="006054DC">
      <w:pPr>
        <w:rPr>
          <w:sz w:val="20"/>
          <w:szCs w:val="20"/>
        </w:rPr>
      </w:pPr>
      <w:r w:rsidRPr="006054DC">
        <w:rPr>
          <w:sz w:val="20"/>
          <w:szCs w:val="20"/>
        </w:rPr>
        <w:t>Western Australia</w:t>
      </w:r>
    </w:p>
    <w:p w14:paraId="452CAAE6" w14:textId="77777777" w:rsidR="006054DC" w:rsidRPr="006054DC" w:rsidRDefault="006054DC" w:rsidP="006054DC">
      <w:pPr>
        <w:rPr>
          <w:sz w:val="20"/>
          <w:szCs w:val="20"/>
        </w:rPr>
      </w:pPr>
      <w:r w:rsidRPr="006054DC">
        <w:rPr>
          <w:sz w:val="20"/>
          <w:szCs w:val="20"/>
        </w:rPr>
        <w:t>Difference between state and country data 0.28427272727275366</w:t>
      </w:r>
    </w:p>
    <w:p w14:paraId="5DA50561" w14:textId="77777777" w:rsidR="006054DC" w:rsidRPr="006054DC" w:rsidRDefault="006054DC" w:rsidP="006054DC">
      <w:pPr>
        <w:rPr>
          <w:sz w:val="20"/>
          <w:szCs w:val="20"/>
        </w:rPr>
      </w:pPr>
      <w:r w:rsidRPr="006054DC">
        <w:rPr>
          <w:sz w:val="20"/>
          <w:szCs w:val="20"/>
        </w:rPr>
        <w:t>[49, 785]</w:t>
      </w:r>
    </w:p>
    <w:p w14:paraId="1ECC538D" w14:textId="77777777" w:rsidR="006054DC" w:rsidRPr="006054DC" w:rsidRDefault="006054DC" w:rsidP="006054DC">
      <w:pPr>
        <w:rPr>
          <w:sz w:val="20"/>
          <w:szCs w:val="20"/>
        </w:rPr>
      </w:pPr>
      <w:r w:rsidRPr="006054DC">
        <w:rPr>
          <w:sz w:val="20"/>
          <w:szCs w:val="20"/>
        </w:rPr>
        <w:t>Australian Capital Territory</w:t>
      </w:r>
    </w:p>
    <w:p w14:paraId="1FADFE9F" w14:textId="77777777" w:rsidR="006054DC" w:rsidRPr="006054DC" w:rsidRDefault="006054DC" w:rsidP="006054DC">
      <w:pPr>
        <w:rPr>
          <w:sz w:val="20"/>
          <w:szCs w:val="20"/>
        </w:rPr>
      </w:pPr>
      <w:r w:rsidRPr="006054DC">
        <w:rPr>
          <w:sz w:val="20"/>
          <w:szCs w:val="20"/>
        </w:rPr>
        <w:t>Difference between state and country data -10.090916666666672</w:t>
      </w:r>
    </w:p>
    <w:p w14:paraId="710DEEA7" w14:textId="77777777" w:rsidR="006054DC" w:rsidRPr="006054DC" w:rsidRDefault="006054DC" w:rsidP="006054DC">
      <w:pPr>
        <w:rPr>
          <w:sz w:val="20"/>
          <w:szCs w:val="20"/>
        </w:rPr>
      </w:pPr>
      <w:r w:rsidRPr="006054DC">
        <w:rPr>
          <w:sz w:val="20"/>
          <w:szCs w:val="20"/>
        </w:rPr>
        <w:t>New South Wales</w:t>
      </w:r>
    </w:p>
    <w:p w14:paraId="3E897527" w14:textId="77777777" w:rsidR="006054DC" w:rsidRPr="006054DC" w:rsidRDefault="006054DC" w:rsidP="006054DC">
      <w:pPr>
        <w:rPr>
          <w:sz w:val="20"/>
          <w:szCs w:val="20"/>
        </w:rPr>
      </w:pPr>
      <w:r w:rsidRPr="006054DC">
        <w:rPr>
          <w:sz w:val="20"/>
          <w:szCs w:val="20"/>
        </w:rPr>
        <w:t>Difference between state and country data -4.112500000000008</w:t>
      </w:r>
    </w:p>
    <w:p w14:paraId="3A603601" w14:textId="77777777" w:rsidR="006054DC" w:rsidRPr="006054DC" w:rsidRDefault="006054DC" w:rsidP="006054DC">
      <w:pPr>
        <w:rPr>
          <w:sz w:val="20"/>
          <w:szCs w:val="20"/>
        </w:rPr>
      </w:pPr>
      <w:r w:rsidRPr="006054DC">
        <w:rPr>
          <w:sz w:val="20"/>
          <w:szCs w:val="20"/>
        </w:rPr>
        <w:t>Northern Territory</w:t>
      </w:r>
    </w:p>
    <w:p w14:paraId="1804A03A" w14:textId="77777777" w:rsidR="006054DC" w:rsidRPr="006054DC" w:rsidRDefault="006054DC" w:rsidP="006054DC">
      <w:pPr>
        <w:rPr>
          <w:sz w:val="20"/>
          <w:szCs w:val="20"/>
        </w:rPr>
      </w:pPr>
      <w:r w:rsidRPr="006054DC">
        <w:rPr>
          <w:sz w:val="20"/>
          <w:szCs w:val="20"/>
        </w:rPr>
        <w:t>Difference between state and country data 3.0381666666666653</w:t>
      </w:r>
    </w:p>
    <w:p w14:paraId="04839F13" w14:textId="77777777" w:rsidR="006054DC" w:rsidRPr="006054DC" w:rsidRDefault="006054DC" w:rsidP="006054DC">
      <w:pPr>
        <w:rPr>
          <w:sz w:val="20"/>
          <w:szCs w:val="20"/>
        </w:rPr>
      </w:pPr>
      <w:r w:rsidRPr="006054DC">
        <w:rPr>
          <w:sz w:val="20"/>
          <w:szCs w:val="20"/>
        </w:rPr>
        <w:t>Queensland</w:t>
      </w:r>
    </w:p>
    <w:p w14:paraId="487A52C0" w14:textId="77777777" w:rsidR="006054DC" w:rsidRPr="006054DC" w:rsidRDefault="006054DC" w:rsidP="006054DC">
      <w:pPr>
        <w:rPr>
          <w:sz w:val="20"/>
          <w:szCs w:val="20"/>
        </w:rPr>
      </w:pPr>
      <w:r w:rsidRPr="006054DC">
        <w:rPr>
          <w:sz w:val="20"/>
          <w:szCs w:val="20"/>
        </w:rPr>
        <w:t>Difference between state and country data 1.575999999999997</w:t>
      </w:r>
    </w:p>
    <w:p w14:paraId="17C56818" w14:textId="77777777" w:rsidR="006054DC" w:rsidRPr="006054DC" w:rsidRDefault="006054DC" w:rsidP="006054DC">
      <w:pPr>
        <w:rPr>
          <w:sz w:val="20"/>
          <w:szCs w:val="20"/>
        </w:rPr>
      </w:pPr>
      <w:r w:rsidRPr="006054DC">
        <w:rPr>
          <w:sz w:val="20"/>
          <w:szCs w:val="20"/>
        </w:rPr>
        <w:t>South Australia</w:t>
      </w:r>
    </w:p>
    <w:p w14:paraId="0B371A1E" w14:textId="77777777" w:rsidR="006054DC" w:rsidRPr="006054DC" w:rsidRDefault="006054DC" w:rsidP="006054DC">
      <w:pPr>
        <w:rPr>
          <w:sz w:val="20"/>
          <w:szCs w:val="20"/>
        </w:rPr>
      </w:pPr>
      <w:r w:rsidRPr="006054DC">
        <w:rPr>
          <w:sz w:val="20"/>
          <w:szCs w:val="20"/>
        </w:rPr>
        <w:t>Difference between state and country data -2.3708333333333584</w:t>
      </w:r>
    </w:p>
    <w:p w14:paraId="5BF1A99E" w14:textId="77777777" w:rsidR="006054DC" w:rsidRPr="006054DC" w:rsidRDefault="006054DC" w:rsidP="006054DC">
      <w:pPr>
        <w:rPr>
          <w:sz w:val="20"/>
          <w:szCs w:val="20"/>
        </w:rPr>
      </w:pPr>
      <w:r w:rsidRPr="006054DC">
        <w:rPr>
          <w:sz w:val="20"/>
          <w:szCs w:val="20"/>
        </w:rPr>
        <w:t>Tasmania</w:t>
      </w:r>
    </w:p>
    <w:p w14:paraId="6104FF7E" w14:textId="77777777" w:rsidR="006054DC" w:rsidRPr="006054DC" w:rsidRDefault="006054DC" w:rsidP="006054DC">
      <w:pPr>
        <w:rPr>
          <w:sz w:val="20"/>
          <w:szCs w:val="20"/>
        </w:rPr>
      </w:pPr>
      <w:r w:rsidRPr="006054DC">
        <w:rPr>
          <w:sz w:val="20"/>
          <w:szCs w:val="20"/>
        </w:rPr>
        <w:t>Difference between state and country data -10.93025</w:t>
      </w:r>
    </w:p>
    <w:p w14:paraId="17CA7099" w14:textId="77777777" w:rsidR="006054DC" w:rsidRPr="006054DC" w:rsidRDefault="006054DC" w:rsidP="006054DC">
      <w:pPr>
        <w:rPr>
          <w:sz w:val="20"/>
          <w:szCs w:val="20"/>
        </w:rPr>
      </w:pPr>
      <w:r w:rsidRPr="006054DC">
        <w:rPr>
          <w:sz w:val="20"/>
          <w:szCs w:val="20"/>
        </w:rPr>
        <w:t>Victoria</w:t>
      </w:r>
    </w:p>
    <w:p w14:paraId="4C4E5FAB" w14:textId="77777777" w:rsidR="006054DC" w:rsidRPr="006054DC" w:rsidRDefault="006054DC" w:rsidP="006054DC">
      <w:pPr>
        <w:rPr>
          <w:sz w:val="20"/>
          <w:szCs w:val="20"/>
        </w:rPr>
      </w:pPr>
      <w:r w:rsidRPr="006054DC">
        <w:rPr>
          <w:sz w:val="20"/>
          <w:szCs w:val="20"/>
        </w:rPr>
        <w:t>Difference between state and country data -7.532916666666667</w:t>
      </w:r>
    </w:p>
    <w:p w14:paraId="75B904E6" w14:textId="77777777" w:rsidR="006054DC" w:rsidRPr="006054DC" w:rsidRDefault="006054DC" w:rsidP="006054DC">
      <w:pPr>
        <w:rPr>
          <w:sz w:val="20"/>
          <w:szCs w:val="20"/>
        </w:rPr>
      </w:pPr>
      <w:r w:rsidRPr="006054DC">
        <w:rPr>
          <w:sz w:val="20"/>
          <w:szCs w:val="20"/>
        </w:rPr>
        <w:t>Western Australia</w:t>
      </w:r>
    </w:p>
    <w:p w14:paraId="55FDED54" w14:textId="77777777" w:rsidR="006054DC" w:rsidRPr="006054DC" w:rsidRDefault="006054DC" w:rsidP="006054DC">
      <w:pPr>
        <w:rPr>
          <w:sz w:val="20"/>
          <w:szCs w:val="20"/>
        </w:rPr>
      </w:pPr>
      <w:r w:rsidRPr="006054DC">
        <w:rPr>
          <w:sz w:val="20"/>
          <w:szCs w:val="20"/>
        </w:rPr>
        <w:t>Difference between state and country data 0.5701666666666405</w:t>
      </w:r>
    </w:p>
    <w:p w14:paraId="0986A070" w14:textId="77777777" w:rsidR="006054DC" w:rsidRPr="006054DC" w:rsidRDefault="006054DC" w:rsidP="006054DC">
      <w:pPr>
        <w:rPr>
          <w:sz w:val="20"/>
          <w:szCs w:val="20"/>
        </w:rPr>
      </w:pPr>
      <w:r w:rsidRPr="006054DC">
        <w:rPr>
          <w:sz w:val="20"/>
          <w:szCs w:val="20"/>
        </w:rPr>
        <w:t>[50, 801]</w:t>
      </w:r>
    </w:p>
    <w:p w14:paraId="0CC591E7" w14:textId="77777777" w:rsidR="006054DC" w:rsidRPr="006054DC" w:rsidRDefault="006054DC" w:rsidP="006054DC">
      <w:pPr>
        <w:rPr>
          <w:sz w:val="20"/>
          <w:szCs w:val="20"/>
        </w:rPr>
      </w:pPr>
      <w:r w:rsidRPr="006054DC">
        <w:rPr>
          <w:sz w:val="20"/>
          <w:szCs w:val="20"/>
        </w:rPr>
        <w:t>Australian Capital Territory</w:t>
      </w:r>
    </w:p>
    <w:p w14:paraId="127AFAA7" w14:textId="77777777" w:rsidR="006054DC" w:rsidRPr="006054DC" w:rsidRDefault="006054DC" w:rsidP="006054DC">
      <w:pPr>
        <w:rPr>
          <w:sz w:val="20"/>
          <w:szCs w:val="20"/>
        </w:rPr>
      </w:pPr>
      <w:r w:rsidRPr="006054DC">
        <w:rPr>
          <w:sz w:val="20"/>
          <w:szCs w:val="20"/>
        </w:rPr>
        <w:t>Difference between state and country data -10.042166666666684</w:t>
      </w:r>
    </w:p>
    <w:p w14:paraId="12EE80D5" w14:textId="77777777" w:rsidR="006054DC" w:rsidRPr="006054DC" w:rsidRDefault="006054DC" w:rsidP="006054DC">
      <w:pPr>
        <w:rPr>
          <w:sz w:val="20"/>
          <w:szCs w:val="20"/>
        </w:rPr>
      </w:pPr>
      <w:r w:rsidRPr="006054DC">
        <w:rPr>
          <w:sz w:val="20"/>
          <w:szCs w:val="20"/>
        </w:rPr>
        <w:t>New South Wales</w:t>
      </w:r>
    </w:p>
    <w:p w14:paraId="62D12CA4" w14:textId="77777777" w:rsidR="006054DC" w:rsidRPr="006054DC" w:rsidRDefault="006054DC" w:rsidP="006054DC">
      <w:pPr>
        <w:rPr>
          <w:sz w:val="20"/>
          <w:szCs w:val="20"/>
        </w:rPr>
      </w:pPr>
      <w:r w:rsidRPr="006054DC">
        <w:rPr>
          <w:sz w:val="20"/>
          <w:szCs w:val="20"/>
        </w:rPr>
        <w:t>Difference between state and country data -4.0647499999999965</w:t>
      </w:r>
    </w:p>
    <w:p w14:paraId="0DAA7170" w14:textId="77777777" w:rsidR="006054DC" w:rsidRPr="006054DC" w:rsidRDefault="006054DC" w:rsidP="006054DC">
      <w:pPr>
        <w:rPr>
          <w:sz w:val="20"/>
          <w:szCs w:val="20"/>
        </w:rPr>
      </w:pPr>
      <w:r w:rsidRPr="006054DC">
        <w:rPr>
          <w:sz w:val="20"/>
          <w:szCs w:val="20"/>
        </w:rPr>
        <w:t>Northern Territory</w:t>
      </w:r>
    </w:p>
    <w:p w14:paraId="5ECE91B4" w14:textId="77777777" w:rsidR="006054DC" w:rsidRPr="006054DC" w:rsidRDefault="006054DC" w:rsidP="006054DC">
      <w:pPr>
        <w:rPr>
          <w:sz w:val="20"/>
          <w:szCs w:val="20"/>
        </w:rPr>
      </w:pPr>
      <w:r w:rsidRPr="006054DC">
        <w:rPr>
          <w:sz w:val="20"/>
          <w:szCs w:val="20"/>
        </w:rPr>
        <w:t>Difference between state and country data 3.1979999999999933</w:t>
      </w:r>
    </w:p>
    <w:p w14:paraId="35B89330" w14:textId="77777777" w:rsidR="006054DC" w:rsidRPr="006054DC" w:rsidRDefault="006054DC" w:rsidP="006054DC">
      <w:pPr>
        <w:rPr>
          <w:sz w:val="20"/>
          <w:szCs w:val="20"/>
        </w:rPr>
      </w:pPr>
      <w:r w:rsidRPr="006054DC">
        <w:rPr>
          <w:sz w:val="20"/>
          <w:szCs w:val="20"/>
        </w:rPr>
        <w:t>Queensland</w:t>
      </w:r>
    </w:p>
    <w:p w14:paraId="04F36864" w14:textId="77777777" w:rsidR="006054DC" w:rsidRPr="006054DC" w:rsidRDefault="006054DC" w:rsidP="006054DC">
      <w:pPr>
        <w:rPr>
          <w:sz w:val="20"/>
          <w:szCs w:val="20"/>
        </w:rPr>
      </w:pPr>
      <w:r w:rsidRPr="006054DC">
        <w:rPr>
          <w:sz w:val="20"/>
          <w:szCs w:val="20"/>
        </w:rPr>
        <w:t>Difference between state and country data 1.7505833333333314</w:t>
      </w:r>
    </w:p>
    <w:p w14:paraId="08F8708A" w14:textId="77777777" w:rsidR="006054DC" w:rsidRPr="006054DC" w:rsidRDefault="006054DC" w:rsidP="006054DC">
      <w:pPr>
        <w:rPr>
          <w:sz w:val="20"/>
          <w:szCs w:val="20"/>
        </w:rPr>
      </w:pPr>
      <w:r w:rsidRPr="006054DC">
        <w:rPr>
          <w:sz w:val="20"/>
          <w:szCs w:val="20"/>
        </w:rPr>
        <w:t>South Australia</w:t>
      </w:r>
    </w:p>
    <w:p w14:paraId="3E02180E" w14:textId="77777777" w:rsidR="006054DC" w:rsidRPr="006054DC" w:rsidRDefault="006054DC" w:rsidP="006054DC">
      <w:pPr>
        <w:rPr>
          <w:sz w:val="20"/>
          <w:szCs w:val="20"/>
        </w:rPr>
      </w:pPr>
      <w:r w:rsidRPr="006054DC">
        <w:rPr>
          <w:sz w:val="20"/>
          <w:szCs w:val="20"/>
        </w:rPr>
        <w:t>Difference between state and country data -2.2801666666666662</w:t>
      </w:r>
    </w:p>
    <w:p w14:paraId="71619438" w14:textId="77777777" w:rsidR="006054DC" w:rsidRPr="006054DC" w:rsidRDefault="006054DC" w:rsidP="006054DC">
      <w:pPr>
        <w:rPr>
          <w:sz w:val="20"/>
          <w:szCs w:val="20"/>
        </w:rPr>
      </w:pPr>
      <w:r w:rsidRPr="006054DC">
        <w:rPr>
          <w:sz w:val="20"/>
          <w:szCs w:val="20"/>
        </w:rPr>
        <w:t>Tasmania</w:t>
      </w:r>
    </w:p>
    <w:p w14:paraId="47801EF5" w14:textId="77777777" w:rsidR="006054DC" w:rsidRPr="006054DC" w:rsidRDefault="006054DC" w:rsidP="006054DC">
      <w:pPr>
        <w:rPr>
          <w:sz w:val="20"/>
          <w:szCs w:val="20"/>
        </w:rPr>
      </w:pPr>
      <w:r w:rsidRPr="006054DC">
        <w:rPr>
          <w:sz w:val="20"/>
          <w:szCs w:val="20"/>
        </w:rPr>
        <w:t>Difference between state and country data -11.152499999999993</w:t>
      </w:r>
    </w:p>
    <w:p w14:paraId="1930652A" w14:textId="77777777" w:rsidR="006054DC" w:rsidRPr="006054DC" w:rsidRDefault="006054DC" w:rsidP="006054DC">
      <w:pPr>
        <w:rPr>
          <w:sz w:val="20"/>
          <w:szCs w:val="20"/>
        </w:rPr>
      </w:pPr>
      <w:r w:rsidRPr="006054DC">
        <w:rPr>
          <w:sz w:val="20"/>
          <w:szCs w:val="20"/>
        </w:rPr>
        <w:t>Victoria</w:t>
      </w:r>
    </w:p>
    <w:p w14:paraId="70A5ACA9" w14:textId="77777777" w:rsidR="006054DC" w:rsidRPr="006054DC" w:rsidRDefault="006054DC" w:rsidP="006054DC">
      <w:pPr>
        <w:rPr>
          <w:sz w:val="20"/>
          <w:szCs w:val="20"/>
        </w:rPr>
      </w:pPr>
      <w:r w:rsidRPr="006054DC">
        <w:rPr>
          <w:sz w:val="20"/>
          <w:szCs w:val="20"/>
        </w:rPr>
        <w:t>Difference between state and country data -7.51825</w:t>
      </w:r>
    </w:p>
    <w:p w14:paraId="1EDDB646" w14:textId="77777777" w:rsidR="006054DC" w:rsidRPr="006054DC" w:rsidRDefault="006054DC" w:rsidP="006054DC">
      <w:pPr>
        <w:rPr>
          <w:sz w:val="20"/>
          <w:szCs w:val="20"/>
        </w:rPr>
      </w:pPr>
      <w:r w:rsidRPr="006054DC">
        <w:rPr>
          <w:sz w:val="20"/>
          <w:szCs w:val="20"/>
        </w:rPr>
        <w:t>Western Australia</w:t>
      </w:r>
    </w:p>
    <w:p w14:paraId="3AA65E0B" w14:textId="77777777" w:rsidR="006054DC" w:rsidRPr="006054DC" w:rsidRDefault="006054DC" w:rsidP="006054DC">
      <w:pPr>
        <w:rPr>
          <w:sz w:val="20"/>
          <w:szCs w:val="20"/>
        </w:rPr>
      </w:pPr>
      <w:r w:rsidRPr="006054DC">
        <w:rPr>
          <w:sz w:val="20"/>
          <w:szCs w:val="20"/>
        </w:rPr>
        <w:t>Difference between state and country data 0.3197499999999991</w:t>
      </w:r>
    </w:p>
    <w:p w14:paraId="1B7291D5" w14:textId="77777777" w:rsidR="006054DC" w:rsidRPr="006054DC" w:rsidRDefault="006054DC" w:rsidP="006054DC">
      <w:pPr>
        <w:rPr>
          <w:sz w:val="20"/>
          <w:szCs w:val="20"/>
        </w:rPr>
      </w:pPr>
      <w:r w:rsidRPr="006054DC">
        <w:rPr>
          <w:sz w:val="20"/>
          <w:szCs w:val="20"/>
        </w:rPr>
        <w:t>[51, 817]</w:t>
      </w:r>
    </w:p>
    <w:p w14:paraId="155156F2" w14:textId="77777777" w:rsidR="006054DC" w:rsidRPr="006054DC" w:rsidRDefault="006054DC" w:rsidP="006054DC">
      <w:pPr>
        <w:rPr>
          <w:sz w:val="20"/>
          <w:szCs w:val="20"/>
        </w:rPr>
      </w:pPr>
      <w:r w:rsidRPr="006054DC">
        <w:rPr>
          <w:sz w:val="20"/>
          <w:szCs w:val="20"/>
        </w:rPr>
        <w:t>Australian Capital Territory</w:t>
      </w:r>
    </w:p>
    <w:p w14:paraId="6C814F16" w14:textId="77777777" w:rsidR="006054DC" w:rsidRPr="006054DC" w:rsidRDefault="006054DC" w:rsidP="006054DC">
      <w:pPr>
        <w:rPr>
          <w:sz w:val="20"/>
          <w:szCs w:val="20"/>
        </w:rPr>
      </w:pPr>
      <w:r w:rsidRPr="006054DC">
        <w:rPr>
          <w:sz w:val="20"/>
          <w:szCs w:val="20"/>
        </w:rPr>
        <w:t>Difference between state and country data -9.714750000000036</w:t>
      </w:r>
    </w:p>
    <w:p w14:paraId="37C402A4" w14:textId="77777777" w:rsidR="006054DC" w:rsidRPr="006054DC" w:rsidRDefault="006054DC" w:rsidP="006054DC">
      <w:pPr>
        <w:rPr>
          <w:sz w:val="20"/>
          <w:szCs w:val="20"/>
        </w:rPr>
      </w:pPr>
      <w:r w:rsidRPr="006054DC">
        <w:rPr>
          <w:sz w:val="20"/>
          <w:szCs w:val="20"/>
        </w:rPr>
        <w:t>New South Wales</w:t>
      </w:r>
    </w:p>
    <w:p w14:paraId="75A62CF5" w14:textId="77777777" w:rsidR="006054DC" w:rsidRPr="006054DC" w:rsidRDefault="006054DC" w:rsidP="006054DC">
      <w:pPr>
        <w:rPr>
          <w:sz w:val="20"/>
          <w:szCs w:val="20"/>
        </w:rPr>
      </w:pPr>
      <w:r w:rsidRPr="006054DC">
        <w:rPr>
          <w:sz w:val="20"/>
          <w:szCs w:val="20"/>
        </w:rPr>
        <w:t>Difference between state and country data -4.162833333333332</w:t>
      </w:r>
    </w:p>
    <w:p w14:paraId="0317BBFA" w14:textId="77777777" w:rsidR="006054DC" w:rsidRPr="006054DC" w:rsidRDefault="006054DC" w:rsidP="006054DC">
      <w:pPr>
        <w:rPr>
          <w:sz w:val="20"/>
          <w:szCs w:val="20"/>
        </w:rPr>
      </w:pPr>
      <w:r w:rsidRPr="006054DC">
        <w:rPr>
          <w:sz w:val="20"/>
          <w:szCs w:val="20"/>
        </w:rPr>
        <w:t>Northern Territory</w:t>
      </w:r>
    </w:p>
    <w:p w14:paraId="40931ACB" w14:textId="77777777" w:rsidR="006054DC" w:rsidRPr="006054DC" w:rsidRDefault="006054DC" w:rsidP="006054DC">
      <w:pPr>
        <w:rPr>
          <w:sz w:val="20"/>
          <w:szCs w:val="20"/>
        </w:rPr>
      </w:pPr>
      <w:r w:rsidRPr="006054DC">
        <w:rPr>
          <w:sz w:val="20"/>
          <w:szCs w:val="20"/>
        </w:rPr>
        <w:t>Difference between state and country data 3.153333333333329</w:t>
      </w:r>
    </w:p>
    <w:p w14:paraId="6677C7B2" w14:textId="77777777" w:rsidR="006054DC" w:rsidRPr="006054DC" w:rsidRDefault="006054DC" w:rsidP="006054DC">
      <w:pPr>
        <w:rPr>
          <w:sz w:val="20"/>
          <w:szCs w:val="20"/>
        </w:rPr>
      </w:pPr>
      <w:r w:rsidRPr="006054DC">
        <w:rPr>
          <w:sz w:val="20"/>
          <w:szCs w:val="20"/>
        </w:rPr>
        <w:t>Queensland</w:t>
      </w:r>
    </w:p>
    <w:p w14:paraId="1C34E25D" w14:textId="77777777" w:rsidR="006054DC" w:rsidRPr="006054DC" w:rsidRDefault="006054DC" w:rsidP="006054DC">
      <w:pPr>
        <w:rPr>
          <w:sz w:val="20"/>
          <w:szCs w:val="20"/>
        </w:rPr>
      </w:pPr>
      <w:r w:rsidRPr="006054DC">
        <w:rPr>
          <w:sz w:val="20"/>
          <w:szCs w:val="20"/>
        </w:rPr>
        <w:t>Difference between state and country data 1.694499999999998</w:t>
      </w:r>
    </w:p>
    <w:p w14:paraId="33DCD670" w14:textId="77777777" w:rsidR="006054DC" w:rsidRPr="006054DC" w:rsidRDefault="006054DC" w:rsidP="006054DC">
      <w:pPr>
        <w:rPr>
          <w:sz w:val="20"/>
          <w:szCs w:val="20"/>
        </w:rPr>
      </w:pPr>
      <w:r w:rsidRPr="006054DC">
        <w:rPr>
          <w:sz w:val="20"/>
          <w:szCs w:val="20"/>
        </w:rPr>
        <w:t>South Australia</w:t>
      </w:r>
    </w:p>
    <w:p w14:paraId="3A1B598F" w14:textId="77777777" w:rsidR="006054DC" w:rsidRPr="006054DC" w:rsidRDefault="006054DC" w:rsidP="006054DC">
      <w:pPr>
        <w:rPr>
          <w:sz w:val="20"/>
          <w:szCs w:val="20"/>
        </w:rPr>
      </w:pPr>
      <w:r w:rsidRPr="006054DC">
        <w:rPr>
          <w:sz w:val="20"/>
          <w:szCs w:val="20"/>
        </w:rPr>
        <w:t>Difference between state and country data -2.495916666666691</w:t>
      </w:r>
    </w:p>
    <w:p w14:paraId="464798BE" w14:textId="77777777" w:rsidR="006054DC" w:rsidRPr="006054DC" w:rsidRDefault="006054DC" w:rsidP="006054DC">
      <w:pPr>
        <w:rPr>
          <w:sz w:val="20"/>
          <w:szCs w:val="20"/>
        </w:rPr>
      </w:pPr>
      <w:r w:rsidRPr="006054DC">
        <w:rPr>
          <w:sz w:val="20"/>
          <w:szCs w:val="20"/>
        </w:rPr>
        <w:t>Tasmania</w:t>
      </w:r>
    </w:p>
    <w:p w14:paraId="43BB8A0A" w14:textId="77777777" w:rsidR="006054DC" w:rsidRPr="006054DC" w:rsidRDefault="006054DC" w:rsidP="006054DC">
      <w:pPr>
        <w:rPr>
          <w:sz w:val="20"/>
          <w:szCs w:val="20"/>
        </w:rPr>
      </w:pPr>
      <w:r w:rsidRPr="006054DC">
        <w:rPr>
          <w:sz w:val="20"/>
          <w:szCs w:val="20"/>
        </w:rPr>
        <w:t>Difference between state and country data -10.397000000000004</w:t>
      </w:r>
    </w:p>
    <w:p w14:paraId="0CAB7362" w14:textId="77777777" w:rsidR="006054DC" w:rsidRPr="006054DC" w:rsidRDefault="006054DC" w:rsidP="006054DC">
      <w:pPr>
        <w:rPr>
          <w:sz w:val="20"/>
          <w:szCs w:val="20"/>
        </w:rPr>
      </w:pPr>
      <w:r w:rsidRPr="006054DC">
        <w:rPr>
          <w:sz w:val="20"/>
          <w:szCs w:val="20"/>
        </w:rPr>
        <w:t>Victoria</w:t>
      </w:r>
    </w:p>
    <w:p w14:paraId="28763099" w14:textId="77777777" w:rsidR="006054DC" w:rsidRPr="006054DC" w:rsidRDefault="006054DC" w:rsidP="006054DC">
      <w:pPr>
        <w:rPr>
          <w:sz w:val="20"/>
          <w:szCs w:val="20"/>
        </w:rPr>
      </w:pPr>
      <w:r w:rsidRPr="006054DC">
        <w:rPr>
          <w:sz w:val="20"/>
          <w:szCs w:val="20"/>
        </w:rPr>
        <w:t>Difference between state and country data -7.435249999999995</w:t>
      </w:r>
    </w:p>
    <w:p w14:paraId="593327AF" w14:textId="77777777" w:rsidR="006054DC" w:rsidRPr="006054DC" w:rsidRDefault="006054DC" w:rsidP="006054DC">
      <w:pPr>
        <w:rPr>
          <w:sz w:val="20"/>
          <w:szCs w:val="20"/>
        </w:rPr>
      </w:pPr>
      <w:r w:rsidRPr="006054DC">
        <w:rPr>
          <w:sz w:val="20"/>
          <w:szCs w:val="20"/>
        </w:rPr>
        <w:t>Western Australia</w:t>
      </w:r>
    </w:p>
    <w:p w14:paraId="1A865711" w14:textId="77777777" w:rsidR="006054DC" w:rsidRPr="006054DC" w:rsidRDefault="006054DC" w:rsidP="006054DC">
      <w:pPr>
        <w:rPr>
          <w:sz w:val="20"/>
          <w:szCs w:val="20"/>
        </w:rPr>
      </w:pPr>
      <w:r w:rsidRPr="006054DC">
        <w:rPr>
          <w:sz w:val="20"/>
          <w:szCs w:val="20"/>
        </w:rPr>
        <w:t>Difference between state and country data 0.46966666666667223</w:t>
      </w:r>
    </w:p>
    <w:p w14:paraId="2EC6EFA2" w14:textId="77777777" w:rsidR="006054DC" w:rsidRPr="006054DC" w:rsidRDefault="006054DC" w:rsidP="006054DC">
      <w:pPr>
        <w:rPr>
          <w:sz w:val="20"/>
          <w:szCs w:val="20"/>
        </w:rPr>
      </w:pPr>
      <w:r w:rsidRPr="006054DC">
        <w:rPr>
          <w:sz w:val="20"/>
          <w:szCs w:val="20"/>
        </w:rPr>
        <w:t>[52, 833]</w:t>
      </w:r>
    </w:p>
    <w:p w14:paraId="20E3E621" w14:textId="77777777" w:rsidR="006054DC" w:rsidRPr="006054DC" w:rsidRDefault="006054DC" w:rsidP="006054DC">
      <w:pPr>
        <w:rPr>
          <w:sz w:val="20"/>
          <w:szCs w:val="20"/>
        </w:rPr>
      </w:pPr>
      <w:r w:rsidRPr="006054DC">
        <w:rPr>
          <w:sz w:val="20"/>
          <w:szCs w:val="20"/>
        </w:rPr>
        <w:t>Australian Capital Territory</w:t>
      </w:r>
    </w:p>
    <w:p w14:paraId="62005661" w14:textId="77777777" w:rsidR="006054DC" w:rsidRPr="006054DC" w:rsidRDefault="006054DC" w:rsidP="006054DC">
      <w:pPr>
        <w:rPr>
          <w:sz w:val="20"/>
          <w:szCs w:val="20"/>
        </w:rPr>
      </w:pPr>
      <w:r w:rsidRPr="006054DC">
        <w:rPr>
          <w:sz w:val="20"/>
          <w:szCs w:val="20"/>
        </w:rPr>
        <w:t>Difference between state and country data -9.757916666666656</w:t>
      </w:r>
    </w:p>
    <w:p w14:paraId="41FEB1A3" w14:textId="77777777" w:rsidR="006054DC" w:rsidRPr="006054DC" w:rsidRDefault="006054DC" w:rsidP="006054DC">
      <w:pPr>
        <w:rPr>
          <w:sz w:val="20"/>
          <w:szCs w:val="20"/>
        </w:rPr>
      </w:pPr>
      <w:r w:rsidRPr="006054DC">
        <w:rPr>
          <w:sz w:val="20"/>
          <w:szCs w:val="20"/>
        </w:rPr>
        <w:t>New South Wales</w:t>
      </w:r>
    </w:p>
    <w:p w14:paraId="62F1915B" w14:textId="77777777" w:rsidR="006054DC" w:rsidRPr="006054DC" w:rsidRDefault="006054DC" w:rsidP="006054DC">
      <w:pPr>
        <w:rPr>
          <w:sz w:val="20"/>
          <w:szCs w:val="20"/>
        </w:rPr>
      </w:pPr>
      <w:r w:rsidRPr="006054DC">
        <w:rPr>
          <w:sz w:val="20"/>
          <w:szCs w:val="20"/>
        </w:rPr>
        <w:t>Difference between state and country data -4.149499999999989</w:t>
      </w:r>
    </w:p>
    <w:p w14:paraId="68623369" w14:textId="77777777" w:rsidR="006054DC" w:rsidRPr="006054DC" w:rsidRDefault="006054DC" w:rsidP="006054DC">
      <w:pPr>
        <w:rPr>
          <w:sz w:val="20"/>
          <w:szCs w:val="20"/>
        </w:rPr>
      </w:pPr>
      <w:r w:rsidRPr="006054DC">
        <w:rPr>
          <w:sz w:val="20"/>
          <w:szCs w:val="20"/>
        </w:rPr>
        <w:t>Northern Territory</w:t>
      </w:r>
    </w:p>
    <w:p w14:paraId="1A5B3DCE" w14:textId="77777777" w:rsidR="006054DC" w:rsidRPr="006054DC" w:rsidRDefault="006054DC" w:rsidP="006054DC">
      <w:pPr>
        <w:rPr>
          <w:sz w:val="20"/>
          <w:szCs w:val="20"/>
        </w:rPr>
      </w:pPr>
      <w:r w:rsidRPr="006054DC">
        <w:rPr>
          <w:sz w:val="20"/>
          <w:szCs w:val="20"/>
        </w:rPr>
        <w:t>Difference between state and country data 2.823083333333347</w:t>
      </w:r>
    </w:p>
    <w:p w14:paraId="395EC893" w14:textId="77777777" w:rsidR="006054DC" w:rsidRPr="006054DC" w:rsidRDefault="006054DC" w:rsidP="006054DC">
      <w:pPr>
        <w:rPr>
          <w:sz w:val="20"/>
          <w:szCs w:val="20"/>
        </w:rPr>
      </w:pPr>
      <w:r w:rsidRPr="006054DC">
        <w:rPr>
          <w:sz w:val="20"/>
          <w:szCs w:val="20"/>
        </w:rPr>
        <w:t>Queensland</w:t>
      </w:r>
    </w:p>
    <w:p w14:paraId="044186D9" w14:textId="77777777" w:rsidR="006054DC" w:rsidRPr="006054DC" w:rsidRDefault="006054DC" w:rsidP="006054DC">
      <w:pPr>
        <w:rPr>
          <w:sz w:val="20"/>
          <w:szCs w:val="20"/>
        </w:rPr>
      </w:pPr>
      <w:r w:rsidRPr="006054DC">
        <w:rPr>
          <w:sz w:val="20"/>
          <w:szCs w:val="20"/>
        </w:rPr>
        <w:t>Difference between state and country data 1.497583333333342</w:t>
      </w:r>
    </w:p>
    <w:p w14:paraId="60DEE555" w14:textId="77777777" w:rsidR="006054DC" w:rsidRPr="006054DC" w:rsidRDefault="006054DC" w:rsidP="006054DC">
      <w:pPr>
        <w:rPr>
          <w:sz w:val="20"/>
          <w:szCs w:val="20"/>
        </w:rPr>
      </w:pPr>
      <w:r w:rsidRPr="006054DC">
        <w:rPr>
          <w:sz w:val="20"/>
          <w:szCs w:val="20"/>
        </w:rPr>
        <w:t>South Australia</w:t>
      </w:r>
    </w:p>
    <w:p w14:paraId="6210D80D" w14:textId="77777777" w:rsidR="006054DC" w:rsidRPr="006054DC" w:rsidRDefault="006054DC" w:rsidP="006054DC">
      <w:pPr>
        <w:rPr>
          <w:sz w:val="20"/>
          <w:szCs w:val="20"/>
        </w:rPr>
      </w:pPr>
      <w:r w:rsidRPr="006054DC">
        <w:rPr>
          <w:sz w:val="20"/>
          <w:szCs w:val="20"/>
        </w:rPr>
        <w:t>Difference between state and country data -2.3761666666666628</w:t>
      </w:r>
    </w:p>
    <w:p w14:paraId="3B3D5353" w14:textId="77777777" w:rsidR="006054DC" w:rsidRPr="006054DC" w:rsidRDefault="006054DC" w:rsidP="006054DC">
      <w:pPr>
        <w:rPr>
          <w:sz w:val="20"/>
          <w:szCs w:val="20"/>
        </w:rPr>
      </w:pPr>
      <w:r w:rsidRPr="006054DC">
        <w:rPr>
          <w:sz w:val="20"/>
          <w:szCs w:val="20"/>
        </w:rPr>
        <w:t>Tasmania</w:t>
      </w:r>
    </w:p>
    <w:p w14:paraId="3AB26082" w14:textId="77777777" w:rsidR="006054DC" w:rsidRPr="006054DC" w:rsidRDefault="006054DC" w:rsidP="006054DC">
      <w:pPr>
        <w:rPr>
          <w:sz w:val="20"/>
          <w:szCs w:val="20"/>
        </w:rPr>
      </w:pPr>
      <w:r w:rsidRPr="006054DC">
        <w:rPr>
          <w:sz w:val="20"/>
          <w:szCs w:val="20"/>
        </w:rPr>
        <w:t>Difference between state and country data -10.205333333333323</w:t>
      </w:r>
    </w:p>
    <w:p w14:paraId="682D2E65" w14:textId="77777777" w:rsidR="006054DC" w:rsidRPr="006054DC" w:rsidRDefault="006054DC" w:rsidP="006054DC">
      <w:pPr>
        <w:rPr>
          <w:sz w:val="20"/>
          <w:szCs w:val="20"/>
        </w:rPr>
      </w:pPr>
      <w:r w:rsidRPr="006054DC">
        <w:rPr>
          <w:sz w:val="20"/>
          <w:szCs w:val="20"/>
        </w:rPr>
        <w:t>Victoria</w:t>
      </w:r>
    </w:p>
    <w:p w14:paraId="2859CA5C" w14:textId="77777777" w:rsidR="006054DC" w:rsidRPr="006054DC" w:rsidRDefault="006054DC" w:rsidP="006054DC">
      <w:pPr>
        <w:rPr>
          <w:sz w:val="20"/>
          <w:szCs w:val="20"/>
        </w:rPr>
      </w:pPr>
      <w:r w:rsidRPr="006054DC">
        <w:rPr>
          <w:sz w:val="20"/>
          <w:szCs w:val="20"/>
        </w:rPr>
        <w:t>Difference between state and country data -7.197916666666655</w:t>
      </w:r>
    </w:p>
    <w:p w14:paraId="17B4F3F5" w14:textId="77777777" w:rsidR="006054DC" w:rsidRPr="006054DC" w:rsidRDefault="006054DC" w:rsidP="006054DC">
      <w:pPr>
        <w:rPr>
          <w:sz w:val="20"/>
          <w:szCs w:val="20"/>
        </w:rPr>
      </w:pPr>
      <w:r w:rsidRPr="006054DC">
        <w:rPr>
          <w:sz w:val="20"/>
          <w:szCs w:val="20"/>
        </w:rPr>
        <w:t>Western Australia</w:t>
      </w:r>
    </w:p>
    <w:p w14:paraId="13FFAAE4" w14:textId="77777777" w:rsidR="006054DC" w:rsidRPr="006054DC" w:rsidRDefault="006054DC" w:rsidP="006054DC">
      <w:pPr>
        <w:rPr>
          <w:sz w:val="20"/>
          <w:szCs w:val="20"/>
        </w:rPr>
      </w:pPr>
      <w:r w:rsidRPr="006054DC">
        <w:rPr>
          <w:sz w:val="20"/>
          <w:szCs w:val="20"/>
        </w:rPr>
        <w:t>Difference between state and country data 0.7003333333333366</w:t>
      </w:r>
    </w:p>
    <w:p w14:paraId="524B98BC" w14:textId="77777777" w:rsidR="006054DC" w:rsidRPr="006054DC" w:rsidRDefault="006054DC" w:rsidP="006054DC">
      <w:pPr>
        <w:rPr>
          <w:sz w:val="20"/>
          <w:szCs w:val="20"/>
        </w:rPr>
      </w:pPr>
      <w:r w:rsidRPr="006054DC">
        <w:rPr>
          <w:sz w:val="20"/>
          <w:szCs w:val="20"/>
        </w:rPr>
        <w:t>[53, 849]</w:t>
      </w:r>
    </w:p>
    <w:p w14:paraId="392F4F12" w14:textId="77777777" w:rsidR="006054DC" w:rsidRPr="006054DC" w:rsidRDefault="006054DC" w:rsidP="006054DC">
      <w:pPr>
        <w:rPr>
          <w:sz w:val="20"/>
          <w:szCs w:val="20"/>
        </w:rPr>
      </w:pPr>
      <w:r w:rsidRPr="006054DC">
        <w:rPr>
          <w:sz w:val="20"/>
          <w:szCs w:val="20"/>
        </w:rPr>
        <w:t>Australian Capital Territory</w:t>
      </w:r>
    </w:p>
    <w:p w14:paraId="66F93928" w14:textId="77777777" w:rsidR="006054DC" w:rsidRPr="006054DC" w:rsidRDefault="006054DC" w:rsidP="006054DC">
      <w:pPr>
        <w:rPr>
          <w:sz w:val="20"/>
          <w:szCs w:val="20"/>
        </w:rPr>
      </w:pPr>
      <w:r w:rsidRPr="006054DC">
        <w:rPr>
          <w:sz w:val="20"/>
          <w:szCs w:val="20"/>
        </w:rPr>
        <w:t>Difference between state and country data -10.094999999999986</w:t>
      </w:r>
    </w:p>
    <w:p w14:paraId="0212A8A6" w14:textId="77777777" w:rsidR="006054DC" w:rsidRPr="006054DC" w:rsidRDefault="006054DC" w:rsidP="006054DC">
      <w:pPr>
        <w:rPr>
          <w:sz w:val="20"/>
          <w:szCs w:val="20"/>
        </w:rPr>
      </w:pPr>
      <w:r w:rsidRPr="006054DC">
        <w:rPr>
          <w:sz w:val="20"/>
          <w:szCs w:val="20"/>
        </w:rPr>
        <w:t>New South Wales</w:t>
      </w:r>
    </w:p>
    <w:p w14:paraId="20DC981C" w14:textId="77777777" w:rsidR="006054DC" w:rsidRPr="006054DC" w:rsidRDefault="006054DC" w:rsidP="006054DC">
      <w:pPr>
        <w:rPr>
          <w:sz w:val="20"/>
          <w:szCs w:val="20"/>
        </w:rPr>
      </w:pPr>
      <w:r w:rsidRPr="006054DC">
        <w:rPr>
          <w:sz w:val="20"/>
          <w:szCs w:val="20"/>
        </w:rPr>
        <w:t>Difference between state and country data -4.543249999999986</w:t>
      </w:r>
    </w:p>
    <w:p w14:paraId="49C43FAB" w14:textId="77777777" w:rsidR="006054DC" w:rsidRPr="006054DC" w:rsidRDefault="006054DC" w:rsidP="006054DC">
      <w:pPr>
        <w:rPr>
          <w:sz w:val="20"/>
          <w:szCs w:val="20"/>
        </w:rPr>
      </w:pPr>
      <w:r w:rsidRPr="006054DC">
        <w:rPr>
          <w:sz w:val="20"/>
          <w:szCs w:val="20"/>
        </w:rPr>
        <w:t>Northern Territory</w:t>
      </w:r>
    </w:p>
    <w:p w14:paraId="08CB5745" w14:textId="77777777" w:rsidR="006054DC" w:rsidRPr="006054DC" w:rsidRDefault="006054DC" w:rsidP="006054DC">
      <w:pPr>
        <w:rPr>
          <w:sz w:val="20"/>
          <w:szCs w:val="20"/>
        </w:rPr>
      </w:pPr>
      <w:r w:rsidRPr="006054DC">
        <w:rPr>
          <w:sz w:val="20"/>
          <w:szCs w:val="20"/>
        </w:rPr>
        <w:t>Difference between state and country data 3.4535833333333343</w:t>
      </w:r>
    </w:p>
    <w:p w14:paraId="7BDFA4DD" w14:textId="77777777" w:rsidR="006054DC" w:rsidRPr="006054DC" w:rsidRDefault="006054DC" w:rsidP="006054DC">
      <w:pPr>
        <w:rPr>
          <w:sz w:val="20"/>
          <w:szCs w:val="20"/>
        </w:rPr>
      </w:pPr>
      <w:r w:rsidRPr="006054DC">
        <w:rPr>
          <w:sz w:val="20"/>
          <w:szCs w:val="20"/>
        </w:rPr>
        <w:t>Queensland</w:t>
      </w:r>
    </w:p>
    <w:p w14:paraId="4DC4B855" w14:textId="77777777" w:rsidR="006054DC" w:rsidRPr="006054DC" w:rsidRDefault="006054DC" w:rsidP="006054DC">
      <w:pPr>
        <w:rPr>
          <w:sz w:val="20"/>
          <w:szCs w:val="20"/>
        </w:rPr>
      </w:pPr>
      <w:r w:rsidRPr="006054DC">
        <w:rPr>
          <w:sz w:val="20"/>
          <w:szCs w:val="20"/>
        </w:rPr>
        <w:t>Difference between state and country data 1.4733333333333398</w:t>
      </w:r>
    </w:p>
    <w:p w14:paraId="0EE06D13" w14:textId="77777777" w:rsidR="006054DC" w:rsidRPr="006054DC" w:rsidRDefault="006054DC" w:rsidP="006054DC">
      <w:pPr>
        <w:rPr>
          <w:sz w:val="20"/>
          <w:szCs w:val="20"/>
        </w:rPr>
      </w:pPr>
      <w:r w:rsidRPr="006054DC">
        <w:rPr>
          <w:sz w:val="20"/>
          <w:szCs w:val="20"/>
        </w:rPr>
        <w:t>South Australia</w:t>
      </w:r>
    </w:p>
    <w:p w14:paraId="52C51D5C" w14:textId="77777777" w:rsidR="006054DC" w:rsidRPr="006054DC" w:rsidRDefault="006054DC" w:rsidP="006054DC">
      <w:pPr>
        <w:rPr>
          <w:sz w:val="20"/>
          <w:szCs w:val="20"/>
        </w:rPr>
      </w:pPr>
      <w:r w:rsidRPr="006054DC">
        <w:rPr>
          <w:sz w:val="20"/>
          <w:szCs w:val="20"/>
        </w:rPr>
        <w:t>Difference between state and country data -2.7878333333333245</w:t>
      </w:r>
    </w:p>
    <w:p w14:paraId="6F0439BF" w14:textId="77777777" w:rsidR="006054DC" w:rsidRPr="006054DC" w:rsidRDefault="006054DC" w:rsidP="006054DC">
      <w:pPr>
        <w:rPr>
          <w:sz w:val="20"/>
          <w:szCs w:val="20"/>
        </w:rPr>
      </w:pPr>
      <w:r w:rsidRPr="006054DC">
        <w:rPr>
          <w:sz w:val="20"/>
          <w:szCs w:val="20"/>
        </w:rPr>
        <w:t>Tasmania</w:t>
      </w:r>
    </w:p>
    <w:p w14:paraId="102840BC" w14:textId="77777777" w:rsidR="006054DC" w:rsidRPr="006054DC" w:rsidRDefault="006054DC" w:rsidP="006054DC">
      <w:pPr>
        <w:rPr>
          <w:sz w:val="20"/>
          <w:szCs w:val="20"/>
        </w:rPr>
      </w:pPr>
      <w:r w:rsidRPr="006054DC">
        <w:rPr>
          <w:sz w:val="20"/>
          <w:szCs w:val="20"/>
        </w:rPr>
        <w:t>Difference between state and country data -10.942833333333327</w:t>
      </w:r>
    </w:p>
    <w:p w14:paraId="734838CC" w14:textId="77777777" w:rsidR="006054DC" w:rsidRPr="006054DC" w:rsidRDefault="006054DC" w:rsidP="006054DC">
      <w:pPr>
        <w:rPr>
          <w:sz w:val="20"/>
          <w:szCs w:val="20"/>
        </w:rPr>
      </w:pPr>
      <w:r w:rsidRPr="006054DC">
        <w:rPr>
          <w:sz w:val="20"/>
          <w:szCs w:val="20"/>
        </w:rPr>
        <w:t>Victoria</w:t>
      </w:r>
    </w:p>
    <w:p w14:paraId="34B7D568" w14:textId="77777777" w:rsidR="006054DC" w:rsidRPr="006054DC" w:rsidRDefault="006054DC" w:rsidP="006054DC">
      <w:pPr>
        <w:rPr>
          <w:sz w:val="20"/>
          <w:szCs w:val="20"/>
        </w:rPr>
      </w:pPr>
      <w:r w:rsidRPr="006054DC">
        <w:rPr>
          <w:sz w:val="20"/>
          <w:szCs w:val="20"/>
        </w:rPr>
        <w:t>Difference between state and country data -7.826166666666648</w:t>
      </w:r>
    </w:p>
    <w:p w14:paraId="0B82D4D2" w14:textId="77777777" w:rsidR="006054DC" w:rsidRPr="006054DC" w:rsidRDefault="006054DC" w:rsidP="006054DC">
      <w:pPr>
        <w:rPr>
          <w:sz w:val="20"/>
          <w:szCs w:val="20"/>
        </w:rPr>
      </w:pPr>
      <w:r w:rsidRPr="006054DC">
        <w:rPr>
          <w:sz w:val="20"/>
          <w:szCs w:val="20"/>
        </w:rPr>
        <w:t>Western Australia</w:t>
      </w:r>
    </w:p>
    <w:p w14:paraId="352B2E31" w14:textId="77777777" w:rsidR="006054DC" w:rsidRPr="006054DC" w:rsidRDefault="006054DC" w:rsidP="006054DC">
      <w:pPr>
        <w:rPr>
          <w:sz w:val="20"/>
          <w:szCs w:val="20"/>
        </w:rPr>
      </w:pPr>
      <w:r w:rsidRPr="006054DC">
        <w:rPr>
          <w:sz w:val="20"/>
          <w:szCs w:val="20"/>
        </w:rPr>
        <w:t>Difference between state and country data 0.7495000000000047</w:t>
      </w:r>
    </w:p>
    <w:p w14:paraId="5497E697" w14:textId="77777777" w:rsidR="006054DC" w:rsidRPr="006054DC" w:rsidRDefault="006054DC" w:rsidP="006054DC">
      <w:pPr>
        <w:rPr>
          <w:sz w:val="20"/>
          <w:szCs w:val="20"/>
        </w:rPr>
      </w:pPr>
      <w:r w:rsidRPr="006054DC">
        <w:rPr>
          <w:sz w:val="20"/>
          <w:szCs w:val="20"/>
        </w:rPr>
        <w:t>[54, 865]</w:t>
      </w:r>
    </w:p>
    <w:p w14:paraId="6276120F" w14:textId="77777777" w:rsidR="006054DC" w:rsidRPr="006054DC" w:rsidRDefault="006054DC" w:rsidP="006054DC">
      <w:pPr>
        <w:rPr>
          <w:sz w:val="20"/>
          <w:szCs w:val="20"/>
        </w:rPr>
      </w:pPr>
      <w:r w:rsidRPr="006054DC">
        <w:rPr>
          <w:sz w:val="20"/>
          <w:szCs w:val="20"/>
        </w:rPr>
        <w:t>Australian Capital Territory</w:t>
      </w:r>
    </w:p>
    <w:p w14:paraId="669FB62B" w14:textId="77777777" w:rsidR="006054DC" w:rsidRPr="006054DC" w:rsidRDefault="006054DC" w:rsidP="006054DC">
      <w:pPr>
        <w:rPr>
          <w:sz w:val="20"/>
          <w:szCs w:val="20"/>
        </w:rPr>
      </w:pPr>
      <w:r w:rsidRPr="006054DC">
        <w:rPr>
          <w:sz w:val="20"/>
          <w:szCs w:val="20"/>
        </w:rPr>
        <w:t>Difference between state and country data -10.3934166666667</w:t>
      </w:r>
    </w:p>
    <w:p w14:paraId="181C7EF8" w14:textId="77777777" w:rsidR="006054DC" w:rsidRPr="006054DC" w:rsidRDefault="006054DC" w:rsidP="006054DC">
      <w:pPr>
        <w:rPr>
          <w:sz w:val="20"/>
          <w:szCs w:val="20"/>
        </w:rPr>
      </w:pPr>
      <w:r w:rsidRPr="006054DC">
        <w:rPr>
          <w:sz w:val="20"/>
          <w:szCs w:val="20"/>
        </w:rPr>
        <w:t>New South Wales</w:t>
      </w:r>
    </w:p>
    <w:p w14:paraId="183FA06D" w14:textId="77777777" w:rsidR="006054DC" w:rsidRPr="006054DC" w:rsidRDefault="006054DC" w:rsidP="006054DC">
      <w:pPr>
        <w:rPr>
          <w:sz w:val="20"/>
          <w:szCs w:val="20"/>
        </w:rPr>
      </w:pPr>
      <w:r w:rsidRPr="006054DC">
        <w:rPr>
          <w:sz w:val="20"/>
          <w:szCs w:val="20"/>
        </w:rPr>
        <w:t>Difference between state and country data -4.583166666666685</w:t>
      </w:r>
    </w:p>
    <w:p w14:paraId="5BFA2F24" w14:textId="77777777" w:rsidR="006054DC" w:rsidRPr="006054DC" w:rsidRDefault="006054DC" w:rsidP="006054DC">
      <w:pPr>
        <w:rPr>
          <w:sz w:val="20"/>
          <w:szCs w:val="20"/>
        </w:rPr>
      </w:pPr>
      <w:r w:rsidRPr="006054DC">
        <w:rPr>
          <w:sz w:val="20"/>
          <w:szCs w:val="20"/>
        </w:rPr>
        <w:t>Northern Territory</w:t>
      </w:r>
    </w:p>
    <w:p w14:paraId="27EF651A" w14:textId="77777777" w:rsidR="006054DC" w:rsidRPr="006054DC" w:rsidRDefault="006054DC" w:rsidP="006054DC">
      <w:pPr>
        <w:rPr>
          <w:sz w:val="20"/>
          <w:szCs w:val="20"/>
        </w:rPr>
      </w:pPr>
      <w:r w:rsidRPr="006054DC">
        <w:rPr>
          <w:sz w:val="20"/>
          <w:szCs w:val="20"/>
        </w:rPr>
        <w:t>Difference between state and country data 3.457166666666655</w:t>
      </w:r>
    </w:p>
    <w:p w14:paraId="260654F0" w14:textId="77777777" w:rsidR="006054DC" w:rsidRPr="006054DC" w:rsidRDefault="006054DC" w:rsidP="006054DC">
      <w:pPr>
        <w:rPr>
          <w:sz w:val="20"/>
          <w:szCs w:val="20"/>
        </w:rPr>
      </w:pPr>
      <w:r w:rsidRPr="006054DC">
        <w:rPr>
          <w:sz w:val="20"/>
          <w:szCs w:val="20"/>
        </w:rPr>
        <w:t>Queensland</w:t>
      </w:r>
    </w:p>
    <w:p w14:paraId="5BF54165" w14:textId="77777777" w:rsidR="006054DC" w:rsidRPr="006054DC" w:rsidRDefault="006054DC" w:rsidP="006054DC">
      <w:pPr>
        <w:rPr>
          <w:sz w:val="20"/>
          <w:szCs w:val="20"/>
        </w:rPr>
      </w:pPr>
      <w:r w:rsidRPr="006054DC">
        <w:rPr>
          <w:sz w:val="20"/>
          <w:szCs w:val="20"/>
        </w:rPr>
        <w:t>Difference between state and country data 0.9237499999999841</w:t>
      </w:r>
    </w:p>
    <w:p w14:paraId="6ADAA119" w14:textId="77777777" w:rsidR="006054DC" w:rsidRPr="006054DC" w:rsidRDefault="006054DC" w:rsidP="006054DC">
      <w:pPr>
        <w:rPr>
          <w:sz w:val="20"/>
          <w:szCs w:val="20"/>
        </w:rPr>
      </w:pPr>
      <w:r w:rsidRPr="006054DC">
        <w:rPr>
          <w:sz w:val="20"/>
          <w:szCs w:val="20"/>
        </w:rPr>
        <w:t>South Australia</w:t>
      </w:r>
    </w:p>
    <w:p w14:paraId="60631B04" w14:textId="77777777" w:rsidR="006054DC" w:rsidRPr="006054DC" w:rsidRDefault="006054DC" w:rsidP="006054DC">
      <w:pPr>
        <w:rPr>
          <w:sz w:val="20"/>
          <w:szCs w:val="20"/>
        </w:rPr>
      </w:pPr>
      <w:r w:rsidRPr="006054DC">
        <w:rPr>
          <w:sz w:val="20"/>
          <w:szCs w:val="20"/>
        </w:rPr>
        <w:t>Difference between state and country data -2.366416666666691</w:t>
      </w:r>
    </w:p>
    <w:p w14:paraId="551047B0" w14:textId="77777777" w:rsidR="006054DC" w:rsidRPr="006054DC" w:rsidRDefault="006054DC" w:rsidP="006054DC">
      <w:pPr>
        <w:rPr>
          <w:sz w:val="20"/>
          <w:szCs w:val="20"/>
        </w:rPr>
      </w:pPr>
      <w:r w:rsidRPr="006054DC">
        <w:rPr>
          <w:sz w:val="20"/>
          <w:szCs w:val="20"/>
        </w:rPr>
        <w:t>Tasmania</w:t>
      </w:r>
    </w:p>
    <w:p w14:paraId="6C9AFF9B" w14:textId="77777777" w:rsidR="006054DC" w:rsidRPr="006054DC" w:rsidRDefault="006054DC" w:rsidP="006054DC">
      <w:pPr>
        <w:rPr>
          <w:sz w:val="20"/>
          <w:szCs w:val="20"/>
        </w:rPr>
      </w:pPr>
      <w:r w:rsidRPr="006054DC">
        <w:rPr>
          <w:sz w:val="20"/>
          <w:szCs w:val="20"/>
        </w:rPr>
        <w:t>Difference between state and country data -11.306833333333342</w:t>
      </w:r>
    </w:p>
    <w:p w14:paraId="114CC0E4" w14:textId="77777777" w:rsidR="006054DC" w:rsidRPr="006054DC" w:rsidRDefault="006054DC" w:rsidP="006054DC">
      <w:pPr>
        <w:rPr>
          <w:sz w:val="20"/>
          <w:szCs w:val="20"/>
        </w:rPr>
      </w:pPr>
      <w:r w:rsidRPr="006054DC">
        <w:rPr>
          <w:sz w:val="20"/>
          <w:szCs w:val="20"/>
        </w:rPr>
        <w:t>Victoria</w:t>
      </w:r>
    </w:p>
    <w:p w14:paraId="4890ADBD" w14:textId="77777777" w:rsidR="006054DC" w:rsidRPr="006054DC" w:rsidRDefault="006054DC" w:rsidP="006054DC">
      <w:pPr>
        <w:rPr>
          <w:sz w:val="20"/>
          <w:szCs w:val="20"/>
        </w:rPr>
      </w:pPr>
      <w:r w:rsidRPr="006054DC">
        <w:rPr>
          <w:sz w:val="20"/>
          <w:szCs w:val="20"/>
        </w:rPr>
        <w:t>Difference between state and country data -7.826500000000012</w:t>
      </w:r>
    </w:p>
    <w:p w14:paraId="71660D5D" w14:textId="77777777" w:rsidR="006054DC" w:rsidRPr="006054DC" w:rsidRDefault="006054DC" w:rsidP="006054DC">
      <w:pPr>
        <w:rPr>
          <w:sz w:val="20"/>
          <w:szCs w:val="20"/>
        </w:rPr>
      </w:pPr>
      <w:r w:rsidRPr="006054DC">
        <w:rPr>
          <w:sz w:val="20"/>
          <w:szCs w:val="20"/>
        </w:rPr>
        <w:t>Western Australia</w:t>
      </w:r>
    </w:p>
    <w:p w14:paraId="731BA397" w14:textId="77777777" w:rsidR="006054DC" w:rsidRPr="006054DC" w:rsidRDefault="006054DC" w:rsidP="006054DC">
      <w:pPr>
        <w:rPr>
          <w:sz w:val="20"/>
          <w:szCs w:val="20"/>
        </w:rPr>
      </w:pPr>
      <w:r w:rsidRPr="006054DC">
        <w:rPr>
          <w:sz w:val="20"/>
          <w:szCs w:val="20"/>
        </w:rPr>
        <w:t>Difference between state and country data 0.9799999999999898</w:t>
      </w:r>
    </w:p>
    <w:p w14:paraId="065FCCF9" w14:textId="77777777" w:rsidR="006054DC" w:rsidRPr="006054DC" w:rsidRDefault="006054DC" w:rsidP="006054DC">
      <w:pPr>
        <w:rPr>
          <w:sz w:val="20"/>
          <w:szCs w:val="20"/>
        </w:rPr>
      </w:pPr>
      <w:r w:rsidRPr="006054DC">
        <w:rPr>
          <w:sz w:val="20"/>
          <w:szCs w:val="20"/>
        </w:rPr>
        <w:t>[55, 881]</w:t>
      </w:r>
    </w:p>
    <w:p w14:paraId="24471C57" w14:textId="77777777" w:rsidR="006054DC" w:rsidRPr="006054DC" w:rsidRDefault="006054DC" w:rsidP="006054DC">
      <w:pPr>
        <w:rPr>
          <w:sz w:val="20"/>
          <w:szCs w:val="20"/>
        </w:rPr>
      </w:pPr>
      <w:r w:rsidRPr="006054DC">
        <w:rPr>
          <w:sz w:val="20"/>
          <w:szCs w:val="20"/>
        </w:rPr>
        <w:t>Australian Capital Territory</w:t>
      </w:r>
    </w:p>
    <w:p w14:paraId="5716EBB4" w14:textId="77777777" w:rsidR="006054DC" w:rsidRPr="006054DC" w:rsidRDefault="006054DC" w:rsidP="006054DC">
      <w:pPr>
        <w:rPr>
          <w:sz w:val="20"/>
          <w:szCs w:val="20"/>
        </w:rPr>
      </w:pPr>
      <w:r w:rsidRPr="006054DC">
        <w:rPr>
          <w:sz w:val="20"/>
          <w:szCs w:val="20"/>
        </w:rPr>
        <w:t>Difference between state and country data -9.981333333333312</w:t>
      </w:r>
    </w:p>
    <w:p w14:paraId="255D37C7" w14:textId="77777777" w:rsidR="006054DC" w:rsidRPr="006054DC" w:rsidRDefault="006054DC" w:rsidP="006054DC">
      <w:pPr>
        <w:rPr>
          <w:sz w:val="20"/>
          <w:szCs w:val="20"/>
        </w:rPr>
      </w:pPr>
      <w:r w:rsidRPr="006054DC">
        <w:rPr>
          <w:sz w:val="20"/>
          <w:szCs w:val="20"/>
        </w:rPr>
        <w:t>New South Wales</w:t>
      </w:r>
    </w:p>
    <w:p w14:paraId="0431898A" w14:textId="77777777" w:rsidR="006054DC" w:rsidRPr="006054DC" w:rsidRDefault="006054DC" w:rsidP="006054DC">
      <w:pPr>
        <w:rPr>
          <w:sz w:val="20"/>
          <w:szCs w:val="20"/>
        </w:rPr>
      </w:pPr>
      <w:r w:rsidRPr="006054DC">
        <w:rPr>
          <w:sz w:val="20"/>
          <w:szCs w:val="20"/>
        </w:rPr>
        <w:t>Difference between state and country data -4.304166666666653</w:t>
      </w:r>
    </w:p>
    <w:p w14:paraId="7B76281B" w14:textId="77777777" w:rsidR="006054DC" w:rsidRPr="006054DC" w:rsidRDefault="006054DC" w:rsidP="006054DC">
      <w:pPr>
        <w:rPr>
          <w:sz w:val="20"/>
          <w:szCs w:val="20"/>
        </w:rPr>
      </w:pPr>
      <w:r w:rsidRPr="006054DC">
        <w:rPr>
          <w:sz w:val="20"/>
          <w:szCs w:val="20"/>
        </w:rPr>
        <w:t>Northern Territory</w:t>
      </w:r>
    </w:p>
    <w:p w14:paraId="7EED7DC1" w14:textId="77777777" w:rsidR="006054DC" w:rsidRPr="006054DC" w:rsidRDefault="006054DC" w:rsidP="006054DC">
      <w:pPr>
        <w:rPr>
          <w:sz w:val="20"/>
          <w:szCs w:val="20"/>
        </w:rPr>
      </w:pPr>
      <w:r w:rsidRPr="006054DC">
        <w:rPr>
          <w:sz w:val="20"/>
          <w:szCs w:val="20"/>
        </w:rPr>
        <w:t>Difference between state and country data 3.1532500000000283</w:t>
      </w:r>
    </w:p>
    <w:p w14:paraId="77FE4F2B" w14:textId="77777777" w:rsidR="006054DC" w:rsidRPr="006054DC" w:rsidRDefault="006054DC" w:rsidP="006054DC">
      <w:pPr>
        <w:rPr>
          <w:sz w:val="20"/>
          <w:szCs w:val="20"/>
        </w:rPr>
      </w:pPr>
      <w:r w:rsidRPr="006054DC">
        <w:rPr>
          <w:sz w:val="20"/>
          <w:szCs w:val="20"/>
        </w:rPr>
        <w:t>Queensland</w:t>
      </w:r>
    </w:p>
    <w:p w14:paraId="723020C6" w14:textId="77777777" w:rsidR="006054DC" w:rsidRPr="006054DC" w:rsidRDefault="006054DC" w:rsidP="006054DC">
      <w:pPr>
        <w:rPr>
          <w:sz w:val="20"/>
          <w:szCs w:val="20"/>
        </w:rPr>
      </w:pPr>
      <w:r w:rsidRPr="006054DC">
        <w:rPr>
          <w:sz w:val="20"/>
          <w:szCs w:val="20"/>
        </w:rPr>
        <w:t>Difference between state and country data 1.5390833333333553</w:t>
      </w:r>
    </w:p>
    <w:p w14:paraId="3B664B62" w14:textId="77777777" w:rsidR="006054DC" w:rsidRPr="006054DC" w:rsidRDefault="006054DC" w:rsidP="006054DC">
      <w:pPr>
        <w:rPr>
          <w:sz w:val="20"/>
          <w:szCs w:val="20"/>
        </w:rPr>
      </w:pPr>
      <w:r w:rsidRPr="006054DC">
        <w:rPr>
          <w:sz w:val="20"/>
          <w:szCs w:val="20"/>
        </w:rPr>
        <w:t>South Australia</w:t>
      </w:r>
    </w:p>
    <w:p w14:paraId="5E66C764" w14:textId="77777777" w:rsidR="006054DC" w:rsidRPr="006054DC" w:rsidRDefault="006054DC" w:rsidP="006054DC">
      <w:pPr>
        <w:rPr>
          <w:sz w:val="20"/>
          <w:szCs w:val="20"/>
        </w:rPr>
      </w:pPr>
      <w:r w:rsidRPr="006054DC">
        <w:rPr>
          <w:sz w:val="20"/>
          <w:szCs w:val="20"/>
        </w:rPr>
        <w:t>Difference between state and country data -2.5804999999999936</w:t>
      </w:r>
    </w:p>
    <w:p w14:paraId="27FC2A89" w14:textId="77777777" w:rsidR="006054DC" w:rsidRPr="006054DC" w:rsidRDefault="006054DC" w:rsidP="006054DC">
      <w:pPr>
        <w:rPr>
          <w:sz w:val="20"/>
          <w:szCs w:val="20"/>
        </w:rPr>
      </w:pPr>
      <w:r w:rsidRPr="006054DC">
        <w:rPr>
          <w:sz w:val="20"/>
          <w:szCs w:val="20"/>
        </w:rPr>
        <w:t>Tasmania</w:t>
      </w:r>
    </w:p>
    <w:p w14:paraId="0FF89021" w14:textId="77777777" w:rsidR="006054DC" w:rsidRPr="006054DC" w:rsidRDefault="006054DC" w:rsidP="006054DC">
      <w:pPr>
        <w:rPr>
          <w:sz w:val="20"/>
          <w:szCs w:val="20"/>
        </w:rPr>
      </w:pPr>
      <w:r w:rsidRPr="006054DC">
        <w:rPr>
          <w:sz w:val="20"/>
          <w:szCs w:val="20"/>
        </w:rPr>
        <w:t>Difference between state and country data -10.948999999999975</w:t>
      </w:r>
    </w:p>
    <w:p w14:paraId="4DBE0AF8" w14:textId="77777777" w:rsidR="006054DC" w:rsidRPr="006054DC" w:rsidRDefault="006054DC" w:rsidP="006054DC">
      <w:pPr>
        <w:rPr>
          <w:sz w:val="20"/>
          <w:szCs w:val="20"/>
        </w:rPr>
      </w:pPr>
      <w:r w:rsidRPr="006054DC">
        <w:rPr>
          <w:sz w:val="20"/>
          <w:szCs w:val="20"/>
        </w:rPr>
        <w:t>Victoria</w:t>
      </w:r>
    </w:p>
    <w:p w14:paraId="0EB7A2CA" w14:textId="77777777" w:rsidR="006054DC" w:rsidRPr="006054DC" w:rsidRDefault="006054DC" w:rsidP="006054DC">
      <w:pPr>
        <w:rPr>
          <w:sz w:val="20"/>
          <w:szCs w:val="20"/>
        </w:rPr>
      </w:pPr>
      <w:r w:rsidRPr="006054DC">
        <w:rPr>
          <w:sz w:val="20"/>
          <w:szCs w:val="20"/>
        </w:rPr>
        <w:t>Difference between state and country data -7.607499999999984</w:t>
      </w:r>
    </w:p>
    <w:p w14:paraId="35ECD8EE" w14:textId="77777777" w:rsidR="006054DC" w:rsidRPr="006054DC" w:rsidRDefault="006054DC" w:rsidP="006054DC">
      <w:pPr>
        <w:rPr>
          <w:sz w:val="20"/>
          <w:szCs w:val="20"/>
        </w:rPr>
      </w:pPr>
      <w:r w:rsidRPr="006054DC">
        <w:rPr>
          <w:sz w:val="20"/>
          <w:szCs w:val="20"/>
        </w:rPr>
        <w:t>Western Australia</w:t>
      </w:r>
    </w:p>
    <w:p w14:paraId="5A4AE91E" w14:textId="77777777" w:rsidR="006054DC" w:rsidRPr="006054DC" w:rsidRDefault="006054DC" w:rsidP="006054DC">
      <w:pPr>
        <w:rPr>
          <w:sz w:val="20"/>
          <w:szCs w:val="20"/>
        </w:rPr>
      </w:pPr>
      <w:r w:rsidRPr="006054DC">
        <w:rPr>
          <w:sz w:val="20"/>
          <w:szCs w:val="20"/>
        </w:rPr>
        <w:t>Difference between state and country data 0.6858333333333562</w:t>
      </w:r>
    </w:p>
    <w:p w14:paraId="06DE08C1" w14:textId="77777777" w:rsidR="006054DC" w:rsidRPr="006054DC" w:rsidRDefault="006054DC" w:rsidP="006054DC">
      <w:pPr>
        <w:rPr>
          <w:sz w:val="20"/>
          <w:szCs w:val="20"/>
        </w:rPr>
      </w:pPr>
      <w:r w:rsidRPr="006054DC">
        <w:rPr>
          <w:sz w:val="20"/>
          <w:szCs w:val="20"/>
        </w:rPr>
        <w:t>[56, 897]</w:t>
      </w:r>
    </w:p>
    <w:p w14:paraId="0F029A53" w14:textId="77777777" w:rsidR="006054DC" w:rsidRPr="006054DC" w:rsidRDefault="006054DC" w:rsidP="006054DC">
      <w:pPr>
        <w:rPr>
          <w:sz w:val="20"/>
          <w:szCs w:val="20"/>
        </w:rPr>
      </w:pPr>
      <w:r w:rsidRPr="006054DC">
        <w:rPr>
          <w:sz w:val="20"/>
          <w:szCs w:val="20"/>
        </w:rPr>
        <w:t>Australian Capital Territory</w:t>
      </w:r>
    </w:p>
    <w:p w14:paraId="71E71D31" w14:textId="77777777" w:rsidR="006054DC" w:rsidRPr="006054DC" w:rsidRDefault="006054DC" w:rsidP="006054DC">
      <w:pPr>
        <w:rPr>
          <w:sz w:val="20"/>
          <w:szCs w:val="20"/>
        </w:rPr>
      </w:pPr>
      <w:r w:rsidRPr="006054DC">
        <w:rPr>
          <w:sz w:val="20"/>
          <w:szCs w:val="20"/>
        </w:rPr>
        <w:t>Difference between state and country data -9.31891666666667</w:t>
      </w:r>
    </w:p>
    <w:p w14:paraId="4A57E619" w14:textId="77777777" w:rsidR="006054DC" w:rsidRPr="006054DC" w:rsidRDefault="006054DC" w:rsidP="006054DC">
      <w:pPr>
        <w:rPr>
          <w:sz w:val="20"/>
          <w:szCs w:val="20"/>
        </w:rPr>
      </w:pPr>
      <w:r w:rsidRPr="006054DC">
        <w:rPr>
          <w:sz w:val="20"/>
          <w:szCs w:val="20"/>
        </w:rPr>
        <w:t>New South Wales</w:t>
      </w:r>
    </w:p>
    <w:p w14:paraId="29232C51" w14:textId="77777777" w:rsidR="006054DC" w:rsidRPr="006054DC" w:rsidRDefault="006054DC" w:rsidP="006054DC">
      <w:pPr>
        <w:rPr>
          <w:sz w:val="20"/>
          <w:szCs w:val="20"/>
        </w:rPr>
      </w:pPr>
      <w:r w:rsidRPr="006054DC">
        <w:rPr>
          <w:sz w:val="20"/>
          <w:szCs w:val="20"/>
        </w:rPr>
        <w:t>Difference between state and country data -3.869500000000002</w:t>
      </w:r>
    </w:p>
    <w:p w14:paraId="4567F418" w14:textId="77777777" w:rsidR="006054DC" w:rsidRPr="006054DC" w:rsidRDefault="006054DC" w:rsidP="006054DC">
      <w:pPr>
        <w:rPr>
          <w:sz w:val="20"/>
          <w:szCs w:val="20"/>
        </w:rPr>
      </w:pPr>
      <w:r w:rsidRPr="006054DC">
        <w:rPr>
          <w:sz w:val="20"/>
          <w:szCs w:val="20"/>
        </w:rPr>
        <w:t>Northern Territory</w:t>
      </w:r>
    </w:p>
    <w:p w14:paraId="400C204C" w14:textId="77777777" w:rsidR="006054DC" w:rsidRPr="006054DC" w:rsidRDefault="006054DC" w:rsidP="006054DC">
      <w:pPr>
        <w:rPr>
          <w:sz w:val="20"/>
          <w:szCs w:val="20"/>
        </w:rPr>
      </w:pPr>
      <w:r w:rsidRPr="006054DC">
        <w:rPr>
          <w:sz w:val="20"/>
          <w:szCs w:val="20"/>
        </w:rPr>
        <w:t>Difference between state and country data 2.9640833333333276</w:t>
      </w:r>
    </w:p>
    <w:p w14:paraId="2C3FECCF" w14:textId="77777777" w:rsidR="006054DC" w:rsidRPr="006054DC" w:rsidRDefault="006054DC" w:rsidP="006054DC">
      <w:pPr>
        <w:rPr>
          <w:sz w:val="20"/>
          <w:szCs w:val="20"/>
        </w:rPr>
      </w:pPr>
      <w:r w:rsidRPr="006054DC">
        <w:rPr>
          <w:sz w:val="20"/>
          <w:szCs w:val="20"/>
        </w:rPr>
        <w:t>Queensland</w:t>
      </w:r>
    </w:p>
    <w:p w14:paraId="2B6C9BF0" w14:textId="77777777" w:rsidR="006054DC" w:rsidRPr="006054DC" w:rsidRDefault="006054DC" w:rsidP="006054DC">
      <w:pPr>
        <w:rPr>
          <w:sz w:val="20"/>
          <w:szCs w:val="20"/>
        </w:rPr>
      </w:pPr>
      <w:r w:rsidRPr="006054DC">
        <w:rPr>
          <w:sz w:val="20"/>
          <w:szCs w:val="20"/>
        </w:rPr>
        <w:t>Difference between state and country data 1.4310000000000045</w:t>
      </w:r>
    </w:p>
    <w:p w14:paraId="00A71EC2" w14:textId="77777777" w:rsidR="006054DC" w:rsidRPr="006054DC" w:rsidRDefault="006054DC" w:rsidP="006054DC">
      <w:pPr>
        <w:rPr>
          <w:sz w:val="20"/>
          <w:szCs w:val="20"/>
        </w:rPr>
      </w:pPr>
      <w:r w:rsidRPr="006054DC">
        <w:rPr>
          <w:sz w:val="20"/>
          <w:szCs w:val="20"/>
        </w:rPr>
        <w:t>South Australia</w:t>
      </w:r>
    </w:p>
    <w:p w14:paraId="2653A06A" w14:textId="77777777" w:rsidR="006054DC" w:rsidRPr="006054DC" w:rsidRDefault="006054DC" w:rsidP="006054DC">
      <w:pPr>
        <w:rPr>
          <w:sz w:val="20"/>
          <w:szCs w:val="20"/>
        </w:rPr>
      </w:pPr>
      <w:r w:rsidRPr="006054DC">
        <w:rPr>
          <w:sz w:val="20"/>
          <w:szCs w:val="20"/>
        </w:rPr>
        <w:t>Difference between state and country data -2.3720833333333537</w:t>
      </w:r>
    </w:p>
    <w:p w14:paraId="713DD53A" w14:textId="77777777" w:rsidR="006054DC" w:rsidRPr="006054DC" w:rsidRDefault="006054DC" w:rsidP="006054DC">
      <w:pPr>
        <w:rPr>
          <w:sz w:val="20"/>
          <w:szCs w:val="20"/>
        </w:rPr>
      </w:pPr>
      <w:r w:rsidRPr="006054DC">
        <w:rPr>
          <w:sz w:val="20"/>
          <w:szCs w:val="20"/>
        </w:rPr>
        <w:t>Tasmania</w:t>
      </w:r>
    </w:p>
    <w:p w14:paraId="6C2A0BCA" w14:textId="77777777" w:rsidR="006054DC" w:rsidRPr="006054DC" w:rsidRDefault="006054DC" w:rsidP="006054DC">
      <w:pPr>
        <w:rPr>
          <w:sz w:val="20"/>
          <w:szCs w:val="20"/>
        </w:rPr>
      </w:pPr>
      <w:r w:rsidRPr="006054DC">
        <w:rPr>
          <w:sz w:val="20"/>
          <w:szCs w:val="20"/>
        </w:rPr>
        <w:t>Difference between state and country data -9.994250000000013</w:t>
      </w:r>
    </w:p>
    <w:p w14:paraId="24133441" w14:textId="77777777" w:rsidR="006054DC" w:rsidRPr="006054DC" w:rsidRDefault="006054DC" w:rsidP="006054DC">
      <w:pPr>
        <w:rPr>
          <w:sz w:val="20"/>
          <w:szCs w:val="20"/>
        </w:rPr>
      </w:pPr>
      <w:r w:rsidRPr="006054DC">
        <w:rPr>
          <w:sz w:val="20"/>
          <w:szCs w:val="20"/>
        </w:rPr>
        <w:t>Victoria</w:t>
      </w:r>
    </w:p>
    <w:p w14:paraId="0FC85C6F" w14:textId="77777777" w:rsidR="006054DC" w:rsidRPr="006054DC" w:rsidRDefault="006054DC" w:rsidP="006054DC">
      <w:pPr>
        <w:rPr>
          <w:sz w:val="20"/>
          <w:szCs w:val="20"/>
        </w:rPr>
      </w:pPr>
      <w:r w:rsidRPr="006054DC">
        <w:rPr>
          <w:sz w:val="20"/>
          <w:szCs w:val="20"/>
        </w:rPr>
        <w:t>Difference between state and country data -6.720083333333353</w:t>
      </w:r>
    </w:p>
    <w:p w14:paraId="148ED85B" w14:textId="77777777" w:rsidR="006054DC" w:rsidRPr="006054DC" w:rsidRDefault="006054DC" w:rsidP="006054DC">
      <w:pPr>
        <w:rPr>
          <w:sz w:val="20"/>
          <w:szCs w:val="20"/>
        </w:rPr>
      </w:pPr>
      <w:r w:rsidRPr="006054DC">
        <w:rPr>
          <w:sz w:val="20"/>
          <w:szCs w:val="20"/>
        </w:rPr>
        <w:t>Western Australia</w:t>
      </w:r>
    </w:p>
    <w:p w14:paraId="470EE038" w14:textId="77777777" w:rsidR="006054DC" w:rsidRPr="006054DC" w:rsidRDefault="006054DC" w:rsidP="006054DC">
      <w:pPr>
        <w:rPr>
          <w:sz w:val="20"/>
          <w:szCs w:val="20"/>
        </w:rPr>
      </w:pPr>
      <w:r w:rsidRPr="006054DC">
        <w:rPr>
          <w:sz w:val="20"/>
          <w:szCs w:val="20"/>
        </w:rPr>
        <w:t>Difference between state and country data 0.5298333333333289</w:t>
      </w:r>
    </w:p>
    <w:p w14:paraId="20BC90EC" w14:textId="77777777" w:rsidR="006054DC" w:rsidRPr="006054DC" w:rsidRDefault="006054DC" w:rsidP="006054DC">
      <w:pPr>
        <w:rPr>
          <w:sz w:val="20"/>
          <w:szCs w:val="20"/>
        </w:rPr>
      </w:pPr>
      <w:r w:rsidRPr="006054DC">
        <w:rPr>
          <w:sz w:val="20"/>
          <w:szCs w:val="20"/>
        </w:rPr>
        <w:t>[57, 913]</w:t>
      </w:r>
    </w:p>
    <w:p w14:paraId="7D1079A2" w14:textId="77777777" w:rsidR="006054DC" w:rsidRPr="006054DC" w:rsidRDefault="006054DC" w:rsidP="006054DC">
      <w:pPr>
        <w:rPr>
          <w:sz w:val="20"/>
          <w:szCs w:val="20"/>
        </w:rPr>
      </w:pPr>
      <w:r w:rsidRPr="006054DC">
        <w:rPr>
          <w:sz w:val="20"/>
          <w:szCs w:val="20"/>
        </w:rPr>
        <w:t>Australian Capital Territory</w:t>
      </w:r>
    </w:p>
    <w:p w14:paraId="7C173C20" w14:textId="77777777" w:rsidR="006054DC" w:rsidRPr="006054DC" w:rsidRDefault="006054DC" w:rsidP="006054DC">
      <w:pPr>
        <w:rPr>
          <w:sz w:val="20"/>
          <w:szCs w:val="20"/>
        </w:rPr>
      </w:pPr>
      <w:r w:rsidRPr="006054DC">
        <w:rPr>
          <w:sz w:val="20"/>
          <w:szCs w:val="20"/>
        </w:rPr>
        <w:t>Difference between state and country data -10.094416666666648</w:t>
      </w:r>
    </w:p>
    <w:p w14:paraId="226A96A1" w14:textId="77777777" w:rsidR="006054DC" w:rsidRPr="006054DC" w:rsidRDefault="006054DC" w:rsidP="006054DC">
      <w:pPr>
        <w:rPr>
          <w:sz w:val="20"/>
          <w:szCs w:val="20"/>
        </w:rPr>
      </w:pPr>
      <w:r w:rsidRPr="006054DC">
        <w:rPr>
          <w:sz w:val="20"/>
          <w:szCs w:val="20"/>
        </w:rPr>
        <w:t>New South Wales</w:t>
      </w:r>
    </w:p>
    <w:p w14:paraId="6E2173D4" w14:textId="77777777" w:rsidR="006054DC" w:rsidRPr="006054DC" w:rsidRDefault="006054DC" w:rsidP="006054DC">
      <w:pPr>
        <w:rPr>
          <w:sz w:val="20"/>
          <w:szCs w:val="20"/>
        </w:rPr>
      </w:pPr>
      <w:r w:rsidRPr="006054DC">
        <w:rPr>
          <w:sz w:val="20"/>
          <w:szCs w:val="20"/>
        </w:rPr>
        <w:t>Difference between state and country data -4.612999999999989</w:t>
      </w:r>
    </w:p>
    <w:p w14:paraId="146587F3" w14:textId="77777777" w:rsidR="006054DC" w:rsidRPr="006054DC" w:rsidRDefault="006054DC" w:rsidP="006054DC">
      <w:pPr>
        <w:rPr>
          <w:sz w:val="20"/>
          <w:szCs w:val="20"/>
        </w:rPr>
      </w:pPr>
      <w:r w:rsidRPr="006054DC">
        <w:rPr>
          <w:sz w:val="20"/>
          <w:szCs w:val="20"/>
        </w:rPr>
        <w:t>Northern Territory</w:t>
      </w:r>
    </w:p>
    <w:p w14:paraId="161D3964" w14:textId="77777777" w:rsidR="006054DC" w:rsidRPr="006054DC" w:rsidRDefault="006054DC" w:rsidP="006054DC">
      <w:pPr>
        <w:rPr>
          <w:sz w:val="20"/>
          <w:szCs w:val="20"/>
        </w:rPr>
      </w:pPr>
      <w:r w:rsidRPr="006054DC">
        <w:rPr>
          <w:sz w:val="20"/>
          <w:szCs w:val="20"/>
        </w:rPr>
        <w:t>Difference between state and country data 3.543999999999979</w:t>
      </w:r>
    </w:p>
    <w:p w14:paraId="7A2F6912" w14:textId="77777777" w:rsidR="006054DC" w:rsidRPr="006054DC" w:rsidRDefault="006054DC" w:rsidP="006054DC">
      <w:pPr>
        <w:rPr>
          <w:sz w:val="20"/>
          <w:szCs w:val="20"/>
        </w:rPr>
      </w:pPr>
      <w:r w:rsidRPr="006054DC">
        <w:rPr>
          <w:sz w:val="20"/>
          <w:szCs w:val="20"/>
        </w:rPr>
        <w:t>Queensland</w:t>
      </w:r>
    </w:p>
    <w:p w14:paraId="07DEDD24" w14:textId="77777777" w:rsidR="006054DC" w:rsidRPr="006054DC" w:rsidRDefault="006054DC" w:rsidP="006054DC">
      <w:pPr>
        <w:rPr>
          <w:sz w:val="20"/>
          <w:szCs w:val="20"/>
        </w:rPr>
      </w:pPr>
      <w:r w:rsidRPr="006054DC">
        <w:rPr>
          <w:sz w:val="20"/>
          <w:szCs w:val="20"/>
        </w:rPr>
        <w:t>Difference between state and country data 1.5977500000000155</w:t>
      </w:r>
    </w:p>
    <w:p w14:paraId="0BD65C76" w14:textId="77777777" w:rsidR="006054DC" w:rsidRPr="006054DC" w:rsidRDefault="006054DC" w:rsidP="006054DC">
      <w:pPr>
        <w:rPr>
          <w:sz w:val="20"/>
          <w:szCs w:val="20"/>
        </w:rPr>
      </w:pPr>
      <w:r w:rsidRPr="006054DC">
        <w:rPr>
          <w:sz w:val="20"/>
          <w:szCs w:val="20"/>
        </w:rPr>
        <w:t>South Australia</w:t>
      </w:r>
    </w:p>
    <w:p w14:paraId="39A5DF0D" w14:textId="77777777" w:rsidR="006054DC" w:rsidRPr="006054DC" w:rsidRDefault="006054DC" w:rsidP="006054DC">
      <w:pPr>
        <w:rPr>
          <w:sz w:val="20"/>
          <w:szCs w:val="20"/>
        </w:rPr>
      </w:pPr>
      <w:r w:rsidRPr="006054DC">
        <w:rPr>
          <w:sz w:val="20"/>
          <w:szCs w:val="20"/>
        </w:rPr>
        <w:t>Difference between state and country data -2.7757499999999986</w:t>
      </w:r>
    </w:p>
    <w:p w14:paraId="2B6ADACD" w14:textId="77777777" w:rsidR="006054DC" w:rsidRPr="006054DC" w:rsidRDefault="006054DC" w:rsidP="006054DC">
      <w:pPr>
        <w:rPr>
          <w:sz w:val="20"/>
          <w:szCs w:val="20"/>
        </w:rPr>
      </w:pPr>
      <w:r w:rsidRPr="006054DC">
        <w:rPr>
          <w:sz w:val="20"/>
          <w:szCs w:val="20"/>
        </w:rPr>
        <w:t>Tasmania</w:t>
      </w:r>
    </w:p>
    <w:p w14:paraId="3D58C596" w14:textId="77777777" w:rsidR="006054DC" w:rsidRPr="006054DC" w:rsidRDefault="006054DC" w:rsidP="006054DC">
      <w:pPr>
        <w:rPr>
          <w:sz w:val="20"/>
          <w:szCs w:val="20"/>
        </w:rPr>
      </w:pPr>
      <w:r w:rsidRPr="006054DC">
        <w:rPr>
          <w:sz w:val="20"/>
          <w:szCs w:val="20"/>
        </w:rPr>
        <w:t>Difference between state and country data -10.691999999999995</w:t>
      </w:r>
    </w:p>
    <w:p w14:paraId="11A0E08A" w14:textId="77777777" w:rsidR="006054DC" w:rsidRPr="006054DC" w:rsidRDefault="006054DC" w:rsidP="006054DC">
      <w:pPr>
        <w:rPr>
          <w:sz w:val="20"/>
          <w:szCs w:val="20"/>
        </w:rPr>
      </w:pPr>
      <w:r w:rsidRPr="006054DC">
        <w:rPr>
          <w:sz w:val="20"/>
          <w:szCs w:val="20"/>
        </w:rPr>
        <w:t>Victoria</w:t>
      </w:r>
    </w:p>
    <w:p w14:paraId="63D2C7D3" w14:textId="77777777" w:rsidR="006054DC" w:rsidRPr="006054DC" w:rsidRDefault="006054DC" w:rsidP="006054DC">
      <w:pPr>
        <w:rPr>
          <w:sz w:val="20"/>
          <w:szCs w:val="20"/>
        </w:rPr>
      </w:pPr>
      <w:r w:rsidRPr="006054DC">
        <w:rPr>
          <w:sz w:val="20"/>
          <w:szCs w:val="20"/>
        </w:rPr>
        <w:t>Difference between state and country data -7.878499999999988</w:t>
      </w:r>
    </w:p>
    <w:p w14:paraId="2848E49D" w14:textId="77777777" w:rsidR="006054DC" w:rsidRPr="006054DC" w:rsidRDefault="006054DC" w:rsidP="006054DC">
      <w:pPr>
        <w:rPr>
          <w:sz w:val="20"/>
          <w:szCs w:val="20"/>
        </w:rPr>
      </w:pPr>
      <w:r w:rsidRPr="006054DC">
        <w:rPr>
          <w:sz w:val="20"/>
          <w:szCs w:val="20"/>
        </w:rPr>
        <w:t>Western Australia</w:t>
      </w:r>
    </w:p>
    <w:p w14:paraId="0F771149" w14:textId="77777777" w:rsidR="006054DC" w:rsidRPr="006054DC" w:rsidRDefault="006054DC" w:rsidP="006054DC">
      <w:pPr>
        <w:rPr>
          <w:sz w:val="20"/>
          <w:szCs w:val="20"/>
        </w:rPr>
      </w:pPr>
      <w:r w:rsidRPr="006054DC">
        <w:rPr>
          <w:sz w:val="20"/>
          <w:szCs w:val="20"/>
        </w:rPr>
        <w:t>Difference between state and country data 0.6321666666666843</w:t>
      </w:r>
    </w:p>
    <w:p w14:paraId="65DEE47A" w14:textId="77777777" w:rsidR="006054DC" w:rsidRPr="006054DC" w:rsidRDefault="006054DC" w:rsidP="006054DC">
      <w:pPr>
        <w:rPr>
          <w:sz w:val="20"/>
          <w:szCs w:val="20"/>
        </w:rPr>
      </w:pPr>
      <w:r w:rsidRPr="006054DC">
        <w:rPr>
          <w:sz w:val="20"/>
          <w:szCs w:val="20"/>
        </w:rPr>
        <w:t>[58, 929]</w:t>
      </w:r>
    </w:p>
    <w:p w14:paraId="32EFF6AF" w14:textId="77777777" w:rsidR="006054DC" w:rsidRPr="006054DC" w:rsidRDefault="006054DC" w:rsidP="006054DC">
      <w:pPr>
        <w:rPr>
          <w:sz w:val="20"/>
          <w:szCs w:val="20"/>
        </w:rPr>
      </w:pPr>
      <w:r w:rsidRPr="006054DC">
        <w:rPr>
          <w:sz w:val="20"/>
          <w:szCs w:val="20"/>
        </w:rPr>
        <w:t>Australian Capital Territory</w:t>
      </w:r>
    </w:p>
    <w:p w14:paraId="3AD773A9" w14:textId="77777777" w:rsidR="006054DC" w:rsidRPr="006054DC" w:rsidRDefault="006054DC" w:rsidP="006054DC">
      <w:pPr>
        <w:rPr>
          <w:sz w:val="20"/>
          <w:szCs w:val="20"/>
        </w:rPr>
      </w:pPr>
      <w:r w:rsidRPr="006054DC">
        <w:rPr>
          <w:sz w:val="20"/>
          <w:szCs w:val="20"/>
        </w:rPr>
        <w:t>Difference between state and country data -9.919166666666673</w:t>
      </w:r>
    </w:p>
    <w:p w14:paraId="767CFD4C" w14:textId="77777777" w:rsidR="006054DC" w:rsidRPr="006054DC" w:rsidRDefault="006054DC" w:rsidP="006054DC">
      <w:pPr>
        <w:rPr>
          <w:sz w:val="20"/>
          <w:szCs w:val="20"/>
        </w:rPr>
      </w:pPr>
      <w:r w:rsidRPr="006054DC">
        <w:rPr>
          <w:sz w:val="20"/>
          <w:szCs w:val="20"/>
        </w:rPr>
        <w:t>New South Wales</w:t>
      </w:r>
    </w:p>
    <w:p w14:paraId="340E43D2" w14:textId="77777777" w:rsidR="006054DC" w:rsidRPr="006054DC" w:rsidRDefault="006054DC" w:rsidP="006054DC">
      <w:pPr>
        <w:rPr>
          <w:sz w:val="20"/>
          <w:szCs w:val="20"/>
        </w:rPr>
      </w:pPr>
      <w:r w:rsidRPr="006054DC">
        <w:rPr>
          <w:sz w:val="20"/>
          <w:szCs w:val="20"/>
        </w:rPr>
        <w:t>Difference between state and country data -4.483749999999986</w:t>
      </w:r>
    </w:p>
    <w:p w14:paraId="224CA8D5" w14:textId="77777777" w:rsidR="006054DC" w:rsidRPr="006054DC" w:rsidRDefault="006054DC" w:rsidP="006054DC">
      <w:pPr>
        <w:rPr>
          <w:sz w:val="20"/>
          <w:szCs w:val="20"/>
        </w:rPr>
      </w:pPr>
      <w:r w:rsidRPr="006054DC">
        <w:rPr>
          <w:sz w:val="20"/>
          <w:szCs w:val="20"/>
        </w:rPr>
        <w:t>Northern Territory</w:t>
      </w:r>
    </w:p>
    <w:p w14:paraId="71F5A92D" w14:textId="77777777" w:rsidR="006054DC" w:rsidRPr="006054DC" w:rsidRDefault="006054DC" w:rsidP="006054DC">
      <w:pPr>
        <w:rPr>
          <w:sz w:val="20"/>
          <w:szCs w:val="20"/>
        </w:rPr>
      </w:pPr>
      <w:r w:rsidRPr="006054DC">
        <w:rPr>
          <w:sz w:val="20"/>
          <w:szCs w:val="20"/>
        </w:rPr>
        <w:t>Difference between state and country data 3.2828333333333326</w:t>
      </w:r>
    </w:p>
    <w:p w14:paraId="78680D38" w14:textId="77777777" w:rsidR="006054DC" w:rsidRPr="006054DC" w:rsidRDefault="006054DC" w:rsidP="006054DC">
      <w:pPr>
        <w:rPr>
          <w:sz w:val="20"/>
          <w:szCs w:val="20"/>
        </w:rPr>
      </w:pPr>
      <w:r w:rsidRPr="006054DC">
        <w:rPr>
          <w:sz w:val="20"/>
          <w:szCs w:val="20"/>
        </w:rPr>
        <w:t>Queensland</w:t>
      </w:r>
    </w:p>
    <w:p w14:paraId="4AD01082" w14:textId="77777777" w:rsidR="006054DC" w:rsidRPr="006054DC" w:rsidRDefault="006054DC" w:rsidP="006054DC">
      <w:pPr>
        <w:rPr>
          <w:sz w:val="20"/>
          <w:szCs w:val="20"/>
        </w:rPr>
      </w:pPr>
      <w:r w:rsidRPr="006054DC">
        <w:rPr>
          <w:sz w:val="20"/>
          <w:szCs w:val="20"/>
        </w:rPr>
        <w:t>Difference between state and country data 1.3340000000000103</w:t>
      </w:r>
    </w:p>
    <w:p w14:paraId="2B162C1C" w14:textId="77777777" w:rsidR="006054DC" w:rsidRPr="006054DC" w:rsidRDefault="006054DC" w:rsidP="006054DC">
      <w:pPr>
        <w:rPr>
          <w:sz w:val="20"/>
          <w:szCs w:val="20"/>
        </w:rPr>
      </w:pPr>
      <w:r w:rsidRPr="006054DC">
        <w:rPr>
          <w:sz w:val="20"/>
          <w:szCs w:val="20"/>
        </w:rPr>
        <w:t>South Australia</w:t>
      </w:r>
    </w:p>
    <w:p w14:paraId="0CA702B2" w14:textId="77777777" w:rsidR="006054DC" w:rsidRPr="006054DC" w:rsidRDefault="006054DC" w:rsidP="006054DC">
      <w:pPr>
        <w:rPr>
          <w:sz w:val="20"/>
          <w:szCs w:val="20"/>
        </w:rPr>
      </w:pPr>
      <w:r w:rsidRPr="006054DC">
        <w:rPr>
          <w:sz w:val="20"/>
          <w:szCs w:val="20"/>
        </w:rPr>
        <w:t>Difference between state and country data -2.564833333333347</w:t>
      </w:r>
    </w:p>
    <w:p w14:paraId="7E1F15F1" w14:textId="77777777" w:rsidR="006054DC" w:rsidRPr="006054DC" w:rsidRDefault="006054DC" w:rsidP="006054DC">
      <w:pPr>
        <w:rPr>
          <w:sz w:val="20"/>
          <w:szCs w:val="20"/>
        </w:rPr>
      </w:pPr>
      <w:r w:rsidRPr="006054DC">
        <w:rPr>
          <w:sz w:val="20"/>
          <w:szCs w:val="20"/>
        </w:rPr>
        <w:t>Tasmania</w:t>
      </w:r>
    </w:p>
    <w:p w14:paraId="0999AFFF" w14:textId="77777777" w:rsidR="006054DC" w:rsidRPr="006054DC" w:rsidRDefault="006054DC" w:rsidP="006054DC">
      <w:pPr>
        <w:rPr>
          <w:sz w:val="20"/>
          <w:szCs w:val="20"/>
        </w:rPr>
      </w:pPr>
      <w:r w:rsidRPr="006054DC">
        <w:rPr>
          <w:sz w:val="20"/>
          <w:szCs w:val="20"/>
        </w:rPr>
        <w:t>Difference between state and country data -10.475333333333321</w:t>
      </w:r>
    </w:p>
    <w:p w14:paraId="68017D43" w14:textId="77777777" w:rsidR="006054DC" w:rsidRPr="006054DC" w:rsidRDefault="006054DC" w:rsidP="006054DC">
      <w:pPr>
        <w:rPr>
          <w:sz w:val="20"/>
          <w:szCs w:val="20"/>
        </w:rPr>
      </w:pPr>
      <w:r w:rsidRPr="006054DC">
        <w:rPr>
          <w:sz w:val="20"/>
          <w:szCs w:val="20"/>
        </w:rPr>
        <w:t>Victoria</w:t>
      </w:r>
    </w:p>
    <w:p w14:paraId="1C2F52F3" w14:textId="77777777" w:rsidR="006054DC" w:rsidRPr="006054DC" w:rsidRDefault="006054DC" w:rsidP="006054DC">
      <w:pPr>
        <w:rPr>
          <w:sz w:val="20"/>
          <w:szCs w:val="20"/>
        </w:rPr>
      </w:pPr>
      <w:r w:rsidRPr="006054DC">
        <w:rPr>
          <w:sz w:val="20"/>
          <w:szCs w:val="20"/>
        </w:rPr>
        <w:t>Difference between state and country data -7.49591666666667</w:t>
      </w:r>
    </w:p>
    <w:p w14:paraId="5E8E056C" w14:textId="77777777" w:rsidR="006054DC" w:rsidRPr="006054DC" w:rsidRDefault="006054DC" w:rsidP="006054DC">
      <w:pPr>
        <w:rPr>
          <w:sz w:val="20"/>
          <w:szCs w:val="20"/>
        </w:rPr>
      </w:pPr>
      <w:r w:rsidRPr="006054DC">
        <w:rPr>
          <w:sz w:val="20"/>
          <w:szCs w:val="20"/>
        </w:rPr>
        <w:t>Western Australia</w:t>
      </w:r>
    </w:p>
    <w:p w14:paraId="0972F593" w14:textId="77777777" w:rsidR="006054DC" w:rsidRPr="006054DC" w:rsidRDefault="006054DC" w:rsidP="006054DC">
      <w:pPr>
        <w:rPr>
          <w:sz w:val="20"/>
          <w:szCs w:val="20"/>
        </w:rPr>
      </w:pPr>
      <w:r w:rsidRPr="006054DC">
        <w:rPr>
          <w:sz w:val="20"/>
          <w:szCs w:val="20"/>
        </w:rPr>
        <w:t>Difference between state and country data 0.7851666666666688</w:t>
      </w:r>
    </w:p>
    <w:p w14:paraId="1A43CD1D" w14:textId="77777777" w:rsidR="006054DC" w:rsidRPr="006054DC" w:rsidRDefault="006054DC" w:rsidP="006054DC">
      <w:pPr>
        <w:rPr>
          <w:sz w:val="20"/>
          <w:szCs w:val="20"/>
        </w:rPr>
      </w:pPr>
      <w:r w:rsidRPr="006054DC">
        <w:rPr>
          <w:sz w:val="20"/>
          <w:szCs w:val="20"/>
        </w:rPr>
        <w:t>[59, 945]</w:t>
      </w:r>
    </w:p>
    <w:p w14:paraId="36209AAB" w14:textId="77777777" w:rsidR="006054DC" w:rsidRPr="006054DC" w:rsidRDefault="006054DC" w:rsidP="006054DC">
      <w:pPr>
        <w:rPr>
          <w:sz w:val="20"/>
          <w:szCs w:val="20"/>
        </w:rPr>
      </w:pPr>
      <w:r w:rsidRPr="006054DC">
        <w:rPr>
          <w:sz w:val="20"/>
          <w:szCs w:val="20"/>
        </w:rPr>
        <w:t>Australian Capital Territory</w:t>
      </w:r>
    </w:p>
    <w:p w14:paraId="1BDA5064" w14:textId="77777777" w:rsidR="006054DC" w:rsidRPr="006054DC" w:rsidRDefault="006054DC" w:rsidP="006054DC">
      <w:pPr>
        <w:rPr>
          <w:sz w:val="20"/>
          <w:szCs w:val="20"/>
        </w:rPr>
      </w:pPr>
      <w:r w:rsidRPr="006054DC">
        <w:rPr>
          <w:sz w:val="20"/>
          <w:szCs w:val="20"/>
        </w:rPr>
        <w:t>Difference between state and country data -9.979749999999987</w:t>
      </w:r>
    </w:p>
    <w:p w14:paraId="214ABDA2" w14:textId="77777777" w:rsidR="006054DC" w:rsidRPr="006054DC" w:rsidRDefault="006054DC" w:rsidP="006054DC">
      <w:pPr>
        <w:rPr>
          <w:sz w:val="20"/>
          <w:szCs w:val="20"/>
        </w:rPr>
      </w:pPr>
      <w:r w:rsidRPr="006054DC">
        <w:rPr>
          <w:sz w:val="20"/>
          <w:szCs w:val="20"/>
        </w:rPr>
        <w:t>New South Wales</w:t>
      </w:r>
    </w:p>
    <w:p w14:paraId="4B59B742" w14:textId="77777777" w:rsidR="006054DC" w:rsidRPr="006054DC" w:rsidRDefault="006054DC" w:rsidP="006054DC">
      <w:pPr>
        <w:rPr>
          <w:sz w:val="20"/>
          <w:szCs w:val="20"/>
        </w:rPr>
      </w:pPr>
      <w:r w:rsidRPr="006054DC">
        <w:rPr>
          <w:sz w:val="20"/>
          <w:szCs w:val="20"/>
        </w:rPr>
        <w:t>Difference between state and country data -4.620583333333329</w:t>
      </w:r>
    </w:p>
    <w:p w14:paraId="4BD83CC9" w14:textId="77777777" w:rsidR="006054DC" w:rsidRPr="006054DC" w:rsidRDefault="006054DC" w:rsidP="006054DC">
      <w:pPr>
        <w:rPr>
          <w:sz w:val="20"/>
          <w:szCs w:val="20"/>
        </w:rPr>
      </w:pPr>
      <w:r w:rsidRPr="006054DC">
        <w:rPr>
          <w:sz w:val="20"/>
          <w:szCs w:val="20"/>
        </w:rPr>
        <w:t>Northern Territory</w:t>
      </w:r>
    </w:p>
    <w:p w14:paraId="41A0D4BE" w14:textId="77777777" w:rsidR="006054DC" w:rsidRPr="006054DC" w:rsidRDefault="006054DC" w:rsidP="006054DC">
      <w:pPr>
        <w:rPr>
          <w:sz w:val="20"/>
          <w:szCs w:val="20"/>
        </w:rPr>
      </w:pPr>
      <w:r w:rsidRPr="006054DC">
        <w:rPr>
          <w:sz w:val="20"/>
          <w:szCs w:val="20"/>
        </w:rPr>
        <w:t>Difference between state and country data 3.215000000000007</w:t>
      </w:r>
    </w:p>
    <w:p w14:paraId="520E622D" w14:textId="77777777" w:rsidR="006054DC" w:rsidRPr="006054DC" w:rsidRDefault="006054DC" w:rsidP="006054DC">
      <w:pPr>
        <w:rPr>
          <w:sz w:val="20"/>
          <w:szCs w:val="20"/>
        </w:rPr>
      </w:pPr>
      <w:r w:rsidRPr="006054DC">
        <w:rPr>
          <w:sz w:val="20"/>
          <w:szCs w:val="20"/>
        </w:rPr>
        <w:t>Queensland</w:t>
      </w:r>
    </w:p>
    <w:p w14:paraId="0CD93A6F" w14:textId="77777777" w:rsidR="006054DC" w:rsidRPr="006054DC" w:rsidRDefault="006054DC" w:rsidP="006054DC">
      <w:pPr>
        <w:rPr>
          <w:sz w:val="20"/>
          <w:szCs w:val="20"/>
        </w:rPr>
      </w:pPr>
      <w:r w:rsidRPr="006054DC">
        <w:rPr>
          <w:sz w:val="20"/>
          <w:szCs w:val="20"/>
        </w:rPr>
        <w:t>Difference between state and country data 1.1842500000000165</w:t>
      </w:r>
    </w:p>
    <w:p w14:paraId="04A35EE3" w14:textId="77777777" w:rsidR="006054DC" w:rsidRPr="006054DC" w:rsidRDefault="006054DC" w:rsidP="006054DC">
      <w:pPr>
        <w:rPr>
          <w:sz w:val="20"/>
          <w:szCs w:val="20"/>
        </w:rPr>
      </w:pPr>
      <w:r w:rsidRPr="006054DC">
        <w:rPr>
          <w:sz w:val="20"/>
          <w:szCs w:val="20"/>
        </w:rPr>
        <w:t>South Australia</w:t>
      </w:r>
    </w:p>
    <w:p w14:paraId="0A7BE48A" w14:textId="77777777" w:rsidR="006054DC" w:rsidRPr="006054DC" w:rsidRDefault="006054DC" w:rsidP="006054DC">
      <w:pPr>
        <w:rPr>
          <w:sz w:val="20"/>
          <w:szCs w:val="20"/>
        </w:rPr>
      </w:pPr>
      <w:r w:rsidRPr="006054DC">
        <w:rPr>
          <w:sz w:val="20"/>
          <w:szCs w:val="20"/>
        </w:rPr>
        <w:t>Difference between state and country data -2.377249999999986</w:t>
      </w:r>
    </w:p>
    <w:p w14:paraId="4DFB2CD7" w14:textId="77777777" w:rsidR="006054DC" w:rsidRPr="006054DC" w:rsidRDefault="006054DC" w:rsidP="006054DC">
      <w:pPr>
        <w:rPr>
          <w:sz w:val="20"/>
          <w:szCs w:val="20"/>
        </w:rPr>
      </w:pPr>
      <w:r w:rsidRPr="006054DC">
        <w:rPr>
          <w:sz w:val="20"/>
          <w:szCs w:val="20"/>
        </w:rPr>
        <w:t>Tasmania</w:t>
      </w:r>
    </w:p>
    <w:p w14:paraId="37F4227A" w14:textId="77777777" w:rsidR="006054DC" w:rsidRPr="006054DC" w:rsidRDefault="006054DC" w:rsidP="006054DC">
      <w:pPr>
        <w:rPr>
          <w:sz w:val="20"/>
          <w:szCs w:val="20"/>
        </w:rPr>
      </w:pPr>
      <w:r w:rsidRPr="006054DC">
        <w:rPr>
          <w:sz w:val="20"/>
          <w:szCs w:val="20"/>
        </w:rPr>
        <w:t>Difference between state and country data -10.510999999999976</w:t>
      </w:r>
    </w:p>
    <w:p w14:paraId="2BDB6B27" w14:textId="77777777" w:rsidR="006054DC" w:rsidRPr="006054DC" w:rsidRDefault="006054DC" w:rsidP="006054DC">
      <w:pPr>
        <w:rPr>
          <w:sz w:val="20"/>
          <w:szCs w:val="20"/>
        </w:rPr>
      </w:pPr>
      <w:r w:rsidRPr="006054DC">
        <w:rPr>
          <w:sz w:val="20"/>
          <w:szCs w:val="20"/>
        </w:rPr>
        <w:t>Victoria</w:t>
      </w:r>
    </w:p>
    <w:p w14:paraId="1BAA7FED" w14:textId="77777777" w:rsidR="006054DC" w:rsidRPr="006054DC" w:rsidRDefault="006054DC" w:rsidP="006054DC">
      <w:pPr>
        <w:rPr>
          <w:sz w:val="20"/>
          <w:szCs w:val="20"/>
        </w:rPr>
      </w:pPr>
      <w:r w:rsidRPr="006054DC">
        <w:rPr>
          <w:sz w:val="20"/>
          <w:szCs w:val="20"/>
        </w:rPr>
        <w:t>Difference between state and country data -7.575249999999992</w:t>
      </w:r>
    </w:p>
    <w:p w14:paraId="76FA68E2" w14:textId="77777777" w:rsidR="006054DC" w:rsidRPr="006054DC" w:rsidRDefault="006054DC" w:rsidP="006054DC">
      <w:pPr>
        <w:rPr>
          <w:sz w:val="20"/>
          <w:szCs w:val="20"/>
        </w:rPr>
      </w:pPr>
      <w:r w:rsidRPr="006054DC">
        <w:rPr>
          <w:sz w:val="20"/>
          <w:szCs w:val="20"/>
        </w:rPr>
        <w:t>Western Australia</w:t>
      </w:r>
    </w:p>
    <w:p w14:paraId="7F96925F" w14:textId="77777777" w:rsidR="006054DC" w:rsidRPr="006054DC" w:rsidRDefault="006054DC" w:rsidP="006054DC">
      <w:pPr>
        <w:rPr>
          <w:sz w:val="20"/>
          <w:szCs w:val="20"/>
        </w:rPr>
      </w:pPr>
      <w:r w:rsidRPr="006054DC">
        <w:rPr>
          <w:sz w:val="20"/>
          <w:szCs w:val="20"/>
        </w:rPr>
        <w:t>Difference between state and country data 0.9011666666666827</w:t>
      </w:r>
    </w:p>
    <w:p w14:paraId="4E7A327C" w14:textId="77777777" w:rsidR="006054DC" w:rsidRPr="006054DC" w:rsidRDefault="006054DC" w:rsidP="006054DC">
      <w:pPr>
        <w:rPr>
          <w:sz w:val="20"/>
          <w:szCs w:val="20"/>
        </w:rPr>
      </w:pPr>
      <w:r w:rsidRPr="006054DC">
        <w:rPr>
          <w:sz w:val="20"/>
          <w:szCs w:val="20"/>
        </w:rPr>
        <w:t>[60, 961]</w:t>
      </w:r>
    </w:p>
    <w:p w14:paraId="40EF8F25" w14:textId="77777777" w:rsidR="006054DC" w:rsidRPr="006054DC" w:rsidRDefault="006054DC" w:rsidP="006054DC">
      <w:pPr>
        <w:rPr>
          <w:sz w:val="20"/>
          <w:szCs w:val="20"/>
        </w:rPr>
      </w:pPr>
      <w:r w:rsidRPr="006054DC">
        <w:rPr>
          <w:sz w:val="20"/>
          <w:szCs w:val="20"/>
        </w:rPr>
        <w:t>Australian Capital Territory</w:t>
      </w:r>
    </w:p>
    <w:p w14:paraId="41535EF3" w14:textId="77777777" w:rsidR="006054DC" w:rsidRPr="006054DC" w:rsidRDefault="006054DC" w:rsidP="006054DC">
      <w:pPr>
        <w:rPr>
          <w:sz w:val="20"/>
          <w:szCs w:val="20"/>
        </w:rPr>
      </w:pPr>
      <w:r w:rsidRPr="006054DC">
        <w:rPr>
          <w:sz w:val="20"/>
          <w:szCs w:val="20"/>
        </w:rPr>
        <w:t>Difference between state and country data -10.156833333333351</w:t>
      </w:r>
    </w:p>
    <w:p w14:paraId="366E6852" w14:textId="77777777" w:rsidR="006054DC" w:rsidRPr="006054DC" w:rsidRDefault="006054DC" w:rsidP="006054DC">
      <w:pPr>
        <w:rPr>
          <w:sz w:val="20"/>
          <w:szCs w:val="20"/>
        </w:rPr>
      </w:pPr>
      <w:r w:rsidRPr="006054DC">
        <w:rPr>
          <w:sz w:val="20"/>
          <w:szCs w:val="20"/>
        </w:rPr>
        <w:t>New South Wales</w:t>
      </w:r>
    </w:p>
    <w:p w14:paraId="44A4D5AD" w14:textId="77777777" w:rsidR="006054DC" w:rsidRPr="006054DC" w:rsidRDefault="006054DC" w:rsidP="006054DC">
      <w:pPr>
        <w:rPr>
          <w:sz w:val="20"/>
          <w:szCs w:val="20"/>
        </w:rPr>
      </w:pPr>
      <w:r w:rsidRPr="006054DC">
        <w:rPr>
          <w:sz w:val="20"/>
          <w:szCs w:val="20"/>
        </w:rPr>
        <w:t>Difference between state and country data -4.491166666666672</w:t>
      </w:r>
    </w:p>
    <w:p w14:paraId="02A6170F" w14:textId="77777777" w:rsidR="006054DC" w:rsidRPr="006054DC" w:rsidRDefault="006054DC" w:rsidP="006054DC">
      <w:pPr>
        <w:rPr>
          <w:sz w:val="20"/>
          <w:szCs w:val="20"/>
        </w:rPr>
      </w:pPr>
      <w:r w:rsidRPr="006054DC">
        <w:rPr>
          <w:sz w:val="20"/>
          <w:szCs w:val="20"/>
        </w:rPr>
        <w:t>Northern Territory</w:t>
      </w:r>
    </w:p>
    <w:p w14:paraId="38CF3952" w14:textId="77777777" w:rsidR="006054DC" w:rsidRPr="006054DC" w:rsidRDefault="006054DC" w:rsidP="006054DC">
      <w:pPr>
        <w:rPr>
          <w:sz w:val="20"/>
          <w:szCs w:val="20"/>
        </w:rPr>
      </w:pPr>
      <w:r w:rsidRPr="006054DC">
        <w:rPr>
          <w:sz w:val="20"/>
          <w:szCs w:val="20"/>
        </w:rPr>
        <w:t>Difference between state and country data 3.0706666666666322</w:t>
      </w:r>
    </w:p>
    <w:p w14:paraId="00D6D257" w14:textId="77777777" w:rsidR="006054DC" w:rsidRPr="006054DC" w:rsidRDefault="006054DC" w:rsidP="006054DC">
      <w:pPr>
        <w:rPr>
          <w:sz w:val="20"/>
          <w:szCs w:val="20"/>
        </w:rPr>
      </w:pPr>
      <w:r w:rsidRPr="006054DC">
        <w:rPr>
          <w:sz w:val="20"/>
          <w:szCs w:val="20"/>
        </w:rPr>
        <w:t>Queensland</w:t>
      </w:r>
    </w:p>
    <w:p w14:paraId="4C500C07" w14:textId="77777777" w:rsidR="006054DC" w:rsidRPr="006054DC" w:rsidRDefault="006054DC" w:rsidP="006054DC">
      <w:pPr>
        <w:rPr>
          <w:sz w:val="20"/>
          <w:szCs w:val="20"/>
        </w:rPr>
      </w:pPr>
      <w:r w:rsidRPr="006054DC">
        <w:rPr>
          <w:sz w:val="20"/>
          <w:szCs w:val="20"/>
        </w:rPr>
        <w:t>Difference between state and country data 1.5559999999999725</w:t>
      </w:r>
    </w:p>
    <w:p w14:paraId="35EA39C4" w14:textId="77777777" w:rsidR="006054DC" w:rsidRPr="006054DC" w:rsidRDefault="006054DC" w:rsidP="006054DC">
      <w:pPr>
        <w:rPr>
          <w:sz w:val="20"/>
          <w:szCs w:val="20"/>
        </w:rPr>
      </w:pPr>
      <w:r w:rsidRPr="006054DC">
        <w:rPr>
          <w:sz w:val="20"/>
          <w:szCs w:val="20"/>
        </w:rPr>
        <w:t>South Australia</w:t>
      </w:r>
    </w:p>
    <w:p w14:paraId="75B6F59B" w14:textId="77777777" w:rsidR="006054DC" w:rsidRPr="006054DC" w:rsidRDefault="006054DC" w:rsidP="006054DC">
      <w:pPr>
        <w:rPr>
          <w:sz w:val="20"/>
          <w:szCs w:val="20"/>
        </w:rPr>
      </w:pPr>
      <w:r w:rsidRPr="006054DC">
        <w:rPr>
          <w:sz w:val="20"/>
          <w:szCs w:val="20"/>
        </w:rPr>
        <w:t>Difference between state and country data -2.51783333333335</w:t>
      </w:r>
    </w:p>
    <w:p w14:paraId="06F9409C" w14:textId="77777777" w:rsidR="006054DC" w:rsidRPr="006054DC" w:rsidRDefault="006054DC" w:rsidP="006054DC">
      <w:pPr>
        <w:rPr>
          <w:sz w:val="20"/>
          <w:szCs w:val="20"/>
        </w:rPr>
      </w:pPr>
      <w:r w:rsidRPr="006054DC">
        <w:rPr>
          <w:sz w:val="20"/>
          <w:szCs w:val="20"/>
        </w:rPr>
        <w:t>Tasmania</w:t>
      </w:r>
    </w:p>
    <w:p w14:paraId="2330598B" w14:textId="77777777" w:rsidR="006054DC" w:rsidRPr="006054DC" w:rsidRDefault="006054DC" w:rsidP="006054DC">
      <w:pPr>
        <w:rPr>
          <w:sz w:val="20"/>
          <w:szCs w:val="20"/>
        </w:rPr>
      </w:pPr>
      <w:r w:rsidRPr="006054DC">
        <w:rPr>
          <w:sz w:val="20"/>
          <w:szCs w:val="20"/>
        </w:rPr>
        <w:t>Difference between state and country data -11.011249999999995</w:t>
      </w:r>
    </w:p>
    <w:p w14:paraId="10E7FE2B" w14:textId="77777777" w:rsidR="006054DC" w:rsidRPr="006054DC" w:rsidRDefault="006054DC" w:rsidP="006054DC">
      <w:pPr>
        <w:rPr>
          <w:sz w:val="20"/>
          <w:szCs w:val="20"/>
        </w:rPr>
      </w:pPr>
      <w:r w:rsidRPr="006054DC">
        <w:rPr>
          <w:sz w:val="20"/>
          <w:szCs w:val="20"/>
        </w:rPr>
        <w:t>Victoria</w:t>
      </w:r>
    </w:p>
    <w:p w14:paraId="2F0E74D7" w14:textId="77777777" w:rsidR="006054DC" w:rsidRPr="006054DC" w:rsidRDefault="006054DC" w:rsidP="006054DC">
      <w:pPr>
        <w:rPr>
          <w:sz w:val="20"/>
          <w:szCs w:val="20"/>
        </w:rPr>
      </w:pPr>
      <w:r w:rsidRPr="006054DC">
        <w:rPr>
          <w:sz w:val="20"/>
          <w:szCs w:val="20"/>
        </w:rPr>
        <w:t>Difference between state and country data -7.932500000000003</w:t>
      </w:r>
    </w:p>
    <w:p w14:paraId="58A51EF1" w14:textId="77777777" w:rsidR="006054DC" w:rsidRPr="006054DC" w:rsidRDefault="006054DC" w:rsidP="006054DC">
      <w:pPr>
        <w:rPr>
          <w:sz w:val="20"/>
          <w:szCs w:val="20"/>
        </w:rPr>
      </w:pPr>
      <w:r w:rsidRPr="006054DC">
        <w:rPr>
          <w:sz w:val="20"/>
          <w:szCs w:val="20"/>
        </w:rPr>
        <w:t>Western Australia</w:t>
      </w:r>
    </w:p>
    <w:p w14:paraId="51A0DE4A" w14:textId="77777777" w:rsidR="006054DC" w:rsidRPr="006054DC" w:rsidRDefault="006054DC" w:rsidP="006054DC">
      <w:pPr>
        <w:rPr>
          <w:sz w:val="20"/>
          <w:szCs w:val="20"/>
        </w:rPr>
      </w:pPr>
      <w:r w:rsidRPr="006054DC">
        <w:rPr>
          <w:sz w:val="20"/>
          <w:szCs w:val="20"/>
        </w:rPr>
        <w:t>Difference between state and country data 0.7848333333333386</w:t>
      </w:r>
    </w:p>
    <w:p w14:paraId="237C9573" w14:textId="77777777" w:rsidR="006054DC" w:rsidRPr="006054DC" w:rsidRDefault="006054DC" w:rsidP="006054DC">
      <w:pPr>
        <w:rPr>
          <w:sz w:val="20"/>
          <w:szCs w:val="20"/>
        </w:rPr>
      </w:pPr>
      <w:r w:rsidRPr="006054DC">
        <w:rPr>
          <w:sz w:val="20"/>
          <w:szCs w:val="20"/>
        </w:rPr>
        <w:t>[61, 977]</w:t>
      </w:r>
    </w:p>
    <w:p w14:paraId="7D7E2B13" w14:textId="77777777" w:rsidR="006054DC" w:rsidRPr="006054DC" w:rsidRDefault="006054DC" w:rsidP="006054DC">
      <w:pPr>
        <w:rPr>
          <w:sz w:val="20"/>
          <w:szCs w:val="20"/>
        </w:rPr>
      </w:pPr>
      <w:r w:rsidRPr="006054DC">
        <w:rPr>
          <w:sz w:val="20"/>
          <w:szCs w:val="20"/>
        </w:rPr>
        <w:t>Australian Capital Territory</w:t>
      </w:r>
    </w:p>
    <w:p w14:paraId="6C4770FC" w14:textId="77777777" w:rsidR="006054DC" w:rsidRPr="006054DC" w:rsidRDefault="006054DC" w:rsidP="006054DC">
      <w:pPr>
        <w:rPr>
          <w:sz w:val="20"/>
          <w:szCs w:val="20"/>
        </w:rPr>
      </w:pPr>
      <w:r w:rsidRPr="006054DC">
        <w:rPr>
          <w:sz w:val="20"/>
          <w:szCs w:val="20"/>
        </w:rPr>
        <w:t>Difference between state and country data -9.46708333333333</w:t>
      </w:r>
    </w:p>
    <w:p w14:paraId="0BC661C5" w14:textId="77777777" w:rsidR="006054DC" w:rsidRPr="006054DC" w:rsidRDefault="006054DC" w:rsidP="006054DC">
      <w:pPr>
        <w:rPr>
          <w:sz w:val="20"/>
          <w:szCs w:val="20"/>
        </w:rPr>
      </w:pPr>
      <w:r w:rsidRPr="006054DC">
        <w:rPr>
          <w:sz w:val="20"/>
          <w:szCs w:val="20"/>
        </w:rPr>
        <w:t>New South Wales</w:t>
      </w:r>
    </w:p>
    <w:p w14:paraId="54A17D89" w14:textId="77777777" w:rsidR="006054DC" w:rsidRPr="006054DC" w:rsidRDefault="006054DC" w:rsidP="006054DC">
      <w:pPr>
        <w:rPr>
          <w:sz w:val="20"/>
          <w:szCs w:val="20"/>
        </w:rPr>
      </w:pPr>
      <w:r w:rsidRPr="006054DC">
        <w:rPr>
          <w:sz w:val="20"/>
          <w:szCs w:val="20"/>
        </w:rPr>
        <w:t>Difference between state and country data -4.111666666666668</w:t>
      </w:r>
    </w:p>
    <w:p w14:paraId="5259C8BC" w14:textId="77777777" w:rsidR="006054DC" w:rsidRPr="006054DC" w:rsidRDefault="006054DC" w:rsidP="006054DC">
      <w:pPr>
        <w:rPr>
          <w:sz w:val="20"/>
          <w:szCs w:val="20"/>
        </w:rPr>
      </w:pPr>
      <w:r w:rsidRPr="006054DC">
        <w:rPr>
          <w:sz w:val="20"/>
          <w:szCs w:val="20"/>
        </w:rPr>
        <w:t>Northern Territory</w:t>
      </w:r>
    </w:p>
    <w:p w14:paraId="5976B793" w14:textId="77777777" w:rsidR="006054DC" w:rsidRPr="006054DC" w:rsidRDefault="006054DC" w:rsidP="006054DC">
      <w:pPr>
        <w:rPr>
          <w:sz w:val="20"/>
          <w:szCs w:val="20"/>
        </w:rPr>
      </w:pPr>
      <w:r w:rsidRPr="006054DC">
        <w:rPr>
          <w:sz w:val="20"/>
          <w:szCs w:val="20"/>
        </w:rPr>
        <w:t>Difference between state and country data 2.924916666666668</w:t>
      </w:r>
    </w:p>
    <w:p w14:paraId="3A6D7618" w14:textId="77777777" w:rsidR="006054DC" w:rsidRPr="006054DC" w:rsidRDefault="006054DC" w:rsidP="006054DC">
      <w:pPr>
        <w:rPr>
          <w:sz w:val="20"/>
          <w:szCs w:val="20"/>
        </w:rPr>
      </w:pPr>
      <w:r w:rsidRPr="006054DC">
        <w:rPr>
          <w:sz w:val="20"/>
          <w:szCs w:val="20"/>
        </w:rPr>
        <w:t>Queensland</w:t>
      </w:r>
    </w:p>
    <w:p w14:paraId="14583B95" w14:textId="77777777" w:rsidR="006054DC" w:rsidRPr="006054DC" w:rsidRDefault="006054DC" w:rsidP="006054DC">
      <w:pPr>
        <w:rPr>
          <w:sz w:val="20"/>
          <w:szCs w:val="20"/>
        </w:rPr>
      </w:pPr>
      <w:r w:rsidRPr="006054DC">
        <w:rPr>
          <w:sz w:val="20"/>
          <w:szCs w:val="20"/>
        </w:rPr>
        <w:t>Difference between state and country data 1.2494166666666402</w:t>
      </w:r>
    </w:p>
    <w:p w14:paraId="17F273D6" w14:textId="77777777" w:rsidR="006054DC" w:rsidRPr="006054DC" w:rsidRDefault="006054DC" w:rsidP="006054DC">
      <w:pPr>
        <w:rPr>
          <w:sz w:val="20"/>
          <w:szCs w:val="20"/>
        </w:rPr>
      </w:pPr>
      <w:r w:rsidRPr="006054DC">
        <w:rPr>
          <w:sz w:val="20"/>
          <w:szCs w:val="20"/>
        </w:rPr>
        <w:t>South Australia</w:t>
      </w:r>
    </w:p>
    <w:p w14:paraId="4B528EC4" w14:textId="77777777" w:rsidR="006054DC" w:rsidRPr="006054DC" w:rsidRDefault="006054DC" w:rsidP="006054DC">
      <w:pPr>
        <w:rPr>
          <w:sz w:val="20"/>
          <w:szCs w:val="20"/>
        </w:rPr>
      </w:pPr>
      <w:r w:rsidRPr="006054DC">
        <w:rPr>
          <w:sz w:val="20"/>
          <w:szCs w:val="20"/>
        </w:rPr>
        <w:t>Difference between state and country data -2.2790000000000035</w:t>
      </w:r>
    </w:p>
    <w:p w14:paraId="393BCD9F" w14:textId="77777777" w:rsidR="006054DC" w:rsidRPr="006054DC" w:rsidRDefault="006054DC" w:rsidP="006054DC">
      <w:pPr>
        <w:rPr>
          <w:sz w:val="20"/>
          <w:szCs w:val="20"/>
        </w:rPr>
      </w:pPr>
      <w:r w:rsidRPr="006054DC">
        <w:rPr>
          <w:sz w:val="20"/>
          <w:szCs w:val="20"/>
        </w:rPr>
        <w:t>Tasmania</w:t>
      </w:r>
    </w:p>
    <w:p w14:paraId="464C0D20" w14:textId="77777777" w:rsidR="006054DC" w:rsidRPr="006054DC" w:rsidRDefault="006054DC" w:rsidP="006054DC">
      <w:pPr>
        <w:rPr>
          <w:sz w:val="20"/>
          <w:szCs w:val="20"/>
        </w:rPr>
      </w:pPr>
      <w:r w:rsidRPr="006054DC">
        <w:rPr>
          <w:sz w:val="20"/>
          <w:szCs w:val="20"/>
        </w:rPr>
        <w:t>Difference between state and country data -10.656499999999996</w:t>
      </w:r>
    </w:p>
    <w:p w14:paraId="6EA05F96" w14:textId="77777777" w:rsidR="006054DC" w:rsidRPr="006054DC" w:rsidRDefault="006054DC" w:rsidP="006054DC">
      <w:pPr>
        <w:rPr>
          <w:sz w:val="20"/>
          <w:szCs w:val="20"/>
        </w:rPr>
      </w:pPr>
      <w:r w:rsidRPr="006054DC">
        <w:rPr>
          <w:sz w:val="20"/>
          <w:szCs w:val="20"/>
        </w:rPr>
        <w:t>Victoria</w:t>
      </w:r>
    </w:p>
    <w:p w14:paraId="197FEAF7" w14:textId="77777777" w:rsidR="006054DC" w:rsidRPr="006054DC" w:rsidRDefault="006054DC" w:rsidP="006054DC">
      <w:pPr>
        <w:rPr>
          <w:sz w:val="20"/>
          <w:szCs w:val="20"/>
        </w:rPr>
      </w:pPr>
      <w:r w:rsidRPr="006054DC">
        <w:rPr>
          <w:sz w:val="20"/>
          <w:szCs w:val="20"/>
        </w:rPr>
        <w:t>Difference between state and country data -7.394416666666661</w:t>
      </w:r>
    </w:p>
    <w:p w14:paraId="5B65C7BE" w14:textId="77777777" w:rsidR="006054DC" w:rsidRPr="006054DC" w:rsidRDefault="006054DC" w:rsidP="006054DC">
      <w:pPr>
        <w:rPr>
          <w:sz w:val="20"/>
          <w:szCs w:val="20"/>
        </w:rPr>
      </w:pPr>
      <w:r w:rsidRPr="006054DC">
        <w:rPr>
          <w:sz w:val="20"/>
          <w:szCs w:val="20"/>
        </w:rPr>
        <w:t>Western Australia</w:t>
      </w:r>
    </w:p>
    <w:p w14:paraId="6AAC9ED6" w14:textId="77777777" w:rsidR="006054DC" w:rsidRPr="006054DC" w:rsidRDefault="006054DC" w:rsidP="006054DC">
      <w:pPr>
        <w:rPr>
          <w:sz w:val="20"/>
          <w:szCs w:val="20"/>
        </w:rPr>
      </w:pPr>
      <w:r w:rsidRPr="006054DC">
        <w:rPr>
          <w:sz w:val="20"/>
          <w:szCs w:val="20"/>
        </w:rPr>
        <w:t>Difference between state and country data 0.7962500000000006</w:t>
      </w:r>
    </w:p>
    <w:p w14:paraId="7B565746" w14:textId="77777777" w:rsidR="006054DC" w:rsidRPr="006054DC" w:rsidRDefault="006054DC" w:rsidP="006054DC">
      <w:pPr>
        <w:rPr>
          <w:sz w:val="20"/>
          <w:szCs w:val="20"/>
        </w:rPr>
      </w:pPr>
      <w:r w:rsidRPr="006054DC">
        <w:rPr>
          <w:sz w:val="20"/>
          <w:szCs w:val="20"/>
        </w:rPr>
        <w:t>[62, 993]</w:t>
      </w:r>
    </w:p>
    <w:p w14:paraId="3A5F08F9" w14:textId="77777777" w:rsidR="006054DC" w:rsidRPr="006054DC" w:rsidRDefault="006054DC" w:rsidP="006054DC">
      <w:pPr>
        <w:rPr>
          <w:sz w:val="20"/>
          <w:szCs w:val="20"/>
        </w:rPr>
      </w:pPr>
      <w:r w:rsidRPr="006054DC">
        <w:rPr>
          <w:sz w:val="20"/>
          <w:szCs w:val="20"/>
        </w:rPr>
        <w:t>Australian Capital Territory</w:t>
      </w:r>
    </w:p>
    <w:p w14:paraId="6AE80B8D" w14:textId="77777777" w:rsidR="006054DC" w:rsidRPr="006054DC" w:rsidRDefault="006054DC" w:rsidP="006054DC">
      <w:pPr>
        <w:rPr>
          <w:sz w:val="20"/>
          <w:szCs w:val="20"/>
        </w:rPr>
      </w:pPr>
      <w:r w:rsidRPr="006054DC">
        <w:rPr>
          <w:sz w:val="20"/>
          <w:szCs w:val="20"/>
        </w:rPr>
        <w:t>Difference between state and country data -9.584666666666676</w:t>
      </w:r>
    </w:p>
    <w:p w14:paraId="63100AEB" w14:textId="77777777" w:rsidR="006054DC" w:rsidRPr="006054DC" w:rsidRDefault="006054DC" w:rsidP="006054DC">
      <w:pPr>
        <w:rPr>
          <w:sz w:val="20"/>
          <w:szCs w:val="20"/>
        </w:rPr>
      </w:pPr>
      <w:r w:rsidRPr="006054DC">
        <w:rPr>
          <w:sz w:val="20"/>
          <w:szCs w:val="20"/>
        </w:rPr>
        <w:t>New South Wales</w:t>
      </w:r>
    </w:p>
    <w:p w14:paraId="797FCC62" w14:textId="77777777" w:rsidR="006054DC" w:rsidRPr="006054DC" w:rsidRDefault="006054DC" w:rsidP="006054DC">
      <w:pPr>
        <w:rPr>
          <w:sz w:val="20"/>
          <w:szCs w:val="20"/>
        </w:rPr>
      </w:pPr>
      <w:r w:rsidRPr="006054DC">
        <w:rPr>
          <w:sz w:val="20"/>
          <w:szCs w:val="20"/>
        </w:rPr>
        <w:t>Difference between state and country data -3.738000000000035</w:t>
      </w:r>
    </w:p>
    <w:p w14:paraId="36D0C4D6" w14:textId="77777777" w:rsidR="006054DC" w:rsidRPr="006054DC" w:rsidRDefault="006054DC" w:rsidP="006054DC">
      <w:pPr>
        <w:rPr>
          <w:sz w:val="20"/>
          <w:szCs w:val="20"/>
        </w:rPr>
      </w:pPr>
      <w:r w:rsidRPr="006054DC">
        <w:rPr>
          <w:sz w:val="20"/>
          <w:szCs w:val="20"/>
        </w:rPr>
        <w:t>Northern Territory</w:t>
      </w:r>
    </w:p>
    <w:p w14:paraId="021C1B8A" w14:textId="77777777" w:rsidR="006054DC" w:rsidRPr="006054DC" w:rsidRDefault="006054DC" w:rsidP="006054DC">
      <w:pPr>
        <w:rPr>
          <w:sz w:val="20"/>
          <w:szCs w:val="20"/>
        </w:rPr>
      </w:pPr>
      <w:r w:rsidRPr="006054DC">
        <w:rPr>
          <w:sz w:val="20"/>
          <w:szCs w:val="20"/>
        </w:rPr>
        <w:t>Difference between state and country data 2.7653333333333094</w:t>
      </w:r>
    </w:p>
    <w:p w14:paraId="0B592FCA" w14:textId="77777777" w:rsidR="006054DC" w:rsidRPr="006054DC" w:rsidRDefault="006054DC" w:rsidP="006054DC">
      <w:pPr>
        <w:rPr>
          <w:sz w:val="20"/>
          <w:szCs w:val="20"/>
        </w:rPr>
      </w:pPr>
      <w:r w:rsidRPr="006054DC">
        <w:rPr>
          <w:sz w:val="20"/>
          <w:szCs w:val="20"/>
        </w:rPr>
        <w:t>Queensland</w:t>
      </w:r>
    </w:p>
    <w:p w14:paraId="778B03C4" w14:textId="77777777" w:rsidR="006054DC" w:rsidRPr="006054DC" w:rsidRDefault="006054DC" w:rsidP="006054DC">
      <w:pPr>
        <w:rPr>
          <w:sz w:val="20"/>
          <w:szCs w:val="20"/>
        </w:rPr>
      </w:pPr>
      <w:r w:rsidRPr="006054DC">
        <w:rPr>
          <w:sz w:val="20"/>
          <w:szCs w:val="20"/>
        </w:rPr>
        <w:t>Difference between state and country data 1.2951666666666384</w:t>
      </w:r>
    </w:p>
    <w:p w14:paraId="2B1C6D8E" w14:textId="77777777" w:rsidR="006054DC" w:rsidRPr="006054DC" w:rsidRDefault="006054DC" w:rsidP="006054DC">
      <w:pPr>
        <w:rPr>
          <w:sz w:val="20"/>
          <w:szCs w:val="20"/>
        </w:rPr>
      </w:pPr>
      <w:r w:rsidRPr="006054DC">
        <w:rPr>
          <w:sz w:val="20"/>
          <w:szCs w:val="20"/>
        </w:rPr>
        <w:t>South Australia</w:t>
      </w:r>
    </w:p>
    <w:p w14:paraId="7CA3B8C6" w14:textId="77777777" w:rsidR="006054DC" w:rsidRPr="006054DC" w:rsidRDefault="006054DC" w:rsidP="006054DC">
      <w:pPr>
        <w:rPr>
          <w:sz w:val="20"/>
          <w:szCs w:val="20"/>
        </w:rPr>
      </w:pPr>
      <w:r w:rsidRPr="006054DC">
        <w:rPr>
          <w:sz w:val="20"/>
          <w:szCs w:val="20"/>
        </w:rPr>
        <w:t>Difference between state and country data -2.0069166666666938</w:t>
      </w:r>
    </w:p>
    <w:p w14:paraId="2FF47C1E" w14:textId="77777777" w:rsidR="006054DC" w:rsidRPr="006054DC" w:rsidRDefault="006054DC" w:rsidP="006054DC">
      <w:pPr>
        <w:rPr>
          <w:sz w:val="20"/>
          <w:szCs w:val="20"/>
        </w:rPr>
      </w:pPr>
      <w:r w:rsidRPr="006054DC">
        <w:rPr>
          <w:sz w:val="20"/>
          <w:szCs w:val="20"/>
        </w:rPr>
        <w:t>Tasmania</w:t>
      </w:r>
    </w:p>
    <w:p w14:paraId="514A4BDC" w14:textId="77777777" w:rsidR="006054DC" w:rsidRPr="006054DC" w:rsidRDefault="006054DC" w:rsidP="006054DC">
      <w:pPr>
        <w:rPr>
          <w:sz w:val="20"/>
          <w:szCs w:val="20"/>
        </w:rPr>
      </w:pPr>
      <w:r w:rsidRPr="006054DC">
        <w:rPr>
          <w:sz w:val="20"/>
          <w:szCs w:val="20"/>
        </w:rPr>
        <w:t>Difference between state and country data -11.027583333333352</w:t>
      </w:r>
    </w:p>
    <w:p w14:paraId="2A4D2345" w14:textId="77777777" w:rsidR="006054DC" w:rsidRPr="006054DC" w:rsidRDefault="006054DC" w:rsidP="006054DC">
      <w:pPr>
        <w:rPr>
          <w:sz w:val="20"/>
          <w:szCs w:val="20"/>
        </w:rPr>
      </w:pPr>
      <w:r w:rsidRPr="006054DC">
        <w:rPr>
          <w:sz w:val="20"/>
          <w:szCs w:val="20"/>
        </w:rPr>
        <w:t>Victoria</w:t>
      </w:r>
    </w:p>
    <w:p w14:paraId="6C4EDA91" w14:textId="77777777" w:rsidR="006054DC" w:rsidRPr="006054DC" w:rsidRDefault="006054DC" w:rsidP="006054DC">
      <w:pPr>
        <w:rPr>
          <w:sz w:val="20"/>
          <w:szCs w:val="20"/>
        </w:rPr>
      </w:pPr>
      <w:r w:rsidRPr="006054DC">
        <w:rPr>
          <w:sz w:val="20"/>
          <w:szCs w:val="20"/>
        </w:rPr>
        <w:t>Difference between state and country data -7.250333333333343</w:t>
      </w:r>
    </w:p>
    <w:p w14:paraId="2823D7FA" w14:textId="77777777" w:rsidR="006054DC" w:rsidRPr="006054DC" w:rsidRDefault="006054DC" w:rsidP="006054DC">
      <w:pPr>
        <w:rPr>
          <w:sz w:val="20"/>
          <w:szCs w:val="20"/>
        </w:rPr>
      </w:pPr>
      <w:r w:rsidRPr="006054DC">
        <w:rPr>
          <w:sz w:val="20"/>
          <w:szCs w:val="20"/>
        </w:rPr>
        <w:t>Western Australia</w:t>
      </w:r>
    </w:p>
    <w:p w14:paraId="0221497F" w14:textId="77777777" w:rsidR="006054DC" w:rsidRPr="006054DC" w:rsidRDefault="006054DC" w:rsidP="006054DC">
      <w:pPr>
        <w:rPr>
          <w:sz w:val="20"/>
          <w:szCs w:val="20"/>
        </w:rPr>
      </w:pPr>
      <w:r w:rsidRPr="006054DC">
        <w:rPr>
          <w:sz w:val="20"/>
          <w:szCs w:val="20"/>
        </w:rPr>
        <w:t>Difference between state and country data 0.6200833333333122</w:t>
      </w:r>
    </w:p>
    <w:p w14:paraId="520D3F0A" w14:textId="77777777" w:rsidR="006054DC" w:rsidRPr="006054DC" w:rsidRDefault="006054DC" w:rsidP="006054DC">
      <w:pPr>
        <w:rPr>
          <w:sz w:val="20"/>
          <w:szCs w:val="20"/>
        </w:rPr>
      </w:pPr>
      <w:r w:rsidRPr="006054DC">
        <w:rPr>
          <w:sz w:val="20"/>
          <w:szCs w:val="20"/>
        </w:rPr>
        <w:t>[63, 1009]</w:t>
      </w:r>
    </w:p>
    <w:p w14:paraId="61383B6C" w14:textId="77777777" w:rsidR="006054DC" w:rsidRPr="006054DC" w:rsidRDefault="006054DC" w:rsidP="006054DC">
      <w:pPr>
        <w:rPr>
          <w:sz w:val="20"/>
          <w:szCs w:val="20"/>
        </w:rPr>
      </w:pPr>
      <w:r w:rsidRPr="006054DC">
        <w:rPr>
          <w:sz w:val="20"/>
          <w:szCs w:val="20"/>
        </w:rPr>
        <w:t>Australian Capital Territory</w:t>
      </w:r>
    </w:p>
    <w:p w14:paraId="454C9871" w14:textId="77777777" w:rsidR="006054DC" w:rsidRPr="006054DC" w:rsidRDefault="006054DC" w:rsidP="006054DC">
      <w:pPr>
        <w:rPr>
          <w:sz w:val="20"/>
          <w:szCs w:val="20"/>
        </w:rPr>
      </w:pPr>
      <w:r w:rsidRPr="006054DC">
        <w:rPr>
          <w:sz w:val="20"/>
          <w:szCs w:val="20"/>
        </w:rPr>
        <w:t>Difference between state and country data -10.384916666666644</w:t>
      </w:r>
    </w:p>
    <w:p w14:paraId="26810AB5" w14:textId="77777777" w:rsidR="006054DC" w:rsidRPr="006054DC" w:rsidRDefault="006054DC" w:rsidP="006054DC">
      <w:pPr>
        <w:rPr>
          <w:sz w:val="20"/>
          <w:szCs w:val="20"/>
        </w:rPr>
      </w:pPr>
      <w:r w:rsidRPr="006054DC">
        <w:rPr>
          <w:sz w:val="20"/>
          <w:szCs w:val="20"/>
        </w:rPr>
        <w:t>New South Wales</w:t>
      </w:r>
    </w:p>
    <w:p w14:paraId="3F848B8F" w14:textId="77777777" w:rsidR="006054DC" w:rsidRPr="006054DC" w:rsidRDefault="006054DC" w:rsidP="006054DC">
      <w:pPr>
        <w:rPr>
          <w:sz w:val="20"/>
          <w:szCs w:val="20"/>
        </w:rPr>
      </w:pPr>
      <w:r w:rsidRPr="006054DC">
        <w:rPr>
          <w:sz w:val="20"/>
          <w:szCs w:val="20"/>
        </w:rPr>
        <w:t>Difference between state and country data -4.486916666666655</w:t>
      </w:r>
    </w:p>
    <w:p w14:paraId="5AEAC391" w14:textId="77777777" w:rsidR="006054DC" w:rsidRPr="006054DC" w:rsidRDefault="006054DC" w:rsidP="006054DC">
      <w:pPr>
        <w:rPr>
          <w:sz w:val="20"/>
          <w:szCs w:val="20"/>
        </w:rPr>
      </w:pPr>
      <w:r w:rsidRPr="006054DC">
        <w:rPr>
          <w:sz w:val="20"/>
          <w:szCs w:val="20"/>
        </w:rPr>
        <w:t>Northern Territory</w:t>
      </w:r>
    </w:p>
    <w:p w14:paraId="7B5D6A9D" w14:textId="77777777" w:rsidR="006054DC" w:rsidRPr="006054DC" w:rsidRDefault="006054DC" w:rsidP="006054DC">
      <w:pPr>
        <w:rPr>
          <w:sz w:val="20"/>
          <w:szCs w:val="20"/>
        </w:rPr>
      </w:pPr>
      <w:r w:rsidRPr="006054DC">
        <w:rPr>
          <w:sz w:val="20"/>
          <w:szCs w:val="20"/>
        </w:rPr>
        <w:t>Difference between state and country data 3.371583333333355</w:t>
      </w:r>
    </w:p>
    <w:p w14:paraId="49CFFA2D" w14:textId="77777777" w:rsidR="006054DC" w:rsidRPr="006054DC" w:rsidRDefault="006054DC" w:rsidP="006054DC">
      <w:pPr>
        <w:rPr>
          <w:sz w:val="20"/>
          <w:szCs w:val="20"/>
        </w:rPr>
      </w:pPr>
      <w:r w:rsidRPr="006054DC">
        <w:rPr>
          <w:sz w:val="20"/>
          <w:szCs w:val="20"/>
        </w:rPr>
        <w:t>Queensland</w:t>
      </w:r>
    </w:p>
    <w:p w14:paraId="4ABD74D3" w14:textId="77777777" w:rsidR="006054DC" w:rsidRPr="006054DC" w:rsidRDefault="006054DC" w:rsidP="006054DC">
      <w:pPr>
        <w:rPr>
          <w:sz w:val="20"/>
          <w:szCs w:val="20"/>
        </w:rPr>
      </w:pPr>
      <w:r w:rsidRPr="006054DC">
        <w:rPr>
          <w:sz w:val="20"/>
          <w:szCs w:val="20"/>
        </w:rPr>
        <w:t>Difference between state and country data 1.9243333333333652</w:t>
      </w:r>
    </w:p>
    <w:p w14:paraId="6137B2BE" w14:textId="77777777" w:rsidR="006054DC" w:rsidRPr="006054DC" w:rsidRDefault="006054DC" w:rsidP="006054DC">
      <w:pPr>
        <w:rPr>
          <w:sz w:val="20"/>
          <w:szCs w:val="20"/>
        </w:rPr>
      </w:pPr>
      <w:r w:rsidRPr="006054DC">
        <w:rPr>
          <w:sz w:val="20"/>
          <w:szCs w:val="20"/>
        </w:rPr>
        <w:t>South Australia</w:t>
      </w:r>
    </w:p>
    <w:p w14:paraId="30D11909" w14:textId="77777777" w:rsidR="006054DC" w:rsidRPr="006054DC" w:rsidRDefault="006054DC" w:rsidP="006054DC">
      <w:pPr>
        <w:rPr>
          <w:sz w:val="20"/>
          <w:szCs w:val="20"/>
        </w:rPr>
      </w:pPr>
      <w:r w:rsidRPr="006054DC">
        <w:rPr>
          <w:sz w:val="20"/>
          <w:szCs w:val="20"/>
        </w:rPr>
        <w:t>Difference between state and country data -2.573583333333307</w:t>
      </w:r>
    </w:p>
    <w:p w14:paraId="60BA4B54" w14:textId="77777777" w:rsidR="006054DC" w:rsidRPr="006054DC" w:rsidRDefault="006054DC" w:rsidP="006054DC">
      <w:pPr>
        <w:rPr>
          <w:sz w:val="20"/>
          <w:szCs w:val="20"/>
        </w:rPr>
      </w:pPr>
      <w:r w:rsidRPr="006054DC">
        <w:rPr>
          <w:sz w:val="20"/>
          <w:szCs w:val="20"/>
        </w:rPr>
        <w:t>Tasmania</w:t>
      </w:r>
    </w:p>
    <w:p w14:paraId="65E8C648" w14:textId="77777777" w:rsidR="006054DC" w:rsidRPr="006054DC" w:rsidRDefault="006054DC" w:rsidP="006054DC">
      <w:pPr>
        <w:rPr>
          <w:sz w:val="20"/>
          <w:szCs w:val="20"/>
        </w:rPr>
      </w:pPr>
      <w:r w:rsidRPr="006054DC">
        <w:rPr>
          <w:sz w:val="20"/>
          <w:szCs w:val="20"/>
        </w:rPr>
        <w:t>Difference between state and country data -11.488583333333299</w:t>
      </w:r>
    </w:p>
    <w:p w14:paraId="2E0BA028" w14:textId="77777777" w:rsidR="006054DC" w:rsidRPr="006054DC" w:rsidRDefault="006054DC" w:rsidP="006054DC">
      <w:pPr>
        <w:rPr>
          <w:sz w:val="20"/>
          <w:szCs w:val="20"/>
        </w:rPr>
      </w:pPr>
      <w:r w:rsidRPr="006054DC">
        <w:rPr>
          <w:sz w:val="20"/>
          <w:szCs w:val="20"/>
        </w:rPr>
        <w:t>Victoria</w:t>
      </w:r>
    </w:p>
    <w:p w14:paraId="0F0BFCDF" w14:textId="77777777" w:rsidR="006054DC" w:rsidRPr="006054DC" w:rsidRDefault="006054DC" w:rsidP="006054DC">
      <w:pPr>
        <w:rPr>
          <w:sz w:val="20"/>
          <w:szCs w:val="20"/>
        </w:rPr>
      </w:pPr>
      <w:r w:rsidRPr="006054DC">
        <w:rPr>
          <w:sz w:val="20"/>
          <w:szCs w:val="20"/>
        </w:rPr>
        <w:t>Difference between state and country data -8.273083333333307</w:t>
      </w:r>
    </w:p>
    <w:p w14:paraId="59F09E6C" w14:textId="77777777" w:rsidR="006054DC" w:rsidRPr="006054DC" w:rsidRDefault="006054DC" w:rsidP="006054DC">
      <w:pPr>
        <w:rPr>
          <w:sz w:val="20"/>
          <w:szCs w:val="20"/>
        </w:rPr>
      </w:pPr>
      <w:r w:rsidRPr="006054DC">
        <w:rPr>
          <w:sz w:val="20"/>
          <w:szCs w:val="20"/>
        </w:rPr>
        <w:t>Western Australia</w:t>
      </w:r>
    </w:p>
    <w:p w14:paraId="7EFA83E6" w14:textId="77777777" w:rsidR="006054DC" w:rsidRPr="006054DC" w:rsidRDefault="006054DC" w:rsidP="006054DC">
      <w:pPr>
        <w:rPr>
          <w:sz w:val="20"/>
          <w:szCs w:val="20"/>
        </w:rPr>
      </w:pPr>
      <w:r w:rsidRPr="006054DC">
        <w:rPr>
          <w:sz w:val="20"/>
          <w:szCs w:val="20"/>
        </w:rPr>
        <w:t>Difference between state and country data 0.4390000000000356</w:t>
      </w:r>
    </w:p>
    <w:p w14:paraId="6BA3199F" w14:textId="77777777" w:rsidR="006054DC" w:rsidRPr="006054DC" w:rsidRDefault="006054DC" w:rsidP="006054DC">
      <w:pPr>
        <w:rPr>
          <w:sz w:val="20"/>
          <w:szCs w:val="20"/>
        </w:rPr>
      </w:pPr>
      <w:r w:rsidRPr="006054DC">
        <w:rPr>
          <w:sz w:val="20"/>
          <w:szCs w:val="20"/>
        </w:rPr>
        <w:t>[64, 1025]</w:t>
      </w:r>
    </w:p>
    <w:p w14:paraId="6B1AC765" w14:textId="77777777" w:rsidR="006054DC" w:rsidRPr="006054DC" w:rsidRDefault="006054DC" w:rsidP="006054DC">
      <w:pPr>
        <w:rPr>
          <w:sz w:val="20"/>
          <w:szCs w:val="20"/>
        </w:rPr>
      </w:pPr>
      <w:r w:rsidRPr="006054DC">
        <w:rPr>
          <w:sz w:val="20"/>
          <w:szCs w:val="20"/>
        </w:rPr>
        <w:t>Australian Capital Territory</w:t>
      </w:r>
    </w:p>
    <w:p w14:paraId="7D605769" w14:textId="77777777" w:rsidR="006054DC" w:rsidRPr="006054DC" w:rsidRDefault="006054DC" w:rsidP="006054DC">
      <w:pPr>
        <w:rPr>
          <w:sz w:val="20"/>
          <w:szCs w:val="20"/>
        </w:rPr>
      </w:pPr>
      <w:r w:rsidRPr="006054DC">
        <w:rPr>
          <w:sz w:val="20"/>
          <w:szCs w:val="20"/>
        </w:rPr>
        <w:t>Difference between state and country data -10.22616666666665</w:t>
      </w:r>
    </w:p>
    <w:p w14:paraId="740662BC" w14:textId="77777777" w:rsidR="006054DC" w:rsidRPr="006054DC" w:rsidRDefault="006054DC" w:rsidP="006054DC">
      <w:pPr>
        <w:rPr>
          <w:sz w:val="20"/>
          <w:szCs w:val="20"/>
        </w:rPr>
      </w:pPr>
      <w:r w:rsidRPr="006054DC">
        <w:rPr>
          <w:sz w:val="20"/>
          <w:szCs w:val="20"/>
        </w:rPr>
        <w:t>New South Wales</w:t>
      </w:r>
    </w:p>
    <w:p w14:paraId="3406AF6C" w14:textId="77777777" w:rsidR="006054DC" w:rsidRPr="006054DC" w:rsidRDefault="006054DC" w:rsidP="006054DC">
      <w:pPr>
        <w:rPr>
          <w:sz w:val="20"/>
          <w:szCs w:val="20"/>
        </w:rPr>
      </w:pPr>
      <w:r w:rsidRPr="006054DC">
        <w:rPr>
          <w:sz w:val="20"/>
          <w:szCs w:val="20"/>
        </w:rPr>
        <w:t>Difference between state and country data -4.642083333333307</w:t>
      </w:r>
    </w:p>
    <w:p w14:paraId="7F849613" w14:textId="77777777" w:rsidR="006054DC" w:rsidRPr="006054DC" w:rsidRDefault="006054DC" w:rsidP="006054DC">
      <w:pPr>
        <w:rPr>
          <w:sz w:val="20"/>
          <w:szCs w:val="20"/>
        </w:rPr>
      </w:pPr>
      <w:r w:rsidRPr="006054DC">
        <w:rPr>
          <w:sz w:val="20"/>
          <w:szCs w:val="20"/>
        </w:rPr>
        <w:t>Northern Territory</w:t>
      </w:r>
    </w:p>
    <w:p w14:paraId="1C7E60EC" w14:textId="77777777" w:rsidR="006054DC" w:rsidRPr="006054DC" w:rsidRDefault="006054DC" w:rsidP="006054DC">
      <w:pPr>
        <w:rPr>
          <w:sz w:val="20"/>
          <w:szCs w:val="20"/>
        </w:rPr>
      </w:pPr>
      <w:r w:rsidRPr="006054DC">
        <w:rPr>
          <w:sz w:val="20"/>
          <w:szCs w:val="20"/>
        </w:rPr>
        <w:t>Difference between state and country data 3.332916666666673</w:t>
      </w:r>
    </w:p>
    <w:p w14:paraId="3759078A" w14:textId="77777777" w:rsidR="006054DC" w:rsidRPr="006054DC" w:rsidRDefault="006054DC" w:rsidP="006054DC">
      <w:pPr>
        <w:rPr>
          <w:sz w:val="20"/>
          <w:szCs w:val="20"/>
        </w:rPr>
      </w:pPr>
      <w:r w:rsidRPr="006054DC">
        <w:rPr>
          <w:sz w:val="20"/>
          <w:szCs w:val="20"/>
        </w:rPr>
        <w:t>Queensland</w:t>
      </w:r>
    </w:p>
    <w:p w14:paraId="6D830FBF" w14:textId="77777777" w:rsidR="006054DC" w:rsidRPr="006054DC" w:rsidRDefault="006054DC" w:rsidP="006054DC">
      <w:pPr>
        <w:rPr>
          <w:sz w:val="20"/>
          <w:szCs w:val="20"/>
        </w:rPr>
      </w:pPr>
      <w:r w:rsidRPr="006054DC">
        <w:rPr>
          <w:sz w:val="20"/>
          <w:szCs w:val="20"/>
        </w:rPr>
        <w:t>Difference between state and country data 1.5697500000000133</w:t>
      </w:r>
    </w:p>
    <w:p w14:paraId="580011B0" w14:textId="77777777" w:rsidR="006054DC" w:rsidRPr="006054DC" w:rsidRDefault="006054DC" w:rsidP="006054DC">
      <w:pPr>
        <w:rPr>
          <w:sz w:val="20"/>
          <w:szCs w:val="20"/>
        </w:rPr>
      </w:pPr>
      <w:r w:rsidRPr="006054DC">
        <w:rPr>
          <w:sz w:val="20"/>
          <w:szCs w:val="20"/>
        </w:rPr>
        <w:t>South Australia</w:t>
      </w:r>
    </w:p>
    <w:p w14:paraId="15B37E28" w14:textId="77777777" w:rsidR="006054DC" w:rsidRPr="006054DC" w:rsidRDefault="006054DC" w:rsidP="006054DC">
      <w:pPr>
        <w:rPr>
          <w:sz w:val="20"/>
          <w:szCs w:val="20"/>
        </w:rPr>
      </w:pPr>
      <w:r w:rsidRPr="006054DC">
        <w:rPr>
          <w:sz w:val="20"/>
          <w:szCs w:val="20"/>
        </w:rPr>
        <w:t>Difference between state and country data -2.7513333333333314</w:t>
      </w:r>
    </w:p>
    <w:p w14:paraId="21FB899E" w14:textId="77777777" w:rsidR="006054DC" w:rsidRPr="006054DC" w:rsidRDefault="006054DC" w:rsidP="006054DC">
      <w:pPr>
        <w:rPr>
          <w:sz w:val="20"/>
          <w:szCs w:val="20"/>
        </w:rPr>
      </w:pPr>
      <w:r w:rsidRPr="006054DC">
        <w:rPr>
          <w:sz w:val="20"/>
          <w:szCs w:val="20"/>
        </w:rPr>
        <w:t>Tasmania</w:t>
      </w:r>
    </w:p>
    <w:p w14:paraId="49DB3802" w14:textId="77777777" w:rsidR="006054DC" w:rsidRPr="006054DC" w:rsidRDefault="006054DC" w:rsidP="006054DC">
      <w:pPr>
        <w:rPr>
          <w:sz w:val="20"/>
          <w:szCs w:val="20"/>
        </w:rPr>
      </w:pPr>
      <w:r w:rsidRPr="006054DC">
        <w:rPr>
          <w:sz w:val="20"/>
          <w:szCs w:val="20"/>
        </w:rPr>
        <w:t>Difference between state and country data -10.730166666666653</w:t>
      </w:r>
    </w:p>
    <w:p w14:paraId="7A0074BF" w14:textId="77777777" w:rsidR="006054DC" w:rsidRPr="006054DC" w:rsidRDefault="006054DC" w:rsidP="006054DC">
      <w:pPr>
        <w:rPr>
          <w:sz w:val="20"/>
          <w:szCs w:val="20"/>
        </w:rPr>
      </w:pPr>
      <w:r w:rsidRPr="006054DC">
        <w:rPr>
          <w:sz w:val="20"/>
          <w:szCs w:val="20"/>
        </w:rPr>
        <w:t>Victoria</w:t>
      </w:r>
    </w:p>
    <w:p w14:paraId="7E8BC349" w14:textId="77777777" w:rsidR="006054DC" w:rsidRPr="006054DC" w:rsidRDefault="006054DC" w:rsidP="006054DC">
      <w:pPr>
        <w:rPr>
          <w:sz w:val="20"/>
          <w:szCs w:val="20"/>
        </w:rPr>
      </w:pPr>
      <w:r w:rsidRPr="006054DC">
        <w:rPr>
          <w:sz w:val="20"/>
          <w:szCs w:val="20"/>
        </w:rPr>
        <w:t>Difference between state and country data -7.916333333333327</w:t>
      </w:r>
    </w:p>
    <w:p w14:paraId="52CFCA1E" w14:textId="77777777" w:rsidR="006054DC" w:rsidRPr="006054DC" w:rsidRDefault="006054DC" w:rsidP="006054DC">
      <w:pPr>
        <w:rPr>
          <w:sz w:val="20"/>
          <w:szCs w:val="20"/>
        </w:rPr>
      </w:pPr>
      <w:r w:rsidRPr="006054DC">
        <w:rPr>
          <w:sz w:val="20"/>
          <w:szCs w:val="20"/>
        </w:rPr>
        <w:t>Western Australia</w:t>
      </w:r>
    </w:p>
    <w:p w14:paraId="0889D1D2" w14:textId="77777777" w:rsidR="006054DC" w:rsidRPr="006054DC" w:rsidRDefault="006054DC" w:rsidP="006054DC">
      <w:pPr>
        <w:rPr>
          <w:sz w:val="20"/>
          <w:szCs w:val="20"/>
        </w:rPr>
      </w:pPr>
      <w:r w:rsidRPr="006054DC">
        <w:rPr>
          <w:sz w:val="20"/>
          <w:szCs w:val="20"/>
        </w:rPr>
        <w:t>Difference between state and country data 0.7677500000000101</w:t>
      </w:r>
    </w:p>
    <w:p w14:paraId="2A430E80" w14:textId="77777777" w:rsidR="006054DC" w:rsidRPr="006054DC" w:rsidRDefault="006054DC" w:rsidP="006054DC">
      <w:pPr>
        <w:rPr>
          <w:sz w:val="20"/>
          <w:szCs w:val="20"/>
        </w:rPr>
      </w:pPr>
      <w:r w:rsidRPr="006054DC">
        <w:rPr>
          <w:sz w:val="20"/>
          <w:szCs w:val="20"/>
        </w:rPr>
        <w:t>[65, 1041]</w:t>
      </w:r>
    </w:p>
    <w:p w14:paraId="69901A97" w14:textId="77777777" w:rsidR="006054DC" w:rsidRPr="006054DC" w:rsidRDefault="006054DC" w:rsidP="006054DC">
      <w:pPr>
        <w:rPr>
          <w:sz w:val="20"/>
          <w:szCs w:val="20"/>
        </w:rPr>
      </w:pPr>
      <w:r w:rsidRPr="006054DC">
        <w:rPr>
          <w:sz w:val="20"/>
          <w:szCs w:val="20"/>
        </w:rPr>
        <w:t>Australian Capital Territory</w:t>
      </w:r>
    </w:p>
    <w:p w14:paraId="585907BE" w14:textId="77777777" w:rsidR="006054DC" w:rsidRPr="006054DC" w:rsidRDefault="006054DC" w:rsidP="006054DC">
      <w:pPr>
        <w:rPr>
          <w:sz w:val="20"/>
          <w:szCs w:val="20"/>
        </w:rPr>
      </w:pPr>
      <w:r w:rsidRPr="006054DC">
        <w:rPr>
          <w:sz w:val="20"/>
          <w:szCs w:val="20"/>
        </w:rPr>
        <w:t>Difference between state and country data -9.772166666666667</w:t>
      </w:r>
    </w:p>
    <w:p w14:paraId="6A8AEBA6" w14:textId="77777777" w:rsidR="006054DC" w:rsidRPr="006054DC" w:rsidRDefault="006054DC" w:rsidP="006054DC">
      <w:pPr>
        <w:rPr>
          <w:sz w:val="20"/>
          <w:szCs w:val="20"/>
        </w:rPr>
      </w:pPr>
      <w:r w:rsidRPr="006054DC">
        <w:rPr>
          <w:sz w:val="20"/>
          <w:szCs w:val="20"/>
        </w:rPr>
        <w:t>New South Wales</w:t>
      </w:r>
    </w:p>
    <w:p w14:paraId="6E7F2129" w14:textId="77777777" w:rsidR="006054DC" w:rsidRPr="006054DC" w:rsidRDefault="006054DC" w:rsidP="006054DC">
      <w:pPr>
        <w:rPr>
          <w:sz w:val="20"/>
          <w:szCs w:val="20"/>
        </w:rPr>
      </w:pPr>
      <w:r w:rsidRPr="006054DC">
        <w:rPr>
          <w:sz w:val="20"/>
          <w:szCs w:val="20"/>
        </w:rPr>
        <w:t>Difference between state and country data -4.329750000000001</w:t>
      </w:r>
    </w:p>
    <w:p w14:paraId="1E280447" w14:textId="77777777" w:rsidR="006054DC" w:rsidRPr="006054DC" w:rsidRDefault="006054DC" w:rsidP="006054DC">
      <w:pPr>
        <w:rPr>
          <w:sz w:val="20"/>
          <w:szCs w:val="20"/>
        </w:rPr>
      </w:pPr>
      <w:r w:rsidRPr="006054DC">
        <w:rPr>
          <w:sz w:val="20"/>
          <w:szCs w:val="20"/>
        </w:rPr>
        <w:t>Northern Territory</w:t>
      </w:r>
    </w:p>
    <w:p w14:paraId="0038DE4E" w14:textId="77777777" w:rsidR="006054DC" w:rsidRPr="006054DC" w:rsidRDefault="006054DC" w:rsidP="006054DC">
      <w:pPr>
        <w:rPr>
          <w:sz w:val="20"/>
          <w:szCs w:val="20"/>
        </w:rPr>
      </w:pPr>
      <w:r w:rsidRPr="006054DC">
        <w:rPr>
          <w:sz w:val="20"/>
          <w:szCs w:val="20"/>
        </w:rPr>
        <w:t>Difference between state and country data 3.335333333333331</w:t>
      </w:r>
    </w:p>
    <w:p w14:paraId="20B506E4" w14:textId="77777777" w:rsidR="006054DC" w:rsidRPr="006054DC" w:rsidRDefault="006054DC" w:rsidP="006054DC">
      <w:pPr>
        <w:rPr>
          <w:sz w:val="20"/>
          <w:szCs w:val="20"/>
        </w:rPr>
      </w:pPr>
      <w:r w:rsidRPr="006054DC">
        <w:rPr>
          <w:sz w:val="20"/>
          <w:szCs w:val="20"/>
        </w:rPr>
        <w:t>Queensland</w:t>
      </w:r>
    </w:p>
    <w:p w14:paraId="5BD62747" w14:textId="77777777" w:rsidR="006054DC" w:rsidRPr="006054DC" w:rsidRDefault="006054DC" w:rsidP="006054DC">
      <w:pPr>
        <w:rPr>
          <w:sz w:val="20"/>
          <w:szCs w:val="20"/>
        </w:rPr>
      </w:pPr>
      <w:r w:rsidRPr="006054DC">
        <w:rPr>
          <w:sz w:val="20"/>
          <w:szCs w:val="20"/>
        </w:rPr>
        <w:t>Difference between state and country data 1.3162499999999966</w:t>
      </w:r>
    </w:p>
    <w:p w14:paraId="41ADBDD6" w14:textId="77777777" w:rsidR="006054DC" w:rsidRPr="006054DC" w:rsidRDefault="006054DC" w:rsidP="006054DC">
      <w:pPr>
        <w:rPr>
          <w:sz w:val="20"/>
          <w:szCs w:val="20"/>
        </w:rPr>
      </w:pPr>
      <w:r w:rsidRPr="006054DC">
        <w:rPr>
          <w:sz w:val="20"/>
          <w:szCs w:val="20"/>
        </w:rPr>
        <w:t>South Australia</w:t>
      </w:r>
    </w:p>
    <w:p w14:paraId="41589BED" w14:textId="77777777" w:rsidR="006054DC" w:rsidRPr="006054DC" w:rsidRDefault="006054DC" w:rsidP="006054DC">
      <w:pPr>
        <w:rPr>
          <w:sz w:val="20"/>
          <w:szCs w:val="20"/>
        </w:rPr>
      </w:pPr>
      <w:r w:rsidRPr="006054DC">
        <w:rPr>
          <w:sz w:val="20"/>
          <w:szCs w:val="20"/>
        </w:rPr>
        <w:t>Difference between state and country data -2.4455000000000098</w:t>
      </w:r>
    </w:p>
    <w:p w14:paraId="7F629D20" w14:textId="77777777" w:rsidR="006054DC" w:rsidRPr="006054DC" w:rsidRDefault="006054DC" w:rsidP="006054DC">
      <w:pPr>
        <w:rPr>
          <w:sz w:val="20"/>
          <w:szCs w:val="20"/>
        </w:rPr>
      </w:pPr>
      <w:r w:rsidRPr="006054DC">
        <w:rPr>
          <w:sz w:val="20"/>
          <w:szCs w:val="20"/>
        </w:rPr>
        <w:t>Tasmania</w:t>
      </w:r>
    </w:p>
    <w:p w14:paraId="0532C027" w14:textId="77777777" w:rsidR="006054DC" w:rsidRPr="006054DC" w:rsidRDefault="006054DC" w:rsidP="006054DC">
      <w:pPr>
        <w:rPr>
          <w:sz w:val="20"/>
          <w:szCs w:val="20"/>
        </w:rPr>
      </w:pPr>
      <w:r w:rsidRPr="006054DC">
        <w:rPr>
          <w:sz w:val="20"/>
          <w:szCs w:val="20"/>
        </w:rPr>
        <w:t>Difference between state and country data -9.982333333333335</w:t>
      </w:r>
    </w:p>
    <w:p w14:paraId="07023E76" w14:textId="77777777" w:rsidR="006054DC" w:rsidRPr="006054DC" w:rsidRDefault="006054DC" w:rsidP="006054DC">
      <w:pPr>
        <w:rPr>
          <w:sz w:val="20"/>
          <w:szCs w:val="20"/>
        </w:rPr>
      </w:pPr>
      <w:r w:rsidRPr="006054DC">
        <w:rPr>
          <w:sz w:val="20"/>
          <w:szCs w:val="20"/>
        </w:rPr>
        <w:t>Victoria</w:t>
      </w:r>
    </w:p>
    <w:p w14:paraId="7C22E15F" w14:textId="77777777" w:rsidR="006054DC" w:rsidRPr="006054DC" w:rsidRDefault="006054DC" w:rsidP="006054DC">
      <w:pPr>
        <w:rPr>
          <w:sz w:val="20"/>
          <w:szCs w:val="20"/>
        </w:rPr>
      </w:pPr>
      <w:r w:rsidRPr="006054DC">
        <w:rPr>
          <w:sz w:val="20"/>
          <w:szCs w:val="20"/>
        </w:rPr>
        <w:t>Difference between state and country data -7.205000000000009</w:t>
      </w:r>
    </w:p>
    <w:p w14:paraId="612CF5AB" w14:textId="77777777" w:rsidR="006054DC" w:rsidRPr="006054DC" w:rsidRDefault="006054DC" w:rsidP="006054DC">
      <w:pPr>
        <w:rPr>
          <w:sz w:val="20"/>
          <w:szCs w:val="20"/>
        </w:rPr>
      </w:pPr>
      <w:r w:rsidRPr="006054DC">
        <w:rPr>
          <w:sz w:val="20"/>
          <w:szCs w:val="20"/>
        </w:rPr>
        <w:t>Western Australia</w:t>
      </w:r>
    </w:p>
    <w:p w14:paraId="14D97A37" w14:textId="77777777" w:rsidR="006054DC" w:rsidRPr="006054DC" w:rsidRDefault="006054DC" w:rsidP="006054DC">
      <w:pPr>
        <w:rPr>
          <w:sz w:val="20"/>
          <w:szCs w:val="20"/>
        </w:rPr>
      </w:pPr>
      <w:r w:rsidRPr="006054DC">
        <w:rPr>
          <w:sz w:val="20"/>
          <w:szCs w:val="20"/>
        </w:rPr>
        <w:t>Difference between state and country data 0.6326666666666583</w:t>
      </w:r>
    </w:p>
    <w:p w14:paraId="76324254" w14:textId="77777777" w:rsidR="006054DC" w:rsidRPr="006054DC" w:rsidRDefault="006054DC" w:rsidP="006054DC">
      <w:pPr>
        <w:rPr>
          <w:sz w:val="20"/>
          <w:szCs w:val="20"/>
        </w:rPr>
      </w:pPr>
      <w:r w:rsidRPr="006054DC">
        <w:rPr>
          <w:sz w:val="20"/>
          <w:szCs w:val="20"/>
        </w:rPr>
        <w:t>[66, 1057]</w:t>
      </w:r>
    </w:p>
    <w:p w14:paraId="0127931F" w14:textId="77777777" w:rsidR="006054DC" w:rsidRPr="006054DC" w:rsidRDefault="006054DC" w:rsidP="006054DC">
      <w:pPr>
        <w:rPr>
          <w:sz w:val="20"/>
          <w:szCs w:val="20"/>
        </w:rPr>
      </w:pPr>
      <w:r w:rsidRPr="006054DC">
        <w:rPr>
          <w:sz w:val="20"/>
          <w:szCs w:val="20"/>
        </w:rPr>
        <w:t>Australian Capital Territory</w:t>
      </w:r>
    </w:p>
    <w:p w14:paraId="6643B073" w14:textId="77777777" w:rsidR="006054DC" w:rsidRPr="006054DC" w:rsidRDefault="006054DC" w:rsidP="006054DC">
      <w:pPr>
        <w:rPr>
          <w:sz w:val="20"/>
          <w:szCs w:val="20"/>
        </w:rPr>
      </w:pPr>
      <w:r w:rsidRPr="006054DC">
        <w:rPr>
          <w:sz w:val="20"/>
          <w:szCs w:val="20"/>
        </w:rPr>
        <w:t>Difference between state and country data -10.192500000000027</w:t>
      </w:r>
    </w:p>
    <w:p w14:paraId="4DD521B7" w14:textId="77777777" w:rsidR="006054DC" w:rsidRPr="006054DC" w:rsidRDefault="006054DC" w:rsidP="006054DC">
      <w:pPr>
        <w:rPr>
          <w:sz w:val="20"/>
          <w:szCs w:val="20"/>
        </w:rPr>
      </w:pPr>
      <w:r w:rsidRPr="006054DC">
        <w:rPr>
          <w:sz w:val="20"/>
          <w:szCs w:val="20"/>
        </w:rPr>
        <w:t>New South Wales</w:t>
      </w:r>
    </w:p>
    <w:p w14:paraId="047B4B0B" w14:textId="77777777" w:rsidR="006054DC" w:rsidRPr="006054DC" w:rsidRDefault="006054DC" w:rsidP="006054DC">
      <w:pPr>
        <w:rPr>
          <w:sz w:val="20"/>
          <w:szCs w:val="20"/>
        </w:rPr>
      </w:pPr>
      <w:r w:rsidRPr="006054DC">
        <w:rPr>
          <w:sz w:val="20"/>
          <w:szCs w:val="20"/>
        </w:rPr>
        <w:t>Difference between state and country data -4.417250000000006</w:t>
      </w:r>
    </w:p>
    <w:p w14:paraId="08FA8525" w14:textId="77777777" w:rsidR="006054DC" w:rsidRPr="006054DC" w:rsidRDefault="006054DC" w:rsidP="006054DC">
      <w:pPr>
        <w:rPr>
          <w:sz w:val="20"/>
          <w:szCs w:val="20"/>
        </w:rPr>
      </w:pPr>
      <w:r w:rsidRPr="006054DC">
        <w:rPr>
          <w:sz w:val="20"/>
          <w:szCs w:val="20"/>
        </w:rPr>
        <w:t>Northern Territory</w:t>
      </w:r>
    </w:p>
    <w:p w14:paraId="0DD28D00" w14:textId="77777777" w:rsidR="006054DC" w:rsidRPr="006054DC" w:rsidRDefault="006054DC" w:rsidP="006054DC">
      <w:pPr>
        <w:rPr>
          <w:sz w:val="20"/>
          <w:szCs w:val="20"/>
        </w:rPr>
      </w:pPr>
      <w:r w:rsidRPr="006054DC">
        <w:rPr>
          <w:sz w:val="20"/>
          <w:szCs w:val="20"/>
        </w:rPr>
        <w:t>Difference between state and country data 2.9912499999999937</w:t>
      </w:r>
    </w:p>
    <w:p w14:paraId="6177E116" w14:textId="77777777" w:rsidR="006054DC" w:rsidRPr="006054DC" w:rsidRDefault="006054DC" w:rsidP="006054DC">
      <w:pPr>
        <w:rPr>
          <w:sz w:val="20"/>
          <w:szCs w:val="20"/>
        </w:rPr>
      </w:pPr>
      <w:r w:rsidRPr="006054DC">
        <w:rPr>
          <w:sz w:val="20"/>
          <w:szCs w:val="20"/>
        </w:rPr>
        <w:t>Queensland</w:t>
      </w:r>
    </w:p>
    <w:p w14:paraId="4F02E9A6" w14:textId="77777777" w:rsidR="006054DC" w:rsidRPr="006054DC" w:rsidRDefault="006054DC" w:rsidP="006054DC">
      <w:pPr>
        <w:rPr>
          <w:sz w:val="20"/>
          <w:szCs w:val="20"/>
        </w:rPr>
      </w:pPr>
      <w:r w:rsidRPr="006054DC">
        <w:rPr>
          <w:sz w:val="20"/>
          <w:szCs w:val="20"/>
        </w:rPr>
        <w:t>Difference between state and country data 1.041333333333334</w:t>
      </w:r>
    </w:p>
    <w:p w14:paraId="3DCA6B48" w14:textId="77777777" w:rsidR="006054DC" w:rsidRPr="006054DC" w:rsidRDefault="006054DC" w:rsidP="006054DC">
      <w:pPr>
        <w:rPr>
          <w:sz w:val="20"/>
          <w:szCs w:val="20"/>
        </w:rPr>
      </w:pPr>
      <w:r w:rsidRPr="006054DC">
        <w:rPr>
          <w:sz w:val="20"/>
          <w:szCs w:val="20"/>
        </w:rPr>
        <w:t>South Australia</w:t>
      </w:r>
    </w:p>
    <w:p w14:paraId="19828B2A" w14:textId="77777777" w:rsidR="006054DC" w:rsidRPr="006054DC" w:rsidRDefault="006054DC" w:rsidP="006054DC">
      <w:pPr>
        <w:rPr>
          <w:sz w:val="20"/>
          <w:szCs w:val="20"/>
        </w:rPr>
      </w:pPr>
      <w:r w:rsidRPr="006054DC">
        <w:rPr>
          <w:sz w:val="20"/>
          <w:szCs w:val="20"/>
        </w:rPr>
        <w:t>Difference between state and country data -2.141166666666674</w:t>
      </w:r>
    </w:p>
    <w:p w14:paraId="40219436" w14:textId="77777777" w:rsidR="006054DC" w:rsidRPr="006054DC" w:rsidRDefault="006054DC" w:rsidP="006054DC">
      <w:pPr>
        <w:rPr>
          <w:sz w:val="20"/>
          <w:szCs w:val="20"/>
        </w:rPr>
      </w:pPr>
      <w:r w:rsidRPr="006054DC">
        <w:rPr>
          <w:sz w:val="20"/>
          <w:szCs w:val="20"/>
        </w:rPr>
        <w:t>Tasmania</w:t>
      </w:r>
    </w:p>
    <w:p w14:paraId="633FC02B" w14:textId="77777777" w:rsidR="006054DC" w:rsidRPr="006054DC" w:rsidRDefault="006054DC" w:rsidP="006054DC">
      <w:pPr>
        <w:rPr>
          <w:sz w:val="20"/>
          <w:szCs w:val="20"/>
        </w:rPr>
      </w:pPr>
      <w:r w:rsidRPr="006054DC">
        <w:rPr>
          <w:sz w:val="20"/>
          <w:szCs w:val="20"/>
        </w:rPr>
        <w:t>Difference between state and country data -10.354750000000001</w:t>
      </w:r>
    </w:p>
    <w:p w14:paraId="1FBC28AF" w14:textId="77777777" w:rsidR="006054DC" w:rsidRPr="006054DC" w:rsidRDefault="006054DC" w:rsidP="006054DC">
      <w:pPr>
        <w:rPr>
          <w:sz w:val="20"/>
          <w:szCs w:val="20"/>
        </w:rPr>
      </w:pPr>
      <w:r w:rsidRPr="006054DC">
        <w:rPr>
          <w:sz w:val="20"/>
          <w:szCs w:val="20"/>
        </w:rPr>
        <w:t>Victoria</w:t>
      </w:r>
    </w:p>
    <w:p w14:paraId="10718D1B" w14:textId="77777777" w:rsidR="006054DC" w:rsidRPr="006054DC" w:rsidRDefault="006054DC" w:rsidP="006054DC">
      <w:pPr>
        <w:rPr>
          <w:sz w:val="20"/>
          <w:szCs w:val="20"/>
        </w:rPr>
      </w:pPr>
      <w:r w:rsidRPr="006054DC">
        <w:rPr>
          <w:sz w:val="20"/>
          <w:szCs w:val="20"/>
        </w:rPr>
        <w:t>Difference between state and country data -7.400250000000012</w:t>
      </w:r>
    </w:p>
    <w:p w14:paraId="6F3EFBE1" w14:textId="77777777" w:rsidR="006054DC" w:rsidRPr="006054DC" w:rsidRDefault="006054DC" w:rsidP="006054DC">
      <w:pPr>
        <w:rPr>
          <w:sz w:val="20"/>
          <w:szCs w:val="20"/>
        </w:rPr>
      </w:pPr>
      <w:r w:rsidRPr="006054DC">
        <w:rPr>
          <w:sz w:val="20"/>
          <w:szCs w:val="20"/>
        </w:rPr>
        <w:t>Western Australia</w:t>
      </w:r>
    </w:p>
    <w:p w14:paraId="5E51D3FB" w14:textId="77777777" w:rsidR="006054DC" w:rsidRPr="006054DC" w:rsidRDefault="006054DC" w:rsidP="006054DC">
      <w:pPr>
        <w:rPr>
          <w:sz w:val="20"/>
          <w:szCs w:val="20"/>
        </w:rPr>
      </w:pPr>
      <w:r w:rsidRPr="006054DC">
        <w:rPr>
          <w:sz w:val="20"/>
          <w:szCs w:val="20"/>
        </w:rPr>
        <w:t>Difference between state and country data 0.9379999999999846</w:t>
      </w:r>
    </w:p>
    <w:p w14:paraId="043E3DF2" w14:textId="77777777" w:rsidR="006054DC" w:rsidRPr="006054DC" w:rsidRDefault="006054DC" w:rsidP="006054DC">
      <w:pPr>
        <w:rPr>
          <w:sz w:val="20"/>
          <w:szCs w:val="20"/>
        </w:rPr>
      </w:pPr>
      <w:r w:rsidRPr="006054DC">
        <w:rPr>
          <w:sz w:val="20"/>
          <w:szCs w:val="20"/>
        </w:rPr>
        <w:t>[67, 1073]</w:t>
      </w:r>
    </w:p>
    <w:p w14:paraId="62DB26C2" w14:textId="77777777" w:rsidR="006054DC" w:rsidRPr="006054DC" w:rsidRDefault="006054DC" w:rsidP="006054DC">
      <w:pPr>
        <w:rPr>
          <w:sz w:val="20"/>
          <w:szCs w:val="20"/>
        </w:rPr>
      </w:pPr>
      <w:r w:rsidRPr="006054DC">
        <w:rPr>
          <w:sz w:val="20"/>
          <w:szCs w:val="20"/>
        </w:rPr>
        <w:t>Australian Capital Territory</w:t>
      </w:r>
    </w:p>
    <w:p w14:paraId="0C6AC303" w14:textId="77777777" w:rsidR="006054DC" w:rsidRPr="006054DC" w:rsidRDefault="006054DC" w:rsidP="006054DC">
      <w:pPr>
        <w:rPr>
          <w:sz w:val="20"/>
          <w:szCs w:val="20"/>
        </w:rPr>
      </w:pPr>
      <w:r w:rsidRPr="006054DC">
        <w:rPr>
          <w:sz w:val="20"/>
          <w:szCs w:val="20"/>
        </w:rPr>
        <w:t>Difference between state and country data -9.61733333333335</w:t>
      </w:r>
    </w:p>
    <w:p w14:paraId="76C7F818" w14:textId="77777777" w:rsidR="006054DC" w:rsidRPr="006054DC" w:rsidRDefault="006054DC" w:rsidP="006054DC">
      <w:pPr>
        <w:rPr>
          <w:sz w:val="20"/>
          <w:szCs w:val="20"/>
        </w:rPr>
      </w:pPr>
      <w:r w:rsidRPr="006054DC">
        <w:rPr>
          <w:sz w:val="20"/>
          <w:szCs w:val="20"/>
        </w:rPr>
        <w:t>New South Wales</w:t>
      </w:r>
    </w:p>
    <w:p w14:paraId="70859EC9" w14:textId="77777777" w:rsidR="006054DC" w:rsidRPr="006054DC" w:rsidRDefault="006054DC" w:rsidP="006054DC">
      <w:pPr>
        <w:rPr>
          <w:sz w:val="20"/>
          <w:szCs w:val="20"/>
        </w:rPr>
      </w:pPr>
      <w:r w:rsidRPr="006054DC">
        <w:rPr>
          <w:sz w:val="20"/>
          <w:szCs w:val="20"/>
        </w:rPr>
        <w:t>Difference between state and country data -3.7069166666666646</w:t>
      </w:r>
    </w:p>
    <w:p w14:paraId="51297EC7" w14:textId="77777777" w:rsidR="006054DC" w:rsidRPr="006054DC" w:rsidRDefault="006054DC" w:rsidP="006054DC">
      <w:pPr>
        <w:rPr>
          <w:sz w:val="20"/>
          <w:szCs w:val="20"/>
        </w:rPr>
      </w:pPr>
      <w:r w:rsidRPr="006054DC">
        <w:rPr>
          <w:sz w:val="20"/>
          <w:szCs w:val="20"/>
        </w:rPr>
        <w:t>Northern Territory</w:t>
      </w:r>
    </w:p>
    <w:p w14:paraId="3FF17893" w14:textId="77777777" w:rsidR="006054DC" w:rsidRPr="006054DC" w:rsidRDefault="006054DC" w:rsidP="006054DC">
      <w:pPr>
        <w:rPr>
          <w:sz w:val="20"/>
          <w:szCs w:val="20"/>
        </w:rPr>
      </w:pPr>
      <w:r w:rsidRPr="006054DC">
        <w:rPr>
          <w:sz w:val="20"/>
          <w:szCs w:val="20"/>
        </w:rPr>
        <w:t>Difference between state and country data 2.6826666666666696</w:t>
      </w:r>
    </w:p>
    <w:p w14:paraId="2DAB88E7" w14:textId="77777777" w:rsidR="006054DC" w:rsidRPr="006054DC" w:rsidRDefault="006054DC" w:rsidP="006054DC">
      <w:pPr>
        <w:rPr>
          <w:sz w:val="20"/>
          <w:szCs w:val="20"/>
        </w:rPr>
      </w:pPr>
      <w:r w:rsidRPr="006054DC">
        <w:rPr>
          <w:sz w:val="20"/>
          <w:szCs w:val="20"/>
        </w:rPr>
        <w:t>Queensland</w:t>
      </w:r>
    </w:p>
    <w:p w14:paraId="28AFD62B" w14:textId="77777777" w:rsidR="006054DC" w:rsidRPr="006054DC" w:rsidRDefault="006054DC" w:rsidP="006054DC">
      <w:pPr>
        <w:rPr>
          <w:sz w:val="20"/>
          <w:szCs w:val="20"/>
        </w:rPr>
      </w:pPr>
      <w:r w:rsidRPr="006054DC">
        <w:rPr>
          <w:sz w:val="20"/>
          <w:szCs w:val="20"/>
        </w:rPr>
        <w:t>Difference between state and country data 1.4408333333333516</w:t>
      </w:r>
    </w:p>
    <w:p w14:paraId="7CB7F7B3" w14:textId="77777777" w:rsidR="006054DC" w:rsidRPr="006054DC" w:rsidRDefault="006054DC" w:rsidP="006054DC">
      <w:pPr>
        <w:rPr>
          <w:sz w:val="20"/>
          <w:szCs w:val="20"/>
        </w:rPr>
      </w:pPr>
      <w:r w:rsidRPr="006054DC">
        <w:rPr>
          <w:sz w:val="20"/>
          <w:szCs w:val="20"/>
        </w:rPr>
        <w:t>South Australia</w:t>
      </w:r>
    </w:p>
    <w:p w14:paraId="38A68431" w14:textId="77777777" w:rsidR="006054DC" w:rsidRPr="006054DC" w:rsidRDefault="006054DC" w:rsidP="006054DC">
      <w:pPr>
        <w:rPr>
          <w:sz w:val="20"/>
          <w:szCs w:val="20"/>
        </w:rPr>
      </w:pPr>
      <w:r w:rsidRPr="006054DC">
        <w:rPr>
          <w:sz w:val="20"/>
          <w:szCs w:val="20"/>
        </w:rPr>
        <w:t>Difference between state and country data -2.315333333333335</w:t>
      </w:r>
    </w:p>
    <w:p w14:paraId="672A1082" w14:textId="77777777" w:rsidR="006054DC" w:rsidRPr="006054DC" w:rsidRDefault="006054DC" w:rsidP="006054DC">
      <w:pPr>
        <w:rPr>
          <w:sz w:val="20"/>
          <w:szCs w:val="20"/>
        </w:rPr>
      </w:pPr>
      <w:r w:rsidRPr="006054DC">
        <w:rPr>
          <w:sz w:val="20"/>
          <w:szCs w:val="20"/>
        </w:rPr>
        <w:t>Tasmania</w:t>
      </w:r>
    </w:p>
    <w:p w14:paraId="53C83AB8" w14:textId="77777777" w:rsidR="006054DC" w:rsidRPr="006054DC" w:rsidRDefault="006054DC" w:rsidP="006054DC">
      <w:pPr>
        <w:rPr>
          <w:sz w:val="20"/>
          <w:szCs w:val="20"/>
        </w:rPr>
      </w:pPr>
      <w:r w:rsidRPr="006054DC">
        <w:rPr>
          <w:sz w:val="20"/>
          <w:szCs w:val="20"/>
        </w:rPr>
        <w:t>Difference between state and country data -10.62008333333333</w:t>
      </w:r>
    </w:p>
    <w:p w14:paraId="43818979" w14:textId="77777777" w:rsidR="006054DC" w:rsidRPr="006054DC" w:rsidRDefault="006054DC" w:rsidP="006054DC">
      <w:pPr>
        <w:rPr>
          <w:sz w:val="20"/>
          <w:szCs w:val="20"/>
        </w:rPr>
      </w:pPr>
      <w:r w:rsidRPr="006054DC">
        <w:rPr>
          <w:sz w:val="20"/>
          <w:szCs w:val="20"/>
        </w:rPr>
        <w:t>Victoria</w:t>
      </w:r>
    </w:p>
    <w:p w14:paraId="5B83BE9F" w14:textId="77777777" w:rsidR="006054DC" w:rsidRPr="006054DC" w:rsidRDefault="006054DC" w:rsidP="006054DC">
      <w:pPr>
        <w:rPr>
          <w:sz w:val="20"/>
          <w:szCs w:val="20"/>
        </w:rPr>
      </w:pPr>
      <w:r w:rsidRPr="006054DC">
        <w:rPr>
          <w:sz w:val="20"/>
          <w:szCs w:val="20"/>
        </w:rPr>
        <w:t>Difference between state and country data -7.282416666666661</w:t>
      </w:r>
    </w:p>
    <w:p w14:paraId="6834C788" w14:textId="77777777" w:rsidR="006054DC" w:rsidRPr="006054DC" w:rsidRDefault="006054DC" w:rsidP="006054DC">
      <w:pPr>
        <w:rPr>
          <w:sz w:val="20"/>
          <w:szCs w:val="20"/>
        </w:rPr>
      </w:pPr>
      <w:r w:rsidRPr="006054DC">
        <w:rPr>
          <w:sz w:val="20"/>
          <w:szCs w:val="20"/>
        </w:rPr>
        <w:t>Western Australia</w:t>
      </w:r>
    </w:p>
    <w:p w14:paraId="4BD78A37" w14:textId="77777777" w:rsidR="006054DC" w:rsidRPr="006054DC" w:rsidRDefault="006054DC" w:rsidP="006054DC">
      <w:pPr>
        <w:rPr>
          <w:sz w:val="20"/>
          <w:szCs w:val="20"/>
        </w:rPr>
      </w:pPr>
      <w:r w:rsidRPr="006054DC">
        <w:rPr>
          <w:sz w:val="20"/>
          <w:szCs w:val="20"/>
        </w:rPr>
        <w:t>Difference between state and country data 0.6680833333333496</w:t>
      </w:r>
    </w:p>
    <w:p w14:paraId="26DE49B5" w14:textId="77777777" w:rsidR="006054DC" w:rsidRPr="006054DC" w:rsidRDefault="006054DC" w:rsidP="006054DC">
      <w:pPr>
        <w:rPr>
          <w:sz w:val="20"/>
          <w:szCs w:val="20"/>
        </w:rPr>
      </w:pPr>
      <w:r w:rsidRPr="006054DC">
        <w:rPr>
          <w:sz w:val="20"/>
          <w:szCs w:val="20"/>
        </w:rPr>
        <w:t>[68, 1089]</w:t>
      </w:r>
    </w:p>
    <w:p w14:paraId="38BE638B" w14:textId="77777777" w:rsidR="006054DC" w:rsidRPr="006054DC" w:rsidRDefault="006054DC" w:rsidP="006054DC">
      <w:pPr>
        <w:rPr>
          <w:sz w:val="20"/>
          <w:szCs w:val="20"/>
        </w:rPr>
      </w:pPr>
      <w:r w:rsidRPr="006054DC">
        <w:rPr>
          <w:sz w:val="20"/>
          <w:szCs w:val="20"/>
        </w:rPr>
        <w:t>Australian Capital Territory</w:t>
      </w:r>
    </w:p>
    <w:p w14:paraId="7AFDAD93" w14:textId="77777777" w:rsidR="006054DC" w:rsidRPr="006054DC" w:rsidRDefault="006054DC" w:rsidP="006054DC">
      <w:pPr>
        <w:rPr>
          <w:sz w:val="20"/>
          <w:szCs w:val="20"/>
        </w:rPr>
      </w:pPr>
      <w:r w:rsidRPr="006054DC">
        <w:rPr>
          <w:sz w:val="20"/>
          <w:szCs w:val="20"/>
        </w:rPr>
        <w:t>Difference between state and country data -9.963999999999986</w:t>
      </w:r>
    </w:p>
    <w:p w14:paraId="70F8D7AF" w14:textId="77777777" w:rsidR="006054DC" w:rsidRPr="006054DC" w:rsidRDefault="006054DC" w:rsidP="006054DC">
      <w:pPr>
        <w:rPr>
          <w:sz w:val="20"/>
          <w:szCs w:val="20"/>
        </w:rPr>
      </w:pPr>
      <w:r w:rsidRPr="006054DC">
        <w:rPr>
          <w:sz w:val="20"/>
          <w:szCs w:val="20"/>
        </w:rPr>
        <w:t>New South Wales</w:t>
      </w:r>
    </w:p>
    <w:p w14:paraId="15775B60" w14:textId="77777777" w:rsidR="006054DC" w:rsidRPr="006054DC" w:rsidRDefault="006054DC" w:rsidP="006054DC">
      <w:pPr>
        <w:rPr>
          <w:sz w:val="20"/>
          <w:szCs w:val="20"/>
        </w:rPr>
      </w:pPr>
      <w:r w:rsidRPr="006054DC">
        <w:rPr>
          <w:sz w:val="20"/>
          <w:szCs w:val="20"/>
        </w:rPr>
        <w:t>Difference between state and country data -4.42683333333332</w:t>
      </w:r>
    </w:p>
    <w:p w14:paraId="1EF91CA9" w14:textId="77777777" w:rsidR="006054DC" w:rsidRPr="006054DC" w:rsidRDefault="006054DC" w:rsidP="006054DC">
      <w:pPr>
        <w:rPr>
          <w:sz w:val="20"/>
          <w:szCs w:val="20"/>
        </w:rPr>
      </w:pPr>
      <w:r w:rsidRPr="006054DC">
        <w:rPr>
          <w:sz w:val="20"/>
          <w:szCs w:val="20"/>
        </w:rPr>
        <w:t>Northern Territory</w:t>
      </w:r>
    </w:p>
    <w:p w14:paraId="55CD4E5E" w14:textId="77777777" w:rsidR="006054DC" w:rsidRPr="006054DC" w:rsidRDefault="006054DC" w:rsidP="006054DC">
      <w:pPr>
        <w:rPr>
          <w:sz w:val="20"/>
          <w:szCs w:val="20"/>
        </w:rPr>
      </w:pPr>
      <w:r w:rsidRPr="006054DC">
        <w:rPr>
          <w:sz w:val="20"/>
          <w:szCs w:val="20"/>
        </w:rPr>
        <w:t>Difference between state and country data 3.1450000000000067</w:t>
      </w:r>
    </w:p>
    <w:p w14:paraId="40445739" w14:textId="77777777" w:rsidR="006054DC" w:rsidRPr="006054DC" w:rsidRDefault="006054DC" w:rsidP="006054DC">
      <w:pPr>
        <w:rPr>
          <w:sz w:val="20"/>
          <w:szCs w:val="20"/>
        </w:rPr>
      </w:pPr>
      <w:r w:rsidRPr="006054DC">
        <w:rPr>
          <w:sz w:val="20"/>
          <w:szCs w:val="20"/>
        </w:rPr>
        <w:t>Queensland</w:t>
      </w:r>
    </w:p>
    <w:p w14:paraId="18D2EED7" w14:textId="77777777" w:rsidR="006054DC" w:rsidRPr="006054DC" w:rsidRDefault="006054DC" w:rsidP="006054DC">
      <w:pPr>
        <w:rPr>
          <w:sz w:val="20"/>
          <w:szCs w:val="20"/>
        </w:rPr>
      </w:pPr>
      <w:r w:rsidRPr="006054DC">
        <w:rPr>
          <w:sz w:val="20"/>
          <w:szCs w:val="20"/>
        </w:rPr>
        <w:t>Difference between state and country data 1.5704166666666737</w:t>
      </w:r>
    </w:p>
    <w:p w14:paraId="6F216C5E" w14:textId="77777777" w:rsidR="006054DC" w:rsidRPr="006054DC" w:rsidRDefault="006054DC" w:rsidP="006054DC">
      <w:pPr>
        <w:rPr>
          <w:sz w:val="20"/>
          <w:szCs w:val="20"/>
        </w:rPr>
      </w:pPr>
      <w:r w:rsidRPr="006054DC">
        <w:rPr>
          <w:sz w:val="20"/>
          <w:szCs w:val="20"/>
        </w:rPr>
        <w:t>South Australia</w:t>
      </w:r>
    </w:p>
    <w:p w14:paraId="7047502D" w14:textId="77777777" w:rsidR="006054DC" w:rsidRPr="006054DC" w:rsidRDefault="006054DC" w:rsidP="006054DC">
      <w:pPr>
        <w:rPr>
          <w:sz w:val="20"/>
          <w:szCs w:val="20"/>
        </w:rPr>
      </w:pPr>
      <w:r w:rsidRPr="006054DC">
        <w:rPr>
          <w:sz w:val="20"/>
          <w:szCs w:val="20"/>
        </w:rPr>
        <w:t>Difference between state and country data -2.637750000000004</w:t>
      </w:r>
    </w:p>
    <w:p w14:paraId="7ADBBC1D" w14:textId="77777777" w:rsidR="006054DC" w:rsidRPr="006054DC" w:rsidRDefault="006054DC" w:rsidP="006054DC">
      <w:pPr>
        <w:rPr>
          <w:sz w:val="20"/>
          <w:szCs w:val="20"/>
        </w:rPr>
      </w:pPr>
      <w:r w:rsidRPr="006054DC">
        <w:rPr>
          <w:sz w:val="20"/>
          <w:szCs w:val="20"/>
        </w:rPr>
        <w:t>Tasmania</w:t>
      </w:r>
    </w:p>
    <w:p w14:paraId="5ACCA8C8" w14:textId="77777777" w:rsidR="006054DC" w:rsidRPr="006054DC" w:rsidRDefault="006054DC" w:rsidP="006054DC">
      <w:pPr>
        <w:rPr>
          <w:sz w:val="20"/>
          <w:szCs w:val="20"/>
        </w:rPr>
      </w:pPr>
      <w:r w:rsidRPr="006054DC">
        <w:rPr>
          <w:sz w:val="20"/>
          <w:szCs w:val="20"/>
        </w:rPr>
        <w:t>Difference between state and country data -10.441666666666672</w:t>
      </w:r>
    </w:p>
    <w:p w14:paraId="7873F16C" w14:textId="77777777" w:rsidR="006054DC" w:rsidRPr="006054DC" w:rsidRDefault="006054DC" w:rsidP="006054DC">
      <w:pPr>
        <w:rPr>
          <w:sz w:val="20"/>
          <w:szCs w:val="20"/>
        </w:rPr>
      </w:pPr>
      <w:r w:rsidRPr="006054DC">
        <w:rPr>
          <w:sz w:val="20"/>
          <w:szCs w:val="20"/>
        </w:rPr>
        <w:t>Victoria</w:t>
      </w:r>
    </w:p>
    <w:p w14:paraId="1301A43D" w14:textId="77777777" w:rsidR="006054DC" w:rsidRPr="006054DC" w:rsidRDefault="006054DC" w:rsidP="006054DC">
      <w:pPr>
        <w:rPr>
          <w:sz w:val="20"/>
          <w:szCs w:val="20"/>
        </w:rPr>
      </w:pPr>
      <w:r w:rsidRPr="006054DC">
        <w:rPr>
          <w:sz w:val="20"/>
          <w:szCs w:val="20"/>
        </w:rPr>
        <w:t>Difference between state and country data -7.461499999999997</w:t>
      </w:r>
    </w:p>
    <w:p w14:paraId="41067022" w14:textId="77777777" w:rsidR="006054DC" w:rsidRPr="006054DC" w:rsidRDefault="006054DC" w:rsidP="006054DC">
      <w:pPr>
        <w:rPr>
          <w:sz w:val="20"/>
          <w:szCs w:val="20"/>
        </w:rPr>
      </w:pPr>
      <w:r w:rsidRPr="006054DC">
        <w:rPr>
          <w:sz w:val="20"/>
          <w:szCs w:val="20"/>
        </w:rPr>
        <w:t>Western Australia</w:t>
      </w:r>
    </w:p>
    <w:p w14:paraId="2F089621" w14:textId="77777777" w:rsidR="006054DC" w:rsidRPr="006054DC" w:rsidRDefault="006054DC" w:rsidP="006054DC">
      <w:pPr>
        <w:rPr>
          <w:sz w:val="20"/>
          <w:szCs w:val="20"/>
        </w:rPr>
      </w:pPr>
      <w:r w:rsidRPr="006054DC">
        <w:rPr>
          <w:sz w:val="20"/>
          <w:szCs w:val="20"/>
        </w:rPr>
        <w:t>Difference between state and country data 0.7027500000000053</w:t>
      </w:r>
    </w:p>
    <w:p w14:paraId="7774384B" w14:textId="77777777" w:rsidR="006054DC" w:rsidRPr="006054DC" w:rsidRDefault="006054DC" w:rsidP="006054DC">
      <w:pPr>
        <w:rPr>
          <w:sz w:val="20"/>
          <w:szCs w:val="20"/>
        </w:rPr>
      </w:pPr>
      <w:r w:rsidRPr="006054DC">
        <w:rPr>
          <w:sz w:val="20"/>
          <w:szCs w:val="20"/>
        </w:rPr>
        <w:t>[69, 1105]</w:t>
      </w:r>
    </w:p>
    <w:p w14:paraId="40A079F3" w14:textId="77777777" w:rsidR="006054DC" w:rsidRPr="006054DC" w:rsidRDefault="006054DC" w:rsidP="006054DC">
      <w:pPr>
        <w:rPr>
          <w:sz w:val="20"/>
          <w:szCs w:val="20"/>
        </w:rPr>
      </w:pPr>
      <w:r w:rsidRPr="006054DC">
        <w:rPr>
          <w:sz w:val="20"/>
          <w:szCs w:val="20"/>
        </w:rPr>
        <w:t>Australian Capital Territory</w:t>
      </w:r>
    </w:p>
    <w:p w14:paraId="67733DE9" w14:textId="77777777" w:rsidR="006054DC" w:rsidRPr="006054DC" w:rsidRDefault="006054DC" w:rsidP="006054DC">
      <w:pPr>
        <w:rPr>
          <w:sz w:val="20"/>
          <w:szCs w:val="20"/>
        </w:rPr>
      </w:pPr>
      <w:r w:rsidRPr="006054DC">
        <w:rPr>
          <w:sz w:val="20"/>
          <w:szCs w:val="20"/>
        </w:rPr>
        <w:t>Difference between state and country data -10.033583333333343</w:t>
      </w:r>
    </w:p>
    <w:p w14:paraId="4B1AFD4B" w14:textId="77777777" w:rsidR="006054DC" w:rsidRPr="006054DC" w:rsidRDefault="006054DC" w:rsidP="006054DC">
      <w:pPr>
        <w:rPr>
          <w:sz w:val="20"/>
          <w:szCs w:val="20"/>
        </w:rPr>
      </w:pPr>
      <w:r w:rsidRPr="006054DC">
        <w:rPr>
          <w:sz w:val="20"/>
          <w:szCs w:val="20"/>
        </w:rPr>
        <w:t>New South Wales</w:t>
      </w:r>
    </w:p>
    <w:p w14:paraId="6574046E" w14:textId="77777777" w:rsidR="006054DC" w:rsidRPr="006054DC" w:rsidRDefault="006054DC" w:rsidP="006054DC">
      <w:pPr>
        <w:rPr>
          <w:sz w:val="20"/>
          <w:szCs w:val="20"/>
        </w:rPr>
      </w:pPr>
      <w:r w:rsidRPr="006054DC">
        <w:rPr>
          <w:sz w:val="20"/>
          <w:szCs w:val="20"/>
        </w:rPr>
        <w:t>Difference between state and country data -4.244416666666666</w:t>
      </w:r>
    </w:p>
    <w:p w14:paraId="2EDAD62A" w14:textId="77777777" w:rsidR="006054DC" w:rsidRPr="006054DC" w:rsidRDefault="006054DC" w:rsidP="006054DC">
      <w:pPr>
        <w:rPr>
          <w:sz w:val="20"/>
          <w:szCs w:val="20"/>
        </w:rPr>
      </w:pPr>
      <w:r w:rsidRPr="006054DC">
        <w:rPr>
          <w:sz w:val="20"/>
          <w:szCs w:val="20"/>
        </w:rPr>
        <w:t>Northern Territory</w:t>
      </w:r>
    </w:p>
    <w:p w14:paraId="1C56D9CF" w14:textId="77777777" w:rsidR="006054DC" w:rsidRPr="006054DC" w:rsidRDefault="006054DC" w:rsidP="006054DC">
      <w:pPr>
        <w:rPr>
          <w:sz w:val="20"/>
          <w:szCs w:val="20"/>
        </w:rPr>
      </w:pPr>
      <w:r w:rsidRPr="006054DC">
        <w:rPr>
          <w:sz w:val="20"/>
          <w:szCs w:val="20"/>
        </w:rPr>
        <w:t>Difference between state and country data 2.664749999999998</w:t>
      </w:r>
    </w:p>
    <w:p w14:paraId="4AEE97CA" w14:textId="77777777" w:rsidR="006054DC" w:rsidRPr="006054DC" w:rsidRDefault="006054DC" w:rsidP="006054DC">
      <w:pPr>
        <w:rPr>
          <w:sz w:val="20"/>
          <w:szCs w:val="20"/>
        </w:rPr>
      </w:pPr>
      <w:r w:rsidRPr="006054DC">
        <w:rPr>
          <w:sz w:val="20"/>
          <w:szCs w:val="20"/>
        </w:rPr>
        <w:t>Queensland</w:t>
      </w:r>
    </w:p>
    <w:p w14:paraId="3E420610" w14:textId="77777777" w:rsidR="006054DC" w:rsidRPr="006054DC" w:rsidRDefault="006054DC" w:rsidP="006054DC">
      <w:pPr>
        <w:rPr>
          <w:sz w:val="20"/>
          <w:szCs w:val="20"/>
        </w:rPr>
      </w:pPr>
      <w:r w:rsidRPr="006054DC">
        <w:rPr>
          <w:sz w:val="20"/>
          <w:szCs w:val="20"/>
        </w:rPr>
        <w:t>Difference between state and country data 1.3587499999999721</w:t>
      </w:r>
    </w:p>
    <w:p w14:paraId="05EF59F3" w14:textId="77777777" w:rsidR="006054DC" w:rsidRPr="006054DC" w:rsidRDefault="006054DC" w:rsidP="006054DC">
      <w:pPr>
        <w:rPr>
          <w:sz w:val="20"/>
          <w:szCs w:val="20"/>
        </w:rPr>
      </w:pPr>
      <w:r w:rsidRPr="006054DC">
        <w:rPr>
          <w:sz w:val="20"/>
          <w:szCs w:val="20"/>
        </w:rPr>
        <w:t>South Australia</w:t>
      </w:r>
    </w:p>
    <w:p w14:paraId="4A5A735A" w14:textId="77777777" w:rsidR="006054DC" w:rsidRPr="006054DC" w:rsidRDefault="006054DC" w:rsidP="006054DC">
      <w:pPr>
        <w:rPr>
          <w:sz w:val="20"/>
          <w:szCs w:val="20"/>
        </w:rPr>
      </w:pPr>
      <w:r w:rsidRPr="006054DC">
        <w:rPr>
          <w:sz w:val="20"/>
          <w:szCs w:val="20"/>
        </w:rPr>
        <w:t>Difference between state and country data -2.310916666666671</w:t>
      </w:r>
    </w:p>
    <w:p w14:paraId="0B0826C1" w14:textId="77777777" w:rsidR="006054DC" w:rsidRPr="006054DC" w:rsidRDefault="006054DC" w:rsidP="006054DC">
      <w:pPr>
        <w:rPr>
          <w:sz w:val="20"/>
          <w:szCs w:val="20"/>
        </w:rPr>
      </w:pPr>
      <w:r w:rsidRPr="006054DC">
        <w:rPr>
          <w:sz w:val="20"/>
          <w:szCs w:val="20"/>
        </w:rPr>
        <w:t>Tasmania</w:t>
      </w:r>
    </w:p>
    <w:p w14:paraId="52C37289" w14:textId="77777777" w:rsidR="006054DC" w:rsidRPr="006054DC" w:rsidRDefault="006054DC" w:rsidP="006054DC">
      <w:pPr>
        <w:rPr>
          <w:sz w:val="20"/>
          <w:szCs w:val="20"/>
        </w:rPr>
      </w:pPr>
      <w:r w:rsidRPr="006054DC">
        <w:rPr>
          <w:sz w:val="20"/>
          <w:szCs w:val="20"/>
        </w:rPr>
        <w:t>Difference between state and country data -10.331416666666682</w:t>
      </w:r>
    </w:p>
    <w:p w14:paraId="2F0DC2FE" w14:textId="77777777" w:rsidR="006054DC" w:rsidRPr="006054DC" w:rsidRDefault="006054DC" w:rsidP="006054DC">
      <w:pPr>
        <w:rPr>
          <w:sz w:val="20"/>
          <w:szCs w:val="20"/>
        </w:rPr>
      </w:pPr>
      <w:r w:rsidRPr="006054DC">
        <w:rPr>
          <w:sz w:val="20"/>
          <w:szCs w:val="20"/>
        </w:rPr>
        <w:t>Victoria</w:t>
      </w:r>
    </w:p>
    <w:p w14:paraId="3DFE6037" w14:textId="77777777" w:rsidR="006054DC" w:rsidRPr="006054DC" w:rsidRDefault="006054DC" w:rsidP="006054DC">
      <w:pPr>
        <w:rPr>
          <w:sz w:val="20"/>
          <w:szCs w:val="20"/>
        </w:rPr>
      </w:pPr>
      <w:r w:rsidRPr="006054DC">
        <w:rPr>
          <w:sz w:val="20"/>
          <w:szCs w:val="20"/>
        </w:rPr>
        <w:t>Difference between state and country data -7.095166666666675</w:t>
      </w:r>
    </w:p>
    <w:p w14:paraId="62BE04EE" w14:textId="77777777" w:rsidR="006054DC" w:rsidRPr="006054DC" w:rsidRDefault="006054DC" w:rsidP="006054DC">
      <w:pPr>
        <w:rPr>
          <w:sz w:val="20"/>
          <w:szCs w:val="20"/>
        </w:rPr>
      </w:pPr>
      <w:r w:rsidRPr="006054DC">
        <w:rPr>
          <w:sz w:val="20"/>
          <w:szCs w:val="20"/>
        </w:rPr>
        <w:t>Western Australia</w:t>
      </w:r>
    </w:p>
    <w:p w14:paraId="2ED00E55" w14:textId="77777777" w:rsidR="006054DC" w:rsidRPr="006054DC" w:rsidRDefault="006054DC" w:rsidP="006054DC">
      <w:pPr>
        <w:rPr>
          <w:sz w:val="20"/>
          <w:szCs w:val="20"/>
        </w:rPr>
      </w:pPr>
      <w:r w:rsidRPr="006054DC">
        <w:rPr>
          <w:sz w:val="20"/>
          <w:szCs w:val="20"/>
        </w:rPr>
        <w:t>Difference between state and country data 0.8773333333333184</w:t>
      </w:r>
    </w:p>
    <w:p w14:paraId="7EC28D9F" w14:textId="77777777" w:rsidR="006054DC" w:rsidRPr="006054DC" w:rsidRDefault="006054DC" w:rsidP="006054DC">
      <w:pPr>
        <w:rPr>
          <w:sz w:val="20"/>
          <w:szCs w:val="20"/>
        </w:rPr>
      </w:pPr>
      <w:r w:rsidRPr="006054DC">
        <w:rPr>
          <w:sz w:val="20"/>
          <w:szCs w:val="20"/>
        </w:rPr>
        <w:t>[70, 1121]</w:t>
      </w:r>
    </w:p>
    <w:p w14:paraId="08BFF631" w14:textId="77777777" w:rsidR="006054DC" w:rsidRPr="006054DC" w:rsidRDefault="006054DC" w:rsidP="006054DC">
      <w:pPr>
        <w:rPr>
          <w:sz w:val="20"/>
          <w:szCs w:val="20"/>
        </w:rPr>
      </w:pPr>
      <w:r w:rsidRPr="006054DC">
        <w:rPr>
          <w:sz w:val="20"/>
          <w:szCs w:val="20"/>
        </w:rPr>
        <w:t>Australian Capital Territory</w:t>
      </w:r>
    </w:p>
    <w:p w14:paraId="475458CB" w14:textId="77777777" w:rsidR="006054DC" w:rsidRPr="006054DC" w:rsidRDefault="006054DC" w:rsidP="006054DC">
      <w:pPr>
        <w:rPr>
          <w:sz w:val="20"/>
          <w:szCs w:val="20"/>
        </w:rPr>
      </w:pPr>
      <w:r w:rsidRPr="006054DC">
        <w:rPr>
          <w:sz w:val="20"/>
          <w:szCs w:val="20"/>
        </w:rPr>
        <w:t>Difference between state and country data -9.79633333333332</w:t>
      </w:r>
    </w:p>
    <w:p w14:paraId="09DF36EC" w14:textId="77777777" w:rsidR="006054DC" w:rsidRPr="006054DC" w:rsidRDefault="006054DC" w:rsidP="006054DC">
      <w:pPr>
        <w:rPr>
          <w:sz w:val="20"/>
          <w:szCs w:val="20"/>
        </w:rPr>
      </w:pPr>
      <w:r w:rsidRPr="006054DC">
        <w:rPr>
          <w:sz w:val="20"/>
          <w:szCs w:val="20"/>
        </w:rPr>
        <w:t>New South Wales</w:t>
      </w:r>
    </w:p>
    <w:p w14:paraId="534AA0AC" w14:textId="77777777" w:rsidR="006054DC" w:rsidRPr="006054DC" w:rsidRDefault="006054DC" w:rsidP="006054DC">
      <w:pPr>
        <w:rPr>
          <w:sz w:val="20"/>
          <w:szCs w:val="20"/>
        </w:rPr>
      </w:pPr>
      <w:r w:rsidRPr="006054DC">
        <w:rPr>
          <w:sz w:val="20"/>
          <w:szCs w:val="20"/>
        </w:rPr>
        <w:t>Difference between state and country data -4.049999999999994</w:t>
      </w:r>
    </w:p>
    <w:p w14:paraId="7102D560" w14:textId="77777777" w:rsidR="006054DC" w:rsidRPr="006054DC" w:rsidRDefault="006054DC" w:rsidP="006054DC">
      <w:pPr>
        <w:rPr>
          <w:sz w:val="20"/>
          <w:szCs w:val="20"/>
        </w:rPr>
      </w:pPr>
      <w:r w:rsidRPr="006054DC">
        <w:rPr>
          <w:sz w:val="20"/>
          <w:szCs w:val="20"/>
        </w:rPr>
        <w:t>Northern Territory</w:t>
      </w:r>
    </w:p>
    <w:p w14:paraId="14C0BD7D" w14:textId="77777777" w:rsidR="006054DC" w:rsidRPr="006054DC" w:rsidRDefault="006054DC" w:rsidP="006054DC">
      <w:pPr>
        <w:rPr>
          <w:sz w:val="20"/>
          <w:szCs w:val="20"/>
        </w:rPr>
      </w:pPr>
      <w:r w:rsidRPr="006054DC">
        <w:rPr>
          <w:sz w:val="20"/>
          <w:szCs w:val="20"/>
        </w:rPr>
        <w:t>Difference between state and country data 2.9151666666666785</w:t>
      </w:r>
    </w:p>
    <w:p w14:paraId="41321065" w14:textId="77777777" w:rsidR="006054DC" w:rsidRPr="006054DC" w:rsidRDefault="006054DC" w:rsidP="006054DC">
      <w:pPr>
        <w:rPr>
          <w:sz w:val="20"/>
          <w:szCs w:val="20"/>
        </w:rPr>
      </w:pPr>
      <w:r w:rsidRPr="006054DC">
        <w:rPr>
          <w:sz w:val="20"/>
          <w:szCs w:val="20"/>
        </w:rPr>
        <w:t>Queensland</w:t>
      </w:r>
    </w:p>
    <w:p w14:paraId="38ABBE12" w14:textId="77777777" w:rsidR="006054DC" w:rsidRPr="006054DC" w:rsidRDefault="006054DC" w:rsidP="006054DC">
      <w:pPr>
        <w:rPr>
          <w:sz w:val="20"/>
          <w:szCs w:val="20"/>
        </w:rPr>
      </w:pPr>
      <w:r w:rsidRPr="006054DC">
        <w:rPr>
          <w:sz w:val="20"/>
          <w:szCs w:val="20"/>
        </w:rPr>
        <w:t>Difference between state and country data 1.5768333333333544</w:t>
      </w:r>
    </w:p>
    <w:p w14:paraId="2FA7880A" w14:textId="77777777" w:rsidR="006054DC" w:rsidRPr="006054DC" w:rsidRDefault="006054DC" w:rsidP="006054DC">
      <w:pPr>
        <w:rPr>
          <w:sz w:val="20"/>
          <w:szCs w:val="20"/>
        </w:rPr>
      </w:pPr>
      <w:r w:rsidRPr="006054DC">
        <w:rPr>
          <w:sz w:val="20"/>
          <w:szCs w:val="20"/>
        </w:rPr>
        <w:t>South Australia</w:t>
      </w:r>
    </w:p>
    <w:p w14:paraId="491AB6C2" w14:textId="77777777" w:rsidR="006054DC" w:rsidRPr="006054DC" w:rsidRDefault="006054DC" w:rsidP="006054DC">
      <w:pPr>
        <w:rPr>
          <w:sz w:val="20"/>
          <w:szCs w:val="20"/>
        </w:rPr>
      </w:pPr>
      <w:r w:rsidRPr="006054DC">
        <w:rPr>
          <w:sz w:val="20"/>
          <w:szCs w:val="20"/>
        </w:rPr>
        <w:t>Difference between state and country data -2.4369999999999763</w:t>
      </w:r>
    </w:p>
    <w:p w14:paraId="20E20320" w14:textId="77777777" w:rsidR="006054DC" w:rsidRPr="006054DC" w:rsidRDefault="006054DC" w:rsidP="006054DC">
      <w:pPr>
        <w:rPr>
          <w:sz w:val="20"/>
          <w:szCs w:val="20"/>
        </w:rPr>
      </w:pPr>
      <w:r w:rsidRPr="006054DC">
        <w:rPr>
          <w:sz w:val="20"/>
          <w:szCs w:val="20"/>
        </w:rPr>
        <w:t>Tasmania</w:t>
      </w:r>
    </w:p>
    <w:p w14:paraId="199EA384" w14:textId="77777777" w:rsidR="006054DC" w:rsidRPr="006054DC" w:rsidRDefault="006054DC" w:rsidP="006054DC">
      <w:pPr>
        <w:rPr>
          <w:sz w:val="20"/>
          <w:szCs w:val="20"/>
        </w:rPr>
      </w:pPr>
      <w:r w:rsidRPr="006054DC">
        <w:rPr>
          <w:sz w:val="20"/>
          <w:szCs w:val="20"/>
        </w:rPr>
        <w:t>Difference between state and country data -10.404333333333328</w:t>
      </w:r>
    </w:p>
    <w:p w14:paraId="75F3BDF7" w14:textId="77777777" w:rsidR="006054DC" w:rsidRPr="006054DC" w:rsidRDefault="006054DC" w:rsidP="006054DC">
      <w:pPr>
        <w:rPr>
          <w:sz w:val="20"/>
          <w:szCs w:val="20"/>
        </w:rPr>
      </w:pPr>
      <w:r w:rsidRPr="006054DC">
        <w:rPr>
          <w:sz w:val="20"/>
          <w:szCs w:val="20"/>
        </w:rPr>
        <w:t>Victoria</w:t>
      </w:r>
    </w:p>
    <w:p w14:paraId="22CBA3B8" w14:textId="77777777" w:rsidR="006054DC" w:rsidRPr="006054DC" w:rsidRDefault="006054DC" w:rsidP="006054DC">
      <w:pPr>
        <w:rPr>
          <w:sz w:val="20"/>
          <w:szCs w:val="20"/>
        </w:rPr>
      </w:pPr>
      <w:r w:rsidRPr="006054DC">
        <w:rPr>
          <w:sz w:val="20"/>
          <w:szCs w:val="20"/>
        </w:rPr>
        <w:t>Difference between state and country data -7.475416666666652</w:t>
      </w:r>
    </w:p>
    <w:p w14:paraId="79548E66" w14:textId="77777777" w:rsidR="006054DC" w:rsidRPr="006054DC" w:rsidRDefault="006054DC" w:rsidP="006054DC">
      <w:pPr>
        <w:rPr>
          <w:sz w:val="20"/>
          <w:szCs w:val="20"/>
        </w:rPr>
      </w:pPr>
      <w:r w:rsidRPr="006054DC">
        <w:rPr>
          <w:sz w:val="20"/>
          <w:szCs w:val="20"/>
        </w:rPr>
        <w:t>Western Australia</w:t>
      </w:r>
    </w:p>
    <w:p w14:paraId="3BE7E6FA" w14:textId="77777777" w:rsidR="006054DC" w:rsidRPr="006054DC" w:rsidRDefault="006054DC" w:rsidP="006054DC">
      <w:pPr>
        <w:rPr>
          <w:sz w:val="20"/>
          <w:szCs w:val="20"/>
        </w:rPr>
      </w:pPr>
      <w:r w:rsidRPr="006054DC">
        <w:rPr>
          <w:sz w:val="20"/>
          <w:szCs w:val="20"/>
        </w:rPr>
        <w:t>Difference between state and country data 0.621250000000007</w:t>
      </w:r>
    </w:p>
    <w:p w14:paraId="4A94CB54" w14:textId="77777777" w:rsidR="006054DC" w:rsidRPr="006054DC" w:rsidRDefault="006054DC" w:rsidP="006054DC">
      <w:pPr>
        <w:rPr>
          <w:sz w:val="20"/>
          <w:szCs w:val="20"/>
        </w:rPr>
      </w:pPr>
      <w:r w:rsidRPr="006054DC">
        <w:rPr>
          <w:sz w:val="20"/>
          <w:szCs w:val="20"/>
        </w:rPr>
        <w:t>[71, 1137]</w:t>
      </w:r>
    </w:p>
    <w:p w14:paraId="49492C6F" w14:textId="77777777" w:rsidR="006054DC" w:rsidRPr="006054DC" w:rsidRDefault="006054DC" w:rsidP="006054DC">
      <w:pPr>
        <w:rPr>
          <w:sz w:val="20"/>
          <w:szCs w:val="20"/>
        </w:rPr>
      </w:pPr>
      <w:r w:rsidRPr="006054DC">
        <w:rPr>
          <w:sz w:val="20"/>
          <w:szCs w:val="20"/>
        </w:rPr>
        <w:t>Australian Capital Territory</w:t>
      </w:r>
    </w:p>
    <w:p w14:paraId="173A6CC7" w14:textId="77777777" w:rsidR="006054DC" w:rsidRPr="006054DC" w:rsidRDefault="006054DC" w:rsidP="006054DC">
      <w:pPr>
        <w:rPr>
          <w:sz w:val="20"/>
          <w:szCs w:val="20"/>
        </w:rPr>
      </w:pPr>
      <w:r w:rsidRPr="006054DC">
        <w:rPr>
          <w:sz w:val="20"/>
          <w:szCs w:val="20"/>
        </w:rPr>
        <w:t>Difference between state and country data -9.847916666666661</w:t>
      </w:r>
    </w:p>
    <w:p w14:paraId="376BC897" w14:textId="77777777" w:rsidR="006054DC" w:rsidRPr="006054DC" w:rsidRDefault="006054DC" w:rsidP="006054DC">
      <w:pPr>
        <w:rPr>
          <w:sz w:val="20"/>
          <w:szCs w:val="20"/>
        </w:rPr>
      </w:pPr>
      <w:r w:rsidRPr="006054DC">
        <w:rPr>
          <w:sz w:val="20"/>
          <w:szCs w:val="20"/>
        </w:rPr>
        <w:t>New South Wales</w:t>
      </w:r>
    </w:p>
    <w:p w14:paraId="3CFB0878" w14:textId="77777777" w:rsidR="006054DC" w:rsidRPr="006054DC" w:rsidRDefault="006054DC" w:rsidP="006054DC">
      <w:pPr>
        <w:rPr>
          <w:sz w:val="20"/>
          <w:szCs w:val="20"/>
        </w:rPr>
      </w:pPr>
      <w:r w:rsidRPr="006054DC">
        <w:rPr>
          <w:sz w:val="20"/>
          <w:szCs w:val="20"/>
        </w:rPr>
        <w:t>Difference between state and country data -3.968749999999986</w:t>
      </w:r>
    </w:p>
    <w:p w14:paraId="0580C59B" w14:textId="77777777" w:rsidR="006054DC" w:rsidRPr="006054DC" w:rsidRDefault="006054DC" w:rsidP="006054DC">
      <w:pPr>
        <w:rPr>
          <w:sz w:val="20"/>
          <w:szCs w:val="20"/>
        </w:rPr>
      </w:pPr>
      <w:r w:rsidRPr="006054DC">
        <w:rPr>
          <w:sz w:val="20"/>
          <w:szCs w:val="20"/>
        </w:rPr>
        <w:t>Northern Territory</w:t>
      </w:r>
    </w:p>
    <w:p w14:paraId="38296EE6" w14:textId="77777777" w:rsidR="006054DC" w:rsidRPr="006054DC" w:rsidRDefault="006054DC" w:rsidP="006054DC">
      <w:pPr>
        <w:rPr>
          <w:sz w:val="20"/>
          <w:szCs w:val="20"/>
        </w:rPr>
      </w:pPr>
      <w:r w:rsidRPr="006054DC">
        <w:rPr>
          <w:sz w:val="20"/>
          <w:szCs w:val="20"/>
        </w:rPr>
        <w:t>Difference between state and country data 2.8241666666666774</w:t>
      </w:r>
    </w:p>
    <w:p w14:paraId="2890521C" w14:textId="77777777" w:rsidR="006054DC" w:rsidRPr="006054DC" w:rsidRDefault="006054DC" w:rsidP="006054DC">
      <w:pPr>
        <w:rPr>
          <w:sz w:val="20"/>
          <w:szCs w:val="20"/>
        </w:rPr>
      </w:pPr>
      <w:r w:rsidRPr="006054DC">
        <w:rPr>
          <w:sz w:val="20"/>
          <w:szCs w:val="20"/>
        </w:rPr>
        <w:t>Queensland</w:t>
      </w:r>
    </w:p>
    <w:p w14:paraId="43AACCDF" w14:textId="77777777" w:rsidR="006054DC" w:rsidRPr="006054DC" w:rsidRDefault="006054DC" w:rsidP="006054DC">
      <w:pPr>
        <w:rPr>
          <w:sz w:val="20"/>
          <w:szCs w:val="20"/>
        </w:rPr>
      </w:pPr>
      <w:r w:rsidRPr="006054DC">
        <w:rPr>
          <w:sz w:val="20"/>
          <w:szCs w:val="20"/>
        </w:rPr>
        <w:t>Difference between state and country data 1.535250000000012</w:t>
      </w:r>
    </w:p>
    <w:p w14:paraId="0A82528B" w14:textId="77777777" w:rsidR="006054DC" w:rsidRPr="006054DC" w:rsidRDefault="006054DC" w:rsidP="006054DC">
      <w:pPr>
        <w:rPr>
          <w:sz w:val="20"/>
          <w:szCs w:val="20"/>
        </w:rPr>
      </w:pPr>
      <w:r w:rsidRPr="006054DC">
        <w:rPr>
          <w:sz w:val="20"/>
          <w:szCs w:val="20"/>
        </w:rPr>
        <w:t>South Australia</w:t>
      </w:r>
    </w:p>
    <w:p w14:paraId="44A55592" w14:textId="77777777" w:rsidR="006054DC" w:rsidRPr="006054DC" w:rsidRDefault="006054DC" w:rsidP="006054DC">
      <w:pPr>
        <w:rPr>
          <w:sz w:val="20"/>
          <w:szCs w:val="20"/>
        </w:rPr>
      </w:pPr>
      <w:r w:rsidRPr="006054DC">
        <w:rPr>
          <w:sz w:val="20"/>
          <w:szCs w:val="20"/>
        </w:rPr>
        <w:t>Difference between state and country data -2.387083333333308</w:t>
      </w:r>
    </w:p>
    <w:p w14:paraId="15D088ED" w14:textId="77777777" w:rsidR="006054DC" w:rsidRPr="006054DC" w:rsidRDefault="006054DC" w:rsidP="006054DC">
      <w:pPr>
        <w:rPr>
          <w:sz w:val="20"/>
          <w:szCs w:val="20"/>
        </w:rPr>
      </w:pPr>
      <w:r w:rsidRPr="006054DC">
        <w:rPr>
          <w:sz w:val="20"/>
          <w:szCs w:val="20"/>
        </w:rPr>
        <w:t>Tasmania</w:t>
      </w:r>
    </w:p>
    <w:p w14:paraId="7C219920" w14:textId="77777777" w:rsidR="006054DC" w:rsidRPr="006054DC" w:rsidRDefault="006054DC" w:rsidP="006054DC">
      <w:pPr>
        <w:rPr>
          <w:sz w:val="20"/>
          <w:szCs w:val="20"/>
        </w:rPr>
      </w:pPr>
      <w:r w:rsidRPr="006054DC">
        <w:rPr>
          <w:sz w:val="20"/>
          <w:szCs w:val="20"/>
        </w:rPr>
        <w:t>Difference between state and country data -10.903833333333308</w:t>
      </w:r>
    </w:p>
    <w:p w14:paraId="2FFC6733" w14:textId="77777777" w:rsidR="006054DC" w:rsidRPr="006054DC" w:rsidRDefault="006054DC" w:rsidP="006054DC">
      <w:pPr>
        <w:rPr>
          <w:sz w:val="20"/>
          <w:szCs w:val="20"/>
        </w:rPr>
      </w:pPr>
      <w:r w:rsidRPr="006054DC">
        <w:rPr>
          <w:sz w:val="20"/>
          <w:szCs w:val="20"/>
        </w:rPr>
        <w:t>Victoria</w:t>
      </w:r>
    </w:p>
    <w:p w14:paraId="010FCBB3" w14:textId="77777777" w:rsidR="006054DC" w:rsidRPr="006054DC" w:rsidRDefault="006054DC" w:rsidP="006054DC">
      <w:pPr>
        <w:rPr>
          <w:sz w:val="20"/>
          <w:szCs w:val="20"/>
        </w:rPr>
      </w:pPr>
      <w:r w:rsidRPr="006054DC">
        <w:rPr>
          <w:sz w:val="20"/>
          <w:szCs w:val="20"/>
        </w:rPr>
        <w:t>Difference between state and country data -7.566416666666646</w:t>
      </w:r>
    </w:p>
    <w:p w14:paraId="56064008" w14:textId="77777777" w:rsidR="006054DC" w:rsidRPr="006054DC" w:rsidRDefault="006054DC" w:rsidP="006054DC">
      <w:pPr>
        <w:rPr>
          <w:sz w:val="20"/>
          <w:szCs w:val="20"/>
        </w:rPr>
      </w:pPr>
      <w:r w:rsidRPr="006054DC">
        <w:rPr>
          <w:sz w:val="20"/>
          <w:szCs w:val="20"/>
        </w:rPr>
        <w:t>Western Australia</w:t>
      </w:r>
    </w:p>
    <w:p w14:paraId="48D360FA" w14:textId="77777777" w:rsidR="006054DC" w:rsidRPr="006054DC" w:rsidRDefault="006054DC" w:rsidP="006054DC">
      <w:pPr>
        <w:rPr>
          <w:sz w:val="20"/>
          <w:szCs w:val="20"/>
        </w:rPr>
      </w:pPr>
      <w:r w:rsidRPr="006054DC">
        <w:rPr>
          <w:sz w:val="20"/>
          <w:szCs w:val="20"/>
        </w:rPr>
        <w:t>Difference between state and country data 0.6739166666666812</w:t>
      </w:r>
    </w:p>
    <w:p w14:paraId="703C359A" w14:textId="77777777" w:rsidR="006054DC" w:rsidRPr="006054DC" w:rsidRDefault="006054DC" w:rsidP="006054DC">
      <w:pPr>
        <w:rPr>
          <w:sz w:val="20"/>
          <w:szCs w:val="20"/>
        </w:rPr>
      </w:pPr>
      <w:r w:rsidRPr="006054DC">
        <w:rPr>
          <w:sz w:val="20"/>
          <w:szCs w:val="20"/>
        </w:rPr>
        <w:t>[72, 1153]</w:t>
      </w:r>
    </w:p>
    <w:p w14:paraId="50E14C88" w14:textId="77777777" w:rsidR="006054DC" w:rsidRPr="006054DC" w:rsidRDefault="006054DC" w:rsidP="006054DC">
      <w:pPr>
        <w:rPr>
          <w:sz w:val="20"/>
          <w:szCs w:val="20"/>
        </w:rPr>
      </w:pPr>
      <w:r w:rsidRPr="006054DC">
        <w:rPr>
          <w:sz w:val="20"/>
          <w:szCs w:val="20"/>
        </w:rPr>
        <w:t>Australian Capital Territory</w:t>
      </w:r>
    </w:p>
    <w:p w14:paraId="6E41D359" w14:textId="77777777" w:rsidR="006054DC" w:rsidRPr="006054DC" w:rsidRDefault="006054DC" w:rsidP="006054DC">
      <w:pPr>
        <w:rPr>
          <w:sz w:val="20"/>
          <w:szCs w:val="20"/>
        </w:rPr>
      </w:pPr>
      <w:r w:rsidRPr="006054DC">
        <w:rPr>
          <w:sz w:val="20"/>
          <w:szCs w:val="20"/>
        </w:rPr>
        <w:t>Difference between state and country data -10.330666666666668</w:t>
      </w:r>
    </w:p>
    <w:p w14:paraId="6E55E448" w14:textId="77777777" w:rsidR="006054DC" w:rsidRPr="006054DC" w:rsidRDefault="006054DC" w:rsidP="006054DC">
      <w:pPr>
        <w:rPr>
          <w:sz w:val="20"/>
          <w:szCs w:val="20"/>
        </w:rPr>
      </w:pPr>
      <w:r w:rsidRPr="006054DC">
        <w:rPr>
          <w:sz w:val="20"/>
          <w:szCs w:val="20"/>
        </w:rPr>
        <w:t>New South Wales</w:t>
      </w:r>
    </w:p>
    <w:p w14:paraId="70238E06" w14:textId="77777777" w:rsidR="006054DC" w:rsidRPr="006054DC" w:rsidRDefault="006054DC" w:rsidP="006054DC">
      <w:pPr>
        <w:rPr>
          <w:sz w:val="20"/>
          <w:szCs w:val="20"/>
        </w:rPr>
      </w:pPr>
      <w:r w:rsidRPr="006054DC">
        <w:rPr>
          <w:sz w:val="20"/>
          <w:szCs w:val="20"/>
        </w:rPr>
        <w:t>Difference between state and country data -4.78775000000001</w:t>
      </w:r>
    </w:p>
    <w:p w14:paraId="1F0C5D5D" w14:textId="77777777" w:rsidR="006054DC" w:rsidRPr="006054DC" w:rsidRDefault="006054DC" w:rsidP="006054DC">
      <w:pPr>
        <w:rPr>
          <w:sz w:val="20"/>
          <w:szCs w:val="20"/>
        </w:rPr>
      </w:pPr>
      <w:r w:rsidRPr="006054DC">
        <w:rPr>
          <w:sz w:val="20"/>
          <w:szCs w:val="20"/>
        </w:rPr>
        <w:t>Northern Territory</w:t>
      </w:r>
    </w:p>
    <w:p w14:paraId="386682E4" w14:textId="77777777" w:rsidR="006054DC" w:rsidRPr="006054DC" w:rsidRDefault="006054DC" w:rsidP="006054DC">
      <w:pPr>
        <w:rPr>
          <w:sz w:val="20"/>
          <w:szCs w:val="20"/>
        </w:rPr>
      </w:pPr>
      <w:r w:rsidRPr="006054DC">
        <w:rPr>
          <w:sz w:val="20"/>
          <w:szCs w:val="20"/>
        </w:rPr>
        <w:t>Difference between state and country data 3.3024166666666623</w:t>
      </w:r>
    </w:p>
    <w:p w14:paraId="4FB830F4" w14:textId="77777777" w:rsidR="006054DC" w:rsidRPr="006054DC" w:rsidRDefault="006054DC" w:rsidP="006054DC">
      <w:pPr>
        <w:rPr>
          <w:sz w:val="20"/>
          <w:szCs w:val="20"/>
        </w:rPr>
      </w:pPr>
      <w:r w:rsidRPr="006054DC">
        <w:rPr>
          <w:sz w:val="20"/>
          <w:szCs w:val="20"/>
        </w:rPr>
        <w:t>Queensland</w:t>
      </w:r>
    </w:p>
    <w:p w14:paraId="683AEF75" w14:textId="77777777" w:rsidR="006054DC" w:rsidRPr="006054DC" w:rsidRDefault="006054DC" w:rsidP="006054DC">
      <w:pPr>
        <w:rPr>
          <w:sz w:val="20"/>
          <w:szCs w:val="20"/>
        </w:rPr>
      </w:pPr>
      <w:r w:rsidRPr="006054DC">
        <w:rPr>
          <w:sz w:val="20"/>
          <w:szCs w:val="20"/>
        </w:rPr>
        <w:t>Difference between state and country data 1.4714166666666664</w:t>
      </w:r>
    </w:p>
    <w:p w14:paraId="38014E25" w14:textId="77777777" w:rsidR="006054DC" w:rsidRPr="006054DC" w:rsidRDefault="006054DC" w:rsidP="006054DC">
      <w:pPr>
        <w:rPr>
          <w:sz w:val="20"/>
          <w:szCs w:val="20"/>
        </w:rPr>
      </w:pPr>
      <w:r w:rsidRPr="006054DC">
        <w:rPr>
          <w:sz w:val="20"/>
          <w:szCs w:val="20"/>
        </w:rPr>
        <w:t>South Australia</w:t>
      </w:r>
    </w:p>
    <w:p w14:paraId="251FB7D6" w14:textId="77777777" w:rsidR="006054DC" w:rsidRPr="006054DC" w:rsidRDefault="006054DC" w:rsidP="006054DC">
      <w:pPr>
        <w:rPr>
          <w:sz w:val="20"/>
          <w:szCs w:val="20"/>
        </w:rPr>
      </w:pPr>
      <w:r w:rsidRPr="006054DC">
        <w:rPr>
          <w:sz w:val="20"/>
          <w:szCs w:val="20"/>
        </w:rPr>
        <w:t>Difference between state and country data -2.9995833333333515</w:t>
      </w:r>
    </w:p>
    <w:p w14:paraId="4CDC50C7" w14:textId="77777777" w:rsidR="006054DC" w:rsidRPr="006054DC" w:rsidRDefault="006054DC" w:rsidP="006054DC">
      <w:pPr>
        <w:rPr>
          <w:sz w:val="20"/>
          <w:szCs w:val="20"/>
        </w:rPr>
      </w:pPr>
      <w:r w:rsidRPr="006054DC">
        <w:rPr>
          <w:sz w:val="20"/>
          <w:szCs w:val="20"/>
        </w:rPr>
        <w:t>Tasmania</w:t>
      </w:r>
    </w:p>
    <w:p w14:paraId="3B13B96F" w14:textId="77777777" w:rsidR="006054DC" w:rsidRPr="006054DC" w:rsidRDefault="006054DC" w:rsidP="006054DC">
      <w:pPr>
        <w:rPr>
          <w:sz w:val="20"/>
          <w:szCs w:val="20"/>
        </w:rPr>
      </w:pPr>
      <w:r w:rsidRPr="006054DC">
        <w:rPr>
          <w:sz w:val="20"/>
          <w:szCs w:val="20"/>
        </w:rPr>
        <w:t>Difference between state and country data -10.753750000000009</w:t>
      </w:r>
    </w:p>
    <w:p w14:paraId="7EBDBAAD" w14:textId="77777777" w:rsidR="006054DC" w:rsidRPr="006054DC" w:rsidRDefault="006054DC" w:rsidP="006054DC">
      <w:pPr>
        <w:rPr>
          <w:sz w:val="20"/>
          <w:szCs w:val="20"/>
        </w:rPr>
      </w:pPr>
      <w:r w:rsidRPr="006054DC">
        <w:rPr>
          <w:sz w:val="20"/>
          <w:szCs w:val="20"/>
        </w:rPr>
        <w:t>Victoria</w:t>
      </w:r>
    </w:p>
    <w:p w14:paraId="4FAF7981" w14:textId="77777777" w:rsidR="006054DC" w:rsidRPr="006054DC" w:rsidRDefault="006054DC" w:rsidP="006054DC">
      <w:pPr>
        <w:rPr>
          <w:sz w:val="20"/>
          <w:szCs w:val="20"/>
        </w:rPr>
      </w:pPr>
      <w:r w:rsidRPr="006054DC">
        <w:rPr>
          <w:sz w:val="20"/>
          <w:szCs w:val="20"/>
        </w:rPr>
        <w:t>Difference between state and country data -8.11825000000001</w:t>
      </w:r>
    </w:p>
    <w:p w14:paraId="19D5310B" w14:textId="77777777" w:rsidR="006054DC" w:rsidRPr="006054DC" w:rsidRDefault="006054DC" w:rsidP="006054DC">
      <w:pPr>
        <w:rPr>
          <w:sz w:val="20"/>
          <w:szCs w:val="20"/>
        </w:rPr>
      </w:pPr>
      <w:r w:rsidRPr="006054DC">
        <w:rPr>
          <w:sz w:val="20"/>
          <w:szCs w:val="20"/>
        </w:rPr>
        <w:t>Western Australia</w:t>
      </w:r>
    </w:p>
    <w:p w14:paraId="22C72B0B" w14:textId="77777777" w:rsidR="006054DC" w:rsidRPr="006054DC" w:rsidRDefault="006054DC" w:rsidP="006054DC">
      <w:pPr>
        <w:rPr>
          <w:sz w:val="20"/>
          <w:szCs w:val="20"/>
        </w:rPr>
      </w:pPr>
      <w:r w:rsidRPr="006054DC">
        <w:rPr>
          <w:sz w:val="20"/>
          <w:szCs w:val="20"/>
        </w:rPr>
        <w:t>Difference between state and country data 1.015166666666662</w:t>
      </w:r>
    </w:p>
    <w:p w14:paraId="4DCB19BD" w14:textId="77777777" w:rsidR="006054DC" w:rsidRPr="006054DC" w:rsidRDefault="006054DC" w:rsidP="006054DC">
      <w:pPr>
        <w:rPr>
          <w:sz w:val="20"/>
          <w:szCs w:val="20"/>
        </w:rPr>
      </w:pPr>
      <w:r w:rsidRPr="006054DC">
        <w:rPr>
          <w:sz w:val="20"/>
          <w:szCs w:val="20"/>
        </w:rPr>
        <w:t>[73, 1169]</w:t>
      </w:r>
    </w:p>
    <w:p w14:paraId="03A75236" w14:textId="77777777" w:rsidR="006054DC" w:rsidRPr="006054DC" w:rsidRDefault="006054DC" w:rsidP="006054DC">
      <w:pPr>
        <w:rPr>
          <w:sz w:val="20"/>
          <w:szCs w:val="20"/>
        </w:rPr>
      </w:pPr>
      <w:r w:rsidRPr="006054DC">
        <w:rPr>
          <w:sz w:val="20"/>
          <w:szCs w:val="20"/>
        </w:rPr>
        <w:t>Australian Capital Territory</w:t>
      </w:r>
    </w:p>
    <w:p w14:paraId="4509A055" w14:textId="77777777" w:rsidR="006054DC" w:rsidRPr="006054DC" w:rsidRDefault="006054DC" w:rsidP="006054DC">
      <w:pPr>
        <w:rPr>
          <w:sz w:val="20"/>
          <w:szCs w:val="20"/>
        </w:rPr>
      </w:pPr>
      <w:r w:rsidRPr="006054DC">
        <w:rPr>
          <w:sz w:val="20"/>
          <w:szCs w:val="20"/>
        </w:rPr>
        <w:t>Difference between state and country data -10.038666666666659</w:t>
      </w:r>
    </w:p>
    <w:p w14:paraId="1D58B7FF" w14:textId="77777777" w:rsidR="006054DC" w:rsidRPr="006054DC" w:rsidRDefault="006054DC" w:rsidP="006054DC">
      <w:pPr>
        <w:rPr>
          <w:sz w:val="20"/>
          <w:szCs w:val="20"/>
        </w:rPr>
      </w:pPr>
      <w:r w:rsidRPr="006054DC">
        <w:rPr>
          <w:sz w:val="20"/>
          <w:szCs w:val="20"/>
        </w:rPr>
        <w:t>New South Wales</w:t>
      </w:r>
    </w:p>
    <w:p w14:paraId="6F976051" w14:textId="77777777" w:rsidR="006054DC" w:rsidRPr="006054DC" w:rsidRDefault="006054DC" w:rsidP="006054DC">
      <w:pPr>
        <w:rPr>
          <w:sz w:val="20"/>
          <w:szCs w:val="20"/>
        </w:rPr>
      </w:pPr>
      <w:r w:rsidRPr="006054DC">
        <w:rPr>
          <w:sz w:val="20"/>
          <w:szCs w:val="20"/>
        </w:rPr>
        <w:t>Difference between state and country data -4.37266666666666</w:t>
      </w:r>
    </w:p>
    <w:p w14:paraId="1D56E37C" w14:textId="77777777" w:rsidR="006054DC" w:rsidRPr="006054DC" w:rsidRDefault="006054DC" w:rsidP="006054DC">
      <w:pPr>
        <w:rPr>
          <w:sz w:val="20"/>
          <w:szCs w:val="20"/>
        </w:rPr>
      </w:pPr>
      <w:r w:rsidRPr="006054DC">
        <w:rPr>
          <w:sz w:val="20"/>
          <w:szCs w:val="20"/>
        </w:rPr>
        <w:t>Northern Territory</w:t>
      </w:r>
    </w:p>
    <w:p w14:paraId="2961E0A5" w14:textId="77777777" w:rsidR="006054DC" w:rsidRPr="006054DC" w:rsidRDefault="006054DC" w:rsidP="006054DC">
      <w:pPr>
        <w:rPr>
          <w:sz w:val="20"/>
          <w:szCs w:val="20"/>
        </w:rPr>
      </w:pPr>
      <w:r w:rsidRPr="006054DC">
        <w:rPr>
          <w:sz w:val="20"/>
          <w:szCs w:val="20"/>
        </w:rPr>
        <w:t>Difference between state and country data 3.155999999999999</w:t>
      </w:r>
    </w:p>
    <w:p w14:paraId="2AF3D031" w14:textId="77777777" w:rsidR="006054DC" w:rsidRPr="006054DC" w:rsidRDefault="006054DC" w:rsidP="006054DC">
      <w:pPr>
        <w:rPr>
          <w:sz w:val="20"/>
          <w:szCs w:val="20"/>
        </w:rPr>
      </w:pPr>
      <w:r w:rsidRPr="006054DC">
        <w:rPr>
          <w:sz w:val="20"/>
          <w:szCs w:val="20"/>
        </w:rPr>
        <w:t>Queensland</w:t>
      </w:r>
    </w:p>
    <w:p w14:paraId="6686AEC1" w14:textId="77777777" w:rsidR="006054DC" w:rsidRPr="006054DC" w:rsidRDefault="006054DC" w:rsidP="006054DC">
      <w:pPr>
        <w:rPr>
          <w:sz w:val="20"/>
          <w:szCs w:val="20"/>
        </w:rPr>
      </w:pPr>
      <w:r w:rsidRPr="006054DC">
        <w:rPr>
          <w:sz w:val="20"/>
          <w:szCs w:val="20"/>
        </w:rPr>
        <w:t>Difference between state and country data 1.4558333333333238</w:t>
      </w:r>
    </w:p>
    <w:p w14:paraId="57EB22D7" w14:textId="77777777" w:rsidR="006054DC" w:rsidRPr="006054DC" w:rsidRDefault="006054DC" w:rsidP="006054DC">
      <w:pPr>
        <w:rPr>
          <w:sz w:val="20"/>
          <w:szCs w:val="20"/>
        </w:rPr>
      </w:pPr>
      <w:r w:rsidRPr="006054DC">
        <w:rPr>
          <w:sz w:val="20"/>
          <w:szCs w:val="20"/>
        </w:rPr>
        <w:t>South Australia</w:t>
      </w:r>
    </w:p>
    <w:p w14:paraId="72A46E31" w14:textId="77777777" w:rsidR="006054DC" w:rsidRPr="006054DC" w:rsidRDefault="006054DC" w:rsidP="006054DC">
      <w:pPr>
        <w:rPr>
          <w:sz w:val="20"/>
          <w:szCs w:val="20"/>
        </w:rPr>
      </w:pPr>
      <w:r w:rsidRPr="006054DC">
        <w:rPr>
          <w:sz w:val="20"/>
          <w:szCs w:val="20"/>
        </w:rPr>
        <w:t>Difference between state and country data -2.3259166666666644</w:t>
      </w:r>
    </w:p>
    <w:p w14:paraId="292430B5" w14:textId="77777777" w:rsidR="006054DC" w:rsidRPr="006054DC" w:rsidRDefault="006054DC" w:rsidP="006054DC">
      <w:pPr>
        <w:rPr>
          <w:sz w:val="20"/>
          <w:szCs w:val="20"/>
        </w:rPr>
      </w:pPr>
      <w:r w:rsidRPr="006054DC">
        <w:rPr>
          <w:sz w:val="20"/>
          <w:szCs w:val="20"/>
        </w:rPr>
        <w:t>Tasmania</w:t>
      </w:r>
    </w:p>
    <w:p w14:paraId="6C6D6099" w14:textId="77777777" w:rsidR="006054DC" w:rsidRPr="006054DC" w:rsidRDefault="006054DC" w:rsidP="006054DC">
      <w:pPr>
        <w:rPr>
          <w:sz w:val="20"/>
          <w:szCs w:val="20"/>
        </w:rPr>
      </w:pPr>
      <w:r w:rsidRPr="006054DC">
        <w:rPr>
          <w:sz w:val="20"/>
          <w:szCs w:val="20"/>
        </w:rPr>
        <w:t>Difference between state and country data -10.564583333333317</w:t>
      </w:r>
    </w:p>
    <w:p w14:paraId="3B1FCD69" w14:textId="77777777" w:rsidR="006054DC" w:rsidRPr="006054DC" w:rsidRDefault="006054DC" w:rsidP="006054DC">
      <w:pPr>
        <w:rPr>
          <w:sz w:val="20"/>
          <w:szCs w:val="20"/>
        </w:rPr>
      </w:pPr>
      <w:r w:rsidRPr="006054DC">
        <w:rPr>
          <w:sz w:val="20"/>
          <w:szCs w:val="20"/>
        </w:rPr>
        <w:t>Victoria</w:t>
      </w:r>
    </w:p>
    <w:p w14:paraId="4E180A56" w14:textId="77777777" w:rsidR="006054DC" w:rsidRPr="006054DC" w:rsidRDefault="006054DC" w:rsidP="006054DC">
      <w:pPr>
        <w:rPr>
          <w:sz w:val="20"/>
          <w:szCs w:val="20"/>
        </w:rPr>
      </w:pPr>
      <w:r w:rsidRPr="006054DC">
        <w:rPr>
          <w:sz w:val="20"/>
          <w:szCs w:val="20"/>
        </w:rPr>
        <w:t>Difference between state and country data -7.445583333333326</w:t>
      </w:r>
    </w:p>
    <w:p w14:paraId="0B51733E" w14:textId="77777777" w:rsidR="006054DC" w:rsidRPr="006054DC" w:rsidRDefault="006054DC" w:rsidP="006054DC">
      <w:pPr>
        <w:rPr>
          <w:sz w:val="20"/>
          <w:szCs w:val="20"/>
        </w:rPr>
      </w:pPr>
      <w:r w:rsidRPr="006054DC">
        <w:rPr>
          <w:sz w:val="20"/>
          <w:szCs w:val="20"/>
        </w:rPr>
        <w:t>Western Australia</w:t>
      </w:r>
    </w:p>
    <w:p w14:paraId="4EBEB783" w14:textId="77777777" w:rsidR="006054DC" w:rsidRPr="006054DC" w:rsidRDefault="006054DC" w:rsidP="006054DC">
      <w:pPr>
        <w:rPr>
          <w:sz w:val="20"/>
          <w:szCs w:val="20"/>
        </w:rPr>
      </w:pPr>
      <w:r w:rsidRPr="006054DC">
        <w:rPr>
          <w:sz w:val="20"/>
          <w:szCs w:val="20"/>
        </w:rPr>
        <w:t>Difference between state and country data 0.636083333333346</w:t>
      </w:r>
    </w:p>
    <w:p w14:paraId="0592F9F4" w14:textId="77777777" w:rsidR="006054DC" w:rsidRPr="006054DC" w:rsidRDefault="006054DC" w:rsidP="006054DC">
      <w:pPr>
        <w:rPr>
          <w:sz w:val="20"/>
          <w:szCs w:val="20"/>
        </w:rPr>
      </w:pPr>
      <w:r w:rsidRPr="006054DC">
        <w:rPr>
          <w:sz w:val="20"/>
          <w:szCs w:val="20"/>
        </w:rPr>
        <w:t>[74, 1185]</w:t>
      </w:r>
    </w:p>
    <w:p w14:paraId="728BC58D" w14:textId="77777777" w:rsidR="006054DC" w:rsidRPr="006054DC" w:rsidRDefault="006054DC" w:rsidP="006054DC">
      <w:pPr>
        <w:rPr>
          <w:sz w:val="20"/>
          <w:szCs w:val="20"/>
        </w:rPr>
      </w:pPr>
      <w:r w:rsidRPr="006054DC">
        <w:rPr>
          <w:sz w:val="20"/>
          <w:szCs w:val="20"/>
        </w:rPr>
        <w:t>Australian Capital Territory</w:t>
      </w:r>
    </w:p>
    <w:p w14:paraId="7726B019" w14:textId="77777777" w:rsidR="006054DC" w:rsidRPr="006054DC" w:rsidRDefault="006054DC" w:rsidP="006054DC">
      <w:pPr>
        <w:rPr>
          <w:sz w:val="20"/>
          <w:szCs w:val="20"/>
        </w:rPr>
      </w:pPr>
      <w:r w:rsidRPr="006054DC">
        <w:rPr>
          <w:sz w:val="20"/>
          <w:szCs w:val="20"/>
        </w:rPr>
        <w:t>Difference between state and country data -10.02425</w:t>
      </w:r>
    </w:p>
    <w:p w14:paraId="223EB548" w14:textId="77777777" w:rsidR="006054DC" w:rsidRPr="006054DC" w:rsidRDefault="006054DC" w:rsidP="006054DC">
      <w:pPr>
        <w:rPr>
          <w:sz w:val="20"/>
          <w:szCs w:val="20"/>
        </w:rPr>
      </w:pPr>
      <w:r w:rsidRPr="006054DC">
        <w:rPr>
          <w:sz w:val="20"/>
          <w:szCs w:val="20"/>
        </w:rPr>
        <w:t>New South Wales</w:t>
      </w:r>
    </w:p>
    <w:p w14:paraId="5ABD4AEB" w14:textId="77777777" w:rsidR="006054DC" w:rsidRPr="006054DC" w:rsidRDefault="006054DC" w:rsidP="006054DC">
      <w:pPr>
        <w:rPr>
          <w:sz w:val="20"/>
          <w:szCs w:val="20"/>
        </w:rPr>
      </w:pPr>
      <w:r w:rsidRPr="006054DC">
        <w:rPr>
          <w:sz w:val="20"/>
          <w:szCs w:val="20"/>
        </w:rPr>
        <w:t>Difference between state and country data -4.366916666666665</w:t>
      </w:r>
    </w:p>
    <w:p w14:paraId="2AF00951" w14:textId="77777777" w:rsidR="006054DC" w:rsidRPr="006054DC" w:rsidRDefault="006054DC" w:rsidP="006054DC">
      <w:pPr>
        <w:rPr>
          <w:sz w:val="20"/>
          <w:szCs w:val="20"/>
        </w:rPr>
      </w:pPr>
      <w:r w:rsidRPr="006054DC">
        <w:rPr>
          <w:sz w:val="20"/>
          <w:szCs w:val="20"/>
        </w:rPr>
        <w:t>Northern Territory</w:t>
      </w:r>
    </w:p>
    <w:p w14:paraId="55A22A23" w14:textId="77777777" w:rsidR="006054DC" w:rsidRPr="006054DC" w:rsidRDefault="006054DC" w:rsidP="006054DC">
      <w:pPr>
        <w:rPr>
          <w:sz w:val="20"/>
          <w:szCs w:val="20"/>
        </w:rPr>
      </w:pPr>
      <w:r w:rsidRPr="006054DC">
        <w:rPr>
          <w:sz w:val="20"/>
          <w:szCs w:val="20"/>
        </w:rPr>
        <w:t>Difference between state and country data 3.2080833333333345</w:t>
      </w:r>
    </w:p>
    <w:p w14:paraId="49376605" w14:textId="77777777" w:rsidR="006054DC" w:rsidRPr="006054DC" w:rsidRDefault="006054DC" w:rsidP="006054DC">
      <w:pPr>
        <w:rPr>
          <w:sz w:val="20"/>
          <w:szCs w:val="20"/>
        </w:rPr>
      </w:pPr>
      <w:r w:rsidRPr="006054DC">
        <w:rPr>
          <w:sz w:val="20"/>
          <w:szCs w:val="20"/>
        </w:rPr>
        <w:t>Queensland</w:t>
      </w:r>
    </w:p>
    <w:p w14:paraId="6D519778" w14:textId="77777777" w:rsidR="006054DC" w:rsidRPr="006054DC" w:rsidRDefault="006054DC" w:rsidP="006054DC">
      <w:pPr>
        <w:rPr>
          <w:sz w:val="20"/>
          <w:szCs w:val="20"/>
        </w:rPr>
      </w:pPr>
      <w:r w:rsidRPr="006054DC">
        <w:rPr>
          <w:sz w:val="20"/>
          <w:szCs w:val="20"/>
        </w:rPr>
        <w:t>Difference between state and country data 1.9812500000000028</w:t>
      </w:r>
    </w:p>
    <w:p w14:paraId="6E2CC5A3" w14:textId="77777777" w:rsidR="006054DC" w:rsidRPr="006054DC" w:rsidRDefault="006054DC" w:rsidP="006054DC">
      <w:pPr>
        <w:rPr>
          <w:sz w:val="20"/>
          <w:szCs w:val="20"/>
        </w:rPr>
      </w:pPr>
      <w:r w:rsidRPr="006054DC">
        <w:rPr>
          <w:sz w:val="20"/>
          <w:szCs w:val="20"/>
        </w:rPr>
        <w:t>South Australia</w:t>
      </w:r>
    </w:p>
    <w:p w14:paraId="46A6DF66" w14:textId="77777777" w:rsidR="006054DC" w:rsidRPr="006054DC" w:rsidRDefault="006054DC" w:rsidP="006054DC">
      <w:pPr>
        <w:rPr>
          <w:sz w:val="20"/>
          <w:szCs w:val="20"/>
        </w:rPr>
      </w:pPr>
      <w:r w:rsidRPr="006054DC">
        <w:rPr>
          <w:sz w:val="20"/>
          <w:szCs w:val="20"/>
        </w:rPr>
        <w:t>Difference between state and country data -2.699250000000003</w:t>
      </w:r>
    </w:p>
    <w:p w14:paraId="0AD5162A" w14:textId="77777777" w:rsidR="006054DC" w:rsidRPr="006054DC" w:rsidRDefault="006054DC" w:rsidP="006054DC">
      <w:pPr>
        <w:rPr>
          <w:sz w:val="20"/>
          <w:szCs w:val="20"/>
        </w:rPr>
      </w:pPr>
      <w:r w:rsidRPr="006054DC">
        <w:rPr>
          <w:sz w:val="20"/>
          <w:szCs w:val="20"/>
        </w:rPr>
        <w:t>Tasmania</w:t>
      </w:r>
    </w:p>
    <w:p w14:paraId="2BBFEF06" w14:textId="77777777" w:rsidR="006054DC" w:rsidRPr="006054DC" w:rsidRDefault="006054DC" w:rsidP="006054DC">
      <w:pPr>
        <w:rPr>
          <w:sz w:val="20"/>
          <w:szCs w:val="20"/>
        </w:rPr>
      </w:pPr>
      <w:r w:rsidRPr="006054DC">
        <w:rPr>
          <w:sz w:val="20"/>
          <w:szCs w:val="20"/>
        </w:rPr>
        <w:t>Difference between state and country data -10.657750000000002</w:t>
      </w:r>
    </w:p>
    <w:p w14:paraId="7D4181A2" w14:textId="77777777" w:rsidR="006054DC" w:rsidRPr="006054DC" w:rsidRDefault="006054DC" w:rsidP="006054DC">
      <w:pPr>
        <w:rPr>
          <w:sz w:val="20"/>
          <w:szCs w:val="20"/>
        </w:rPr>
      </w:pPr>
      <w:r w:rsidRPr="006054DC">
        <w:rPr>
          <w:sz w:val="20"/>
          <w:szCs w:val="20"/>
        </w:rPr>
        <w:t>Victoria</w:t>
      </w:r>
    </w:p>
    <w:p w14:paraId="5517167E" w14:textId="77777777" w:rsidR="006054DC" w:rsidRPr="006054DC" w:rsidRDefault="006054DC" w:rsidP="006054DC">
      <w:pPr>
        <w:rPr>
          <w:sz w:val="20"/>
          <w:szCs w:val="20"/>
        </w:rPr>
      </w:pPr>
      <w:r w:rsidRPr="006054DC">
        <w:rPr>
          <w:sz w:val="20"/>
          <w:szCs w:val="20"/>
        </w:rPr>
        <w:t>Difference between state and country data -7.68016666666667</w:t>
      </w:r>
    </w:p>
    <w:p w14:paraId="71C6B62A" w14:textId="77777777" w:rsidR="006054DC" w:rsidRPr="006054DC" w:rsidRDefault="006054DC" w:rsidP="006054DC">
      <w:pPr>
        <w:rPr>
          <w:sz w:val="20"/>
          <w:szCs w:val="20"/>
        </w:rPr>
      </w:pPr>
      <w:r w:rsidRPr="006054DC">
        <w:rPr>
          <w:sz w:val="20"/>
          <w:szCs w:val="20"/>
        </w:rPr>
        <w:t>Western Australia</w:t>
      </w:r>
    </w:p>
    <w:p w14:paraId="6F4753A7" w14:textId="77777777" w:rsidR="006054DC" w:rsidRPr="006054DC" w:rsidRDefault="006054DC" w:rsidP="006054DC">
      <w:pPr>
        <w:rPr>
          <w:sz w:val="20"/>
          <w:szCs w:val="20"/>
        </w:rPr>
      </w:pPr>
      <w:r w:rsidRPr="006054DC">
        <w:rPr>
          <w:sz w:val="20"/>
          <w:szCs w:val="20"/>
        </w:rPr>
        <w:t>Difference between state and country data 0.41958333333333186</w:t>
      </w:r>
    </w:p>
    <w:p w14:paraId="1E612B2D" w14:textId="77777777" w:rsidR="006054DC" w:rsidRPr="006054DC" w:rsidRDefault="006054DC" w:rsidP="006054DC">
      <w:pPr>
        <w:rPr>
          <w:sz w:val="20"/>
          <w:szCs w:val="20"/>
        </w:rPr>
      </w:pPr>
      <w:r w:rsidRPr="006054DC">
        <w:rPr>
          <w:sz w:val="20"/>
          <w:szCs w:val="20"/>
        </w:rPr>
        <w:t>[75, 1201]</w:t>
      </w:r>
    </w:p>
    <w:p w14:paraId="10C21A6B" w14:textId="77777777" w:rsidR="006054DC" w:rsidRPr="006054DC" w:rsidRDefault="006054DC" w:rsidP="006054DC">
      <w:pPr>
        <w:rPr>
          <w:sz w:val="20"/>
          <w:szCs w:val="20"/>
        </w:rPr>
      </w:pPr>
      <w:r w:rsidRPr="006054DC">
        <w:rPr>
          <w:sz w:val="20"/>
          <w:szCs w:val="20"/>
        </w:rPr>
        <w:t>Australian Capital Territory</w:t>
      </w:r>
    </w:p>
    <w:p w14:paraId="017C2FC6" w14:textId="77777777" w:rsidR="006054DC" w:rsidRPr="006054DC" w:rsidRDefault="006054DC" w:rsidP="006054DC">
      <w:pPr>
        <w:rPr>
          <w:sz w:val="20"/>
          <w:szCs w:val="20"/>
        </w:rPr>
      </w:pPr>
      <w:r w:rsidRPr="006054DC">
        <w:rPr>
          <w:sz w:val="20"/>
          <w:szCs w:val="20"/>
        </w:rPr>
        <w:t>Difference between state and country data -10.236666666666682</w:t>
      </w:r>
    </w:p>
    <w:p w14:paraId="14417B8D" w14:textId="77777777" w:rsidR="006054DC" w:rsidRPr="006054DC" w:rsidRDefault="006054DC" w:rsidP="006054DC">
      <w:pPr>
        <w:rPr>
          <w:sz w:val="20"/>
          <w:szCs w:val="20"/>
        </w:rPr>
      </w:pPr>
      <w:r w:rsidRPr="006054DC">
        <w:rPr>
          <w:sz w:val="20"/>
          <w:szCs w:val="20"/>
        </w:rPr>
        <w:t>New South Wales</w:t>
      </w:r>
    </w:p>
    <w:p w14:paraId="2F2D81AE" w14:textId="77777777" w:rsidR="006054DC" w:rsidRPr="006054DC" w:rsidRDefault="006054DC" w:rsidP="006054DC">
      <w:pPr>
        <w:rPr>
          <w:sz w:val="20"/>
          <w:szCs w:val="20"/>
        </w:rPr>
      </w:pPr>
      <w:r w:rsidRPr="006054DC">
        <w:rPr>
          <w:sz w:val="20"/>
          <w:szCs w:val="20"/>
        </w:rPr>
        <w:t>Difference between state and country data -4.593000000000011</w:t>
      </w:r>
    </w:p>
    <w:p w14:paraId="7FD4AAB0" w14:textId="77777777" w:rsidR="006054DC" w:rsidRPr="006054DC" w:rsidRDefault="006054DC" w:rsidP="006054DC">
      <w:pPr>
        <w:rPr>
          <w:sz w:val="20"/>
          <w:szCs w:val="20"/>
        </w:rPr>
      </w:pPr>
      <w:r w:rsidRPr="006054DC">
        <w:rPr>
          <w:sz w:val="20"/>
          <w:szCs w:val="20"/>
        </w:rPr>
        <w:t>Northern Territory</w:t>
      </w:r>
    </w:p>
    <w:p w14:paraId="1CA52C85" w14:textId="77777777" w:rsidR="006054DC" w:rsidRPr="006054DC" w:rsidRDefault="006054DC" w:rsidP="006054DC">
      <w:pPr>
        <w:rPr>
          <w:sz w:val="20"/>
          <w:szCs w:val="20"/>
        </w:rPr>
      </w:pPr>
      <w:r w:rsidRPr="006054DC">
        <w:rPr>
          <w:sz w:val="20"/>
          <w:szCs w:val="20"/>
        </w:rPr>
        <w:t>Difference between state and country data 3.255499999999973</w:t>
      </w:r>
    </w:p>
    <w:p w14:paraId="07A9AEE1" w14:textId="77777777" w:rsidR="006054DC" w:rsidRPr="006054DC" w:rsidRDefault="006054DC" w:rsidP="006054DC">
      <w:pPr>
        <w:rPr>
          <w:sz w:val="20"/>
          <w:szCs w:val="20"/>
        </w:rPr>
      </w:pPr>
      <w:r w:rsidRPr="006054DC">
        <w:rPr>
          <w:sz w:val="20"/>
          <w:szCs w:val="20"/>
        </w:rPr>
        <w:t>Queensland</w:t>
      </w:r>
    </w:p>
    <w:p w14:paraId="13A6A8EF" w14:textId="77777777" w:rsidR="006054DC" w:rsidRPr="006054DC" w:rsidRDefault="006054DC" w:rsidP="006054DC">
      <w:pPr>
        <w:rPr>
          <w:sz w:val="20"/>
          <w:szCs w:val="20"/>
        </w:rPr>
      </w:pPr>
      <w:r w:rsidRPr="006054DC">
        <w:rPr>
          <w:sz w:val="20"/>
          <w:szCs w:val="20"/>
        </w:rPr>
        <w:t>Difference between state and country data 1.4957499999999797</w:t>
      </w:r>
    </w:p>
    <w:p w14:paraId="7BAB9F54" w14:textId="77777777" w:rsidR="006054DC" w:rsidRPr="006054DC" w:rsidRDefault="006054DC" w:rsidP="006054DC">
      <w:pPr>
        <w:rPr>
          <w:sz w:val="20"/>
          <w:szCs w:val="20"/>
        </w:rPr>
      </w:pPr>
      <w:r w:rsidRPr="006054DC">
        <w:rPr>
          <w:sz w:val="20"/>
          <w:szCs w:val="20"/>
        </w:rPr>
        <w:t>South Australia</w:t>
      </w:r>
    </w:p>
    <w:p w14:paraId="020C56CD" w14:textId="77777777" w:rsidR="006054DC" w:rsidRPr="006054DC" w:rsidRDefault="006054DC" w:rsidP="006054DC">
      <w:pPr>
        <w:rPr>
          <w:sz w:val="20"/>
          <w:szCs w:val="20"/>
        </w:rPr>
      </w:pPr>
      <w:r w:rsidRPr="006054DC">
        <w:rPr>
          <w:sz w:val="20"/>
          <w:szCs w:val="20"/>
        </w:rPr>
        <w:t>Difference between state and country data -2.4955000000000354</w:t>
      </w:r>
    </w:p>
    <w:p w14:paraId="2E6A9E90" w14:textId="77777777" w:rsidR="006054DC" w:rsidRPr="006054DC" w:rsidRDefault="006054DC" w:rsidP="006054DC">
      <w:pPr>
        <w:rPr>
          <w:sz w:val="20"/>
          <w:szCs w:val="20"/>
        </w:rPr>
      </w:pPr>
      <w:r w:rsidRPr="006054DC">
        <w:rPr>
          <w:sz w:val="20"/>
          <w:szCs w:val="20"/>
        </w:rPr>
        <w:t>Tasmania</w:t>
      </w:r>
    </w:p>
    <w:p w14:paraId="4B51B49C" w14:textId="77777777" w:rsidR="006054DC" w:rsidRPr="006054DC" w:rsidRDefault="006054DC" w:rsidP="006054DC">
      <w:pPr>
        <w:rPr>
          <w:sz w:val="20"/>
          <w:szCs w:val="20"/>
        </w:rPr>
      </w:pPr>
      <w:r w:rsidRPr="006054DC">
        <w:rPr>
          <w:sz w:val="20"/>
          <w:szCs w:val="20"/>
        </w:rPr>
        <w:t>Difference between state and country data -10.974166666666669</w:t>
      </w:r>
    </w:p>
    <w:p w14:paraId="188A9B4B" w14:textId="77777777" w:rsidR="006054DC" w:rsidRPr="006054DC" w:rsidRDefault="006054DC" w:rsidP="006054DC">
      <w:pPr>
        <w:rPr>
          <w:sz w:val="20"/>
          <w:szCs w:val="20"/>
        </w:rPr>
      </w:pPr>
      <w:r w:rsidRPr="006054DC">
        <w:rPr>
          <w:sz w:val="20"/>
          <w:szCs w:val="20"/>
        </w:rPr>
        <w:t>Victoria</w:t>
      </w:r>
    </w:p>
    <w:p w14:paraId="18743ED3" w14:textId="77777777" w:rsidR="006054DC" w:rsidRPr="006054DC" w:rsidRDefault="006054DC" w:rsidP="006054DC">
      <w:pPr>
        <w:rPr>
          <w:sz w:val="20"/>
          <w:szCs w:val="20"/>
        </w:rPr>
      </w:pPr>
      <w:r w:rsidRPr="006054DC">
        <w:rPr>
          <w:sz w:val="20"/>
          <w:szCs w:val="20"/>
        </w:rPr>
        <w:t>Difference between state and country data -7.645083333333355</w:t>
      </w:r>
    </w:p>
    <w:p w14:paraId="3E9AEF6E" w14:textId="77777777" w:rsidR="006054DC" w:rsidRPr="006054DC" w:rsidRDefault="006054DC" w:rsidP="006054DC">
      <w:pPr>
        <w:rPr>
          <w:sz w:val="20"/>
          <w:szCs w:val="20"/>
        </w:rPr>
      </w:pPr>
      <w:r w:rsidRPr="006054DC">
        <w:rPr>
          <w:sz w:val="20"/>
          <w:szCs w:val="20"/>
        </w:rPr>
        <w:t>Western Australia</w:t>
      </w:r>
    </w:p>
    <w:p w14:paraId="58E03370" w14:textId="77777777" w:rsidR="006054DC" w:rsidRPr="006054DC" w:rsidRDefault="006054DC" w:rsidP="006054DC">
      <w:pPr>
        <w:rPr>
          <w:sz w:val="20"/>
          <w:szCs w:val="20"/>
        </w:rPr>
      </w:pPr>
      <w:r w:rsidRPr="006054DC">
        <w:rPr>
          <w:sz w:val="20"/>
          <w:szCs w:val="20"/>
        </w:rPr>
        <w:t>Difference between state and country data 0.7234999999999907</w:t>
      </w:r>
    </w:p>
    <w:p w14:paraId="2C223FC8" w14:textId="77777777" w:rsidR="006054DC" w:rsidRPr="006054DC" w:rsidRDefault="006054DC" w:rsidP="006054DC">
      <w:pPr>
        <w:rPr>
          <w:sz w:val="20"/>
          <w:szCs w:val="20"/>
        </w:rPr>
      </w:pPr>
      <w:r w:rsidRPr="006054DC">
        <w:rPr>
          <w:sz w:val="20"/>
          <w:szCs w:val="20"/>
        </w:rPr>
        <w:t>[76, 1217]</w:t>
      </w:r>
    </w:p>
    <w:p w14:paraId="38F5AB4E" w14:textId="77777777" w:rsidR="006054DC" w:rsidRPr="006054DC" w:rsidRDefault="006054DC" w:rsidP="006054DC">
      <w:pPr>
        <w:rPr>
          <w:sz w:val="20"/>
          <w:szCs w:val="20"/>
        </w:rPr>
      </w:pPr>
      <w:r w:rsidRPr="006054DC">
        <w:rPr>
          <w:sz w:val="20"/>
          <w:szCs w:val="20"/>
        </w:rPr>
        <w:t>Australian Capital Territory</w:t>
      </w:r>
    </w:p>
    <w:p w14:paraId="43B9AC66" w14:textId="77777777" w:rsidR="006054DC" w:rsidRPr="006054DC" w:rsidRDefault="006054DC" w:rsidP="006054DC">
      <w:pPr>
        <w:rPr>
          <w:sz w:val="20"/>
          <w:szCs w:val="20"/>
        </w:rPr>
      </w:pPr>
      <w:r w:rsidRPr="006054DC">
        <w:rPr>
          <w:sz w:val="20"/>
          <w:szCs w:val="20"/>
        </w:rPr>
        <w:t>Difference between state and country data -10.201083333333333</w:t>
      </w:r>
    </w:p>
    <w:p w14:paraId="45178F75" w14:textId="77777777" w:rsidR="006054DC" w:rsidRPr="006054DC" w:rsidRDefault="006054DC" w:rsidP="006054DC">
      <w:pPr>
        <w:rPr>
          <w:sz w:val="20"/>
          <w:szCs w:val="20"/>
        </w:rPr>
      </w:pPr>
      <w:r w:rsidRPr="006054DC">
        <w:rPr>
          <w:sz w:val="20"/>
          <w:szCs w:val="20"/>
        </w:rPr>
        <w:t>New South Wales</w:t>
      </w:r>
    </w:p>
    <w:p w14:paraId="33E76381" w14:textId="77777777" w:rsidR="006054DC" w:rsidRPr="006054DC" w:rsidRDefault="006054DC" w:rsidP="006054DC">
      <w:pPr>
        <w:rPr>
          <w:sz w:val="20"/>
          <w:szCs w:val="20"/>
        </w:rPr>
      </w:pPr>
      <w:r w:rsidRPr="006054DC">
        <w:rPr>
          <w:sz w:val="20"/>
          <w:szCs w:val="20"/>
        </w:rPr>
        <w:t>Difference between state and country data -4.536499999999997</w:t>
      </w:r>
    </w:p>
    <w:p w14:paraId="4EE12A33" w14:textId="77777777" w:rsidR="006054DC" w:rsidRPr="006054DC" w:rsidRDefault="006054DC" w:rsidP="006054DC">
      <w:pPr>
        <w:rPr>
          <w:sz w:val="20"/>
          <w:szCs w:val="20"/>
        </w:rPr>
      </w:pPr>
      <w:r w:rsidRPr="006054DC">
        <w:rPr>
          <w:sz w:val="20"/>
          <w:szCs w:val="20"/>
        </w:rPr>
        <w:t>Northern Territory</w:t>
      </w:r>
    </w:p>
    <w:p w14:paraId="2F1CB44E" w14:textId="77777777" w:rsidR="006054DC" w:rsidRPr="006054DC" w:rsidRDefault="006054DC" w:rsidP="006054DC">
      <w:pPr>
        <w:rPr>
          <w:sz w:val="20"/>
          <w:szCs w:val="20"/>
        </w:rPr>
      </w:pPr>
      <w:r w:rsidRPr="006054DC">
        <w:rPr>
          <w:sz w:val="20"/>
          <w:szCs w:val="20"/>
        </w:rPr>
        <w:t>Difference between state and country data 3.5858333333333263</w:t>
      </w:r>
    </w:p>
    <w:p w14:paraId="7B3DDCA3" w14:textId="77777777" w:rsidR="006054DC" w:rsidRPr="006054DC" w:rsidRDefault="006054DC" w:rsidP="006054DC">
      <w:pPr>
        <w:rPr>
          <w:sz w:val="20"/>
          <w:szCs w:val="20"/>
        </w:rPr>
      </w:pPr>
      <w:r w:rsidRPr="006054DC">
        <w:rPr>
          <w:sz w:val="20"/>
          <w:szCs w:val="20"/>
        </w:rPr>
        <w:t>Queensland</w:t>
      </w:r>
    </w:p>
    <w:p w14:paraId="0F466449" w14:textId="77777777" w:rsidR="006054DC" w:rsidRPr="006054DC" w:rsidRDefault="006054DC" w:rsidP="006054DC">
      <w:pPr>
        <w:rPr>
          <w:sz w:val="20"/>
          <w:szCs w:val="20"/>
        </w:rPr>
      </w:pPr>
      <w:r w:rsidRPr="006054DC">
        <w:rPr>
          <w:sz w:val="20"/>
          <w:szCs w:val="20"/>
        </w:rPr>
        <w:t>Difference between state and country data 1.4600000000000009</w:t>
      </w:r>
    </w:p>
    <w:p w14:paraId="1A81FCCB" w14:textId="77777777" w:rsidR="006054DC" w:rsidRPr="006054DC" w:rsidRDefault="006054DC" w:rsidP="006054DC">
      <w:pPr>
        <w:rPr>
          <w:sz w:val="20"/>
          <w:szCs w:val="20"/>
        </w:rPr>
      </w:pPr>
      <w:r w:rsidRPr="006054DC">
        <w:rPr>
          <w:sz w:val="20"/>
          <w:szCs w:val="20"/>
        </w:rPr>
        <w:t>South Australia</w:t>
      </w:r>
    </w:p>
    <w:p w14:paraId="07CBBB09" w14:textId="77777777" w:rsidR="006054DC" w:rsidRPr="006054DC" w:rsidRDefault="006054DC" w:rsidP="006054DC">
      <w:pPr>
        <w:rPr>
          <w:sz w:val="20"/>
          <w:szCs w:val="20"/>
        </w:rPr>
      </w:pPr>
      <w:r w:rsidRPr="006054DC">
        <w:rPr>
          <w:sz w:val="20"/>
          <w:szCs w:val="20"/>
        </w:rPr>
        <w:t>Difference between state and country data -2.6089166666666586</w:t>
      </w:r>
    </w:p>
    <w:p w14:paraId="2DD30018" w14:textId="77777777" w:rsidR="006054DC" w:rsidRPr="006054DC" w:rsidRDefault="006054DC" w:rsidP="006054DC">
      <w:pPr>
        <w:rPr>
          <w:sz w:val="20"/>
          <w:szCs w:val="20"/>
        </w:rPr>
      </w:pPr>
      <w:r w:rsidRPr="006054DC">
        <w:rPr>
          <w:sz w:val="20"/>
          <w:szCs w:val="20"/>
        </w:rPr>
        <w:t>Tasmania</w:t>
      </w:r>
    </w:p>
    <w:p w14:paraId="12B75890" w14:textId="77777777" w:rsidR="006054DC" w:rsidRPr="006054DC" w:rsidRDefault="006054DC" w:rsidP="006054DC">
      <w:pPr>
        <w:rPr>
          <w:sz w:val="20"/>
          <w:szCs w:val="20"/>
        </w:rPr>
      </w:pPr>
      <w:r w:rsidRPr="006054DC">
        <w:rPr>
          <w:sz w:val="20"/>
          <w:szCs w:val="20"/>
        </w:rPr>
        <w:t>Difference between state and country data -10.844083333333332</w:t>
      </w:r>
    </w:p>
    <w:p w14:paraId="1ECD3680" w14:textId="77777777" w:rsidR="006054DC" w:rsidRPr="006054DC" w:rsidRDefault="006054DC" w:rsidP="006054DC">
      <w:pPr>
        <w:rPr>
          <w:sz w:val="20"/>
          <w:szCs w:val="20"/>
        </w:rPr>
      </w:pPr>
      <w:r w:rsidRPr="006054DC">
        <w:rPr>
          <w:sz w:val="20"/>
          <w:szCs w:val="20"/>
        </w:rPr>
        <w:t>Victoria</w:t>
      </w:r>
    </w:p>
    <w:p w14:paraId="41B08A17" w14:textId="77777777" w:rsidR="006054DC" w:rsidRPr="006054DC" w:rsidRDefault="006054DC" w:rsidP="006054DC">
      <w:pPr>
        <w:rPr>
          <w:sz w:val="20"/>
          <w:szCs w:val="20"/>
        </w:rPr>
      </w:pPr>
      <w:r w:rsidRPr="006054DC">
        <w:rPr>
          <w:sz w:val="20"/>
          <w:szCs w:val="20"/>
        </w:rPr>
        <w:t>Difference between state and country data -7.936166666666656</w:t>
      </w:r>
    </w:p>
    <w:p w14:paraId="2CAE7A09" w14:textId="77777777" w:rsidR="006054DC" w:rsidRPr="006054DC" w:rsidRDefault="006054DC" w:rsidP="006054DC">
      <w:pPr>
        <w:rPr>
          <w:sz w:val="20"/>
          <w:szCs w:val="20"/>
        </w:rPr>
      </w:pPr>
      <w:r w:rsidRPr="006054DC">
        <w:rPr>
          <w:sz w:val="20"/>
          <w:szCs w:val="20"/>
        </w:rPr>
        <w:t>Western Australia</w:t>
      </w:r>
    </w:p>
    <w:p w14:paraId="3C8C7167" w14:textId="77777777" w:rsidR="006054DC" w:rsidRPr="006054DC" w:rsidRDefault="006054DC" w:rsidP="006054DC">
      <w:pPr>
        <w:rPr>
          <w:sz w:val="20"/>
          <w:szCs w:val="20"/>
        </w:rPr>
      </w:pPr>
      <w:r w:rsidRPr="006054DC">
        <w:rPr>
          <w:sz w:val="20"/>
          <w:szCs w:val="20"/>
        </w:rPr>
        <w:t>Difference between state and country data 0.623666666666665</w:t>
      </w:r>
    </w:p>
    <w:p w14:paraId="72E756DB" w14:textId="77777777" w:rsidR="006054DC" w:rsidRPr="006054DC" w:rsidRDefault="006054DC" w:rsidP="006054DC">
      <w:pPr>
        <w:rPr>
          <w:sz w:val="20"/>
          <w:szCs w:val="20"/>
        </w:rPr>
      </w:pPr>
      <w:r w:rsidRPr="006054DC">
        <w:rPr>
          <w:sz w:val="20"/>
          <w:szCs w:val="20"/>
        </w:rPr>
        <w:t>[77, 1233]</w:t>
      </w:r>
    </w:p>
    <w:p w14:paraId="2FFBF29D" w14:textId="77777777" w:rsidR="006054DC" w:rsidRPr="006054DC" w:rsidRDefault="006054DC" w:rsidP="006054DC">
      <w:pPr>
        <w:rPr>
          <w:sz w:val="20"/>
          <w:szCs w:val="20"/>
        </w:rPr>
      </w:pPr>
      <w:r w:rsidRPr="006054DC">
        <w:rPr>
          <w:sz w:val="20"/>
          <w:szCs w:val="20"/>
        </w:rPr>
        <w:t>Australian Capital Territory</w:t>
      </w:r>
    </w:p>
    <w:p w14:paraId="6F974FD1" w14:textId="77777777" w:rsidR="006054DC" w:rsidRPr="006054DC" w:rsidRDefault="006054DC" w:rsidP="006054DC">
      <w:pPr>
        <w:rPr>
          <w:sz w:val="20"/>
          <w:szCs w:val="20"/>
        </w:rPr>
      </w:pPr>
      <w:r w:rsidRPr="006054DC">
        <w:rPr>
          <w:sz w:val="20"/>
          <w:szCs w:val="20"/>
        </w:rPr>
        <w:t>Difference between state and country data -10.034833333333308</w:t>
      </w:r>
    </w:p>
    <w:p w14:paraId="1ADDFC84" w14:textId="77777777" w:rsidR="006054DC" w:rsidRPr="006054DC" w:rsidRDefault="006054DC" w:rsidP="006054DC">
      <w:pPr>
        <w:rPr>
          <w:sz w:val="20"/>
          <w:szCs w:val="20"/>
        </w:rPr>
      </w:pPr>
      <w:r w:rsidRPr="006054DC">
        <w:rPr>
          <w:sz w:val="20"/>
          <w:szCs w:val="20"/>
        </w:rPr>
        <w:t>New South Wales</w:t>
      </w:r>
    </w:p>
    <w:p w14:paraId="512D0388" w14:textId="77777777" w:rsidR="006054DC" w:rsidRPr="006054DC" w:rsidRDefault="006054DC" w:rsidP="006054DC">
      <w:pPr>
        <w:rPr>
          <w:sz w:val="20"/>
          <w:szCs w:val="20"/>
        </w:rPr>
      </w:pPr>
      <w:r w:rsidRPr="006054DC">
        <w:rPr>
          <w:sz w:val="20"/>
          <w:szCs w:val="20"/>
        </w:rPr>
        <w:t>Difference between state and country data -4.335416666666667</w:t>
      </w:r>
    </w:p>
    <w:p w14:paraId="46ED5F5C" w14:textId="77777777" w:rsidR="006054DC" w:rsidRPr="006054DC" w:rsidRDefault="006054DC" w:rsidP="006054DC">
      <w:pPr>
        <w:rPr>
          <w:sz w:val="20"/>
          <w:szCs w:val="20"/>
        </w:rPr>
      </w:pPr>
      <w:r w:rsidRPr="006054DC">
        <w:rPr>
          <w:sz w:val="20"/>
          <w:szCs w:val="20"/>
        </w:rPr>
        <w:t>Northern Territory</w:t>
      </w:r>
    </w:p>
    <w:p w14:paraId="1B7015EE" w14:textId="77777777" w:rsidR="006054DC" w:rsidRPr="006054DC" w:rsidRDefault="006054DC" w:rsidP="006054DC">
      <w:pPr>
        <w:rPr>
          <w:sz w:val="20"/>
          <w:szCs w:val="20"/>
        </w:rPr>
      </w:pPr>
      <w:r w:rsidRPr="006054DC">
        <w:rPr>
          <w:sz w:val="20"/>
          <w:szCs w:val="20"/>
        </w:rPr>
        <w:t>Difference between state and country data 3.1775833333333594</w:t>
      </w:r>
    </w:p>
    <w:p w14:paraId="36060635" w14:textId="77777777" w:rsidR="006054DC" w:rsidRPr="006054DC" w:rsidRDefault="006054DC" w:rsidP="006054DC">
      <w:pPr>
        <w:rPr>
          <w:sz w:val="20"/>
          <w:szCs w:val="20"/>
        </w:rPr>
      </w:pPr>
      <w:r w:rsidRPr="006054DC">
        <w:rPr>
          <w:sz w:val="20"/>
          <w:szCs w:val="20"/>
        </w:rPr>
        <w:t>Queensland</w:t>
      </w:r>
    </w:p>
    <w:p w14:paraId="2028E251" w14:textId="77777777" w:rsidR="006054DC" w:rsidRPr="006054DC" w:rsidRDefault="006054DC" w:rsidP="006054DC">
      <w:pPr>
        <w:rPr>
          <w:sz w:val="20"/>
          <w:szCs w:val="20"/>
        </w:rPr>
      </w:pPr>
      <w:r w:rsidRPr="006054DC">
        <w:rPr>
          <w:sz w:val="20"/>
          <w:szCs w:val="20"/>
        </w:rPr>
        <w:t>Difference between state and country data 1.6326666666666831</w:t>
      </w:r>
    </w:p>
    <w:p w14:paraId="5B7F06B4" w14:textId="77777777" w:rsidR="006054DC" w:rsidRPr="006054DC" w:rsidRDefault="006054DC" w:rsidP="006054DC">
      <w:pPr>
        <w:rPr>
          <w:sz w:val="20"/>
          <w:szCs w:val="20"/>
        </w:rPr>
      </w:pPr>
      <w:r w:rsidRPr="006054DC">
        <w:rPr>
          <w:sz w:val="20"/>
          <w:szCs w:val="20"/>
        </w:rPr>
        <w:t>South Australia</w:t>
      </w:r>
    </w:p>
    <w:p w14:paraId="333119F5" w14:textId="77777777" w:rsidR="006054DC" w:rsidRPr="006054DC" w:rsidRDefault="006054DC" w:rsidP="006054DC">
      <w:pPr>
        <w:rPr>
          <w:sz w:val="20"/>
          <w:szCs w:val="20"/>
        </w:rPr>
      </w:pPr>
      <w:r w:rsidRPr="006054DC">
        <w:rPr>
          <w:sz w:val="20"/>
          <w:szCs w:val="20"/>
        </w:rPr>
        <w:t>Difference between state and country data -2.716499999999993</w:t>
      </w:r>
    </w:p>
    <w:p w14:paraId="7DBD9B6D" w14:textId="77777777" w:rsidR="006054DC" w:rsidRPr="006054DC" w:rsidRDefault="006054DC" w:rsidP="006054DC">
      <w:pPr>
        <w:rPr>
          <w:sz w:val="20"/>
          <w:szCs w:val="20"/>
        </w:rPr>
      </w:pPr>
      <w:r w:rsidRPr="006054DC">
        <w:rPr>
          <w:sz w:val="20"/>
          <w:szCs w:val="20"/>
        </w:rPr>
        <w:t>Tasmania</w:t>
      </w:r>
    </w:p>
    <w:p w14:paraId="6E00931D" w14:textId="77777777" w:rsidR="006054DC" w:rsidRPr="006054DC" w:rsidRDefault="006054DC" w:rsidP="006054DC">
      <w:pPr>
        <w:rPr>
          <w:sz w:val="20"/>
          <w:szCs w:val="20"/>
        </w:rPr>
      </w:pPr>
      <w:r w:rsidRPr="006054DC">
        <w:rPr>
          <w:sz w:val="20"/>
          <w:szCs w:val="20"/>
        </w:rPr>
        <w:t>Difference between state and country data -10.755333333333306</w:t>
      </w:r>
    </w:p>
    <w:p w14:paraId="2718BCBE" w14:textId="77777777" w:rsidR="006054DC" w:rsidRPr="006054DC" w:rsidRDefault="006054DC" w:rsidP="006054DC">
      <w:pPr>
        <w:rPr>
          <w:sz w:val="20"/>
          <w:szCs w:val="20"/>
        </w:rPr>
      </w:pPr>
      <w:r w:rsidRPr="006054DC">
        <w:rPr>
          <w:sz w:val="20"/>
          <w:szCs w:val="20"/>
        </w:rPr>
        <w:t>Victoria</w:t>
      </w:r>
    </w:p>
    <w:p w14:paraId="7B0D8C94" w14:textId="77777777" w:rsidR="006054DC" w:rsidRPr="006054DC" w:rsidRDefault="006054DC" w:rsidP="006054DC">
      <w:pPr>
        <w:rPr>
          <w:sz w:val="20"/>
          <w:szCs w:val="20"/>
        </w:rPr>
      </w:pPr>
      <w:r w:rsidRPr="006054DC">
        <w:rPr>
          <w:sz w:val="20"/>
          <w:szCs w:val="20"/>
        </w:rPr>
        <w:t>Difference between state and country data -7.817833333333313</w:t>
      </w:r>
    </w:p>
    <w:p w14:paraId="51D6F583" w14:textId="77777777" w:rsidR="006054DC" w:rsidRPr="006054DC" w:rsidRDefault="006054DC" w:rsidP="006054DC">
      <w:pPr>
        <w:rPr>
          <w:sz w:val="20"/>
          <w:szCs w:val="20"/>
        </w:rPr>
      </w:pPr>
      <w:r w:rsidRPr="006054DC">
        <w:rPr>
          <w:sz w:val="20"/>
          <w:szCs w:val="20"/>
        </w:rPr>
        <w:t>Western Australia</w:t>
      </w:r>
    </w:p>
    <w:p w14:paraId="3E958412" w14:textId="77777777" w:rsidR="006054DC" w:rsidRPr="006054DC" w:rsidRDefault="006054DC" w:rsidP="006054DC">
      <w:pPr>
        <w:rPr>
          <w:sz w:val="20"/>
          <w:szCs w:val="20"/>
        </w:rPr>
      </w:pPr>
      <w:r w:rsidRPr="006054DC">
        <w:rPr>
          <w:sz w:val="20"/>
          <w:szCs w:val="20"/>
        </w:rPr>
        <w:t>Difference between state and country data 0.6865833333333491</w:t>
      </w:r>
    </w:p>
    <w:p w14:paraId="08F88C72" w14:textId="77777777" w:rsidR="006054DC" w:rsidRPr="006054DC" w:rsidRDefault="006054DC" w:rsidP="006054DC">
      <w:pPr>
        <w:rPr>
          <w:sz w:val="20"/>
          <w:szCs w:val="20"/>
        </w:rPr>
      </w:pPr>
      <w:r w:rsidRPr="006054DC">
        <w:rPr>
          <w:sz w:val="20"/>
          <w:szCs w:val="20"/>
        </w:rPr>
        <w:t>[78, 1249]</w:t>
      </w:r>
    </w:p>
    <w:p w14:paraId="4230A617" w14:textId="77777777" w:rsidR="006054DC" w:rsidRPr="006054DC" w:rsidRDefault="006054DC" w:rsidP="006054DC">
      <w:pPr>
        <w:rPr>
          <w:sz w:val="20"/>
          <w:szCs w:val="20"/>
        </w:rPr>
      </w:pPr>
      <w:r w:rsidRPr="006054DC">
        <w:rPr>
          <w:sz w:val="20"/>
          <w:szCs w:val="20"/>
        </w:rPr>
        <w:t>Australian Capital Territory</w:t>
      </w:r>
    </w:p>
    <w:p w14:paraId="5F608E6E" w14:textId="77777777" w:rsidR="006054DC" w:rsidRPr="006054DC" w:rsidRDefault="006054DC" w:rsidP="006054DC">
      <w:pPr>
        <w:rPr>
          <w:sz w:val="20"/>
          <w:szCs w:val="20"/>
        </w:rPr>
      </w:pPr>
      <w:r w:rsidRPr="006054DC">
        <w:rPr>
          <w:sz w:val="20"/>
          <w:szCs w:val="20"/>
        </w:rPr>
        <w:t>Difference between state and country data -9.76833333333334</w:t>
      </w:r>
    </w:p>
    <w:p w14:paraId="1644F625" w14:textId="77777777" w:rsidR="006054DC" w:rsidRPr="006054DC" w:rsidRDefault="006054DC" w:rsidP="006054DC">
      <w:pPr>
        <w:rPr>
          <w:sz w:val="20"/>
          <w:szCs w:val="20"/>
        </w:rPr>
      </w:pPr>
      <w:r w:rsidRPr="006054DC">
        <w:rPr>
          <w:sz w:val="20"/>
          <w:szCs w:val="20"/>
        </w:rPr>
        <w:t>New South Wales</w:t>
      </w:r>
    </w:p>
    <w:p w14:paraId="6EA3974C" w14:textId="77777777" w:rsidR="006054DC" w:rsidRPr="006054DC" w:rsidRDefault="006054DC" w:rsidP="006054DC">
      <w:pPr>
        <w:rPr>
          <w:sz w:val="20"/>
          <w:szCs w:val="20"/>
        </w:rPr>
      </w:pPr>
      <w:r w:rsidRPr="006054DC">
        <w:rPr>
          <w:sz w:val="20"/>
          <w:szCs w:val="20"/>
        </w:rPr>
        <w:t>Difference between state and country data -4.229333333333329</w:t>
      </w:r>
    </w:p>
    <w:p w14:paraId="14F01EBF" w14:textId="77777777" w:rsidR="006054DC" w:rsidRPr="006054DC" w:rsidRDefault="006054DC" w:rsidP="006054DC">
      <w:pPr>
        <w:rPr>
          <w:sz w:val="20"/>
          <w:szCs w:val="20"/>
        </w:rPr>
      </w:pPr>
      <w:r w:rsidRPr="006054DC">
        <w:rPr>
          <w:sz w:val="20"/>
          <w:szCs w:val="20"/>
        </w:rPr>
        <w:t>Northern Territory</w:t>
      </w:r>
    </w:p>
    <w:p w14:paraId="5AD83AA9" w14:textId="77777777" w:rsidR="006054DC" w:rsidRPr="006054DC" w:rsidRDefault="006054DC" w:rsidP="006054DC">
      <w:pPr>
        <w:rPr>
          <w:sz w:val="20"/>
          <w:szCs w:val="20"/>
        </w:rPr>
      </w:pPr>
      <w:r w:rsidRPr="006054DC">
        <w:rPr>
          <w:sz w:val="20"/>
          <w:szCs w:val="20"/>
        </w:rPr>
        <w:t>Difference between state and country data 2.7711666666666694</w:t>
      </w:r>
    </w:p>
    <w:p w14:paraId="344F44DB" w14:textId="77777777" w:rsidR="006054DC" w:rsidRPr="006054DC" w:rsidRDefault="006054DC" w:rsidP="006054DC">
      <w:pPr>
        <w:rPr>
          <w:sz w:val="20"/>
          <w:szCs w:val="20"/>
        </w:rPr>
      </w:pPr>
      <w:r w:rsidRPr="006054DC">
        <w:rPr>
          <w:sz w:val="20"/>
          <w:szCs w:val="20"/>
        </w:rPr>
        <w:t>Queensland</w:t>
      </w:r>
    </w:p>
    <w:p w14:paraId="601148C5" w14:textId="77777777" w:rsidR="006054DC" w:rsidRPr="006054DC" w:rsidRDefault="006054DC" w:rsidP="006054DC">
      <w:pPr>
        <w:rPr>
          <w:sz w:val="20"/>
          <w:szCs w:val="20"/>
        </w:rPr>
      </w:pPr>
      <w:r w:rsidRPr="006054DC">
        <w:rPr>
          <w:sz w:val="20"/>
          <w:szCs w:val="20"/>
        </w:rPr>
        <w:t>Difference between state and country data 1.0598333333333372</w:t>
      </w:r>
    </w:p>
    <w:p w14:paraId="122184C9" w14:textId="77777777" w:rsidR="006054DC" w:rsidRPr="006054DC" w:rsidRDefault="006054DC" w:rsidP="006054DC">
      <w:pPr>
        <w:rPr>
          <w:sz w:val="20"/>
          <w:szCs w:val="20"/>
        </w:rPr>
      </w:pPr>
      <w:r w:rsidRPr="006054DC">
        <w:rPr>
          <w:sz w:val="20"/>
          <w:szCs w:val="20"/>
        </w:rPr>
        <w:t>South Australia</w:t>
      </w:r>
    </w:p>
    <w:p w14:paraId="2AEFD6FB" w14:textId="77777777" w:rsidR="006054DC" w:rsidRPr="006054DC" w:rsidRDefault="006054DC" w:rsidP="006054DC">
      <w:pPr>
        <w:rPr>
          <w:sz w:val="20"/>
          <w:szCs w:val="20"/>
        </w:rPr>
      </w:pPr>
      <w:r w:rsidRPr="006054DC">
        <w:rPr>
          <w:sz w:val="20"/>
          <w:szCs w:val="20"/>
        </w:rPr>
        <w:t>Difference between state and country data -2.124499999999994</w:t>
      </w:r>
    </w:p>
    <w:p w14:paraId="4E172B5B" w14:textId="77777777" w:rsidR="006054DC" w:rsidRPr="006054DC" w:rsidRDefault="006054DC" w:rsidP="006054DC">
      <w:pPr>
        <w:rPr>
          <w:sz w:val="20"/>
          <w:szCs w:val="20"/>
        </w:rPr>
      </w:pPr>
      <w:r w:rsidRPr="006054DC">
        <w:rPr>
          <w:sz w:val="20"/>
          <w:szCs w:val="20"/>
        </w:rPr>
        <w:t>Tasmania</w:t>
      </w:r>
    </w:p>
    <w:p w14:paraId="69E72988" w14:textId="77777777" w:rsidR="006054DC" w:rsidRPr="006054DC" w:rsidRDefault="006054DC" w:rsidP="006054DC">
      <w:pPr>
        <w:rPr>
          <w:sz w:val="20"/>
          <w:szCs w:val="20"/>
        </w:rPr>
      </w:pPr>
      <w:r w:rsidRPr="006054DC">
        <w:rPr>
          <w:sz w:val="20"/>
          <w:szCs w:val="20"/>
        </w:rPr>
        <w:t>Difference between state and country data -10.633666666666667</w:t>
      </w:r>
    </w:p>
    <w:p w14:paraId="643140B0" w14:textId="77777777" w:rsidR="006054DC" w:rsidRPr="006054DC" w:rsidRDefault="006054DC" w:rsidP="006054DC">
      <w:pPr>
        <w:rPr>
          <w:sz w:val="20"/>
          <w:szCs w:val="20"/>
        </w:rPr>
      </w:pPr>
      <w:r w:rsidRPr="006054DC">
        <w:rPr>
          <w:sz w:val="20"/>
          <w:szCs w:val="20"/>
        </w:rPr>
        <w:t>Victoria</w:t>
      </w:r>
    </w:p>
    <w:p w14:paraId="508B8A8F" w14:textId="77777777" w:rsidR="006054DC" w:rsidRPr="006054DC" w:rsidRDefault="006054DC" w:rsidP="006054DC">
      <w:pPr>
        <w:rPr>
          <w:sz w:val="20"/>
          <w:szCs w:val="20"/>
        </w:rPr>
      </w:pPr>
      <w:r w:rsidRPr="006054DC">
        <w:rPr>
          <w:sz w:val="20"/>
          <w:szCs w:val="20"/>
        </w:rPr>
        <w:t>Difference between state and country data -7.315999999999997</w:t>
      </w:r>
    </w:p>
    <w:p w14:paraId="144F7C00" w14:textId="77777777" w:rsidR="006054DC" w:rsidRPr="006054DC" w:rsidRDefault="006054DC" w:rsidP="006054DC">
      <w:pPr>
        <w:rPr>
          <w:sz w:val="20"/>
          <w:szCs w:val="20"/>
        </w:rPr>
      </w:pPr>
      <w:r w:rsidRPr="006054DC">
        <w:rPr>
          <w:sz w:val="20"/>
          <w:szCs w:val="20"/>
        </w:rPr>
        <w:t>Western Australia</w:t>
      </w:r>
    </w:p>
    <w:p w14:paraId="4854BCA1" w14:textId="77777777" w:rsidR="006054DC" w:rsidRPr="006054DC" w:rsidRDefault="006054DC" w:rsidP="006054DC">
      <w:pPr>
        <w:rPr>
          <w:sz w:val="20"/>
          <w:szCs w:val="20"/>
        </w:rPr>
      </w:pPr>
      <w:r w:rsidRPr="006054DC">
        <w:rPr>
          <w:sz w:val="20"/>
          <w:szCs w:val="20"/>
        </w:rPr>
        <w:t>Difference between state and country data 0.9761666666666642</w:t>
      </w:r>
    </w:p>
    <w:p w14:paraId="75D541E7" w14:textId="77777777" w:rsidR="006054DC" w:rsidRPr="006054DC" w:rsidRDefault="006054DC" w:rsidP="006054DC">
      <w:pPr>
        <w:rPr>
          <w:sz w:val="20"/>
          <w:szCs w:val="20"/>
        </w:rPr>
      </w:pPr>
      <w:r w:rsidRPr="006054DC">
        <w:rPr>
          <w:sz w:val="20"/>
          <w:szCs w:val="20"/>
        </w:rPr>
        <w:t>[79, 1265]</w:t>
      </w:r>
    </w:p>
    <w:p w14:paraId="114E3DD2" w14:textId="77777777" w:rsidR="006054DC" w:rsidRPr="006054DC" w:rsidRDefault="006054DC" w:rsidP="006054DC">
      <w:pPr>
        <w:rPr>
          <w:sz w:val="20"/>
          <w:szCs w:val="20"/>
        </w:rPr>
      </w:pPr>
      <w:r w:rsidRPr="006054DC">
        <w:rPr>
          <w:sz w:val="20"/>
          <w:szCs w:val="20"/>
        </w:rPr>
        <w:t>Australian Capital Territory</w:t>
      </w:r>
    </w:p>
    <w:p w14:paraId="01A6615B" w14:textId="77777777" w:rsidR="006054DC" w:rsidRPr="006054DC" w:rsidRDefault="006054DC" w:rsidP="006054DC">
      <w:pPr>
        <w:rPr>
          <w:sz w:val="20"/>
          <w:szCs w:val="20"/>
        </w:rPr>
      </w:pPr>
      <w:r w:rsidRPr="006054DC">
        <w:rPr>
          <w:sz w:val="20"/>
          <w:szCs w:val="20"/>
        </w:rPr>
        <w:t>Difference between state and country data -9.927083333333327</w:t>
      </w:r>
    </w:p>
    <w:p w14:paraId="66F19F25" w14:textId="77777777" w:rsidR="006054DC" w:rsidRPr="006054DC" w:rsidRDefault="006054DC" w:rsidP="006054DC">
      <w:pPr>
        <w:rPr>
          <w:sz w:val="20"/>
          <w:szCs w:val="20"/>
        </w:rPr>
      </w:pPr>
      <w:r w:rsidRPr="006054DC">
        <w:rPr>
          <w:sz w:val="20"/>
          <w:szCs w:val="20"/>
        </w:rPr>
        <w:t>New South Wales</w:t>
      </w:r>
    </w:p>
    <w:p w14:paraId="5E734C65" w14:textId="77777777" w:rsidR="006054DC" w:rsidRPr="006054DC" w:rsidRDefault="006054DC" w:rsidP="006054DC">
      <w:pPr>
        <w:rPr>
          <w:sz w:val="20"/>
          <w:szCs w:val="20"/>
        </w:rPr>
      </w:pPr>
      <w:r w:rsidRPr="006054DC">
        <w:rPr>
          <w:sz w:val="20"/>
          <w:szCs w:val="20"/>
        </w:rPr>
        <w:t>Difference between state and country data -4.524500000000014</w:t>
      </w:r>
    </w:p>
    <w:p w14:paraId="0846B0F6" w14:textId="77777777" w:rsidR="006054DC" w:rsidRPr="006054DC" w:rsidRDefault="006054DC" w:rsidP="006054DC">
      <w:pPr>
        <w:rPr>
          <w:sz w:val="20"/>
          <w:szCs w:val="20"/>
        </w:rPr>
      </w:pPr>
      <w:r w:rsidRPr="006054DC">
        <w:rPr>
          <w:sz w:val="20"/>
          <w:szCs w:val="20"/>
        </w:rPr>
        <w:t>Northern Territory</w:t>
      </w:r>
    </w:p>
    <w:p w14:paraId="1AFF80EC" w14:textId="77777777" w:rsidR="006054DC" w:rsidRPr="006054DC" w:rsidRDefault="006054DC" w:rsidP="006054DC">
      <w:pPr>
        <w:rPr>
          <w:sz w:val="20"/>
          <w:szCs w:val="20"/>
        </w:rPr>
      </w:pPr>
      <w:r w:rsidRPr="006054DC">
        <w:rPr>
          <w:sz w:val="20"/>
          <w:szCs w:val="20"/>
        </w:rPr>
        <w:t>Difference between state and country data 3.505000000000013</w:t>
      </w:r>
    </w:p>
    <w:p w14:paraId="57019003" w14:textId="77777777" w:rsidR="006054DC" w:rsidRPr="006054DC" w:rsidRDefault="006054DC" w:rsidP="006054DC">
      <w:pPr>
        <w:rPr>
          <w:sz w:val="20"/>
          <w:szCs w:val="20"/>
        </w:rPr>
      </w:pPr>
      <w:r w:rsidRPr="006054DC">
        <w:rPr>
          <w:sz w:val="20"/>
          <w:szCs w:val="20"/>
        </w:rPr>
        <w:t>Queensland</w:t>
      </w:r>
    </w:p>
    <w:p w14:paraId="71FE985B" w14:textId="77777777" w:rsidR="006054DC" w:rsidRPr="006054DC" w:rsidRDefault="006054DC" w:rsidP="006054DC">
      <w:pPr>
        <w:rPr>
          <w:sz w:val="20"/>
          <w:szCs w:val="20"/>
        </w:rPr>
      </w:pPr>
      <w:r w:rsidRPr="006054DC">
        <w:rPr>
          <w:sz w:val="20"/>
          <w:szCs w:val="20"/>
        </w:rPr>
        <w:t>Difference between state and country data 1.950833333333346</w:t>
      </w:r>
    </w:p>
    <w:p w14:paraId="4F27D005" w14:textId="77777777" w:rsidR="006054DC" w:rsidRPr="006054DC" w:rsidRDefault="006054DC" w:rsidP="006054DC">
      <w:pPr>
        <w:rPr>
          <w:sz w:val="20"/>
          <w:szCs w:val="20"/>
        </w:rPr>
      </w:pPr>
      <w:r w:rsidRPr="006054DC">
        <w:rPr>
          <w:sz w:val="20"/>
          <w:szCs w:val="20"/>
        </w:rPr>
        <w:t>South Australia</w:t>
      </w:r>
    </w:p>
    <w:p w14:paraId="45643E7C" w14:textId="77777777" w:rsidR="006054DC" w:rsidRPr="006054DC" w:rsidRDefault="006054DC" w:rsidP="006054DC">
      <w:pPr>
        <w:rPr>
          <w:sz w:val="20"/>
          <w:szCs w:val="20"/>
        </w:rPr>
      </w:pPr>
      <w:r w:rsidRPr="006054DC">
        <w:rPr>
          <w:sz w:val="20"/>
          <w:szCs w:val="20"/>
        </w:rPr>
        <w:t>Difference between state and country data -2.919999999999998</w:t>
      </w:r>
    </w:p>
    <w:p w14:paraId="31BDFFC0" w14:textId="77777777" w:rsidR="006054DC" w:rsidRPr="006054DC" w:rsidRDefault="006054DC" w:rsidP="006054DC">
      <w:pPr>
        <w:rPr>
          <w:sz w:val="20"/>
          <w:szCs w:val="20"/>
        </w:rPr>
      </w:pPr>
      <w:r w:rsidRPr="006054DC">
        <w:rPr>
          <w:sz w:val="20"/>
          <w:szCs w:val="20"/>
        </w:rPr>
        <w:t>Tasmania</w:t>
      </w:r>
    </w:p>
    <w:p w14:paraId="61094762" w14:textId="77777777" w:rsidR="006054DC" w:rsidRPr="006054DC" w:rsidRDefault="006054DC" w:rsidP="006054DC">
      <w:pPr>
        <w:rPr>
          <w:sz w:val="20"/>
          <w:szCs w:val="20"/>
        </w:rPr>
      </w:pPr>
      <w:r w:rsidRPr="006054DC">
        <w:rPr>
          <w:sz w:val="20"/>
          <w:szCs w:val="20"/>
        </w:rPr>
        <w:t>Difference between state and country data -10.853583333333328</w:t>
      </w:r>
    </w:p>
    <w:p w14:paraId="3C046440" w14:textId="77777777" w:rsidR="006054DC" w:rsidRPr="006054DC" w:rsidRDefault="006054DC" w:rsidP="006054DC">
      <w:pPr>
        <w:rPr>
          <w:sz w:val="20"/>
          <w:szCs w:val="20"/>
        </w:rPr>
      </w:pPr>
      <w:r w:rsidRPr="006054DC">
        <w:rPr>
          <w:sz w:val="20"/>
          <w:szCs w:val="20"/>
        </w:rPr>
        <w:t>Victoria</w:t>
      </w:r>
    </w:p>
    <w:p w14:paraId="0F86C970" w14:textId="77777777" w:rsidR="006054DC" w:rsidRPr="006054DC" w:rsidRDefault="006054DC" w:rsidP="006054DC">
      <w:pPr>
        <w:rPr>
          <w:sz w:val="20"/>
          <w:szCs w:val="20"/>
        </w:rPr>
      </w:pPr>
      <w:r w:rsidRPr="006054DC">
        <w:rPr>
          <w:sz w:val="20"/>
          <w:szCs w:val="20"/>
        </w:rPr>
        <w:t>Difference between state and country data -7.83158333333334</w:t>
      </w:r>
    </w:p>
    <w:p w14:paraId="40EA8D87" w14:textId="77777777" w:rsidR="006054DC" w:rsidRPr="006054DC" w:rsidRDefault="006054DC" w:rsidP="006054DC">
      <w:pPr>
        <w:rPr>
          <w:sz w:val="20"/>
          <w:szCs w:val="20"/>
        </w:rPr>
      </w:pPr>
      <w:r w:rsidRPr="006054DC">
        <w:rPr>
          <w:sz w:val="20"/>
          <w:szCs w:val="20"/>
        </w:rPr>
        <w:t>Western Australia</w:t>
      </w:r>
    </w:p>
    <w:p w14:paraId="01444498" w14:textId="77777777" w:rsidR="006054DC" w:rsidRPr="006054DC" w:rsidRDefault="006054DC" w:rsidP="006054DC">
      <w:pPr>
        <w:rPr>
          <w:sz w:val="20"/>
          <w:szCs w:val="20"/>
        </w:rPr>
      </w:pPr>
      <w:r w:rsidRPr="006054DC">
        <w:rPr>
          <w:sz w:val="20"/>
          <w:szCs w:val="20"/>
        </w:rPr>
        <w:t>Difference between state and country data 0.4402499999999989</w:t>
      </w:r>
    </w:p>
    <w:p w14:paraId="330838D0" w14:textId="77777777" w:rsidR="006054DC" w:rsidRPr="006054DC" w:rsidRDefault="006054DC" w:rsidP="006054DC">
      <w:pPr>
        <w:rPr>
          <w:sz w:val="20"/>
          <w:szCs w:val="20"/>
        </w:rPr>
      </w:pPr>
      <w:r w:rsidRPr="006054DC">
        <w:rPr>
          <w:sz w:val="20"/>
          <w:szCs w:val="20"/>
        </w:rPr>
        <w:t>[80, 1281]</w:t>
      </w:r>
    </w:p>
    <w:p w14:paraId="5D7842E0" w14:textId="77777777" w:rsidR="006054DC" w:rsidRPr="006054DC" w:rsidRDefault="006054DC" w:rsidP="006054DC">
      <w:pPr>
        <w:rPr>
          <w:sz w:val="20"/>
          <w:szCs w:val="20"/>
        </w:rPr>
      </w:pPr>
      <w:r w:rsidRPr="006054DC">
        <w:rPr>
          <w:sz w:val="20"/>
          <w:szCs w:val="20"/>
        </w:rPr>
        <w:t>Australian Capital Territory</w:t>
      </w:r>
    </w:p>
    <w:p w14:paraId="69AA835F" w14:textId="77777777" w:rsidR="006054DC" w:rsidRPr="006054DC" w:rsidRDefault="006054DC" w:rsidP="006054DC">
      <w:pPr>
        <w:rPr>
          <w:sz w:val="20"/>
          <w:szCs w:val="20"/>
        </w:rPr>
      </w:pPr>
      <w:r w:rsidRPr="006054DC">
        <w:rPr>
          <w:sz w:val="20"/>
          <w:szCs w:val="20"/>
        </w:rPr>
        <w:t>Difference between state and country data -10.012666666666652</w:t>
      </w:r>
    </w:p>
    <w:p w14:paraId="4D7EBCA3" w14:textId="77777777" w:rsidR="006054DC" w:rsidRPr="006054DC" w:rsidRDefault="006054DC" w:rsidP="006054DC">
      <w:pPr>
        <w:rPr>
          <w:sz w:val="20"/>
          <w:szCs w:val="20"/>
        </w:rPr>
      </w:pPr>
      <w:r w:rsidRPr="006054DC">
        <w:rPr>
          <w:sz w:val="20"/>
          <w:szCs w:val="20"/>
        </w:rPr>
        <w:t>New South Wales</w:t>
      </w:r>
    </w:p>
    <w:p w14:paraId="12178CFD" w14:textId="77777777" w:rsidR="006054DC" w:rsidRPr="006054DC" w:rsidRDefault="006054DC" w:rsidP="006054DC">
      <w:pPr>
        <w:rPr>
          <w:sz w:val="20"/>
          <w:szCs w:val="20"/>
        </w:rPr>
      </w:pPr>
      <w:r w:rsidRPr="006054DC">
        <w:rPr>
          <w:sz w:val="20"/>
          <w:szCs w:val="20"/>
        </w:rPr>
        <w:t>Difference between state and country data -4.347916666666652</w:t>
      </w:r>
    </w:p>
    <w:p w14:paraId="2C887C3C" w14:textId="77777777" w:rsidR="006054DC" w:rsidRPr="006054DC" w:rsidRDefault="006054DC" w:rsidP="006054DC">
      <w:pPr>
        <w:rPr>
          <w:sz w:val="20"/>
          <w:szCs w:val="20"/>
        </w:rPr>
      </w:pPr>
      <w:r w:rsidRPr="006054DC">
        <w:rPr>
          <w:sz w:val="20"/>
          <w:szCs w:val="20"/>
        </w:rPr>
        <w:t>Northern Territory</w:t>
      </w:r>
    </w:p>
    <w:p w14:paraId="0B12D7BA" w14:textId="77777777" w:rsidR="006054DC" w:rsidRPr="006054DC" w:rsidRDefault="006054DC" w:rsidP="006054DC">
      <w:pPr>
        <w:rPr>
          <w:sz w:val="20"/>
          <w:szCs w:val="20"/>
        </w:rPr>
      </w:pPr>
      <w:r w:rsidRPr="006054DC">
        <w:rPr>
          <w:sz w:val="20"/>
          <w:szCs w:val="20"/>
        </w:rPr>
        <w:t>Difference between state and country data 3.0739166666666904</w:t>
      </w:r>
    </w:p>
    <w:p w14:paraId="6CEAAA72" w14:textId="77777777" w:rsidR="006054DC" w:rsidRPr="006054DC" w:rsidRDefault="006054DC" w:rsidP="006054DC">
      <w:pPr>
        <w:rPr>
          <w:sz w:val="20"/>
          <w:szCs w:val="20"/>
        </w:rPr>
      </w:pPr>
      <w:r w:rsidRPr="006054DC">
        <w:rPr>
          <w:sz w:val="20"/>
          <w:szCs w:val="20"/>
        </w:rPr>
        <w:t>Queensland</w:t>
      </w:r>
    </w:p>
    <w:p w14:paraId="0199DA3E" w14:textId="77777777" w:rsidR="006054DC" w:rsidRPr="006054DC" w:rsidRDefault="006054DC" w:rsidP="006054DC">
      <w:pPr>
        <w:rPr>
          <w:sz w:val="20"/>
          <w:szCs w:val="20"/>
        </w:rPr>
      </w:pPr>
      <w:r w:rsidRPr="006054DC">
        <w:rPr>
          <w:sz w:val="20"/>
          <w:szCs w:val="20"/>
        </w:rPr>
        <w:t>Difference between state and country data 1.5679166666666795</w:t>
      </w:r>
    </w:p>
    <w:p w14:paraId="0656358C" w14:textId="77777777" w:rsidR="006054DC" w:rsidRPr="006054DC" w:rsidRDefault="006054DC" w:rsidP="006054DC">
      <w:pPr>
        <w:rPr>
          <w:sz w:val="20"/>
          <w:szCs w:val="20"/>
        </w:rPr>
      </w:pPr>
      <w:r w:rsidRPr="006054DC">
        <w:rPr>
          <w:sz w:val="20"/>
          <w:szCs w:val="20"/>
        </w:rPr>
        <w:t>South Australia</w:t>
      </w:r>
    </w:p>
    <w:p w14:paraId="3450F81B" w14:textId="77777777" w:rsidR="006054DC" w:rsidRPr="006054DC" w:rsidRDefault="006054DC" w:rsidP="006054DC">
      <w:pPr>
        <w:rPr>
          <w:sz w:val="20"/>
          <w:szCs w:val="20"/>
        </w:rPr>
      </w:pPr>
      <w:r w:rsidRPr="006054DC">
        <w:rPr>
          <w:sz w:val="20"/>
          <w:szCs w:val="20"/>
        </w:rPr>
        <w:t>Difference between state and country data -2.6681666666666537</w:t>
      </w:r>
    </w:p>
    <w:p w14:paraId="214AE449" w14:textId="77777777" w:rsidR="006054DC" w:rsidRPr="006054DC" w:rsidRDefault="006054DC" w:rsidP="006054DC">
      <w:pPr>
        <w:rPr>
          <w:sz w:val="20"/>
          <w:szCs w:val="20"/>
        </w:rPr>
      </w:pPr>
      <w:r w:rsidRPr="006054DC">
        <w:rPr>
          <w:sz w:val="20"/>
          <w:szCs w:val="20"/>
        </w:rPr>
        <w:t>Tasmania</w:t>
      </w:r>
    </w:p>
    <w:p w14:paraId="512496C1" w14:textId="77777777" w:rsidR="006054DC" w:rsidRPr="006054DC" w:rsidRDefault="006054DC" w:rsidP="006054DC">
      <w:pPr>
        <w:rPr>
          <w:sz w:val="20"/>
          <w:szCs w:val="20"/>
        </w:rPr>
      </w:pPr>
      <w:r w:rsidRPr="006054DC">
        <w:rPr>
          <w:sz w:val="20"/>
          <w:szCs w:val="20"/>
        </w:rPr>
        <w:t>Difference between state and country data -10.784833333333303</w:t>
      </w:r>
    </w:p>
    <w:p w14:paraId="03B83E39" w14:textId="77777777" w:rsidR="006054DC" w:rsidRPr="006054DC" w:rsidRDefault="006054DC" w:rsidP="006054DC">
      <w:pPr>
        <w:rPr>
          <w:sz w:val="20"/>
          <w:szCs w:val="20"/>
        </w:rPr>
      </w:pPr>
      <w:r w:rsidRPr="006054DC">
        <w:rPr>
          <w:sz w:val="20"/>
          <w:szCs w:val="20"/>
        </w:rPr>
        <w:t>Victoria</w:t>
      </w:r>
    </w:p>
    <w:p w14:paraId="4E37D33E" w14:textId="77777777" w:rsidR="006054DC" w:rsidRPr="006054DC" w:rsidRDefault="006054DC" w:rsidP="006054DC">
      <w:pPr>
        <w:rPr>
          <w:sz w:val="20"/>
          <w:szCs w:val="20"/>
        </w:rPr>
      </w:pPr>
      <w:r w:rsidRPr="006054DC">
        <w:rPr>
          <w:sz w:val="20"/>
          <w:szCs w:val="20"/>
        </w:rPr>
        <w:t>Difference between state and country data -7.869499999999972</w:t>
      </w:r>
    </w:p>
    <w:p w14:paraId="4EAFD6C0" w14:textId="77777777" w:rsidR="006054DC" w:rsidRPr="006054DC" w:rsidRDefault="006054DC" w:rsidP="006054DC">
      <w:pPr>
        <w:rPr>
          <w:sz w:val="20"/>
          <w:szCs w:val="20"/>
        </w:rPr>
      </w:pPr>
      <w:r w:rsidRPr="006054DC">
        <w:rPr>
          <w:sz w:val="20"/>
          <w:szCs w:val="20"/>
        </w:rPr>
        <w:t>Western Australia</w:t>
      </w:r>
    </w:p>
    <w:p w14:paraId="4ACE6CCD" w14:textId="77777777" w:rsidR="006054DC" w:rsidRPr="006054DC" w:rsidRDefault="006054DC" w:rsidP="006054DC">
      <w:pPr>
        <w:rPr>
          <w:sz w:val="20"/>
          <w:szCs w:val="20"/>
        </w:rPr>
      </w:pPr>
      <w:r w:rsidRPr="006054DC">
        <w:rPr>
          <w:sz w:val="20"/>
          <w:szCs w:val="20"/>
        </w:rPr>
        <w:t>Difference between state and country data 0.7765000000000128</w:t>
      </w:r>
    </w:p>
    <w:p w14:paraId="6C30C146" w14:textId="77777777" w:rsidR="006054DC" w:rsidRPr="006054DC" w:rsidRDefault="006054DC" w:rsidP="006054DC">
      <w:pPr>
        <w:rPr>
          <w:sz w:val="20"/>
          <w:szCs w:val="20"/>
        </w:rPr>
      </w:pPr>
      <w:r w:rsidRPr="006054DC">
        <w:rPr>
          <w:sz w:val="20"/>
          <w:szCs w:val="20"/>
        </w:rPr>
        <w:t>[81, 1297]</w:t>
      </w:r>
    </w:p>
    <w:p w14:paraId="25737B3D" w14:textId="77777777" w:rsidR="006054DC" w:rsidRPr="006054DC" w:rsidRDefault="006054DC" w:rsidP="006054DC">
      <w:pPr>
        <w:rPr>
          <w:sz w:val="20"/>
          <w:szCs w:val="20"/>
        </w:rPr>
      </w:pPr>
      <w:r w:rsidRPr="006054DC">
        <w:rPr>
          <w:sz w:val="20"/>
          <w:szCs w:val="20"/>
        </w:rPr>
        <w:t>Australian Capital Territory</w:t>
      </w:r>
    </w:p>
    <w:p w14:paraId="5A4BA0B6" w14:textId="77777777" w:rsidR="006054DC" w:rsidRPr="006054DC" w:rsidRDefault="006054DC" w:rsidP="006054DC">
      <w:pPr>
        <w:rPr>
          <w:sz w:val="20"/>
          <w:szCs w:val="20"/>
        </w:rPr>
      </w:pPr>
      <w:r w:rsidRPr="006054DC">
        <w:rPr>
          <w:sz w:val="20"/>
          <w:szCs w:val="20"/>
        </w:rPr>
        <w:t>Difference between state and country data -10.038000000000006</w:t>
      </w:r>
    </w:p>
    <w:p w14:paraId="22613FE2" w14:textId="77777777" w:rsidR="006054DC" w:rsidRPr="006054DC" w:rsidRDefault="006054DC" w:rsidP="006054DC">
      <w:pPr>
        <w:rPr>
          <w:sz w:val="20"/>
          <w:szCs w:val="20"/>
        </w:rPr>
      </w:pPr>
      <w:r w:rsidRPr="006054DC">
        <w:rPr>
          <w:sz w:val="20"/>
          <w:szCs w:val="20"/>
        </w:rPr>
        <w:t>New South Wales</w:t>
      </w:r>
    </w:p>
    <w:p w14:paraId="07DC8BCF" w14:textId="77777777" w:rsidR="006054DC" w:rsidRPr="006054DC" w:rsidRDefault="006054DC" w:rsidP="006054DC">
      <w:pPr>
        <w:rPr>
          <w:sz w:val="20"/>
          <w:szCs w:val="20"/>
        </w:rPr>
      </w:pPr>
      <w:r w:rsidRPr="006054DC">
        <w:rPr>
          <w:sz w:val="20"/>
          <w:szCs w:val="20"/>
        </w:rPr>
        <w:t>Difference between state and country data -4.324083333333341</w:t>
      </w:r>
    </w:p>
    <w:p w14:paraId="32EC3B59" w14:textId="77777777" w:rsidR="006054DC" w:rsidRPr="006054DC" w:rsidRDefault="006054DC" w:rsidP="006054DC">
      <w:pPr>
        <w:rPr>
          <w:sz w:val="20"/>
          <w:szCs w:val="20"/>
        </w:rPr>
      </w:pPr>
      <w:r w:rsidRPr="006054DC">
        <w:rPr>
          <w:sz w:val="20"/>
          <w:szCs w:val="20"/>
        </w:rPr>
        <w:t>Northern Territory</w:t>
      </w:r>
    </w:p>
    <w:p w14:paraId="2BAD932F" w14:textId="77777777" w:rsidR="006054DC" w:rsidRPr="006054DC" w:rsidRDefault="006054DC" w:rsidP="006054DC">
      <w:pPr>
        <w:rPr>
          <w:sz w:val="20"/>
          <w:szCs w:val="20"/>
        </w:rPr>
      </w:pPr>
      <w:r w:rsidRPr="006054DC">
        <w:rPr>
          <w:sz w:val="20"/>
          <w:szCs w:val="20"/>
        </w:rPr>
        <w:t>Difference between state and country data 3.0184166666666634</w:t>
      </w:r>
    </w:p>
    <w:p w14:paraId="3CF44159" w14:textId="77777777" w:rsidR="006054DC" w:rsidRPr="006054DC" w:rsidRDefault="006054DC" w:rsidP="006054DC">
      <w:pPr>
        <w:rPr>
          <w:sz w:val="20"/>
          <w:szCs w:val="20"/>
        </w:rPr>
      </w:pPr>
      <w:r w:rsidRPr="006054DC">
        <w:rPr>
          <w:sz w:val="20"/>
          <w:szCs w:val="20"/>
        </w:rPr>
        <w:t>Queensland</w:t>
      </w:r>
    </w:p>
    <w:p w14:paraId="017BD3EB" w14:textId="77777777" w:rsidR="006054DC" w:rsidRPr="006054DC" w:rsidRDefault="006054DC" w:rsidP="006054DC">
      <w:pPr>
        <w:rPr>
          <w:sz w:val="20"/>
          <w:szCs w:val="20"/>
        </w:rPr>
      </w:pPr>
      <w:r w:rsidRPr="006054DC">
        <w:rPr>
          <w:sz w:val="20"/>
          <w:szCs w:val="20"/>
        </w:rPr>
        <w:t>Difference between state and country data 1.4868333333333368</w:t>
      </w:r>
    </w:p>
    <w:p w14:paraId="067D9705" w14:textId="77777777" w:rsidR="006054DC" w:rsidRPr="006054DC" w:rsidRDefault="006054DC" w:rsidP="006054DC">
      <w:pPr>
        <w:rPr>
          <w:sz w:val="20"/>
          <w:szCs w:val="20"/>
        </w:rPr>
      </w:pPr>
      <w:r w:rsidRPr="006054DC">
        <w:rPr>
          <w:sz w:val="20"/>
          <w:szCs w:val="20"/>
        </w:rPr>
        <w:t>South Australia</w:t>
      </w:r>
    </w:p>
    <w:p w14:paraId="1B175A96" w14:textId="77777777" w:rsidR="006054DC" w:rsidRPr="006054DC" w:rsidRDefault="006054DC" w:rsidP="006054DC">
      <w:pPr>
        <w:rPr>
          <w:sz w:val="20"/>
          <w:szCs w:val="20"/>
        </w:rPr>
      </w:pPr>
      <w:r w:rsidRPr="006054DC">
        <w:rPr>
          <w:sz w:val="20"/>
          <w:szCs w:val="20"/>
        </w:rPr>
        <w:t>Difference between state and country data -2.6609166666666653</w:t>
      </w:r>
    </w:p>
    <w:p w14:paraId="69FADB35" w14:textId="77777777" w:rsidR="006054DC" w:rsidRPr="006054DC" w:rsidRDefault="006054DC" w:rsidP="006054DC">
      <w:pPr>
        <w:rPr>
          <w:sz w:val="20"/>
          <w:szCs w:val="20"/>
        </w:rPr>
      </w:pPr>
      <w:r w:rsidRPr="006054DC">
        <w:rPr>
          <w:sz w:val="20"/>
          <w:szCs w:val="20"/>
        </w:rPr>
        <w:t>Tasmania</w:t>
      </w:r>
    </w:p>
    <w:p w14:paraId="57B876FA" w14:textId="77777777" w:rsidR="006054DC" w:rsidRPr="006054DC" w:rsidRDefault="006054DC" w:rsidP="006054DC">
      <w:pPr>
        <w:rPr>
          <w:sz w:val="20"/>
          <w:szCs w:val="20"/>
        </w:rPr>
      </w:pPr>
      <w:r w:rsidRPr="006054DC">
        <w:rPr>
          <w:sz w:val="20"/>
          <w:szCs w:val="20"/>
        </w:rPr>
        <w:t>Difference between state and country data -10.906583333333321</w:t>
      </w:r>
    </w:p>
    <w:p w14:paraId="5AB93A92" w14:textId="77777777" w:rsidR="006054DC" w:rsidRPr="006054DC" w:rsidRDefault="006054DC" w:rsidP="006054DC">
      <w:pPr>
        <w:rPr>
          <w:sz w:val="20"/>
          <w:szCs w:val="20"/>
        </w:rPr>
      </w:pPr>
      <w:r w:rsidRPr="006054DC">
        <w:rPr>
          <w:sz w:val="20"/>
          <w:szCs w:val="20"/>
        </w:rPr>
        <w:t>Victoria</w:t>
      </w:r>
    </w:p>
    <w:p w14:paraId="0F08E682" w14:textId="77777777" w:rsidR="006054DC" w:rsidRPr="006054DC" w:rsidRDefault="006054DC" w:rsidP="006054DC">
      <w:pPr>
        <w:rPr>
          <w:sz w:val="20"/>
          <w:szCs w:val="20"/>
        </w:rPr>
      </w:pPr>
      <w:r w:rsidRPr="006054DC">
        <w:rPr>
          <w:sz w:val="20"/>
          <w:szCs w:val="20"/>
        </w:rPr>
        <w:t>Difference between state and country data -7.684666666666661</w:t>
      </w:r>
    </w:p>
    <w:p w14:paraId="637FB92E" w14:textId="77777777" w:rsidR="006054DC" w:rsidRPr="006054DC" w:rsidRDefault="006054DC" w:rsidP="006054DC">
      <w:pPr>
        <w:rPr>
          <w:sz w:val="20"/>
          <w:szCs w:val="20"/>
        </w:rPr>
      </w:pPr>
      <w:r w:rsidRPr="006054DC">
        <w:rPr>
          <w:sz w:val="20"/>
          <w:szCs w:val="20"/>
        </w:rPr>
        <w:t>Western Australia</w:t>
      </w:r>
    </w:p>
    <w:p w14:paraId="35EFFD24" w14:textId="77777777" w:rsidR="006054DC" w:rsidRPr="006054DC" w:rsidRDefault="006054DC" w:rsidP="006054DC">
      <w:pPr>
        <w:rPr>
          <w:sz w:val="20"/>
          <w:szCs w:val="20"/>
        </w:rPr>
      </w:pPr>
      <w:r w:rsidRPr="006054DC">
        <w:rPr>
          <w:sz w:val="20"/>
          <w:szCs w:val="20"/>
        </w:rPr>
        <w:t>Difference between state and country data 0.8369166666666636</w:t>
      </w:r>
    </w:p>
    <w:p w14:paraId="52CF2957" w14:textId="77777777" w:rsidR="006054DC" w:rsidRPr="006054DC" w:rsidRDefault="006054DC" w:rsidP="006054DC">
      <w:pPr>
        <w:rPr>
          <w:sz w:val="20"/>
          <w:szCs w:val="20"/>
        </w:rPr>
      </w:pPr>
      <w:r w:rsidRPr="006054DC">
        <w:rPr>
          <w:sz w:val="20"/>
          <w:szCs w:val="20"/>
        </w:rPr>
        <w:t>[82, 1313]</w:t>
      </w:r>
    </w:p>
    <w:p w14:paraId="7071D195" w14:textId="77777777" w:rsidR="006054DC" w:rsidRPr="006054DC" w:rsidRDefault="006054DC" w:rsidP="006054DC">
      <w:pPr>
        <w:rPr>
          <w:sz w:val="20"/>
          <w:szCs w:val="20"/>
        </w:rPr>
      </w:pPr>
      <w:r w:rsidRPr="006054DC">
        <w:rPr>
          <w:sz w:val="20"/>
          <w:szCs w:val="20"/>
        </w:rPr>
        <w:t>Australian Capital Territory</w:t>
      </w:r>
    </w:p>
    <w:p w14:paraId="59823F4F" w14:textId="77777777" w:rsidR="006054DC" w:rsidRPr="006054DC" w:rsidRDefault="006054DC" w:rsidP="006054DC">
      <w:pPr>
        <w:rPr>
          <w:sz w:val="20"/>
          <w:szCs w:val="20"/>
        </w:rPr>
      </w:pPr>
      <w:r w:rsidRPr="006054DC">
        <w:rPr>
          <w:sz w:val="20"/>
          <w:szCs w:val="20"/>
        </w:rPr>
        <w:t>Difference between state and country data -9.868916666666681</w:t>
      </w:r>
    </w:p>
    <w:p w14:paraId="74C38F0A" w14:textId="77777777" w:rsidR="006054DC" w:rsidRPr="006054DC" w:rsidRDefault="006054DC" w:rsidP="006054DC">
      <w:pPr>
        <w:rPr>
          <w:sz w:val="20"/>
          <w:szCs w:val="20"/>
        </w:rPr>
      </w:pPr>
      <w:r w:rsidRPr="006054DC">
        <w:rPr>
          <w:sz w:val="20"/>
          <w:szCs w:val="20"/>
        </w:rPr>
        <w:t>New South Wales</w:t>
      </w:r>
    </w:p>
    <w:p w14:paraId="0D536E91" w14:textId="77777777" w:rsidR="006054DC" w:rsidRPr="006054DC" w:rsidRDefault="006054DC" w:rsidP="006054DC">
      <w:pPr>
        <w:rPr>
          <w:sz w:val="20"/>
          <w:szCs w:val="20"/>
        </w:rPr>
      </w:pPr>
      <w:r w:rsidRPr="006054DC">
        <w:rPr>
          <w:sz w:val="20"/>
          <w:szCs w:val="20"/>
        </w:rPr>
        <w:t>Difference between state and country data -4.46216666666669</w:t>
      </w:r>
    </w:p>
    <w:p w14:paraId="54C574C9" w14:textId="77777777" w:rsidR="006054DC" w:rsidRPr="006054DC" w:rsidRDefault="006054DC" w:rsidP="006054DC">
      <w:pPr>
        <w:rPr>
          <w:sz w:val="20"/>
          <w:szCs w:val="20"/>
        </w:rPr>
      </w:pPr>
      <w:r w:rsidRPr="006054DC">
        <w:rPr>
          <w:sz w:val="20"/>
          <w:szCs w:val="20"/>
        </w:rPr>
        <w:t>Northern Territory</w:t>
      </w:r>
    </w:p>
    <w:p w14:paraId="361E2121" w14:textId="77777777" w:rsidR="006054DC" w:rsidRPr="006054DC" w:rsidRDefault="006054DC" w:rsidP="006054DC">
      <w:pPr>
        <w:rPr>
          <w:sz w:val="20"/>
          <w:szCs w:val="20"/>
        </w:rPr>
      </w:pPr>
      <w:r w:rsidRPr="006054DC">
        <w:rPr>
          <w:sz w:val="20"/>
          <w:szCs w:val="20"/>
        </w:rPr>
        <w:t>Difference between state and country data 3.19449999999998</w:t>
      </w:r>
    </w:p>
    <w:p w14:paraId="3CE9CE39" w14:textId="77777777" w:rsidR="006054DC" w:rsidRPr="006054DC" w:rsidRDefault="006054DC" w:rsidP="006054DC">
      <w:pPr>
        <w:rPr>
          <w:sz w:val="20"/>
          <w:szCs w:val="20"/>
        </w:rPr>
      </w:pPr>
      <w:r w:rsidRPr="006054DC">
        <w:rPr>
          <w:sz w:val="20"/>
          <w:szCs w:val="20"/>
        </w:rPr>
        <w:t>Queensland</w:t>
      </w:r>
    </w:p>
    <w:p w14:paraId="70993560" w14:textId="77777777" w:rsidR="006054DC" w:rsidRPr="006054DC" w:rsidRDefault="006054DC" w:rsidP="006054DC">
      <w:pPr>
        <w:rPr>
          <w:sz w:val="20"/>
          <w:szCs w:val="20"/>
        </w:rPr>
      </w:pPr>
      <w:r w:rsidRPr="006054DC">
        <w:rPr>
          <w:sz w:val="20"/>
          <w:szCs w:val="20"/>
        </w:rPr>
        <w:t>Difference between state and country data 1.2966666666666598</w:t>
      </w:r>
    </w:p>
    <w:p w14:paraId="40A18774" w14:textId="77777777" w:rsidR="006054DC" w:rsidRPr="006054DC" w:rsidRDefault="006054DC" w:rsidP="006054DC">
      <w:pPr>
        <w:rPr>
          <w:sz w:val="20"/>
          <w:szCs w:val="20"/>
        </w:rPr>
      </w:pPr>
      <w:r w:rsidRPr="006054DC">
        <w:rPr>
          <w:sz w:val="20"/>
          <w:szCs w:val="20"/>
        </w:rPr>
        <w:t>South Australia</w:t>
      </w:r>
    </w:p>
    <w:p w14:paraId="0FD6566B" w14:textId="77777777" w:rsidR="006054DC" w:rsidRPr="006054DC" w:rsidRDefault="006054DC" w:rsidP="006054DC">
      <w:pPr>
        <w:rPr>
          <w:sz w:val="20"/>
          <w:szCs w:val="20"/>
        </w:rPr>
      </w:pPr>
      <w:r w:rsidRPr="006054DC">
        <w:rPr>
          <w:sz w:val="20"/>
          <w:szCs w:val="20"/>
        </w:rPr>
        <w:t>Difference between state and country data -2.175000000000015</w:t>
      </w:r>
    </w:p>
    <w:p w14:paraId="2CBE0237" w14:textId="77777777" w:rsidR="006054DC" w:rsidRPr="006054DC" w:rsidRDefault="006054DC" w:rsidP="006054DC">
      <w:pPr>
        <w:rPr>
          <w:sz w:val="20"/>
          <w:szCs w:val="20"/>
        </w:rPr>
      </w:pPr>
      <w:r w:rsidRPr="006054DC">
        <w:rPr>
          <w:sz w:val="20"/>
          <w:szCs w:val="20"/>
        </w:rPr>
        <w:t>Tasmania</w:t>
      </w:r>
    </w:p>
    <w:p w14:paraId="1067CC6E" w14:textId="77777777" w:rsidR="006054DC" w:rsidRPr="006054DC" w:rsidRDefault="006054DC" w:rsidP="006054DC">
      <w:pPr>
        <w:rPr>
          <w:sz w:val="20"/>
          <w:szCs w:val="20"/>
        </w:rPr>
      </w:pPr>
      <w:r w:rsidRPr="006054DC">
        <w:rPr>
          <w:sz w:val="20"/>
          <w:szCs w:val="20"/>
        </w:rPr>
        <w:t>Difference between state and country data -10.306750000000005</w:t>
      </w:r>
    </w:p>
    <w:p w14:paraId="791A4045" w14:textId="77777777" w:rsidR="006054DC" w:rsidRPr="006054DC" w:rsidRDefault="006054DC" w:rsidP="006054DC">
      <w:pPr>
        <w:rPr>
          <w:sz w:val="20"/>
          <w:szCs w:val="20"/>
        </w:rPr>
      </w:pPr>
      <w:r w:rsidRPr="006054DC">
        <w:rPr>
          <w:sz w:val="20"/>
          <w:szCs w:val="20"/>
        </w:rPr>
        <w:t>Victoria</w:t>
      </w:r>
    </w:p>
    <w:p w14:paraId="7F208CA0" w14:textId="77777777" w:rsidR="006054DC" w:rsidRPr="006054DC" w:rsidRDefault="006054DC" w:rsidP="006054DC">
      <w:pPr>
        <w:rPr>
          <w:sz w:val="20"/>
          <w:szCs w:val="20"/>
        </w:rPr>
      </w:pPr>
      <w:r w:rsidRPr="006054DC">
        <w:rPr>
          <w:sz w:val="20"/>
          <w:szCs w:val="20"/>
        </w:rPr>
        <w:t>Difference between state and country data -7.2653333333333645</w:t>
      </w:r>
    </w:p>
    <w:p w14:paraId="1EBFD62E" w14:textId="77777777" w:rsidR="006054DC" w:rsidRPr="006054DC" w:rsidRDefault="006054DC" w:rsidP="006054DC">
      <w:pPr>
        <w:rPr>
          <w:sz w:val="20"/>
          <w:szCs w:val="20"/>
        </w:rPr>
      </w:pPr>
      <w:r w:rsidRPr="006054DC">
        <w:rPr>
          <w:sz w:val="20"/>
          <w:szCs w:val="20"/>
        </w:rPr>
        <w:t>Western Australia</w:t>
      </w:r>
    </w:p>
    <w:p w14:paraId="40886685" w14:textId="77777777" w:rsidR="006054DC" w:rsidRPr="006054DC" w:rsidRDefault="006054DC" w:rsidP="006054DC">
      <w:pPr>
        <w:rPr>
          <w:sz w:val="20"/>
          <w:szCs w:val="20"/>
        </w:rPr>
      </w:pPr>
      <w:r w:rsidRPr="006054DC">
        <w:rPr>
          <w:sz w:val="20"/>
          <w:szCs w:val="20"/>
        </w:rPr>
        <w:t>Difference between state and country data 0.6695833333333212</w:t>
      </w:r>
    </w:p>
    <w:p w14:paraId="4BD1E4EA" w14:textId="77777777" w:rsidR="006054DC" w:rsidRPr="006054DC" w:rsidRDefault="006054DC" w:rsidP="006054DC">
      <w:pPr>
        <w:rPr>
          <w:sz w:val="20"/>
          <w:szCs w:val="20"/>
        </w:rPr>
      </w:pPr>
      <w:r w:rsidRPr="006054DC">
        <w:rPr>
          <w:sz w:val="20"/>
          <w:szCs w:val="20"/>
        </w:rPr>
        <w:t>[83, 1329]</w:t>
      </w:r>
    </w:p>
    <w:p w14:paraId="4E47D4BA" w14:textId="77777777" w:rsidR="006054DC" w:rsidRPr="006054DC" w:rsidRDefault="006054DC" w:rsidP="006054DC">
      <w:pPr>
        <w:rPr>
          <w:sz w:val="20"/>
          <w:szCs w:val="20"/>
        </w:rPr>
      </w:pPr>
      <w:r w:rsidRPr="006054DC">
        <w:rPr>
          <w:sz w:val="20"/>
          <w:szCs w:val="20"/>
        </w:rPr>
        <w:t>Australian Capital Territory</w:t>
      </w:r>
    </w:p>
    <w:p w14:paraId="34B8B6BE" w14:textId="77777777" w:rsidR="006054DC" w:rsidRPr="006054DC" w:rsidRDefault="006054DC" w:rsidP="006054DC">
      <w:pPr>
        <w:rPr>
          <w:sz w:val="20"/>
          <w:szCs w:val="20"/>
        </w:rPr>
      </w:pPr>
      <w:r w:rsidRPr="006054DC">
        <w:rPr>
          <w:sz w:val="20"/>
          <w:szCs w:val="20"/>
        </w:rPr>
        <w:t>Difference between state and country data -10.386083333333337</w:t>
      </w:r>
    </w:p>
    <w:p w14:paraId="2D476254" w14:textId="77777777" w:rsidR="006054DC" w:rsidRPr="006054DC" w:rsidRDefault="006054DC" w:rsidP="006054DC">
      <w:pPr>
        <w:rPr>
          <w:sz w:val="20"/>
          <w:szCs w:val="20"/>
        </w:rPr>
      </w:pPr>
      <w:r w:rsidRPr="006054DC">
        <w:rPr>
          <w:sz w:val="20"/>
          <w:szCs w:val="20"/>
        </w:rPr>
        <w:t>New South Wales</w:t>
      </w:r>
    </w:p>
    <w:p w14:paraId="2693F90C" w14:textId="77777777" w:rsidR="006054DC" w:rsidRPr="006054DC" w:rsidRDefault="006054DC" w:rsidP="006054DC">
      <w:pPr>
        <w:rPr>
          <w:sz w:val="20"/>
          <w:szCs w:val="20"/>
        </w:rPr>
      </w:pPr>
      <w:r w:rsidRPr="006054DC">
        <w:rPr>
          <w:sz w:val="20"/>
          <w:szCs w:val="20"/>
        </w:rPr>
        <w:t>Difference between state and country data -4.534166666666664</w:t>
      </w:r>
    </w:p>
    <w:p w14:paraId="15C6149C" w14:textId="77777777" w:rsidR="006054DC" w:rsidRPr="006054DC" w:rsidRDefault="006054DC" w:rsidP="006054DC">
      <w:pPr>
        <w:rPr>
          <w:sz w:val="20"/>
          <w:szCs w:val="20"/>
        </w:rPr>
      </w:pPr>
      <w:r w:rsidRPr="006054DC">
        <w:rPr>
          <w:sz w:val="20"/>
          <w:szCs w:val="20"/>
        </w:rPr>
        <w:t>Northern Territory</w:t>
      </w:r>
    </w:p>
    <w:p w14:paraId="6B115094" w14:textId="77777777" w:rsidR="006054DC" w:rsidRPr="006054DC" w:rsidRDefault="006054DC" w:rsidP="006054DC">
      <w:pPr>
        <w:rPr>
          <w:sz w:val="20"/>
          <w:szCs w:val="20"/>
        </w:rPr>
      </w:pPr>
      <w:r w:rsidRPr="006054DC">
        <w:rPr>
          <w:sz w:val="20"/>
          <w:szCs w:val="20"/>
        </w:rPr>
        <w:t>Difference between state and country data 3.3475833333333362</w:t>
      </w:r>
    </w:p>
    <w:p w14:paraId="124D288B" w14:textId="77777777" w:rsidR="006054DC" w:rsidRPr="006054DC" w:rsidRDefault="006054DC" w:rsidP="006054DC">
      <w:pPr>
        <w:rPr>
          <w:sz w:val="20"/>
          <w:szCs w:val="20"/>
        </w:rPr>
      </w:pPr>
      <w:r w:rsidRPr="006054DC">
        <w:rPr>
          <w:sz w:val="20"/>
          <w:szCs w:val="20"/>
        </w:rPr>
        <w:t>Queensland</w:t>
      </w:r>
    </w:p>
    <w:p w14:paraId="351909D4" w14:textId="77777777" w:rsidR="006054DC" w:rsidRPr="006054DC" w:rsidRDefault="006054DC" w:rsidP="006054DC">
      <w:pPr>
        <w:rPr>
          <w:sz w:val="20"/>
          <w:szCs w:val="20"/>
        </w:rPr>
      </w:pPr>
      <w:r w:rsidRPr="006054DC">
        <w:rPr>
          <w:sz w:val="20"/>
          <w:szCs w:val="20"/>
        </w:rPr>
        <w:t>Difference between state and country data 1.7362499999999912</w:t>
      </w:r>
    </w:p>
    <w:p w14:paraId="1C9ADFBC" w14:textId="77777777" w:rsidR="006054DC" w:rsidRPr="006054DC" w:rsidRDefault="006054DC" w:rsidP="006054DC">
      <w:pPr>
        <w:rPr>
          <w:sz w:val="20"/>
          <w:szCs w:val="20"/>
        </w:rPr>
      </w:pPr>
      <w:r w:rsidRPr="006054DC">
        <w:rPr>
          <w:sz w:val="20"/>
          <w:szCs w:val="20"/>
        </w:rPr>
        <w:t>South Australia</w:t>
      </w:r>
    </w:p>
    <w:p w14:paraId="7C860157" w14:textId="77777777" w:rsidR="006054DC" w:rsidRPr="006054DC" w:rsidRDefault="006054DC" w:rsidP="006054DC">
      <w:pPr>
        <w:rPr>
          <w:sz w:val="20"/>
          <w:szCs w:val="20"/>
        </w:rPr>
      </w:pPr>
      <w:r w:rsidRPr="006054DC">
        <w:rPr>
          <w:sz w:val="20"/>
          <w:szCs w:val="20"/>
        </w:rPr>
        <w:t>Difference between state and country data -2.5606666666666626</w:t>
      </w:r>
    </w:p>
    <w:p w14:paraId="3BEE62D6" w14:textId="77777777" w:rsidR="006054DC" w:rsidRPr="006054DC" w:rsidRDefault="006054DC" w:rsidP="006054DC">
      <w:pPr>
        <w:rPr>
          <w:sz w:val="20"/>
          <w:szCs w:val="20"/>
        </w:rPr>
      </w:pPr>
      <w:r w:rsidRPr="006054DC">
        <w:rPr>
          <w:sz w:val="20"/>
          <w:szCs w:val="20"/>
        </w:rPr>
        <w:t>Tasmania</w:t>
      </w:r>
    </w:p>
    <w:p w14:paraId="43528BBA" w14:textId="77777777" w:rsidR="006054DC" w:rsidRPr="006054DC" w:rsidRDefault="006054DC" w:rsidP="006054DC">
      <w:pPr>
        <w:rPr>
          <w:sz w:val="20"/>
          <w:szCs w:val="20"/>
        </w:rPr>
      </w:pPr>
      <w:r w:rsidRPr="006054DC">
        <w:rPr>
          <w:sz w:val="20"/>
          <w:szCs w:val="20"/>
        </w:rPr>
        <w:t>Difference between state and country data -10.665416666666655</w:t>
      </w:r>
    </w:p>
    <w:p w14:paraId="50C72C32" w14:textId="77777777" w:rsidR="006054DC" w:rsidRPr="006054DC" w:rsidRDefault="006054DC" w:rsidP="006054DC">
      <w:pPr>
        <w:rPr>
          <w:sz w:val="20"/>
          <w:szCs w:val="20"/>
        </w:rPr>
      </w:pPr>
      <w:r w:rsidRPr="006054DC">
        <w:rPr>
          <w:sz w:val="20"/>
          <w:szCs w:val="20"/>
        </w:rPr>
        <w:t>Victoria</w:t>
      </w:r>
    </w:p>
    <w:p w14:paraId="03F75AE7" w14:textId="77777777" w:rsidR="006054DC" w:rsidRPr="006054DC" w:rsidRDefault="006054DC" w:rsidP="006054DC">
      <w:pPr>
        <w:rPr>
          <w:sz w:val="20"/>
          <w:szCs w:val="20"/>
        </w:rPr>
      </w:pPr>
      <w:r w:rsidRPr="006054DC">
        <w:rPr>
          <w:sz w:val="20"/>
          <w:szCs w:val="20"/>
        </w:rPr>
        <w:t>Difference between state and country data -7.724083333333345</w:t>
      </w:r>
    </w:p>
    <w:p w14:paraId="4366F023" w14:textId="77777777" w:rsidR="006054DC" w:rsidRPr="006054DC" w:rsidRDefault="006054DC" w:rsidP="006054DC">
      <w:pPr>
        <w:rPr>
          <w:sz w:val="20"/>
          <w:szCs w:val="20"/>
        </w:rPr>
      </w:pPr>
      <w:r w:rsidRPr="006054DC">
        <w:rPr>
          <w:sz w:val="20"/>
          <w:szCs w:val="20"/>
        </w:rPr>
        <w:t>Western Australia</w:t>
      </w:r>
    </w:p>
    <w:p w14:paraId="5F174C99" w14:textId="77777777" w:rsidR="006054DC" w:rsidRPr="006054DC" w:rsidRDefault="006054DC" w:rsidP="006054DC">
      <w:pPr>
        <w:rPr>
          <w:sz w:val="20"/>
          <w:szCs w:val="20"/>
        </w:rPr>
      </w:pPr>
      <w:r w:rsidRPr="006054DC">
        <w:rPr>
          <w:sz w:val="20"/>
          <w:szCs w:val="20"/>
        </w:rPr>
        <w:t>Difference between state and country data 0.5166666666666657</w:t>
      </w:r>
    </w:p>
    <w:p w14:paraId="1BE27A47" w14:textId="77777777" w:rsidR="006054DC" w:rsidRPr="006054DC" w:rsidRDefault="006054DC" w:rsidP="006054DC">
      <w:pPr>
        <w:rPr>
          <w:sz w:val="20"/>
          <w:szCs w:val="20"/>
        </w:rPr>
      </w:pPr>
      <w:r w:rsidRPr="006054DC">
        <w:rPr>
          <w:sz w:val="20"/>
          <w:szCs w:val="20"/>
        </w:rPr>
        <w:t>[84, 1345]</w:t>
      </w:r>
    </w:p>
    <w:p w14:paraId="5A79B076" w14:textId="77777777" w:rsidR="006054DC" w:rsidRPr="006054DC" w:rsidRDefault="006054DC" w:rsidP="006054DC">
      <w:pPr>
        <w:rPr>
          <w:sz w:val="20"/>
          <w:szCs w:val="20"/>
        </w:rPr>
      </w:pPr>
      <w:r w:rsidRPr="006054DC">
        <w:rPr>
          <w:sz w:val="20"/>
          <w:szCs w:val="20"/>
        </w:rPr>
        <w:t>Australian Capital Territory</w:t>
      </w:r>
    </w:p>
    <w:p w14:paraId="09738154" w14:textId="77777777" w:rsidR="006054DC" w:rsidRPr="006054DC" w:rsidRDefault="006054DC" w:rsidP="006054DC">
      <w:pPr>
        <w:rPr>
          <w:sz w:val="20"/>
          <w:szCs w:val="20"/>
        </w:rPr>
      </w:pPr>
      <w:r w:rsidRPr="006054DC">
        <w:rPr>
          <w:sz w:val="20"/>
          <w:szCs w:val="20"/>
        </w:rPr>
        <w:t>Difference between state and country data -10.454333333333334</w:t>
      </w:r>
    </w:p>
    <w:p w14:paraId="2F351A8E" w14:textId="77777777" w:rsidR="006054DC" w:rsidRPr="006054DC" w:rsidRDefault="006054DC" w:rsidP="006054DC">
      <w:pPr>
        <w:rPr>
          <w:sz w:val="20"/>
          <w:szCs w:val="20"/>
        </w:rPr>
      </w:pPr>
      <w:r w:rsidRPr="006054DC">
        <w:rPr>
          <w:sz w:val="20"/>
          <w:szCs w:val="20"/>
        </w:rPr>
        <w:t>New South Wales</w:t>
      </w:r>
    </w:p>
    <w:p w14:paraId="2348856A" w14:textId="77777777" w:rsidR="006054DC" w:rsidRPr="006054DC" w:rsidRDefault="006054DC" w:rsidP="006054DC">
      <w:pPr>
        <w:rPr>
          <w:sz w:val="20"/>
          <w:szCs w:val="20"/>
        </w:rPr>
      </w:pPr>
      <w:r w:rsidRPr="006054DC">
        <w:rPr>
          <w:sz w:val="20"/>
          <w:szCs w:val="20"/>
        </w:rPr>
        <w:t>Difference between state and country data -4.767916666666654</w:t>
      </w:r>
    </w:p>
    <w:p w14:paraId="30330674" w14:textId="77777777" w:rsidR="006054DC" w:rsidRPr="006054DC" w:rsidRDefault="006054DC" w:rsidP="006054DC">
      <w:pPr>
        <w:rPr>
          <w:sz w:val="20"/>
          <w:szCs w:val="20"/>
        </w:rPr>
      </w:pPr>
      <w:r w:rsidRPr="006054DC">
        <w:rPr>
          <w:sz w:val="20"/>
          <w:szCs w:val="20"/>
        </w:rPr>
        <w:t>Northern Territory</w:t>
      </w:r>
    </w:p>
    <w:p w14:paraId="308B6CE7" w14:textId="77777777" w:rsidR="006054DC" w:rsidRPr="006054DC" w:rsidRDefault="006054DC" w:rsidP="006054DC">
      <w:pPr>
        <w:rPr>
          <w:sz w:val="20"/>
          <w:szCs w:val="20"/>
        </w:rPr>
      </w:pPr>
      <w:r w:rsidRPr="006054DC">
        <w:rPr>
          <w:sz w:val="20"/>
          <w:szCs w:val="20"/>
        </w:rPr>
        <w:t>Difference between state and country data 3.196249999999985</w:t>
      </w:r>
    </w:p>
    <w:p w14:paraId="6FDDAECF" w14:textId="77777777" w:rsidR="006054DC" w:rsidRPr="006054DC" w:rsidRDefault="006054DC" w:rsidP="006054DC">
      <w:pPr>
        <w:rPr>
          <w:sz w:val="20"/>
          <w:szCs w:val="20"/>
        </w:rPr>
      </w:pPr>
      <w:r w:rsidRPr="006054DC">
        <w:rPr>
          <w:sz w:val="20"/>
          <w:szCs w:val="20"/>
        </w:rPr>
        <w:t>Queensland</w:t>
      </w:r>
    </w:p>
    <w:p w14:paraId="268833B0" w14:textId="77777777" w:rsidR="006054DC" w:rsidRPr="006054DC" w:rsidRDefault="006054DC" w:rsidP="006054DC">
      <w:pPr>
        <w:rPr>
          <w:sz w:val="20"/>
          <w:szCs w:val="20"/>
        </w:rPr>
      </w:pPr>
      <w:r w:rsidRPr="006054DC">
        <w:rPr>
          <w:sz w:val="20"/>
          <w:szCs w:val="20"/>
        </w:rPr>
        <w:t>Difference between state and country data 1.2736666666666707</w:t>
      </w:r>
    </w:p>
    <w:p w14:paraId="52339D69" w14:textId="77777777" w:rsidR="006054DC" w:rsidRPr="006054DC" w:rsidRDefault="006054DC" w:rsidP="006054DC">
      <w:pPr>
        <w:rPr>
          <w:sz w:val="20"/>
          <w:szCs w:val="20"/>
        </w:rPr>
      </w:pPr>
      <w:r w:rsidRPr="006054DC">
        <w:rPr>
          <w:sz w:val="20"/>
          <w:szCs w:val="20"/>
        </w:rPr>
        <w:t>South Australia</w:t>
      </w:r>
    </w:p>
    <w:p w14:paraId="212AA102" w14:textId="77777777" w:rsidR="006054DC" w:rsidRPr="006054DC" w:rsidRDefault="006054DC" w:rsidP="006054DC">
      <w:pPr>
        <w:rPr>
          <w:sz w:val="20"/>
          <w:szCs w:val="20"/>
        </w:rPr>
      </w:pPr>
      <w:r w:rsidRPr="006054DC">
        <w:rPr>
          <w:sz w:val="20"/>
          <w:szCs w:val="20"/>
        </w:rPr>
        <w:t>Difference between state and country data -2.750750000000007</w:t>
      </w:r>
    </w:p>
    <w:p w14:paraId="7B6F97B9" w14:textId="77777777" w:rsidR="006054DC" w:rsidRPr="006054DC" w:rsidRDefault="006054DC" w:rsidP="006054DC">
      <w:pPr>
        <w:rPr>
          <w:sz w:val="20"/>
          <w:szCs w:val="20"/>
        </w:rPr>
      </w:pPr>
      <w:r w:rsidRPr="006054DC">
        <w:rPr>
          <w:sz w:val="20"/>
          <w:szCs w:val="20"/>
        </w:rPr>
        <w:t>Tasmania</w:t>
      </w:r>
    </w:p>
    <w:p w14:paraId="031C97C9" w14:textId="77777777" w:rsidR="006054DC" w:rsidRPr="006054DC" w:rsidRDefault="006054DC" w:rsidP="006054DC">
      <w:pPr>
        <w:rPr>
          <w:sz w:val="20"/>
          <w:szCs w:val="20"/>
        </w:rPr>
      </w:pPr>
      <w:r w:rsidRPr="006054DC">
        <w:rPr>
          <w:sz w:val="20"/>
          <w:szCs w:val="20"/>
        </w:rPr>
        <w:t>Difference between state and country data -11.017416666666664</w:t>
      </w:r>
    </w:p>
    <w:p w14:paraId="7AF7ABFE" w14:textId="77777777" w:rsidR="006054DC" w:rsidRPr="006054DC" w:rsidRDefault="006054DC" w:rsidP="006054DC">
      <w:pPr>
        <w:rPr>
          <w:sz w:val="20"/>
          <w:szCs w:val="20"/>
        </w:rPr>
      </w:pPr>
      <w:r w:rsidRPr="006054DC">
        <w:rPr>
          <w:sz w:val="20"/>
          <w:szCs w:val="20"/>
        </w:rPr>
        <w:t>Victoria</w:t>
      </w:r>
    </w:p>
    <w:p w14:paraId="0A8E3567" w14:textId="77777777" w:rsidR="006054DC" w:rsidRPr="006054DC" w:rsidRDefault="006054DC" w:rsidP="006054DC">
      <w:pPr>
        <w:rPr>
          <w:sz w:val="20"/>
          <w:szCs w:val="20"/>
        </w:rPr>
      </w:pPr>
      <w:r w:rsidRPr="006054DC">
        <w:rPr>
          <w:sz w:val="20"/>
          <w:szCs w:val="20"/>
        </w:rPr>
        <w:t>Difference between state and country data -7.907166666666679</w:t>
      </w:r>
    </w:p>
    <w:p w14:paraId="0CA359B5" w14:textId="77777777" w:rsidR="006054DC" w:rsidRPr="006054DC" w:rsidRDefault="006054DC" w:rsidP="006054DC">
      <w:pPr>
        <w:rPr>
          <w:sz w:val="20"/>
          <w:szCs w:val="20"/>
        </w:rPr>
      </w:pPr>
      <w:r w:rsidRPr="006054DC">
        <w:rPr>
          <w:sz w:val="20"/>
          <w:szCs w:val="20"/>
        </w:rPr>
        <w:t>Western Australia</w:t>
      </w:r>
    </w:p>
    <w:p w14:paraId="71B52B73" w14:textId="77777777" w:rsidR="006054DC" w:rsidRPr="006054DC" w:rsidRDefault="006054DC" w:rsidP="006054DC">
      <w:pPr>
        <w:rPr>
          <w:sz w:val="20"/>
          <w:szCs w:val="20"/>
        </w:rPr>
      </w:pPr>
      <w:r w:rsidRPr="006054DC">
        <w:rPr>
          <w:sz w:val="20"/>
          <w:szCs w:val="20"/>
        </w:rPr>
        <w:t>Difference between state and country data 1.0891666666666566</w:t>
      </w:r>
    </w:p>
    <w:p w14:paraId="4E50CB8B" w14:textId="77777777" w:rsidR="006054DC" w:rsidRPr="006054DC" w:rsidRDefault="006054DC" w:rsidP="006054DC">
      <w:pPr>
        <w:rPr>
          <w:sz w:val="20"/>
          <w:szCs w:val="20"/>
        </w:rPr>
      </w:pPr>
      <w:r w:rsidRPr="006054DC">
        <w:rPr>
          <w:sz w:val="20"/>
          <w:szCs w:val="20"/>
        </w:rPr>
        <w:t>[85, 1361]</w:t>
      </w:r>
    </w:p>
    <w:p w14:paraId="0C9D7B93" w14:textId="77777777" w:rsidR="006054DC" w:rsidRPr="006054DC" w:rsidRDefault="006054DC" w:rsidP="006054DC">
      <w:pPr>
        <w:rPr>
          <w:sz w:val="20"/>
          <w:szCs w:val="20"/>
        </w:rPr>
      </w:pPr>
      <w:r w:rsidRPr="006054DC">
        <w:rPr>
          <w:sz w:val="20"/>
          <w:szCs w:val="20"/>
        </w:rPr>
        <w:t>Australian Capital Territory</w:t>
      </w:r>
    </w:p>
    <w:p w14:paraId="109A7558" w14:textId="77777777" w:rsidR="006054DC" w:rsidRPr="006054DC" w:rsidRDefault="006054DC" w:rsidP="006054DC">
      <w:pPr>
        <w:rPr>
          <w:sz w:val="20"/>
          <w:szCs w:val="20"/>
        </w:rPr>
      </w:pPr>
      <w:r w:rsidRPr="006054DC">
        <w:rPr>
          <w:sz w:val="20"/>
          <w:szCs w:val="20"/>
        </w:rPr>
        <w:t>Difference between state and country data -9.933666666666669</w:t>
      </w:r>
    </w:p>
    <w:p w14:paraId="10947AA0" w14:textId="77777777" w:rsidR="006054DC" w:rsidRPr="006054DC" w:rsidRDefault="006054DC" w:rsidP="006054DC">
      <w:pPr>
        <w:rPr>
          <w:sz w:val="20"/>
          <w:szCs w:val="20"/>
        </w:rPr>
      </w:pPr>
      <w:r w:rsidRPr="006054DC">
        <w:rPr>
          <w:sz w:val="20"/>
          <w:szCs w:val="20"/>
        </w:rPr>
        <w:t>New South Wales</w:t>
      </w:r>
    </w:p>
    <w:p w14:paraId="2B3114CF" w14:textId="77777777" w:rsidR="006054DC" w:rsidRPr="006054DC" w:rsidRDefault="006054DC" w:rsidP="006054DC">
      <w:pPr>
        <w:rPr>
          <w:sz w:val="20"/>
          <w:szCs w:val="20"/>
        </w:rPr>
      </w:pPr>
      <w:r w:rsidRPr="006054DC">
        <w:rPr>
          <w:sz w:val="20"/>
          <w:szCs w:val="20"/>
        </w:rPr>
        <w:t>Difference between state and country data -4.270999999999994</w:t>
      </w:r>
    </w:p>
    <w:p w14:paraId="14F80405" w14:textId="77777777" w:rsidR="006054DC" w:rsidRPr="006054DC" w:rsidRDefault="006054DC" w:rsidP="006054DC">
      <w:pPr>
        <w:rPr>
          <w:sz w:val="20"/>
          <w:szCs w:val="20"/>
        </w:rPr>
      </w:pPr>
      <w:r w:rsidRPr="006054DC">
        <w:rPr>
          <w:sz w:val="20"/>
          <w:szCs w:val="20"/>
        </w:rPr>
        <w:t>Northern Territory</w:t>
      </w:r>
    </w:p>
    <w:p w14:paraId="09BEFDD9" w14:textId="77777777" w:rsidR="006054DC" w:rsidRPr="006054DC" w:rsidRDefault="006054DC" w:rsidP="006054DC">
      <w:pPr>
        <w:rPr>
          <w:sz w:val="20"/>
          <w:szCs w:val="20"/>
        </w:rPr>
      </w:pPr>
      <w:r w:rsidRPr="006054DC">
        <w:rPr>
          <w:sz w:val="20"/>
          <w:szCs w:val="20"/>
        </w:rPr>
        <w:t>Difference between state and country data 3.0210000000000043</w:t>
      </w:r>
    </w:p>
    <w:p w14:paraId="7F1D32FD" w14:textId="77777777" w:rsidR="006054DC" w:rsidRPr="006054DC" w:rsidRDefault="006054DC" w:rsidP="006054DC">
      <w:pPr>
        <w:rPr>
          <w:sz w:val="20"/>
          <w:szCs w:val="20"/>
        </w:rPr>
      </w:pPr>
      <w:r w:rsidRPr="006054DC">
        <w:rPr>
          <w:sz w:val="20"/>
          <w:szCs w:val="20"/>
        </w:rPr>
        <w:t>Queensland</w:t>
      </w:r>
    </w:p>
    <w:p w14:paraId="1E3A06DA" w14:textId="77777777" w:rsidR="006054DC" w:rsidRPr="006054DC" w:rsidRDefault="006054DC" w:rsidP="006054DC">
      <w:pPr>
        <w:rPr>
          <w:sz w:val="20"/>
          <w:szCs w:val="20"/>
        </w:rPr>
      </w:pPr>
      <w:r w:rsidRPr="006054DC">
        <w:rPr>
          <w:sz w:val="20"/>
          <w:szCs w:val="20"/>
        </w:rPr>
        <w:t>Difference between state and country data 1.3604166666666586</w:t>
      </w:r>
    </w:p>
    <w:p w14:paraId="3325A519" w14:textId="77777777" w:rsidR="006054DC" w:rsidRPr="006054DC" w:rsidRDefault="006054DC" w:rsidP="006054DC">
      <w:pPr>
        <w:rPr>
          <w:sz w:val="20"/>
          <w:szCs w:val="20"/>
        </w:rPr>
      </w:pPr>
      <w:r w:rsidRPr="006054DC">
        <w:rPr>
          <w:sz w:val="20"/>
          <w:szCs w:val="20"/>
        </w:rPr>
        <w:t>South Australia</w:t>
      </w:r>
    </w:p>
    <w:p w14:paraId="463B89FF" w14:textId="77777777" w:rsidR="006054DC" w:rsidRPr="006054DC" w:rsidRDefault="006054DC" w:rsidP="006054DC">
      <w:pPr>
        <w:rPr>
          <w:sz w:val="20"/>
          <w:szCs w:val="20"/>
        </w:rPr>
      </w:pPr>
      <w:r w:rsidRPr="006054DC">
        <w:rPr>
          <w:sz w:val="20"/>
          <w:szCs w:val="20"/>
        </w:rPr>
        <w:t>Difference between state and country data -2.4732500000000286</w:t>
      </w:r>
    </w:p>
    <w:p w14:paraId="7529D446" w14:textId="77777777" w:rsidR="006054DC" w:rsidRPr="006054DC" w:rsidRDefault="006054DC" w:rsidP="006054DC">
      <w:pPr>
        <w:rPr>
          <w:sz w:val="20"/>
          <w:szCs w:val="20"/>
        </w:rPr>
      </w:pPr>
      <w:r w:rsidRPr="006054DC">
        <w:rPr>
          <w:sz w:val="20"/>
          <w:szCs w:val="20"/>
        </w:rPr>
        <w:t>Tasmania</w:t>
      </w:r>
    </w:p>
    <w:p w14:paraId="60C17D0F" w14:textId="77777777" w:rsidR="006054DC" w:rsidRPr="006054DC" w:rsidRDefault="006054DC" w:rsidP="006054DC">
      <w:pPr>
        <w:rPr>
          <w:sz w:val="20"/>
          <w:szCs w:val="20"/>
        </w:rPr>
      </w:pPr>
      <w:r w:rsidRPr="006054DC">
        <w:rPr>
          <w:sz w:val="20"/>
          <w:szCs w:val="20"/>
        </w:rPr>
        <w:t>Difference between state and country data -10.668999999999995</w:t>
      </w:r>
    </w:p>
    <w:p w14:paraId="79E79D69" w14:textId="77777777" w:rsidR="006054DC" w:rsidRPr="006054DC" w:rsidRDefault="006054DC" w:rsidP="006054DC">
      <w:pPr>
        <w:rPr>
          <w:sz w:val="20"/>
          <w:szCs w:val="20"/>
        </w:rPr>
      </w:pPr>
      <w:r w:rsidRPr="006054DC">
        <w:rPr>
          <w:sz w:val="20"/>
          <w:szCs w:val="20"/>
        </w:rPr>
        <w:t>Victoria</w:t>
      </w:r>
    </w:p>
    <w:p w14:paraId="458EB3BD" w14:textId="77777777" w:rsidR="006054DC" w:rsidRPr="006054DC" w:rsidRDefault="006054DC" w:rsidP="006054DC">
      <w:pPr>
        <w:rPr>
          <w:sz w:val="20"/>
          <w:szCs w:val="20"/>
        </w:rPr>
      </w:pPr>
      <w:r w:rsidRPr="006054DC">
        <w:rPr>
          <w:sz w:val="20"/>
          <w:szCs w:val="20"/>
        </w:rPr>
        <w:t>Difference between state and country data -7.417666666666671</w:t>
      </w:r>
    </w:p>
    <w:p w14:paraId="0E923766" w14:textId="77777777" w:rsidR="006054DC" w:rsidRPr="006054DC" w:rsidRDefault="006054DC" w:rsidP="006054DC">
      <w:pPr>
        <w:rPr>
          <w:sz w:val="20"/>
          <w:szCs w:val="20"/>
        </w:rPr>
      </w:pPr>
      <w:r w:rsidRPr="006054DC">
        <w:rPr>
          <w:sz w:val="20"/>
          <w:szCs w:val="20"/>
        </w:rPr>
        <w:t>Western Australia</w:t>
      </w:r>
    </w:p>
    <w:p w14:paraId="1A640073" w14:textId="77777777" w:rsidR="006054DC" w:rsidRPr="006054DC" w:rsidRDefault="006054DC" w:rsidP="006054DC">
      <w:pPr>
        <w:rPr>
          <w:sz w:val="20"/>
          <w:szCs w:val="20"/>
        </w:rPr>
      </w:pPr>
      <w:r w:rsidRPr="006054DC">
        <w:rPr>
          <w:sz w:val="20"/>
          <w:szCs w:val="20"/>
        </w:rPr>
        <w:t>Difference between state and country data 0.7987499999999983</w:t>
      </w:r>
    </w:p>
    <w:p w14:paraId="0971FEB1" w14:textId="77777777" w:rsidR="006054DC" w:rsidRPr="006054DC" w:rsidRDefault="006054DC" w:rsidP="006054DC">
      <w:pPr>
        <w:rPr>
          <w:sz w:val="20"/>
          <w:szCs w:val="20"/>
        </w:rPr>
      </w:pPr>
      <w:r w:rsidRPr="006054DC">
        <w:rPr>
          <w:sz w:val="20"/>
          <w:szCs w:val="20"/>
        </w:rPr>
        <w:t>[86, 1377]</w:t>
      </w:r>
    </w:p>
    <w:p w14:paraId="754487A4" w14:textId="77777777" w:rsidR="006054DC" w:rsidRPr="006054DC" w:rsidRDefault="006054DC" w:rsidP="006054DC">
      <w:pPr>
        <w:rPr>
          <w:sz w:val="20"/>
          <w:szCs w:val="20"/>
        </w:rPr>
      </w:pPr>
      <w:r w:rsidRPr="006054DC">
        <w:rPr>
          <w:sz w:val="20"/>
          <w:szCs w:val="20"/>
        </w:rPr>
        <w:t>Australian Capital Territory</w:t>
      </w:r>
    </w:p>
    <w:p w14:paraId="61149962" w14:textId="77777777" w:rsidR="006054DC" w:rsidRPr="006054DC" w:rsidRDefault="006054DC" w:rsidP="006054DC">
      <w:pPr>
        <w:rPr>
          <w:sz w:val="20"/>
          <w:szCs w:val="20"/>
        </w:rPr>
      </w:pPr>
      <w:r w:rsidRPr="006054DC">
        <w:rPr>
          <w:sz w:val="20"/>
          <w:szCs w:val="20"/>
        </w:rPr>
        <w:t>Difference between state and country data -10.035333333333325</w:t>
      </w:r>
    </w:p>
    <w:p w14:paraId="6E4D39B6" w14:textId="77777777" w:rsidR="006054DC" w:rsidRPr="006054DC" w:rsidRDefault="006054DC" w:rsidP="006054DC">
      <w:pPr>
        <w:rPr>
          <w:sz w:val="20"/>
          <w:szCs w:val="20"/>
        </w:rPr>
      </w:pPr>
      <w:r w:rsidRPr="006054DC">
        <w:rPr>
          <w:sz w:val="20"/>
          <w:szCs w:val="20"/>
        </w:rPr>
        <w:t>New South Wales</w:t>
      </w:r>
    </w:p>
    <w:p w14:paraId="23ABF7A6" w14:textId="77777777" w:rsidR="006054DC" w:rsidRPr="006054DC" w:rsidRDefault="006054DC" w:rsidP="006054DC">
      <w:pPr>
        <w:rPr>
          <w:sz w:val="20"/>
          <w:szCs w:val="20"/>
        </w:rPr>
      </w:pPr>
      <w:r w:rsidRPr="006054DC">
        <w:rPr>
          <w:sz w:val="20"/>
          <w:szCs w:val="20"/>
        </w:rPr>
        <w:t>Difference between state and country data -4.138999999999999</w:t>
      </w:r>
    </w:p>
    <w:p w14:paraId="174870CD" w14:textId="77777777" w:rsidR="006054DC" w:rsidRPr="006054DC" w:rsidRDefault="006054DC" w:rsidP="006054DC">
      <w:pPr>
        <w:rPr>
          <w:sz w:val="20"/>
          <w:szCs w:val="20"/>
        </w:rPr>
      </w:pPr>
      <w:r w:rsidRPr="006054DC">
        <w:rPr>
          <w:sz w:val="20"/>
          <w:szCs w:val="20"/>
        </w:rPr>
        <w:t>Northern Territory</w:t>
      </w:r>
    </w:p>
    <w:p w14:paraId="511C259D" w14:textId="77777777" w:rsidR="006054DC" w:rsidRPr="006054DC" w:rsidRDefault="006054DC" w:rsidP="006054DC">
      <w:pPr>
        <w:rPr>
          <w:sz w:val="20"/>
          <w:szCs w:val="20"/>
        </w:rPr>
      </w:pPr>
      <w:r w:rsidRPr="006054DC">
        <w:rPr>
          <w:sz w:val="20"/>
          <w:szCs w:val="20"/>
        </w:rPr>
        <w:t>Difference between state and country data 2.960500000000007</w:t>
      </w:r>
    </w:p>
    <w:p w14:paraId="3FDBDA44" w14:textId="77777777" w:rsidR="006054DC" w:rsidRPr="006054DC" w:rsidRDefault="006054DC" w:rsidP="006054DC">
      <w:pPr>
        <w:rPr>
          <w:sz w:val="20"/>
          <w:szCs w:val="20"/>
        </w:rPr>
      </w:pPr>
      <w:r w:rsidRPr="006054DC">
        <w:rPr>
          <w:sz w:val="20"/>
          <w:szCs w:val="20"/>
        </w:rPr>
        <w:t>Queensland</w:t>
      </w:r>
    </w:p>
    <w:p w14:paraId="7051418F" w14:textId="77777777" w:rsidR="006054DC" w:rsidRPr="006054DC" w:rsidRDefault="006054DC" w:rsidP="006054DC">
      <w:pPr>
        <w:rPr>
          <w:sz w:val="20"/>
          <w:szCs w:val="20"/>
        </w:rPr>
      </w:pPr>
      <w:r w:rsidRPr="006054DC">
        <w:rPr>
          <w:sz w:val="20"/>
          <w:szCs w:val="20"/>
        </w:rPr>
        <w:t>Difference between state and country data 1.4789166666666667</w:t>
      </w:r>
    </w:p>
    <w:p w14:paraId="784D0980" w14:textId="77777777" w:rsidR="006054DC" w:rsidRPr="006054DC" w:rsidRDefault="006054DC" w:rsidP="006054DC">
      <w:pPr>
        <w:rPr>
          <w:sz w:val="20"/>
          <w:szCs w:val="20"/>
        </w:rPr>
      </w:pPr>
      <w:r w:rsidRPr="006054DC">
        <w:rPr>
          <w:sz w:val="20"/>
          <w:szCs w:val="20"/>
        </w:rPr>
        <w:t>South Australia</w:t>
      </w:r>
    </w:p>
    <w:p w14:paraId="3E726BC3" w14:textId="77777777" w:rsidR="006054DC" w:rsidRPr="006054DC" w:rsidRDefault="006054DC" w:rsidP="006054DC">
      <w:pPr>
        <w:rPr>
          <w:sz w:val="20"/>
          <w:szCs w:val="20"/>
        </w:rPr>
      </w:pPr>
      <w:r w:rsidRPr="006054DC">
        <w:rPr>
          <w:sz w:val="20"/>
          <w:szCs w:val="20"/>
        </w:rPr>
        <w:t>Difference between state and country data -2.588166666666684</w:t>
      </w:r>
    </w:p>
    <w:p w14:paraId="469CDFD9" w14:textId="77777777" w:rsidR="006054DC" w:rsidRPr="006054DC" w:rsidRDefault="006054DC" w:rsidP="006054DC">
      <w:pPr>
        <w:rPr>
          <w:sz w:val="20"/>
          <w:szCs w:val="20"/>
        </w:rPr>
      </w:pPr>
      <w:r w:rsidRPr="006054DC">
        <w:rPr>
          <w:sz w:val="20"/>
          <w:szCs w:val="20"/>
        </w:rPr>
        <w:t>Tasmania</w:t>
      </w:r>
    </w:p>
    <w:p w14:paraId="0B4450AA" w14:textId="77777777" w:rsidR="006054DC" w:rsidRPr="006054DC" w:rsidRDefault="006054DC" w:rsidP="006054DC">
      <w:pPr>
        <w:rPr>
          <w:sz w:val="20"/>
          <w:szCs w:val="20"/>
        </w:rPr>
      </w:pPr>
      <w:r w:rsidRPr="006054DC">
        <w:rPr>
          <w:sz w:val="20"/>
          <w:szCs w:val="20"/>
        </w:rPr>
        <w:t>Difference between state and country data -11.067083333333331</w:t>
      </w:r>
    </w:p>
    <w:p w14:paraId="56D75283" w14:textId="77777777" w:rsidR="006054DC" w:rsidRPr="006054DC" w:rsidRDefault="006054DC" w:rsidP="006054DC">
      <w:pPr>
        <w:rPr>
          <w:sz w:val="20"/>
          <w:szCs w:val="20"/>
        </w:rPr>
      </w:pPr>
      <w:r w:rsidRPr="006054DC">
        <w:rPr>
          <w:sz w:val="20"/>
          <w:szCs w:val="20"/>
        </w:rPr>
        <w:t>Victoria</w:t>
      </w:r>
    </w:p>
    <w:p w14:paraId="1D8553BE" w14:textId="77777777" w:rsidR="006054DC" w:rsidRPr="006054DC" w:rsidRDefault="006054DC" w:rsidP="006054DC">
      <w:pPr>
        <w:rPr>
          <w:sz w:val="20"/>
          <w:szCs w:val="20"/>
        </w:rPr>
      </w:pPr>
      <w:r w:rsidRPr="006054DC">
        <w:rPr>
          <w:sz w:val="20"/>
          <w:szCs w:val="20"/>
        </w:rPr>
        <w:t>Difference between state and country data -7.671916666666675</w:t>
      </w:r>
    </w:p>
    <w:p w14:paraId="1EEA65EF" w14:textId="77777777" w:rsidR="006054DC" w:rsidRPr="006054DC" w:rsidRDefault="006054DC" w:rsidP="006054DC">
      <w:pPr>
        <w:rPr>
          <w:sz w:val="20"/>
          <w:szCs w:val="20"/>
        </w:rPr>
      </w:pPr>
      <w:r w:rsidRPr="006054DC">
        <w:rPr>
          <w:sz w:val="20"/>
          <w:szCs w:val="20"/>
        </w:rPr>
        <w:t>Western Australia</w:t>
      </w:r>
    </w:p>
    <w:p w14:paraId="2155475C" w14:textId="77777777" w:rsidR="006054DC" w:rsidRPr="006054DC" w:rsidRDefault="006054DC" w:rsidP="006054DC">
      <w:pPr>
        <w:rPr>
          <w:sz w:val="20"/>
          <w:szCs w:val="20"/>
        </w:rPr>
      </w:pPr>
      <w:r w:rsidRPr="006054DC">
        <w:rPr>
          <w:sz w:val="20"/>
          <w:szCs w:val="20"/>
        </w:rPr>
        <w:t>Difference between state and country data 0.789166666666663</w:t>
      </w:r>
    </w:p>
    <w:p w14:paraId="5F9F5D7A" w14:textId="77777777" w:rsidR="006054DC" w:rsidRPr="006054DC" w:rsidRDefault="006054DC" w:rsidP="006054DC">
      <w:pPr>
        <w:rPr>
          <w:sz w:val="20"/>
          <w:szCs w:val="20"/>
        </w:rPr>
      </w:pPr>
      <w:r w:rsidRPr="006054DC">
        <w:rPr>
          <w:sz w:val="20"/>
          <w:szCs w:val="20"/>
        </w:rPr>
        <w:t>[87, 1393]</w:t>
      </w:r>
    </w:p>
    <w:p w14:paraId="7FD1EEFA" w14:textId="77777777" w:rsidR="006054DC" w:rsidRPr="006054DC" w:rsidRDefault="006054DC" w:rsidP="006054DC">
      <w:pPr>
        <w:rPr>
          <w:sz w:val="20"/>
          <w:szCs w:val="20"/>
        </w:rPr>
      </w:pPr>
      <w:r w:rsidRPr="006054DC">
        <w:rPr>
          <w:sz w:val="20"/>
          <w:szCs w:val="20"/>
        </w:rPr>
        <w:t>Australian Capital Territory</w:t>
      </w:r>
    </w:p>
    <w:p w14:paraId="33C9EEF9" w14:textId="77777777" w:rsidR="006054DC" w:rsidRPr="006054DC" w:rsidRDefault="006054DC" w:rsidP="006054DC">
      <w:pPr>
        <w:rPr>
          <w:sz w:val="20"/>
          <w:szCs w:val="20"/>
        </w:rPr>
      </w:pPr>
      <w:r w:rsidRPr="006054DC">
        <w:rPr>
          <w:sz w:val="20"/>
          <w:szCs w:val="20"/>
        </w:rPr>
        <w:t>Difference between state and country data -9.388833333333325</w:t>
      </w:r>
    </w:p>
    <w:p w14:paraId="64E18D90" w14:textId="77777777" w:rsidR="006054DC" w:rsidRPr="006054DC" w:rsidRDefault="006054DC" w:rsidP="006054DC">
      <w:pPr>
        <w:rPr>
          <w:sz w:val="20"/>
          <w:szCs w:val="20"/>
        </w:rPr>
      </w:pPr>
      <w:r w:rsidRPr="006054DC">
        <w:rPr>
          <w:sz w:val="20"/>
          <w:szCs w:val="20"/>
        </w:rPr>
        <w:t>New South Wales</w:t>
      </w:r>
    </w:p>
    <w:p w14:paraId="3C00B59D" w14:textId="77777777" w:rsidR="006054DC" w:rsidRPr="006054DC" w:rsidRDefault="006054DC" w:rsidP="006054DC">
      <w:pPr>
        <w:rPr>
          <w:sz w:val="20"/>
          <w:szCs w:val="20"/>
        </w:rPr>
      </w:pPr>
      <w:r w:rsidRPr="006054DC">
        <w:rPr>
          <w:sz w:val="20"/>
          <w:szCs w:val="20"/>
        </w:rPr>
        <w:t>Difference between state and country data -4.007583333333308</w:t>
      </w:r>
    </w:p>
    <w:p w14:paraId="02441BE2" w14:textId="77777777" w:rsidR="006054DC" w:rsidRPr="006054DC" w:rsidRDefault="006054DC" w:rsidP="006054DC">
      <w:pPr>
        <w:rPr>
          <w:sz w:val="20"/>
          <w:szCs w:val="20"/>
        </w:rPr>
      </w:pPr>
      <w:r w:rsidRPr="006054DC">
        <w:rPr>
          <w:sz w:val="20"/>
          <w:szCs w:val="20"/>
        </w:rPr>
        <w:t>Northern Territory</w:t>
      </w:r>
    </w:p>
    <w:p w14:paraId="09EE6A66" w14:textId="77777777" w:rsidR="006054DC" w:rsidRPr="006054DC" w:rsidRDefault="006054DC" w:rsidP="006054DC">
      <w:pPr>
        <w:rPr>
          <w:sz w:val="20"/>
          <w:szCs w:val="20"/>
        </w:rPr>
      </w:pPr>
      <w:r w:rsidRPr="006054DC">
        <w:rPr>
          <w:sz w:val="20"/>
          <w:szCs w:val="20"/>
        </w:rPr>
        <w:t>Difference between state and country data 2.752499999999987</w:t>
      </w:r>
    </w:p>
    <w:p w14:paraId="1A746E80" w14:textId="77777777" w:rsidR="006054DC" w:rsidRPr="006054DC" w:rsidRDefault="006054DC" w:rsidP="006054DC">
      <w:pPr>
        <w:rPr>
          <w:sz w:val="20"/>
          <w:szCs w:val="20"/>
        </w:rPr>
      </w:pPr>
      <w:r w:rsidRPr="006054DC">
        <w:rPr>
          <w:sz w:val="20"/>
          <w:szCs w:val="20"/>
        </w:rPr>
        <w:t>Queensland</w:t>
      </w:r>
    </w:p>
    <w:p w14:paraId="7FBFEBBE" w14:textId="77777777" w:rsidR="006054DC" w:rsidRPr="006054DC" w:rsidRDefault="006054DC" w:rsidP="006054DC">
      <w:pPr>
        <w:rPr>
          <w:sz w:val="20"/>
          <w:szCs w:val="20"/>
        </w:rPr>
      </w:pPr>
      <w:r w:rsidRPr="006054DC">
        <w:rPr>
          <w:sz w:val="20"/>
          <w:szCs w:val="20"/>
        </w:rPr>
        <w:t>Difference between state and country data 1.2240000000000073</w:t>
      </w:r>
    </w:p>
    <w:p w14:paraId="00C3E561" w14:textId="77777777" w:rsidR="006054DC" w:rsidRPr="006054DC" w:rsidRDefault="006054DC" w:rsidP="006054DC">
      <w:pPr>
        <w:rPr>
          <w:sz w:val="20"/>
          <w:szCs w:val="20"/>
        </w:rPr>
      </w:pPr>
      <w:r w:rsidRPr="006054DC">
        <w:rPr>
          <w:sz w:val="20"/>
          <w:szCs w:val="20"/>
        </w:rPr>
        <w:t>South Australia</w:t>
      </w:r>
    </w:p>
    <w:p w14:paraId="76437401" w14:textId="77777777" w:rsidR="006054DC" w:rsidRPr="006054DC" w:rsidRDefault="006054DC" w:rsidP="006054DC">
      <w:pPr>
        <w:rPr>
          <w:sz w:val="20"/>
          <w:szCs w:val="20"/>
        </w:rPr>
      </w:pPr>
      <w:r w:rsidRPr="006054DC">
        <w:rPr>
          <w:sz w:val="20"/>
          <w:szCs w:val="20"/>
        </w:rPr>
        <w:t>Difference between state and country data -2.281166666666678</w:t>
      </w:r>
    </w:p>
    <w:p w14:paraId="14C64C4B" w14:textId="77777777" w:rsidR="006054DC" w:rsidRPr="006054DC" w:rsidRDefault="006054DC" w:rsidP="006054DC">
      <w:pPr>
        <w:rPr>
          <w:sz w:val="20"/>
          <w:szCs w:val="20"/>
        </w:rPr>
      </w:pPr>
      <w:r w:rsidRPr="006054DC">
        <w:rPr>
          <w:sz w:val="20"/>
          <w:szCs w:val="20"/>
        </w:rPr>
        <w:t>Tasmania</w:t>
      </w:r>
    </w:p>
    <w:p w14:paraId="166996EA" w14:textId="77777777" w:rsidR="006054DC" w:rsidRPr="006054DC" w:rsidRDefault="006054DC" w:rsidP="006054DC">
      <w:pPr>
        <w:rPr>
          <w:sz w:val="20"/>
          <w:szCs w:val="20"/>
        </w:rPr>
      </w:pPr>
      <w:r w:rsidRPr="006054DC">
        <w:rPr>
          <w:sz w:val="20"/>
          <w:szCs w:val="20"/>
        </w:rPr>
        <w:t>Difference between state and country data -10.372249999999982</w:t>
      </w:r>
    </w:p>
    <w:p w14:paraId="6BCF554A" w14:textId="77777777" w:rsidR="006054DC" w:rsidRPr="006054DC" w:rsidRDefault="006054DC" w:rsidP="006054DC">
      <w:pPr>
        <w:rPr>
          <w:sz w:val="20"/>
          <w:szCs w:val="20"/>
        </w:rPr>
      </w:pPr>
      <w:r w:rsidRPr="006054DC">
        <w:rPr>
          <w:sz w:val="20"/>
          <w:szCs w:val="20"/>
        </w:rPr>
        <w:t>Victoria</w:t>
      </w:r>
    </w:p>
    <w:p w14:paraId="0C07E043" w14:textId="77777777" w:rsidR="006054DC" w:rsidRPr="006054DC" w:rsidRDefault="006054DC" w:rsidP="006054DC">
      <w:pPr>
        <w:rPr>
          <w:sz w:val="20"/>
          <w:szCs w:val="20"/>
        </w:rPr>
      </w:pPr>
      <w:r w:rsidRPr="006054DC">
        <w:rPr>
          <w:sz w:val="20"/>
          <w:szCs w:val="20"/>
        </w:rPr>
        <w:t>Difference between state and country data -7.189333333333323</w:t>
      </w:r>
    </w:p>
    <w:p w14:paraId="25331EDE" w14:textId="77777777" w:rsidR="006054DC" w:rsidRPr="006054DC" w:rsidRDefault="006054DC" w:rsidP="006054DC">
      <w:pPr>
        <w:rPr>
          <w:sz w:val="20"/>
          <w:szCs w:val="20"/>
        </w:rPr>
      </w:pPr>
      <w:r w:rsidRPr="006054DC">
        <w:rPr>
          <w:sz w:val="20"/>
          <w:szCs w:val="20"/>
        </w:rPr>
        <w:t>Western Australia</w:t>
      </w:r>
    </w:p>
    <w:p w14:paraId="3533EACA" w14:textId="77777777" w:rsidR="006054DC" w:rsidRPr="006054DC" w:rsidRDefault="006054DC" w:rsidP="006054DC">
      <w:pPr>
        <w:rPr>
          <w:sz w:val="20"/>
          <w:szCs w:val="20"/>
        </w:rPr>
      </w:pPr>
      <w:r w:rsidRPr="006054DC">
        <w:rPr>
          <w:sz w:val="20"/>
          <w:szCs w:val="20"/>
        </w:rPr>
        <w:t>Difference between state and country data 0.8452500000000178</w:t>
      </w:r>
    </w:p>
    <w:p w14:paraId="23C30D71" w14:textId="77777777" w:rsidR="006054DC" w:rsidRPr="006054DC" w:rsidRDefault="006054DC" w:rsidP="006054DC">
      <w:pPr>
        <w:rPr>
          <w:sz w:val="20"/>
          <w:szCs w:val="20"/>
        </w:rPr>
      </w:pPr>
      <w:r w:rsidRPr="006054DC">
        <w:rPr>
          <w:sz w:val="20"/>
          <w:szCs w:val="20"/>
        </w:rPr>
        <w:t>[88, 1409]</w:t>
      </w:r>
    </w:p>
    <w:p w14:paraId="0CE77B86" w14:textId="77777777" w:rsidR="006054DC" w:rsidRPr="006054DC" w:rsidRDefault="006054DC" w:rsidP="006054DC">
      <w:pPr>
        <w:rPr>
          <w:sz w:val="20"/>
          <w:szCs w:val="20"/>
        </w:rPr>
      </w:pPr>
      <w:r w:rsidRPr="006054DC">
        <w:rPr>
          <w:sz w:val="20"/>
          <w:szCs w:val="20"/>
        </w:rPr>
        <w:t>Australian Capital Territory</w:t>
      </w:r>
    </w:p>
    <w:p w14:paraId="277A847F" w14:textId="77777777" w:rsidR="006054DC" w:rsidRPr="006054DC" w:rsidRDefault="006054DC" w:rsidP="006054DC">
      <w:pPr>
        <w:rPr>
          <w:sz w:val="20"/>
          <w:szCs w:val="20"/>
        </w:rPr>
      </w:pPr>
      <w:r w:rsidRPr="006054DC">
        <w:rPr>
          <w:sz w:val="20"/>
          <w:szCs w:val="20"/>
        </w:rPr>
        <w:t>Difference between state and country data -9.676333333333341</w:t>
      </w:r>
    </w:p>
    <w:p w14:paraId="2239B42F" w14:textId="77777777" w:rsidR="006054DC" w:rsidRPr="006054DC" w:rsidRDefault="006054DC" w:rsidP="006054DC">
      <w:pPr>
        <w:rPr>
          <w:sz w:val="20"/>
          <w:szCs w:val="20"/>
        </w:rPr>
      </w:pPr>
      <w:r w:rsidRPr="006054DC">
        <w:rPr>
          <w:sz w:val="20"/>
          <w:szCs w:val="20"/>
        </w:rPr>
        <w:t>New South Wales</w:t>
      </w:r>
    </w:p>
    <w:p w14:paraId="1AC243D2" w14:textId="77777777" w:rsidR="006054DC" w:rsidRPr="006054DC" w:rsidRDefault="006054DC" w:rsidP="006054DC">
      <w:pPr>
        <w:rPr>
          <w:sz w:val="20"/>
          <w:szCs w:val="20"/>
        </w:rPr>
      </w:pPr>
      <w:r w:rsidRPr="006054DC">
        <w:rPr>
          <w:sz w:val="20"/>
          <w:szCs w:val="20"/>
        </w:rPr>
        <w:t>Difference between state and country data -3.9035833333333265</w:t>
      </w:r>
    </w:p>
    <w:p w14:paraId="29B0937A" w14:textId="77777777" w:rsidR="006054DC" w:rsidRPr="006054DC" w:rsidRDefault="006054DC" w:rsidP="006054DC">
      <w:pPr>
        <w:rPr>
          <w:sz w:val="20"/>
          <w:szCs w:val="20"/>
        </w:rPr>
      </w:pPr>
      <w:r w:rsidRPr="006054DC">
        <w:rPr>
          <w:sz w:val="20"/>
          <w:szCs w:val="20"/>
        </w:rPr>
        <w:t>Northern Territory</w:t>
      </w:r>
    </w:p>
    <w:p w14:paraId="76166E08" w14:textId="77777777" w:rsidR="006054DC" w:rsidRPr="006054DC" w:rsidRDefault="006054DC" w:rsidP="006054DC">
      <w:pPr>
        <w:rPr>
          <w:sz w:val="20"/>
          <w:szCs w:val="20"/>
        </w:rPr>
      </w:pPr>
      <w:r w:rsidRPr="006054DC">
        <w:rPr>
          <w:sz w:val="20"/>
          <w:szCs w:val="20"/>
        </w:rPr>
        <w:t>Difference between state and country data 2.663666666666675</w:t>
      </w:r>
    </w:p>
    <w:p w14:paraId="55882A62" w14:textId="77777777" w:rsidR="006054DC" w:rsidRPr="006054DC" w:rsidRDefault="006054DC" w:rsidP="006054DC">
      <w:pPr>
        <w:rPr>
          <w:sz w:val="20"/>
          <w:szCs w:val="20"/>
        </w:rPr>
      </w:pPr>
      <w:r w:rsidRPr="006054DC">
        <w:rPr>
          <w:sz w:val="20"/>
          <w:szCs w:val="20"/>
        </w:rPr>
        <w:t>Queensland</w:t>
      </w:r>
    </w:p>
    <w:p w14:paraId="63CEC6A5" w14:textId="77777777" w:rsidR="006054DC" w:rsidRPr="006054DC" w:rsidRDefault="006054DC" w:rsidP="006054DC">
      <w:pPr>
        <w:rPr>
          <w:sz w:val="20"/>
          <w:szCs w:val="20"/>
        </w:rPr>
      </w:pPr>
      <w:r w:rsidRPr="006054DC">
        <w:rPr>
          <w:sz w:val="20"/>
          <w:szCs w:val="20"/>
        </w:rPr>
        <w:t>Difference between state and country data 1.321666666666676</w:t>
      </w:r>
    </w:p>
    <w:p w14:paraId="0EA78801" w14:textId="77777777" w:rsidR="006054DC" w:rsidRPr="006054DC" w:rsidRDefault="006054DC" w:rsidP="006054DC">
      <w:pPr>
        <w:rPr>
          <w:sz w:val="20"/>
          <w:szCs w:val="20"/>
        </w:rPr>
      </w:pPr>
      <w:r w:rsidRPr="006054DC">
        <w:rPr>
          <w:sz w:val="20"/>
          <w:szCs w:val="20"/>
        </w:rPr>
        <w:t>South Australia</w:t>
      </w:r>
    </w:p>
    <w:p w14:paraId="4C193C98" w14:textId="77777777" w:rsidR="006054DC" w:rsidRPr="006054DC" w:rsidRDefault="006054DC" w:rsidP="006054DC">
      <w:pPr>
        <w:rPr>
          <w:sz w:val="20"/>
          <w:szCs w:val="20"/>
        </w:rPr>
      </w:pPr>
      <w:r w:rsidRPr="006054DC">
        <w:rPr>
          <w:sz w:val="20"/>
          <w:szCs w:val="20"/>
        </w:rPr>
        <w:t>Difference between state and country data -2.605916666666676</w:t>
      </w:r>
    </w:p>
    <w:p w14:paraId="7F366FD4" w14:textId="77777777" w:rsidR="006054DC" w:rsidRPr="006054DC" w:rsidRDefault="006054DC" w:rsidP="006054DC">
      <w:pPr>
        <w:rPr>
          <w:sz w:val="20"/>
          <w:szCs w:val="20"/>
        </w:rPr>
      </w:pPr>
      <w:r w:rsidRPr="006054DC">
        <w:rPr>
          <w:sz w:val="20"/>
          <w:szCs w:val="20"/>
        </w:rPr>
        <w:t>Tasmania</w:t>
      </w:r>
    </w:p>
    <w:p w14:paraId="666D0556" w14:textId="77777777" w:rsidR="006054DC" w:rsidRPr="006054DC" w:rsidRDefault="006054DC" w:rsidP="006054DC">
      <w:pPr>
        <w:rPr>
          <w:sz w:val="20"/>
          <w:szCs w:val="20"/>
        </w:rPr>
      </w:pPr>
      <w:r w:rsidRPr="006054DC">
        <w:rPr>
          <w:sz w:val="20"/>
          <w:szCs w:val="20"/>
        </w:rPr>
        <w:t>Difference between state and country data -10.976583333333323</w:t>
      </w:r>
    </w:p>
    <w:p w14:paraId="7F728EAD" w14:textId="77777777" w:rsidR="006054DC" w:rsidRPr="006054DC" w:rsidRDefault="006054DC" w:rsidP="006054DC">
      <w:pPr>
        <w:rPr>
          <w:sz w:val="20"/>
          <w:szCs w:val="20"/>
        </w:rPr>
      </w:pPr>
      <w:r w:rsidRPr="006054DC">
        <w:rPr>
          <w:sz w:val="20"/>
          <w:szCs w:val="20"/>
        </w:rPr>
        <w:t>Victoria</w:t>
      </w:r>
    </w:p>
    <w:p w14:paraId="68D88C44" w14:textId="77777777" w:rsidR="006054DC" w:rsidRPr="006054DC" w:rsidRDefault="006054DC" w:rsidP="006054DC">
      <w:pPr>
        <w:rPr>
          <w:sz w:val="20"/>
          <w:szCs w:val="20"/>
        </w:rPr>
      </w:pPr>
      <w:r w:rsidRPr="006054DC">
        <w:rPr>
          <w:sz w:val="20"/>
          <w:szCs w:val="20"/>
        </w:rPr>
        <w:t>Difference between state and country data -7.65383333333334</w:t>
      </w:r>
    </w:p>
    <w:p w14:paraId="5689EB7D" w14:textId="77777777" w:rsidR="006054DC" w:rsidRPr="006054DC" w:rsidRDefault="006054DC" w:rsidP="006054DC">
      <w:pPr>
        <w:rPr>
          <w:sz w:val="20"/>
          <w:szCs w:val="20"/>
        </w:rPr>
      </w:pPr>
      <w:r w:rsidRPr="006054DC">
        <w:rPr>
          <w:sz w:val="20"/>
          <w:szCs w:val="20"/>
        </w:rPr>
        <w:t>Western Australia</w:t>
      </w:r>
    </w:p>
    <w:p w14:paraId="041BEBA3" w14:textId="77777777" w:rsidR="006054DC" w:rsidRPr="006054DC" w:rsidRDefault="006054DC" w:rsidP="006054DC">
      <w:pPr>
        <w:rPr>
          <w:sz w:val="20"/>
          <w:szCs w:val="20"/>
        </w:rPr>
      </w:pPr>
      <w:r w:rsidRPr="006054DC">
        <w:rPr>
          <w:sz w:val="20"/>
          <w:szCs w:val="20"/>
        </w:rPr>
        <w:t>Difference between state and country data 0.9809166666666762</w:t>
      </w:r>
    </w:p>
    <w:p w14:paraId="3E2B7BCB" w14:textId="77777777" w:rsidR="006054DC" w:rsidRPr="006054DC" w:rsidRDefault="006054DC" w:rsidP="006054DC">
      <w:pPr>
        <w:rPr>
          <w:sz w:val="20"/>
          <w:szCs w:val="20"/>
        </w:rPr>
      </w:pPr>
      <w:r w:rsidRPr="006054DC">
        <w:rPr>
          <w:sz w:val="20"/>
          <w:szCs w:val="20"/>
        </w:rPr>
        <w:t>[89, 1425]</w:t>
      </w:r>
    </w:p>
    <w:p w14:paraId="253901B3" w14:textId="77777777" w:rsidR="006054DC" w:rsidRPr="006054DC" w:rsidRDefault="006054DC" w:rsidP="006054DC">
      <w:pPr>
        <w:rPr>
          <w:sz w:val="20"/>
          <w:szCs w:val="20"/>
        </w:rPr>
      </w:pPr>
      <w:r w:rsidRPr="006054DC">
        <w:rPr>
          <w:sz w:val="20"/>
          <w:szCs w:val="20"/>
        </w:rPr>
        <w:t>Australian Capital Territory</w:t>
      </w:r>
    </w:p>
    <w:p w14:paraId="1702F989" w14:textId="77777777" w:rsidR="006054DC" w:rsidRPr="006054DC" w:rsidRDefault="006054DC" w:rsidP="006054DC">
      <w:pPr>
        <w:rPr>
          <w:sz w:val="20"/>
          <w:szCs w:val="20"/>
        </w:rPr>
      </w:pPr>
      <w:r w:rsidRPr="006054DC">
        <w:rPr>
          <w:sz w:val="20"/>
          <w:szCs w:val="20"/>
        </w:rPr>
        <w:t>Difference between state and country data -9.992083333333332</w:t>
      </w:r>
    </w:p>
    <w:p w14:paraId="682BB783" w14:textId="77777777" w:rsidR="006054DC" w:rsidRPr="006054DC" w:rsidRDefault="006054DC" w:rsidP="006054DC">
      <w:pPr>
        <w:rPr>
          <w:sz w:val="20"/>
          <w:szCs w:val="20"/>
        </w:rPr>
      </w:pPr>
      <w:r w:rsidRPr="006054DC">
        <w:rPr>
          <w:sz w:val="20"/>
          <w:szCs w:val="20"/>
        </w:rPr>
        <w:t>New South Wales</w:t>
      </w:r>
    </w:p>
    <w:p w14:paraId="702C0603" w14:textId="77777777" w:rsidR="006054DC" w:rsidRPr="006054DC" w:rsidRDefault="006054DC" w:rsidP="006054DC">
      <w:pPr>
        <w:rPr>
          <w:sz w:val="20"/>
          <w:szCs w:val="20"/>
        </w:rPr>
      </w:pPr>
      <w:r w:rsidRPr="006054DC">
        <w:rPr>
          <w:sz w:val="20"/>
          <w:szCs w:val="20"/>
        </w:rPr>
        <w:t>Difference between state and country data -4.3601666666666645</w:t>
      </w:r>
    </w:p>
    <w:p w14:paraId="63EF90BB" w14:textId="77777777" w:rsidR="006054DC" w:rsidRPr="006054DC" w:rsidRDefault="006054DC" w:rsidP="006054DC">
      <w:pPr>
        <w:rPr>
          <w:sz w:val="20"/>
          <w:szCs w:val="20"/>
        </w:rPr>
      </w:pPr>
      <w:r w:rsidRPr="006054DC">
        <w:rPr>
          <w:sz w:val="20"/>
          <w:szCs w:val="20"/>
        </w:rPr>
        <w:t>Northern Territory</w:t>
      </w:r>
    </w:p>
    <w:p w14:paraId="7890487F" w14:textId="77777777" w:rsidR="006054DC" w:rsidRPr="006054DC" w:rsidRDefault="006054DC" w:rsidP="006054DC">
      <w:pPr>
        <w:rPr>
          <w:sz w:val="20"/>
          <w:szCs w:val="20"/>
        </w:rPr>
      </w:pPr>
      <w:r w:rsidRPr="006054DC">
        <w:rPr>
          <w:sz w:val="20"/>
          <w:szCs w:val="20"/>
        </w:rPr>
        <w:t>Difference between state and country data 2.894583333333344</w:t>
      </w:r>
    </w:p>
    <w:p w14:paraId="523A25EC" w14:textId="77777777" w:rsidR="006054DC" w:rsidRPr="006054DC" w:rsidRDefault="006054DC" w:rsidP="006054DC">
      <w:pPr>
        <w:rPr>
          <w:sz w:val="20"/>
          <w:szCs w:val="20"/>
        </w:rPr>
      </w:pPr>
      <w:r w:rsidRPr="006054DC">
        <w:rPr>
          <w:sz w:val="20"/>
          <w:szCs w:val="20"/>
        </w:rPr>
        <w:t>Queensland</w:t>
      </w:r>
    </w:p>
    <w:p w14:paraId="1BCDBD42" w14:textId="77777777" w:rsidR="006054DC" w:rsidRPr="006054DC" w:rsidRDefault="006054DC" w:rsidP="006054DC">
      <w:pPr>
        <w:rPr>
          <w:sz w:val="20"/>
          <w:szCs w:val="20"/>
        </w:rPr>
      </w:pPr>
      <w:r w:rsidRPr="006054DC">
        <w:rPr>
          <w:sz w:val="20"/>
          <w:szCs w:val="20"/>
        </w:rPr>
        <w:t>Difference between state and country data 0.970749999999974</w:t>
      </w:r>
    </w:p>
    <w:p w14:paraId="3EE23D61" w14:textId="77777777" w:rsidR="006054DC" w:rsidRPr="006054DC" w:rsidRDefault="006054DC" w:rsidP="006054DC">
      <w:pPr>
        <w:rPr>
          <w:sz w:val="20"/>
          <w:szCs w:val="20"/>
        </w:rPr>
      </w:pPr>
      <w:r w:rsidRPr="006054DC">
        <w:rPr>
          <w:sz w:val="20"/>
          <w:szCs w:val="20"/>
        </w:rPr>
        <w:t>South Australia</w:t>
      </w:r>
    </w:p>
    <w:p w14:paraId="0859991E" w14:textId="77777777" w:rsidR="006054DC" w:rsidRPr="006054DC" w:rsidRDefault="006054DC" w:rsidP="006054DC">
      <w:pPr>
        <w:rPr>
          <w:sz w:val="20"/>
          <w:szCs w:val="20"/>
        </w:rPr>
      </w:pPr>
      <w:r w:rsidRPr="006054DC">
        <w:rPr>
          <w:sz w:val="20"/>
          <w:szCs w:val="20"/>
        </w:rPr>
        <w:t>Difference between state and country data -2.4300833333333465</w:t>
      </w:r>
    </w:p>
    <w:p w14:paraId="7053D66F" w14:textId="77777777" w:rsidR="006054DC" w:rsidRPr="006054DC" w:rsidRDefault="006054DC" w:rsidP="006054DC">
      <w:pPr>
        <w:rPr>
          <w:sz w:val="20"/>
          <w:szCs w:val="20"/>
        </w:rPr>
      </w:pPr>
      <w:r w:rsidRPr="006054DC">
        <w:rPr>
          <w:sz w:val="20"/>
          <w:szCs w:val="20"/>
        </w:rPr>
        <w:t>Tasmania</w:t>
      </w:r>
    </w:p>
    <w:p w14:paraId="5B56458D" w14:textId="77777777" w:rsidR="006054DC" w:rsidRPr="006054DC" w:rsidRDefault="006054DC" w:rsidP="006054DC">
      <w:pPr>
        <w:rPr>
          <w:sz w:val="20"/>
          <w:szCs w:val="20"/>
        </w:rPr>
      </w:pPr>
      <w:r w:rsidRPr="006054DC">
        <w:rPr>
          <w:sz w:val="20"/>
          <w:szCs w:val="20"/>
        </w:rPr>
        <w:t>Difference between state and country data -10.700833333333334</w:t>
      </w:r>
    </w:p>
    <w:p w14:paraId="17B71B5A" w14:textId="77777777" w:rsidR="006054DC" w:rsidRPr="006054DC" w:rsidRDefault="006054DC" w:rsidP="006054DC">
      <w:pPr>
        <w:rPr>
          <w:sz w:val="20"/>
          <w:szCs w:val="20"/>
        </w:rPr>
      </w:pPr>
      <w:r w:rsidRPr="006054DC">
        <w:rPr>
          <w:sz w:val="20"/>
          <w:szCs w:val="20"/>
        </w:rPr>
        <w:t>Victoria</w:t>
      </w:r>
    </w:p>
    <w:p w14:paraId="66A0F91A" w14:textId="77777777" w:rsidR="006054DC" w:rsidRPr="006054DC" w:rsidRDefault="006054DC" w:rsidP="006054DC">
      <w:pPr>
        <w:rPr>
          <w:sz w:val="20"/>
          <w:szCs w:val="20"/>
        </w:rPr>
      </w:pPr>
      <w:r w:rsidRPr="006054DC">
        <w:rPr>
          <w:sz w:val="20"/>
          <w:szCs w:val="20"/>
        </w:rPr>
        <w:t>Difference between state and country data -7.556499999999996</w:t>
      </w:r>
    </w:p>
    <w:p w14:paraId="48813722" w14:textId="77777777" w:rsidR="006054DC" w:rsidRPr="006054DC" w:rsidRDefault="006054DC" w:rsidP="006054DC">
      <w:pPr>
        <w:rPr>
          <w:sz w:val="20"/>
          <w:szCs w:val="20"/>
        </w:rPr>
      </w:pPr>
      <w:r w:rsidRPr="006054DC">
        <w:rPr>
          <w:sz w:val="20"/>
          <w:szCs w:val="20"/>
        </w:rPr>
        <w:t>Western Australia</w:t>
      </w:r>
    </w:p>
    <w:p w14:paraId="202CE147" w14:textId="77777777" w:rsidR="006054DC" w:rsidRPr="006054DC" w:rsidRDefault="006054DC" w:rsidP="006054DC">
      <w:pPr>
        <w:rPr>
          <w:sz w:val="20"/>
          <w:szCs w:val="20"/>
        </w:rPr>
      </w:pPr>
      <w:r w:rsidRPr="006054DC">
        <w:rPr>
          <w:sz w:val="20"/>
          <w:szCs w:val="20"/>
        </w:rPr>
        <w:t>Difference between state and country data 1.1580000000000013</w:t>
      </w:r>
    </w:p>
    <w:p w14:paraId="74CB3708" w14:textId="77777777" w:rsidR="006054DC" w:rsidRPr="006054DC" w:rsidRDefault="006054DC" w:rsidP="006054DC">
      <w:pPr>
        <w:rPr>
          <w:sz w:val="20"/>
          <w:szCs w:val="20"/>
        </w:rPr>
      </w:pPr>
      <w:r w:rsidRPr="006054DC">
        <w:rPr>
          <w:sz w:val="20"/>
          <w:szCs w:val="20"/>
        </w:rPr>
        <w:t>[90, 1441]</w:t>
      </w:r>
    </w:p>
    <w:p w14:paraId="330B30BB" w14:textId="77777777" w:rsidR="006054DC" w:rsidRPr="006054DC" w:rsidRDefault="006054DC" w:rsidP="006054DC">
      <w:pPr>
        <w:rPr>
          <w:sz w:val="20"/>
          <w:szCs w:val="20"/>
        </w:rPr>
      </w:pPr>
      <w:r w:rsidRPr="006054DC">
        <w:rPr>
          <w:sz w:val="20"/>
          <w:szCs w:val="20"/>
        </w:rPr>
        <w:t>Australian Capital Territory</w:t>
      </w:r>
    </w:p>
    <w:p w14:paraId="4F595551" w14:textId="77777777" w:rsidR="006054DC" w:rsidRPr="006054DC" w:rsidRDefault="006054DC" w:rsidP="006054DC">
      <w:pPr>
        <w:rPr>
          <w:sz w:val="20"/>
          <w:szCs w:val="20"/>
        </w:rPr>
      </w:pPr>
      <w:r w:rsidRPr="006054DC">
        <w:rPr>
          <w:sz w:val="20"/>
          <w:szCs w:val="20"/>
        </w:rPr>
        <w:t>Difference between state and country data -10.014583333333308</w:t>
      </w:r>
    </w:p>
    <w:p w14:paraId="312AE708" w14:textId="77777777" w:rsidR="006054DC" w:rsidRPr="006054DC" w:rsidRDefault="006054DC" w:rsidP="006054DC">
      <w:pPr>
        <w:rPr>
          <w:sz w:val="20"/>
          <w:szCs w:val="20"/>
        </w:rPr>
      </w:pPr>
      <w:r w:rsidRPr="006054DC">
        <w:rPr>
          <w:sz w:val="20"/>
          <w:szCs w:val="20"/>
        </w:rPr>
        <w:t>New South Wales</w:t>
      </w:r>
    </w:p>
    <w:p w14:paraId="55EDF93E" w14:textId="77777777" w:rsidR="006054DC" w:rsidRPr="006054DC" w:rsidRDefault="006054DC" w:rsidP="006054DC">
      <w:pPr>
        <w:rPr>
          <w:sz w:val="20"/>
          <w:szCs w:val="20"/>
        </w:rPr>
      </w:pPr>
      <w:r w:rsidRPr="006054DC">
        <w:rPr>
          <w:sz w:val="20"/>
          <w:szCs w:val="20"/>
        </w:rPr>
        <w:t>Difference between state and country data -4.291083333333308</w:t>
      </w:r>
    </w:p>
    <w:p w14:paraId="257FA979" w14:textId="77777777" w:rsidR="006054DC" w:rsidRPr="006054DC" w:rsidRDefault="006054DC" w:rsidP="006054DC">
      <w:pPr>
        <w:rPr>
          <w:sz w:val="20"/>
          <w:szCs w:val="20"/>
        </w:rPr>
      </w:pPr>
      <w:r w:rsidRPr="006054DC">
        <w:rPr>
          <w:sz w:val="20"/>
          <w:szCs w:val="20"/>
        </w:rPr>
        <w:t>Northern Territory</w:t>
      </w:r>
    </w:p>
    <w:p w14:paraId="2D955AA7" w14:textId="77777777" w:rsidR="006054DC" w:rsidRPr="006054DC" w:rsidRDefault="006054DC" w:rsidP="006054DC">
      <w:pPr>
        <w:rPr>
          <w:sz w:val="20"/>
          <w:szCs w:val="20"/>
        </w:rPr>
      </w:pPr>
      <w:r w:rsidRPr="006054DC">
        <w:rPr>
          <w:sz w:val="20"/>
          <w:szCs w:val="20"/>
        </w:rPr>
        <w:t>Difference between state and country data 3.731833333333352</w:t>
      </w:r>
    </w:p>
    <w:p w14:paraId="55C38E63" w14:textId="77777777" w:rsidR="006054DC" w:rsidRPr="006054DC" w:rsidRDefault="006054DC" w:rsidP="006054DC">
      <w:pPr>
        <w:rPr>
          <w:sz w:val="20"/>
          <w:szCs w:val="20"/>
        </w:rPr>
      </w:pPr>
      <w:r w:rsidRPr="006054DC">
        <w:rPr>
          <w:sz w:val="20"/>
          <w:szCs w:val="20"/>
        </w:rPr>
        <w:t>Queensland</w:t>
      </w:r>
    </w:p>
    <w:p w14:paraId="4A3A3E03" w14:textId="77777777" w:rsidR="006054DC" w:rsidRPr="006054DC" w:rsidRDefault="006054DC" w:rsidP="006054DC">
      <w:pPr>
        <w:rPr>
          <w:sz w:val="20"/>
          <w:szCs w:val="20"/>
        </w:rPr>
      </w:pPr>
      <w:r w:rsidRPr="006054DC">
        <w:rPr>
          <w:sz w:val="20"/>
          <w:szCs w:val="20"/>
        </w:rPr>
        <w:t>Difference between state and country data 1.8529166666666832</w:t>
      </w:r>
    </w:p>
    <w:p w14:paraId="3769CEF5" w14:textId="77777777" w:rsidR="006054DC" w:rsidRPr="006054DC" w:rsidRDefault="006054DC" w:rsidP="006054DC">
      <w:pPr>
        <w:rPr>
          <w:sz w:val="20"/>
          <w:szCs w:val="20"/>
        </w:rPr>
      </w:pPr>
      <w:r w:rsidRPr="006054DC">
        <w:rPr>
          <w:sz w:val="20"/>
          <w:szCs w:val="20"/>
        </w:rPr>
        <w:t>South Australia</w:t>
      </w:r>
    </w:p>
    <w:p w14:paraId="71356CFC" w14:textId="77777777" w:rsidR="006054DC" w:rsidRPr="006054DC" w:rsidRDefault="006054DC" w:rsidP="006054DC">
      <w:pPr>
        <w:rPr>
          <w:sz w:val="20"/>
          <w:szCs w:val="20"/>
        </w:rPr>
      </w:pPr>
      <w:r w:rsidRPr="006054DC">
        <w:rPr>
          <w:sz w:val="20"/>
          <w:szCs w:val="20"/>
        </w:rPr>
        <w:t>Difference between state and country data -2.4689999999999728</w:t>
      </w:r>
    </w:p>
    <w:p w14:paraId="29A2F38A" w14:textId="77777777" w:rsidR="006054DC" w:rsidRPr="006054DC" w:rsidRDefault="006054DC" w:rsidP="006054DC">
      <w:pPr>
        <w:rPr>
          <w:sz w:val="20"/>
          <w:szCs w:val="20"/>
        </w:rPr>
      </w:pPr>
      <w:r w:rsidRPr="006054DC">
        <w:rPr>
          <w:sz w:val="20"/>
          <w:szCs w:val="20"/>
        </w:rPr>
        <w:t>Tasmania</w:t>
      </w:r>
    </w:p>
    <w:p w14:paraId="6B65AF80" w14:textId="77777777" w:rsidR="006054DC" w:rsidRPr="006054DC" w:rsidRDefault="006054DC" w:rsidP="006054DC">
      <w:pPr>
        <w:rPr>
          <w:sz w:val="20"/>
          <w:szCs w:val="20"/>
        </w:rPr>
      </w:pPr>
      <w:r w:rsidRPr="006054DC">
        <w:rPr>
          <w:sz w:val="20"/>
          <w:szCs w:val="20"/>
        </w:rPr>
        <w:t>Difference between state and country data -11.010333333333307</w:t>
      </w:r>
    </w:p>
    <w:p w14:paraId="370AAE72" w14:textId="77777777" w:rsidR="006054DC" w:rsidRPr="006054DC" w:rsidRDefault="006054DC" w:rsidP="006054DC">
      <w:pPr>
        <w:rPr>
          <w:sz w:val="20"/>
          <w:szCs w:val="20"/>
        </w:rPr>
      </w:pPr>
      <w:r w:rsidRPr="006054DC">
        <w:rPr>
          <w:sz w:val="20"/>
          <w:szCs w:val="20"/>
        </w:rPr>
        <w:t>Victoria</w:t>
      </w:r>
    </w:p>
    <w:p w14:paraId="2FD3294D" w14:textId="77777777" w:rsidR="006054DC" w:rsidRPr="006054DC" w:rsidRDefault="006054DC" w:rsidP="006054DC">
      <w:pPr>
        <w:rPr>
          <w:sz w:val="20"/>
          <w:szCs w:val="20"/>
        </w:rPr>
      </w:pPr>
      <w:r w:rsidRPr="006054DC">
        <w:rPr>
          <w:sz w:val="20"/>
          <w:szCs w:val="20"/>
        </w:rPr>
        <w:t>Difference between state and country data -7.571833333333309</w:t>
      </w:r>
    </w:p>
    <w:p w14:paraId="52E4394D" w14:textId="77777777" w:rsidR="006054DC" w:rsidRPr="006054DC" w:rsidRDefault="006054DC" w:rsidP="006054DC">
      <w:pPr>
        <w:rPr>
          <w:sz w:val="20"/>
          <w:szCs w:val="20"/>
        </w:rPr>
      </w:pPr>
      <w:r w:rsidRPr="006054DC">
        <w:rPr>
          <w:sz w:val="20"/>
          <w:szCs w:val="20"/>
        </w:rPr>
        <w:t>Western Australia</w:t>
      </w:r>
    </w:p>
    <w:p w14:paraId="18772002" w14:textId="77777777" w:rsidR="006054DC" w:rsidRPr="006054DC" w:rsidRDefault="006054DC" w:rsidP="006054DC">
      <w:pPr>
        <w:rPr>
          <w:sz w:val="20"/>
          <w:szCs w:val="20"/>
        </w:rPr>
      </w:pPr>
      <w:r w:rsidRPr="006054DC">
        <w:rPr>
          <w:sz w:val="20"/>
          <w:szCs w:val="20"/>
        </w:rPr>
        <w:t>Difference between state and country data 0.11466666666667891</w:t>
      </w:r>
    </w:p>
    <w:p w14:paraId="2D13A8D2" w14:textId="77777777" w:rsidR="006054DC" w:rsidRPr="006054DC" w:rsidRDefault="006054DC" w:rsidP="006054DC">
      <w:pPr>
        <w:rPr>
          <w:sz w:val="20"/>
          <w:szCs w:val="20"/>
        </w:rPr>
      </w:pPr>
      <w:r w:rsidRPr="006054DC">
        <w:rPr>
          <w:sz w:val="20"/>
          <w:szCs w:val="20"/>
        </w:rPr>
        <w:t>[91, 1457]</w:t>
      </w:r>
    </w:p>
    <w:p w14:paraId="66404DB0" w14:textId="77777777" w:rsidR="006054DC" w:rsidRPr="006054DC" w:rsidRDefault="006054DC" w:rsidP="006054DC">
      <w:pPr>
        <w:rPr>
          <w:sz w:val="20"/>
          <w:szCs w:val="20"/>
        </w:rPr>
      </w:pPr>
      <w:r w:rsidRPr="006054DC">
        <w:rPr>
          <w:sz w:val="20"/>
          <w:szCs w:val="20"/>
        </w:rPr>
        <w:t>Australian Capital Territory</w:t>
      </w:r>
    </w:p>
    <w:p w14:paraId="4BF14B21" w14:textId="77777777" w:rsidR="006054DC" w:rsidRPr="006054DC" w:rsidRDefault="006054DC" w:rsidP="006054DC">
      <w:pPr>
        <w:rPr>
          <w:sz w:val="20"/>
          <w:szCs w:val="20"/>
        </w:rPr>
      </w:pPr>
      <w:r w:rsidRPr="006054DC">
        <w:rPr>
          <w:sz w:val="20"/>
          <w:szCs w:val="20"/>
        </w:rPr>
        <w:t>Difference between state and country data -10.412499999999996</w:t>
      </w:r>
    </w:p>
    <w:p w14:paraId="02DC03F0" w14:textId="77777777" w:rsidR="006054DC" w:rsidRPr="006054DC" w:rsidRDefault="006054DC" w:rsidP="006054DC">
      <w:pPr>
        <w:rPr>
          <w:sz w:val="20"/>
          <w:szCs w:val="20"/>
        </w:rPr>
      </w:pPr>
      <w:r w:rsidRPr="006054DC">
        <w:rPr>
          <w:sz w:val="20"/>
          <w:szCs w:val="20"/>
        </w:rPr>
        <w:t>New South Wales</w:t>
      </w:r>
    </w:p>
    <w:p w14:paraId="4D8FC496" w14:textId="77777777" w:rsidR="006054DC" w:rsidRPr="006054DC" w:rsidRDefault="006054DC" w:rsidP="006054DC">
      <w:pPr>
        <w:rPr>
          <w:sz w:val="20"/>
          <w:szCs w:val="20"/>
        </w:rPr>
      </w:pPr>
      <w:r w:rsidRPr="006054DC">
        <w:rPr>
          <w:sz w:val="20"/>
          <w:szCs w:val="20"/>
        </w:rPr>
        <w:t>Difference between state and country data -4.642333333333362</w:t>
      </w:r>
    </w:p>
    <w:p w14:paraId="1F758364" w14:textId="77777777" w:rsidR="006054DC" w:rsidRPr="006054DC" w:rsidRDefault="006054DC" w:rsidP="006054DC">
      <w:pPr>
        <w:rPr>
          <w:sz w:val="20"/>
          <w:szCs w:val="20"/>
        </w:rPr>
      </w:pPr>
      <w:r w:rsidRPr="006054DC">
        <w:rPr>
          <w:sz w:val="20"/>
          <w:szCs w:val="20"/>
        </w:rPr>
        <w:t>Northern Territory</w:t>
      </w:r>
    </w:p>
    <w:p w14:paraId="7A3E5616" w14:textId="77777777" w:rsidR="006054DC" w:rsidRPr="006054DC" w:rsidRDefault="006054DC" w:rsidP="006054DC">
      <w:pPr>
        <w:rPr>
          <w:sz w:val="20"/>
          <w:szCs w:val="20"/>
        </w:rPr>
      </w:pPr>
      <w:r w:rsidRPr="006054DC">
        <w:rPr>
          <w:sz w:val="20"/>
          <w:szCs w:val="20"/>
        </w:rPr>
        <w:t>Difference between state and country data 3.423916666666674</w:t>
      </w:r>
    </w:p>
    <w:p w14:paraId="44798420" w14:textId="77777777" w:rsidR="006054DC" w:rsidRPr="006054DC" w:rsidRDefault="006054DC" w:rsidP="006054DC">
      <w:pPr>
        <w:rPr>
          <w:sz w:val="20"/>
          <w:szCs w:val="20"/>
        </w:rPr>
      </w:pPr>
      <w:r w:rsidRPr="006054DC">
        <w:rPr>
          <w:sz w:val="20"/>
          <w:szCs w:val="20"/>
        </w:rPr>
        <w:t>Queensland</w:t>
      </w:r>
    </w:p>
    <w:p w14:paraId="04CE9C51" w14:textId="77777777" w:rsidR="006054DC" w:rsidRPr="006054DC" w:rsidRDefault="006054DC" w:rsidP="006054DC">
      <w:pPr>
        <w:rPr>
          <w:sz w:val="20"/>
          <w:szCs w:val="20"/>
        </w:rPr>
      </w:pPr>
      <w:r w:rsidRPr="006054DC">
        <w:rPr>
          <w:sz w:val="20"/>
          <w:szCs w:val="20"/>
        </w:rPr>
        <w:t>Difference between state and country data 1.6270833333333208</w:t>
      </w:r>
    </w:p>
    <w:p w14:paraId="054F76FE" w14:textId="77777777" w:rsidR="006054DC" w:rsidRPr="006054DC" w:rsidRDefault="006054DC" w:rsidP="006054DC">
      <w:pPr>
        <w:rPr>
          <w:sz w:val="20"/>
          <w:szCs w:val="20"/>
        </w:rPr>
      </w:pPr>
      <w:r w:rsidRPr="006054DC">
        <w:rPr>
          <w:sz w:val="20"/>
          <w:szCs w:val="20"/>
        </w:rPr>
        <w:t>South Australia</w:t>
      </w:r>
    </w:p>
    <w:p w14:paraId="54949E27" w14:textId="77777777" w:rsidR="006054DC" w:rsidRPr="006054DC" w:rsidRDefault="006054DC" w:rsidP="006054DC">
      <w:pPr>
        <w:rPr>
          <w:sz w:val="20"/>
          <w:szCs w:val="20"/>
        </w:rPr>
      </w:pPr>
      <w:r w:rsidRPr="006054DC">
        <w:rPr>
          <w:sz w:val="20"/>
          <w:szCs w:val="20"/>
        </w:rPr>
        <w:t>Difference between state and country data -2.6982500000000016</w:t>
      </w:r>
    </w:p>
    <w:p w14:paraId="64841AA1" w14:textId="77777777" w:rsidR="006054DC" w:rsidRPr="006054DC" w:rsidRDefault="006054DC" w:rsidP="006054DC">
      <w:pPr>
        <w:rPr>
          <w:sz w:val="20"/>
          <w:szCs w:val="20"/>
        </w:rPr>
      </w:pPr>
      <w:r w:rsidRPr="006054DC">
        <w:rPr>
          <w:sz w:val="20"/>
          <w:szCs w:val="20"/>
        </w:rPr>
        <w:t>Tasmania</w:t>
      </w:r>
    </w:p>
    <w:p w14:paraId="3AFE71DF" w14:textId="77777777" w:rsidR="006054DC" w:rsidRPr="006054DC" w:rsidRDefault="006054DC" w:rsidP="006054DC">
      <w:pPr>
        <w:rPr>
          <w:sz w:val="20"/>
          <w:szCs w:val="20"/>
        </w:rPr>
      </w:pPr>
      <w:r w:rsidRPr="006054DC">
        <w:rPr>
          <w:sz w:val="20"/>
          <w:szCs w:val="20"/>
        </w:rPr>
        <w:t>Difference between state and country data -11.02683333333333</w:t>
      </w:r>
    </w:p>
    <w:p w14:paraId="4E635A9E" w14:textId="77777777" w:rsidR="006054DC" w:rsidRPr="006054DC" w:rsidRDefault="006054DC" w:rsidP="006054DC">
      <w:pPr>
        <w:rPr>
          <w:sz w:val="20"/>
          <w:szCs w:val="20"/>
        </w:rPr>
      </w:pPr>
      <w:r w:rsidRPr="006054DC">
        <w:rPr>
          <w:sz w:val="20"/>
          <w:szCs w:val="20"/>
        </w:rPr>
        <w:t>Victoria</w:t>
      </w:r>
    </w:p>
    <w:p w14:paraId="54983ABC" w14:textId="77777777" w:rsidR="006054DC" w:rsidRPr="006054DC" w:rsidRDefault="006054DC" w:rsidP="006054DC">
      <w:pPr>
        <w:rPr>
          <w:sz w:val="20"/>
          <w:szCs w:val="20"/>
        </w:rPr>
      </w:pPr>
      <w:r w:rsidRPr="006054DC">
        <w:rPr>
          <w:sz w:val="20"/>
          <w:szCs w:val="20"/>
        </w:rPr>
        <w:t>Difference between state and country data -7.96366666666667</w:t>
      </w:r>
    </w:p>
    <w:p w14:paraId="6F12283E" w14:textId="77777777" w:rsidR="006054DC" w:rsidRPr="006054DC" w:rsidRDefault="006054DC" w:rsidP="006054DC">
      <w:pPr>
        <w:rPr>
          <w:sz w:val="20"/>
          <w:szCs w:val="20"/>
        </w:rPr>
      </w:pPr>
      <w:r w:rsidRPr="006054DC">
        <w:rPr>
          <w:sz w:val="20"/>
          <w:szCs w:val="20"/>
        </w:rPr>
        <w:t>Western Australia</w:t>
      </w:r>
    </w:p>
    <w:p w14:paraId="269ECC95" w14:textId="77777777" w:rsidR="006054DC" w:rsidRPr="006054DC" w:rsidRDefault="006054DC" w:rsidP="006054DC">
      <w:pPr>
        <w:rPr>
          <w:sz w:val="20"/>
          <w:szCs w:val="20"/>
        </w:rPr>
      </w:pPr>
      <w:r w:rsidRPr="006054DC">
        <w:rPr>
          <w:sz w:val="20"/>
          <w:szCs w:val="20"/>
        </w:rPr>
        <w:t>Difference between state and country data 0.6712500000000077</w:t>
      </w:r>
    </w:p>
    <w:p w14:paraId="351B45EC" w14:textId="77777777" w:rsidR="006054DC" w:rsidRPr="006054DC" w:rsidRDefault="006054DC" w:rsidP="006054DC">
      <w:pPr>
        <w:rPr>
          <w:sz w:val="20"/>
          <w:szCs w:val="20"/>
        </w:rPr>
      </w:pPr>
      <w:r w:rsidRPr="006054DC">
        <w:rPr>
          <w:sz w:val="20"/>
          <w:szCs w:val="20"/>
        </w:rPr>
        <w:t>[92, 1473]</w:t>
      </w:r>
    </w:p>
    <w:p w14:paraId="725647BF" w14:textId="77777777" w:rsidR="006054DC" w:rsidRPr="006054DC" w:rsidRDefault="006054DC" w:rsidP="006054DC">
      <w:pPr>
        <w:rPr>
          <w:sz w:val="20"/>
          <w:szCs w:val="20"/>
        </w:rPr>
      </w:pPr>
      <w:r w:rsidRPr="006054DC">
        <w:rPr>
          <w:sz w:val="20"/>
          <w:szCs w:val="20"/>
        </w:rPr>
        <w:t>Australian Capital Territory</w:t>
      </w:r>
    </w:p>
    <w:p w14:paraId="730B627E" w14:textId="77777777" w:rsidR="006054DC" w:rsidRPr="006054DC" w:rsidRDefault="006054DC" w:rsidP="006054DC">
      <w:pPr>
        <w:rPr>
          <w:sz w:val="20"/>
          <w:szCs w:val="20"/>
        </w:rPr>
      </w:pPr>
      <w:r w:rsidRPr="006054DC">
        <w:rPr>
          <w:sz w:val="20"/>
          <w:szCs w:val="20"/>
        </w:rPr>
        <w:t>Difference between state and country data -10.060666666666673</w:t>
      </w:r>
    </w:p>
    <w:p w14:paraId="16CE8293" w14:textId="77777777" w:rsidR="006054DC" w:rsidRPr="006054DC" w:rsidRDefault="006054DC" w:rsidP="006054DC">
      <w:pPr>
        <w:rPr>
          <w:sz w:val="20"/>
          <w:szCs w:val="20"/>
        </w:rPr>
      </w:pPr>
      <w:r w:rsidRPr="006054DC">
        <w:rPr>
          <w:sz w:val="20"/>
          <w:szCs w:val="20"/>
        </w:rPr>
        <w:t>New South Wales</w:t>
      </w:r>
    </w:p>
    <w:p w14:paraId="0B73EC31" w14:textId="77777777" w:rsidR="006054DC" w:rsidRPr="006054DC" w:rsidRDefault="006054DC" w:rsidP="006054DC">
      <w:pPr>
        <w:rPr>
          <w:sz w:val="20"/>
          <w:szCs w:val="20"/>
        </w:rPr>
      </w:pPr>
      <w:r w:rsidRPr="006054DC">
        <w:rPr>
          <w:sz w:val="20"/>
          <w:szCs w:val="20"/>
        </w:rPr>
        <w:t>Difference between state and country data -4.271833333333333</w:t>
      </w:r>
    </w:p>
    <w:p w14:paraId="7938BC69" w14:textId="77777777" w:rsidR="006054DC" w:rsidRPr="006054DC" w:rsidRDefault="006054DC" w:rsidP="006054DC">
      <w:pPr>
        <w:rPr>
          <w:sz w:val="20"/>
          <w:szCs w:val="20"/>
        </w:rPr>
      </w:pPr>
      <w:r w:rsidRPr="006054DC">
        <w:rPr>
          <w:sz w:val="20"/>
          <w:szCs w:val="20"/>
        </w:rPr>
        <w:t>Northern Territory</w:t>
      </w:r>
    </w:p>
    <w:p w14:paraId="10A0F338" w14:textId="77777777" w:rsidR="006054DC" w:rsidRPr="006054DC" w:rsidRDefault="006054DC" w:rsidP="006054DC">
      <w:pPr>
        <w:rPr>
          <w:sz w:val="20"/>
          <w:szCs w:val="20"/>
        </w:rPr>
      </w:pPr>
      <w:r w:rsidRPr="006054DC">
        <w:rPr>
          <w:sz w:val="20"/>
          <w:szCs w:val="20"/>
        </w:rPr>
        <w:t>Difference between state and country data 2.8548333333333353</w:t>
      </w:r>
    </w:p>
    <w:p w14:paraId="099F748D" w14:textId="77777777" w:rsidR="006054DC" w:rsidRPr="006054DC" w:rsidRDefault="006054DC" w:rsidP="006054DC">
      <w:pPr>
        <w:rPr>
          <w:sz w:val="20"/>
          <w:szCs w:val="20"/>
        </w:rPr>
      </w:pPr>
      <w:r w:rsidRPr="006054DC">
        <w:rPr>
          <w:sz w:val="20"/>
          <w:szCs w:val="20"/>
        </w:rPr>
        <w:t>Queensland</w:t>
      </w:r>
    </w:p>
    <w:p w14:paraId="45470A75" w14:textId="77777777" w:rsidR="006054DC" w:rsidRPr="006054DC" w:rsidRDefault="006054DC" w:rsidP="006054DC">
      <w:pPr>
        <w:rPr>
          <w:sz w:val="20"/>
          <w:szCs w:val="20"/>
        </w:rPr>
      </w:pPr>
      <w:r w:rsidRPr="006054DC">
        <w:rPr>
          <w:sz w:val="20"/>
          <w:szCs w:val="20"/>
        </w:rPr>
        <w:t>Difference between state and country data 1.3077500000000128</w:t>
      </w:r>
    </w:p>
    <w:p w14:paraId="5168FE0C" w14:textId="77777777" w:rsidR="006054DC" w:rsidRPr="006054DC" w:rsidRDefault="006054DC" w:rsidP="006054DC">
      <w:pPr>
        <w:rPr>
          <w:sz w:val="20"/>
          <w:szCs w:val="20"/>
        </w:rPr>
      </w:pPr>
      <w:r w:rsidRPr="006054DC">
        <w:rPr>
          <w:sz w:val="20"/>
          <w:szCs w:val="20"/>
        </w:rPr>
        <w:t>South Australia</w:t>
      </w:r>
    </w:p>
    <w:p w14:paraId="43E70081" w14:textId="77777777" w:rsidR="006054DC" w:rsidRPr="006054DC" w:rsidRDefault="006054DC" w:rsidP="006054DC">
      <w:pPr>
        <w:rPr>
          <w:sz w:val="20"/>
          <w:szCs w:val="20"/>
        </w:rPr>
      </w:pPr>
      <w:r w:rsidRPr="006054DC">
        <w:rPr>
          <w:sz w:val="20"/>
          <w:szCs w:val="20"/>
        </w:rPr>
        <w:t>Difference between state and country data -2.51016666666667</w:t>
      </w:r>
    </w:p>
    <w:p w14:paraId="100B2F28" w14:textId="77777777" w:rsidR="006054DC" w:rsidRPr="006054DC" w:rsidRDefault="006054DC" w:rsidP="006054DC">
      <w:pPr>
        <w:rPr>
          <w:sz w:val="20"/>
          <w:szCs w:val="20"/>
        </w:rPr>
      </w:pPr>
      <w:r w:rsidRPr="006054DC">
        <w:rPr>
          <w:sz w:val="20"/>
          <w:szCs w:val="20"/>
        </w:rPr>
        <w:t>Tasmania</w:t>
      </w:r>
    </w:p>
    <w:p w14:paraId="181CC04A" w14:textId="77777777" w:rsidR="006054DC" w:rsidRPr="006054DC" w:rsidRDefault="006054DC" w:rsidP="006054DC">
      <w:pPr>
        <w:rPr>
          <w:sz w:val="20"/>
          <w:szCs w:val="20"/>
        </w:rPr>
      </w:pPr>
      <w:r w:rsidRPr="006054DC">
        <w:rPr>
          <w:sz w:val="20"/>
          <w:szCs w:val="20"/>
        </w:rPr>
        <w:t>Difference between state and country data -11.052666666666655</w:t>
      </w:r>
    </w:p>
    <w:p w14:paraId="2209978C" w14:textId="77777777" w:rsidR="006054DC" w:rsidRPr="006054DC" w:rsidRDefault="006054DC" w:rsidP="006054DC">
      <w:pPr>
        <w:rPr>
          <w:sz w:val="20"/>
          <w:szCs w:val="20"/>
        </w:rPr>
      </w:pPr>
      <w:r w:rsidRPr="006054DC">
        <w:rPr>
          <w:sz w:val="20"/>
          <w:szCs w:val="20"/>
        </w:rPr>
        <w:t>Victoria</w:t>
      </w:r>
    </w:p>
    <w:p w14:paraId="6507A655" w14:textId="77777777" w:rsidR="006054DC" w:rsidRPr="006054DC" w:rsidRDefault="006054DC" w:rsidP="006054DC">
      <w:pPr>
        <w:rPr>
          <w:sz w:val="20"/>
          <w:szCs w:val="20"/>
        </w:rPr>
      </w:pPr>
      <w:r w:rsidRPr="006054DC">
        <w:rPr>
          <w:sz w:val="20"/>
          <w:szCs w:val="20"/>
        </w:rPr>
        <w:t>Difference between state and country data -7.824416666666654</w:t>
      </w:r>
    </w:p>
    <w:p w14:paraId="7184E7DD" w14:textId="77777777" w:rsidR="006054DC" w:rsidRPr="006054DC" w:rsidRDefault="006054DC" w:rsidP="006054DC">
      <w:pPr>
        <w:rPr>
          <w:sz w:val="20"/>
          <w:szCs w:val="20"/>
        </w:rPr>
      </w:pPr>
      <w:r w:rsidRPr="006054DC">
        <w:rPr>
          <w:sz w:val="20"/>
          <w:szCs w:val="20"/>
        </w:rPr>
        <w:t>Western Australia</w:t>
      </w:r>
    </w:p>
    <w:p w14:paraId="12BFF316" w14:textId="77777777" w:rsidR="006054DC" w:rsidRPr="006054DC" w:rsidRDefault="006054DC" w:rsidP="006054DC">
      <w:pPr>
        <w:rPr>
          <w:sz w:val="20"/>
          <w:szCs w:val="20"/>
        </w:rPr>
      </w:pPr>
      <w:r w:rsidRPr="006054DC">
        <w:rPr>
          <w:sz w:val="20"/>
          <w:szCs w:val="20"/>
        </w:rPr>
        <w:t>Difference between state and country data 0.9864166666666598</w:t>
      </w:r>
    </w:p>
    <w:p w14:paraId="68DD58C0" w14:textId="77777777" w:rsidR="006054DC" w:rsidRPr="006054DC" w:rsidRDefault="006054DC" w:rsidP="006054DC">
      <w:pPr>
        <w:rPr>
          <w:sz w:val="20"/>
          <w:szCs w:val="20"/>
        </w:rPr>
      </w:pPr>
      <w:r w:rsidRPr="006054DC">
        <w:rPr>
          <w:sz w:val="20"/>
          <w:szCs w:val="20"/>
        </w:rPr>
        <w:t>[93, 1489]</w:t>
      </w:r>
    </w:p>
    <w:p w14:paraId="0EA29BB7" w14:textId="77777777" w:rsidR="006054DC" w:rsidRPr="006054DC" w:rsidRDefault="006054DC" w:rsidP="006054DC">
      <w:pPr>
        <w:rPr>
          <w:sz w:val="20"/>
          <w:szCs w:val="20"/>
        </w:rPr>
      </w:pPr>
      <w:r w:rsidRPr="006054DC">
        <w:rPr>
          <w:sz w:val="20"/>
          <w:szCs w:val="20"/>
        </w:rPr>
        <w:t>Australian Capital Territory</w:t>
      </w:r>
    </w:p>
    <w:p w14:paraId="0F3C666B" w14:textId="77777777" w:rsidR="006054DC" w:rsidRPr="006054DC" w:rsidRDefault="006054DC" w:rsidP="006054DC">
      <w:pPr>
        <w:rPr>
          <w:sz w:val="20"/>
          <w:szCs w:val="20"/>
        </w:rPr>
      </w:pPr>
      <w:r w:rsidRPr="006054DC">
        <w:rPr>
          <w:sz w:val="20"/>
          <w:szCs w:val="20"/>
        </w:rPr>
        <w:t>Difference between state and country data -10.233583333333344</w:t>
      </w:r>
    </w:p>
    <w:p w14:paraId="1B31CD6C" w14:textId="77777777" w:rsidR="006054DC" w:rsidRPr="006054DC" w:rsidRDefault="006054DC" w:rsidP="006054DC">
      <w:pPr>
        <w:rPr>
          <w:sz w:val="20"/>
          <w:szCs w:val="20"/>
        </w:rPr>
      </w:pPr>
      <w:r w:rsidRPr="006054DC">
        <w:rPr>
          <w:sz w:val="20"/>
          <w:szCs w:val="20"/>
        </w:rPr>
        <w:t>New South Wales</w:t>
      </w:r>
    </w:p>
    <w:p w14:paraId="60A264B3" w14:textId="77777777" w:rsidR="006054DC" w:rsidRPr="006054DC" w:rsidRDefault="006054DC" w:rsidP="006054DC">
      <w:pPr>
        <w:rPr>
          <w:sz w:val="20"/>
          <w:szCs w:val="20"/>
        </w:rPr>
      </w:pPr>
      <w:r w:rsidRPr="006054DC">
        <w:rPr>
          <w:sz w:val="20"/>
          <w:szCs w:val="20"/>
        </w:rPr>
        <w:t>Difference between state and country data -4.384750000000011</w:t>
      </w:r>
    </w:p>
    <w:p w14:paraId="50FE1745" w14:textId="77777777" w:rsidR="006054DC" w:rsidRPr="006054DC" w:rsidRDefault="006054DC" w:rsidP="006054DC">
      <w:pPr>
        <w:rPr>
          <w:sz w:val="20"/>
          <w:szCs w:val="20"/>
        </w:rPr>
      </w:pPr>
      <w:r w:rsidRPr="006054DC">
        <w:rPr>
          <w:sz w:val="20"/>
          <w:szCs w:val="20"/>
        </w:rPr>
        <w:t>Northern Territory</w:t>
      </w:r>
    </w:p>
    <w:p w14:paraId="3ECF8FA7" w14:textId="77777777" w:rsidR="006054DC" w:rsidRPr="006054DC" w:rsidRDefault="006054DC" w:rsidP="006054DC">
      <w:pPr>
        <w:rPr>
          <w:sz w:val="20"/>
          <w:szCs w:val="20"/>
        </w:rPr>
      </w:pPr>
      <w:r w:rsidRPr="006054DC">
        <w:rPr>
          <w:sz w:val="20"/>
          <w:szCs w:val="20"/>
        </w:rPr>
        <w:t>Difference between state and country data 3.0464166666666728</w:t>
      </w:r>
    </w:p>
    <w:p w14:paraId="3BC6CE7D" w14:textId="77777777" w:rsidR="006054DC" w:rsidRPr="006054DC" w:rsidRDefault="006054DC" w:rsidP="006054DC">
      <w:pPr>
        <w:rPr>
          <w:sz w:val="20"/>
          <w:szCs w:val="20"/>
        </w:rPr>
      </w:pPr>
      <w:r w:rsidRPr="006054DC">
        <w:rPr>
          <w:sz w:val="20"/>
          <w:szCs w:val="20"/>
        </w:rPr>
        <w:t>Queensland</w:t>
      </w:r>
    </w:p>
    <w:p w14:paraId="54EC5C90" w14:textId="77777777" w:rsidR="006054DC" w:rsidRPr="006054DC" w:rsidRDefault="006054DC" w:rsidP="006054DC">
      <w:pPr>
        <w:rPr>
          <w:sz w:val="20"/>
          <w:szCs w:val="20"/>
        </w:rPr>
      </w:pPr>
      <w:r w:rsidRPr="006054DC">
        <w:rPr>
          <w:sz w:val="20"/>
          <w:szCs w:val="20"/>
        </w:rPr>
        <w:t>Difference between state and country data 1.582166666666673</w:t>
      </w:r>
    </w:p>
    <w:p w14:paraId="0AA7E146" w14:textId="77777777" w:rsidR="006054DC" w:rsidRPr="006054DC" w:rsidRDefault="006054DC" w:rsidP="006054DC">
      <w:pPr>
        <w:rPr>
          <w:sz w:val="20"/>
          <w:szCs w:val="20"/>
        </w:rPr>
      </w:pPr>
      <w:r w:rsidRPr="006054DC">
        <w:rPr>
          <w:sz w:val="20"/>
          <w:szCs w:val="20"/>
        </w:rPr>
        <w:t>South Australia</w:t>
      </w:r>
    </w:p>
    <w:p w14:paraId="6579EF8D" w14:textId="77777777" w:rsidR="006054DC" w:rsidRPr="006054DC" w:rsidRDefault="006054DC" w:rsidP="006054DC">
      <w:pPr>
        <w:rPr>
          <w:sz w:val="20"/>
          <w:szCs w:val="20"/>
        </w:rPr>
      </w:pPr>
      <w:r w:rsidRPr="006054DC">
        <w:rPr>
          <w:sz w:val="20"/>
          <w:szCs w:val="20"/>
        </w:rPr>
        <w:t>Difference between state and country data -2.7250000000000085</w:t>
      </w:r>
    </w:p>
    <w:p w14:paraId="11E7EC1C" w14:textId="77777777" w:rsidR="006054DC" w:rsidRPr="006054DC" w:rsidRDefault="006054DC" w:rsidP="006054DC">
      <w:pPr>
        <w:rPr>
          <w:sz w:val="20"/>
          <w:szCs w:val="20"/>
        </w:rPr>
      </w:pPr>
      <w:r w:rsidRPr="006054DC">
        <w:rPr>
          <w:sz w:val="20"/>
          <w:szCs w:val="20"/>
        </w:rPr>
        <w:t>Tasmania</w:t>
      </w:r>
    </w:p>
    <w:p w14:paraId="0959B9A1" w14:textId="77777777" w:rsidR="006054DC" w:rsidRPr="006054DC" w:rsidRDefault="006054DC" w:rsidP="006054DC">
      <w:pPr>
        <w:rPr>
          <w:sz w:val="20"/>
          <w:szCs w:val="20"/>
        </w:rPr>
      </w:pPr>
      <w:r w:rsidRPr="006054DC">
        <w:rPr>
          <w:sz w:val="20"/>
          <w:szCs w:val="20"/>
        </w:rPr>
        <w:t>Difference between state and country data -11.211749999999993</w:t>
      </w:r>
    </w:p>
    <w:p w14:paraId="52330597" w14:textId="77777777" w:rsidR="006054DC" w:rsidRPr="006054DC" w:rsidRDefault="006054DC" w:rsidP="006054DC">
      <w:pPr>
        <w:rPr>
          <w:sz w:val="20"/>
          <w:szCs w:val="20"/>
        </w:rPr>
      </w:pPr>
      <w:r w:rsidRPr="006054DC">
        <w:rPr>
          <w:sz w:val="20"/>
          <w:szCs w:val="20"/>
        </w:rPr>
        <w:t>Victoria</w:t>
      </w:r>
    </w:p>
    <w:p w14:paraId="0A6A633A" w14:textId="77777777" w:rsidR="006054DC" w:rsidRPr="006054DC" w:rsidRDefault="006054DC" w:rsidP="006054DC">
      <w:pPr>
        <w:rPr>
          <w:sz w:val="20"/>
          <w:szCs w:val="20"/>
        </w:rPr>
      </w:pPr>
      <w:r w:rsidRPr="006054DC">
        <w:rPr>
          <w:sz w:val="20"/>
          <w:szCs w:val="20"/>
        </w:rPr>
        <w:t>Difference between state and country data -7.942416666666677</w:t>
      </w:r>
    </w:p>
    <w:p w14:paraId="2E6D54BB" w14:textId="77777777" w:rsidR="006054DC" w:rsidRPr="006054DC" w:rsidRDefault="006054DC" w:rsidP="006054DC">
      <w:pPr>
        <w:rPr>
          <w:sz w:val="20"/>
          <w:szCs w:val="20"/>
        </w:rPr>
      </w:pPr>
      <w:r w:rsidRPr="006054DC">
        <w:rPr>
          <w:sz w:val="20"/>
          <w:szCs w:val="20"/>
        </w:rPr>
        <w:t>Western Australia</w:t>
      </w:r>
    </w:p>
    <w:p w14:paraId="3358474D" w14:textId="77777777" w:rsidR="006054DC" w:rsidRPr="006054DC" w:rsidRDefault="006054DC" w:rsidP="006054DC">
      <w:pPr>
        <w:rPr>
          <w:sz w:val="20"/>
          <w:szCs w:val="20"/>
        </w:rPr>
      </w:pPr>
      <w:r w:rsidRPr="006054DC">
        <w:rPr>
          <w:sz w:val="20"/>
          <w:szCs w:val="20"/>
        </w:rPr>
        <w:t>Difference between state and country data 0.8340833333333393</w:t>
      </w:r>
    </w:p>
    <w:p w14:paraId="5CB425BE" w14:textId="77777777" w:rsidR="006054DC" w:rsidRPr="006054DC" w:rsidRDefault="006054DC" w:rsidP="006054DC">
      <w:pPr>
        <w:rPr>
          <w:sz w:val="20"/>
          <w:szCs w:val="20"/>
        </w:rPr>
      </w:pPr>
      <w:r w:rsidRPr="006054DC">
        <w:rPr>
          <w:sz w:val="20"/>
          <w:szCs w:val="20"/>
        </w:rPr>
        <w:t>[94, 1505]</w:t>
      </w:r>
    </w:p>
    <w:p w14:paraId="0618E2E3" w14:textId="77777777" w:rsidR="006054DC" w:rsidRPr="006054DC" w:rsidRDefault="006054DC" w:rsidP="006054DC">
      <w:pPr>
        <w:rPr>
          <w:sz w:val="20"/>
          <w:szCs w:val="20"/>
        </w:rPr>
      </w:pPr>
      <w:r w:rsidRPr="006054DC">
        <w:rPr>
          <w:sz w:val="20"/>
          <w:szCs w:val="20"/>
        </w:rPr>
        <w:t>Australian Capital Territory</w:t>
      </w:r>
    </w:p>
    <w:p w14:paraId="03C4D16C" w14:textId="77777777" w:rsidR="006054DC" w:rsidRPr="006054DC" w:rsidRDefault="006054DC" w:rsidP="006054DC">
      <w:pPr>
        <w:rPr>
          <w:sz w:val="20"/>
          <w:szCs w:val="20"/>
        </w:rPr>
      </w:pPr>
      <w:r w:rsidRPr="006054DC">
        <w:rPr>
          <w:sz w:val="20"/>
          <w:szCs w:val="20"/>
        </w:rPr>
        <w:t>Difference between state and country data -9.776666666666673</w:t>
      </w:r>
    </w:p>
    <w:p w14:paraId="30A2BD21" w14:textId="77777777" w:rsidR="006054DC" w:rsidRPr="006054DC" w:rsidRDefault="006054DC" w:rsidP="006054DC">
      <w:pPr>
        <w:rPr>
          <w:sz w:val="20"/>
          <w:szCs w:val="20"/>
        </w:rPr>
      </w:pPr>
      <w:r w:rsidRPr="006054DC">
        <w:rPr>
          <w:sz w:val="20"/>
          <w:szCs w:val="20"/>
        </w:rPr>
        <w:t>New South Wales</w:t>
      </w:r>
    </w:p>
    <w:p w14:paraId="6E3E6ADC" w14:textId="77777777" w:rsidR="006054DC" w:rsidRPr="006054DC" w:rsidRDefault="006054DC" w:rsidP="006054DC">
      <w:pPr>
        <w:rPr>
          <w:sz w:val="20"/>
          <w:szCs w:val="20"/>
        </w:rPr>
      </w:pPr>
      <w:r w:rsidRPr="006054DC">
        <w:rPr>
          <w:sz w:val="20"/>
          <w:szCs w:val="20"/>
        </w:rPr>
        <w:t>Difference between state and country data -4.044916666666641</w:t>
      </w:r>
    </w:p>
    <w:p w14:paraId="6B966BE3" w14:textId="77777777" w:rsidR="006054DC" w:rsidRPr="006054DC" w:rsidRDefault="006054DC" w:rsidP="006054DC">
      <w:pPr>
        <w:rPr>
          <w:sz w:val="20"/>
          <w:szCs w:val="20"/>
        </w:rPr>
      </w:pPr>
      <w:r w:rsidRPr="006054DC">
        <w:rPr>
          <w:sz w:val="20"/>
          <w:szCs w:val="20"/>
        </w:rPr>
        <w:t>Northern Territory</w:t>
      </w:r>
    </w:p>
    <w:p w14:paraId="04B5C7F3" w14:textId="77777777" w:rsidR="006054DC" w:rsidRPr="006054DC" w:rsidRDefault="006054DC" w:rsidP="006054DC">
      <w:pPr>
        <w:rPr>
          <w:sz w:val="20"/>
          <w:szCs w:val="20"/>
        </w:rPr>
      </w:pPr>
      <w:r w:rsidRPr="006054DC">
        <w:rPr>
          <w:sz w:val="20"/>
          <w:szCs w:val="20"/>
        </w:rPr>
        <w:t>Difference between state and country data 2.916583333333339</w:t>
      </w:r>
    </w:p>
    <w:p w14:paraId="4CC458B8" w14:textId="77777777" w:rsidR="006054DC" w:rsidRPr="006054DC" w:rsidRDefault="006054DC" w:rsidP="006054DC">
      <w:pPr>
        <w:rPr>
          <w:sz w:val="20"/>
          <w:szCs w:val="20"/>
        </w:rPr>
      </w:pPr>
      <w:r w:rsidRPr="006054DC">
        <w:rPr>
          <w:sz w:val="20"/>
          <w:szCs w:val="20"/>
        </w:rPr>
        <w:t>Queensland</w:t>
      </w:r>
    </w:p>
    <w:p w14:paraId="238C6177" w14:textId="77777777" w:rsidR="006054DC" w:rsidRPr="006054DC" w:rsidRDefault="006054DC" w:rsidP="006054DC">
      <w:pPr>
        <w:rPr>
          <w:sz w:val="20"/>
          <w:szCs w:val="20"/>
        </w:rPr>
      </w:pPr>
      <w:r w:rsidRPr="006054DC">
        <w:rPr>
          <w:sz w:val="20"/>
          <w:szCs w:val="20"/>
        </w:rPr>
        <w:t>Difference between state and country data 1.5705833333333565</w:t>
      </w:r>
    </w:p>
    <w:p w14:paraId="5B83C4CE" w14:textId="77777777" w:rsidR="006054DC" w:rsidRPr="006054DC" w:rsidRDefault="006054DC" w:rsidP="006054DC">
      <w:pPr>
        <w:rPr>
          <w:sz w:val="20"/>
          <w:szCs w:val="20"/>
        </w:rPr>
      </w:pPr>
      <w:r w:rsidRPr="006054DC">
        <w:rPr>
          <w:sz w:val="20"/>
          <w:szCs w:val="20"/>
        </w:rPr>
        <w:t>South Australia</w:t>
      </w:r>
    </w:p>
    <w:p w14:paraId="692203FA" w14:textId="77777777" w:rsidR="006054DC" w:rsidRPr="006054DC" w:rsidRDefault="006054DC" w:rsidP="006054DC">
      <w:pPr>
        <w:rPr>
          <w:sz w:val="20"/>
          <w:szCs w:val="20"/>
        </w:rPr>
      </w:pPr>
      <w:r w:rsidRPr="006054DC">
        <w:rPr>
          <w:sz w:val="20"/>
          <w:szCs w:val="20"/>
        </w:rPr>
        <w:t>Difference between state and country data -2.6423333333333154</w:t>
      </w:r>
    </w:p>
    <w:p w14:paraId="58FF724C" w14:textId="77777777" w:rsidR="006054DC" w:rsidRPr="006054DC" w:rsidRDefault="006054DC" w:rsidP="006054DC">
      <w:pPr>
        <w:rPr>
          <w:sz w:val="20"/>
          <w:szCs w:val="20"/>
        </w:rPr>
      </w:pPr>
      <w:r w:rsidRPr="006054DC">
        <w:rPr>
          <w:sz w:val="20"/>
          <w:szCs w:val="20"/>
        </w:rPr>
        <w:t>Tasmania</w:t>
      </w:r>
    </w:p>
    <w:p w14:paraId="5AD0BDB3" w14:textId="77777777" w:rsidR="006054DC" w:rsidRPr="006054DC" w:rsidRDefault="006054DC" w:rsidP="006054DC">
      <w:pPr>
        <w:rPr>
          <w:sz w:val="20"/>
          <w:szCs w:val="20"/>
        </w:rPr>
      </w:pPr>
      <w:r w:rsidRPr="006054DC">
        <w:rPr>
          <w:sz w:val="20"/>
          <w:szCs w:val="20"/>
        </w:rPr>
        <w:t>Difference between state and country data -11.078249999999983</w:t>
      </w:r>
    </w:p>
    <w:p w14:paraId="150A720B" w14:textId="77777777" w:rsidR="006054DC" w:rsidRPr="006054DC" w:rsidRDefault="006054DC" w:rsidP="006054DC">
      <w:pPr>
        <w:rPr>
          <w:sz w:val="20"/>
          <w:szCs w:val="20"/>
        </w:rPr>
      </w:pPr>
      <w:r w:rsidRPr="006054DC">
        <w:rPr>
          <w:sz w:val="20"/>
          <w:szCs w:val="20"/>
        </w:rPr>
        <w:t>Victoria</w:t>
      </w:r>
    </w:p>
    <w:p w14:paraId="4CC5C6B1" w14:textId="77777777" w:rsidR="006054DC" w:rsidRPr="006054DC" w:rsidRDefault="006054DC" w:rsidP="006054DC">
      <w:pPr>
        <w:rPr>
          <w:sz w:val="20"/>
          <w:szCs w:val="20"/>
        </w:rPr>
      </w:pPr>
      <w:r w:rsidRPr="006054DC">
        <w:rPr>
          <w:sz w:val="20"/>
          <w:szCs w:val="20"/>
        </w:rPr>
        <w:t>Difference between state and country data -7.884333333333316</w:t>
      </w:r>
    </w:p>
    <w:p w14:paraId="5A646511" w14:textId="77777777" w:rsidR="006054DC" w:rsidRPr="006054DC" w:rsidRDefault="006054DC" w:rsidP="006054DC">
      <w:pPr>
        <w:rPr>
          <w:sz w:val="20"/>
          <w:szCs w:val="20"/>
        </w:rPr>
      </w:pPr>
      <w:r w:rsidRPr="006054DC">
        <w:rPr>
          <w:sz w:val="20"/>
          <w:szCs w:val="20"/>
        </w:rPr>
        <w:t>Western Australia</w:t>
      </w:r>
    </w:p>
    <w:p w14:paraId="5886252D" w14:textId="77777777" w:rsidR="006054DC" w:rsidRPr="006054DC" w:rsidRDefault="006054DC" w:rsidP="006054DC">
      <w:pPr>
        <w:rPr>
          <w:sz w:val="20"/>
          <w:szCs w:val="20"/>
        </w:rPr>
      </w:pPr>
      <w:r w:rsidRPr="006054DC">
        <w:rPr>
          <w:sz w:val="20"/>
          <w:szCs w:val="20"/>
        </w:rPr>
        <w:t>Difference between state and country data 0.7610000000000099</w:t>
      </w:r>
    </w:p>
    <w:p w14:paraId="2D4D0DAF" w14:textId="77777777" w:rsidR="006054DC" w:rsidRPr="006054DC" w:rsidRDefault="006054DC" w:rsidP="006054DC">
      <w:pPr>
        <w:rPr>
          <w:sz w:val="20"/>
          <w:szCs w:val="20"/>
        </w:rPr>
      </w:pPr>
      <w:r w:rsidRPr="006054DC">
        <w:rPr>
          <w:sz w:val="20"/>
          <w:szCs w:val="20"/>
        </w:rPr>
        <w:t>[95, 1521]</w:t>
      </w:r>
    </w:p>
    <w:p w14:paraId="0012C05B" w14:textId="77777777" w:rsidR="006054DC" w:rsidRPr="006054DC" w:rsidRDefault="006054DC" w:rsidP="006054DC">
      <w:pPr>
        <w:rPr>
          <w:sz w:val="20"/>
          <w:szCs w:val="20"/>
        </w:rPr>
      </w:pPr>
      <w:r w:rsidRPr="006054DC">
        <w:rPr>
          <w:sz w:val="20"/>
          <w:szCs w:val="20"/>
        </w:rPr>
        <w:t>Australian Capital Territory</w:t>
      </w:r>
    </w:p>
    <w:p w14:paraId="6A6A0500" w14:textId="77777777" w:rsidR="006054DC" w:rsidRPr="006054DC" w:rsidRDefault="006054DC" w:rsidP="006054DC">
      <w:pPr>
        <w:rPr>
          <w:sz w:val="20"/>
          <w:szCs w:val="20"/>
        </w:rPr>
      </w:pPr>
      <w:r w:rsidRPr="006054DC">
        <w:rPr>
          <w:sz w:val="20"/>
          <w:szCs w:val="20"/>
        </w:rPr>
        <w:t>Difference between state and country data -9.97191666666666</w:t>
      </w:r>
    </w:p>
    <w:p w14:paraId="004EB5B6" w14:textId="77777777" w:rsidR="006054DC" w:rsidRPr="006054DC" w:rsidRDefault="006054DC" w:rsidP="006054DC">
      <w:pPr>
        <w:rPr>
          <w:sz w:val="20"/>
          <w:szCs w:val="20"/>
        </w:rPr>
      </w:pPr>
      <w:r w:rsidRPr="006054DC">
        <w:rPr>
          <w:sz w:val="20"/>
          <w:szCs w:val="20"/>
        </w:rPr>
        <w:t>New South Wales</w:t>
      </w:r>
    </w:p>
    <w:p w14:paraId="669DA6A9" w14:textId="77777777" w:rsidR="006054DC" w:rsidRPr="006054DC" w:rsidRDefault="006054DC" w:rsidP="006054DC">
      <w:pPr>
        <w:rPr>
          <w:sz w:val="20"/>
          <w:szCs w:val="20"/>
        </w:rPr>
      </w:pPr>
      <w:r w:rsidRPr="006054DC">
        <w:rPr>
          <w:sz w:val="20"/>
          <w:szCs w:val="20"/>
        </w:rPr>
        <w:t>Difference between state and country data -4.530833333333323</w:t>
      </w:r>
    </w:p>
    <w:p w14:paraId="490F8D4B" w14:textId="77777777" w:rsidR="006054DC" w:rsidRPr="006054DC" w:rsidRDefault="006054DC" w:rsidP="006054DC">
      <w:pPr>
        <w:rPr>
          <w:sz w:val="20"/>
          <w:szCs w:val="20"/>
        </w:rPr>
      </w:pPr>
      <w:r w:rsidRPr="006054DC">
        <w:rPr>
          <w:sz w:val="20"/>
          <w:szCs w:val="20"/>
        </w:rPr>
        <w:t>Northern Territory</w:t>
      </w:r>
    </w:p>
    <w:p w14:paraId="74AC4DAF" w14:textId="77777777" w:rsidR="006054DC" w:rsidRPr="006054DC" w:rsidRDefault="006054DC" w:rsidP="006054DC">
      <w:pPr>
        <w:rPr>
          <w:sz w:val="20"/>
          <w:szCs w:val="20"/>
        </w:rPr>
      </w:pPr>
      <w:r w:rsidRPr="006054DC">
        <w:rPr>
          <w:sz w:val="20"/>
          <w:szCs w:val="20"/>
        </w:rPr>
        <w:t>Difference between state and country data 3.346583333333353</w:t>
      </w:r>
    </w:p>
    <w:p w14:paraId="112D31CE" w14:textId="77777777" w:rsidR="006054DC" w:rsidRPr="006054DC" w:rsidRDefault="006054DC" w:rsidP="006054DC">
      <w:pPr>
        <w:rPr>
          <w:sz w:val="20"/>
          <w:szCs w:val="20"/>
        </w:rPr>
      </w:pPr>
      <w:r w:rsidRPr="006054DC">
        <w:rPr>
          <w:sz w:val="20"/>
          <w:szCs w:val="20"/>
        </w:rPr>
        <w:t>Queensland</w:t>
      </w:r>
    </w:p>
    <w:p w14:paraId="0DDC6FA6" w14:textId="77777777" w:rsidR="006054DC" w:rsidRPr="006054DC" w:rsidRDefault="006054DC" w:rsidP="006054DC">
      <w:pPr>
        <w:rPr>
          <w:sz w:val="20"/>
          <w:szCs w:val="20"/>
        </w:rPr>
      </w:pPr>
      <w:r w:rsidRPr="006054DC">
        <w:rPr>
          <w:sz w:val="20"/>
          <w:szCs w:val="20"/>
        </w:rPr>
        <w:t>Difference between state and country data 1.3887500000000124</w:t>
      </w:r>
    </w:p>
    <w:p w14:paraId="5CB3F58A" w14:textId="77777777" w:rsidR="006054DC" w:rsidRPr="006054DC" w:rsidRDefault="006054DC" w:rsidP="006054DC">
      <w:pPr>
        <w:rPr>
          <w:sz w:val="20"/>
          <w:szCs w:val="20"/>
        </w:rPr>
      </w:pPr>
      <w:r w:rsidRPr="006054DC">
        <w:rPr>
          <w:sz w:val="20"/>
          <w:szCs w:val="20"/>
        </w:rPr>
        <w:t>South Australia</w:t>
      </w:r>
    </w:p>
    <w:p w14:paraId="7EDF9ED9" w14:textId="77777777" w:rsidR="006054DC" w:rsidRPr="006054DC" w:rsidRDefault="006054DC" w:rsidP="006054DC">
      <w:pPr>
        <w:rPr>
          <w:sz w:val="20"/>
          <w:szCs w:val="20"/>
        </w:rPr>
      </w:pPr>
      <w:r w:rsidRPr="006054DC">
        <w:rPr>
          <w:sz w:val="20"/>
          <w:szCs w:val="20"/>
        </w:rPr>
        <w:t>Difference between state and country data -2.3824166666666677</w:t>
      </w:r>
    </w:p>
    <w:p w14:paraId="63DDE45D" w14:textId="77777777" w:rsidR="006054DC" w:rsidRPr="006054DC" w:rsidRDefault="006054DC" w:rsidP="006054DC">
      <w:pPr>
        <w:rPr>
          <w:sz w:val="20"/>
          <w:szCs w:val="20"/>
        </w:rPr>
      </w:pPr>
      <w:r w:rsidRPr="006054DC">
        <w:rPr>
          <w:sz w:val="20"/>
          <w:szCs w:val="20"/>
        </w:rPr>
        <w:t>Tasmania</w:t>
      </w:r>
    </w:p>
    <w:p w14:paraId="528EB573" w14:textId="77777777" w:rsidR="006054DC" w:rsidRPr="006054DC" w:rsidRDefault="006054DC" w:rsidP="006054DC">
      <w:pPr>
        <w:rPr>
          <w:sz w:val="20"/>
          <w:szCs w:val="20"/>
        </w:rPr>
      </w:pPr>
      <w:r w:rsidRPr="006054DC">
        <w:rPr>
          <w:sz w:val="20"/>
          <w:szCs w:val="20"/>
        </w:rPr>
        <w:t>Difference between state and country data -10.455333333333334</w:t>
      </w:r>
    </w:p>
    <w:p w14:paraId="47D3EBAC" w14:textId="77777777" w:rsidR="006054DC" w:rsidRPr="006054DC" w:rsidRDefault="006054DC" w:rsidP="006054DC">
      <w:pPr>
        <w:rPr>
          <w:sz w:val="20"/>
          <w:szCs w:val="20"/>
        </w:rPr>
      </w:pPr>
      <w:r w:rsidRPr="006054DC">
        <w:rPr>
          <w:sz w:val="20"/>
          <w:szCs w:val="20"/>
        </w:rPr>
        <w:t>Victoria</w:t>
      </w:r>
    </w:p>
    <w:p w14:paraId="2804F8BB" w14:textId="77777777" w:rsidR="006054DC" w:rsidRPr="006054DC" w:rsidRDefault="006054DC" w:rsidP="006054DC">
      <w:pPr>
        <w:rPr>
          <w:sz w:val="20"/>
          <w:szCs w:val="20"/>
        </w:rPr>
      </w:pPr>
      <w:r w:rsidRPr="006054DC">
        <w:rPr>
          <w:sz w:val="20"/>
          <w:szCs w:val="20"/>
        </w:rPr>
        <w:t>Difference between state and country data -7.502166666666659</w:t>
      </w:r>
    </w:p>
    <w:p w14:paraId="61C6F034" w14:textId="77777777" w:rsidR="006054DC" w:rsidRPr="006054DC" w:rsidRDefault="006054DC" w:rsidP="006054DC">
      <w:pPr>
        <w:rPr>
          <w:sz w:val="20"/>
          <w:szCs w:val="20"/>
        </w:rPr>
      </w:pPr>
      <w:r w:rsidRPr="006054DC">
        <w:rPr>
          <w:sz w:val="20"/>
          <w:szCs w:val="20"/>
        </w:rPr>
        <w:t>Western Australia</w:t>
      </w:r>
    </w:p>
    <w:p w14:paraId="27F9E5AA" w14:textId="77777777" w:rsidR="006054DC" w:rsidRPr="006054DC" w:rsidRDefault="006054DC" w:rsidP="006054DC">
      <w:pPr>
        <w:rPr>
          <w:sz w:val="20"/>
          <w:szCs w:val="20"/>
        </w:rPr>
      </w:pPr>
      <w:r w:rsidRPr="006054DC">
        <w:rPr>
          <w:sz w:val="20"/>
          <w:szCs w:val="20"/>
        </w:rPr>
        <w:t>Difference between state and country data 0.6564166666666758</w:t>
      </w:r>
    </w:p>
    <w:p w14:paraId="38EC7E61" w14:textId="77777777" w:rsidR="006054DC" w:rsidRPr="006054DC" w:rsidRDefault="006054DC" w:rsidP="006054DC">
      <w:pPr>
        <w:rPr>
          <w:sz w:val="20"/>
          <w:szCs w:val="20"/>
        </w:rPr>
      </w:pPr>
      <w:r w:rsidRPr="006054DC">
        <w:rPr>
          <w:sz w:val="20"/>
          <w:szCs w:val="20"/>
        </w:rPr>
        <w:t>[96, 1537]</w:t>
      </w:r>
    </w:p>
    <w:p w14:paraId="63B91DFC" w14:textId="77777777" w:rsidR="006054DC" w:rsidRPr="006054DC" w:rsidRDefault="006054DC" w:rsidP="006054DC">
      <w:pPr>
        <w:rPr>
          <w:sz w:val="20"/>
          <w:szCs w:val="20"/>
        </w:rPr>
      </w:pPr>
      <w:r w:rsidRPr="006054DC">
        <w:rPr>
          <w:sz w:val="20"/>
          <w:szCs w:val="20"/>
        </w:rPr>
        <w:t>Australian Capital Territory</w:t>
      </w:r>
    </w:p>
    <w:p w14:paraId="4FC04914" w14:textId="77777777" w:rsidR="006054DC" w:rsidRPr="006054DC" w:rsidRDefault="006054DC" w:rsidP="006054DC">
      <w:pPr>
        <w:rPr>
          <w:sz w:val="20"/>
          <w:szCs w:val="20"/>
        </w:rPr>
      </w:pPr>
      <w:r w:rsidRPr="006054DC">
        <w:rPr>
          <w:sz w:val="20"/>
          <w:szCs w:val="20"/>
        </w:rPr>
        <w:t>Difference between state and country data -10.510999999999994</w:t>
      </w:r>
    </w:p>
    <w:p w14:paraId="1EC059C3" w14:textId="77777777" w:rsidR="006054DC" w:rsidRPr="006054DC" w:rsidRDefault="006054DC" w:rsidP="006054DC">
      <w:pPr>
        <w:rPr>
          <w:sz w:val="20"/>
          <w:szCs w:val="20"/>
        </w:rPr>
      </w:pPr>
      <w:r w:rsidRPr="006054DC">
        <w:rPr>
          <w:sz w:val="20"/>
          <w:szCs w:val="20"/>
        </w:rPr>
        <w:t>New South Wales</w:t>
      </w:r>
    </w:p>
    <w:p w14:paraId="54404AFB" w14:textId="77777777" w:rsidR="006054DC" w:rsidRPr="006054DC" w:rsidRDefault="006054DC" w:rsidP="006054DC">
      <w:pPr>
        <w:rPr>
          <w:sz w:val="20"/>
          <w:szCs w:val="20"/>
        </w:rPr>
      </w:pPr>
      <w:r w:rsidRPr="006054DC">
        <w:rPr>
          <w:sz w:val="20"/>
          <w:szCs w:val="20"/>
        </w:rPr>
        <w:t>Difference between state and country data -4.66608333333334</w:t>
      </w:r>
    </w:p>
    <w:p w14:paraId="4189616A" w14:textId="77777777" w:rsidR="006054DC" w:rsidRPr="006054DC" w:rsidRDefault="006054DC" w:rsidP="006054DC">
      <w:pPr>
        <w:rPr>
          <w:sz w:val="20"/>
          <w:szCs w:val="20"/>
        </w:rPr>
      </w:pPr>
      <w:r w:rsidRPr="006054DC">
        <w:rPr>
          <w:sz w:val="20"/>
          <w:szCs w:val="20"/>
        </w:rPr>
        <w:t>Northern Territory</w:t>
      </w:r>
    </w:p>
    <w:p w14:paraId="4E6AFE5E" w14:textId="77777777" w:rsidR="006054DC" w:rsidRPr="006054DC" w:rsidRDefault="006054DC" w:rsidP="006054DC">
      <w:pPr>
        <w:rPr>
          <w:sz w:val="20"/>
          <w:szCs w:val="20"/>
        </w:rPr>
      </w:pPr>
      <w:r w:rsidRPr="006054DC">
        <w:rPr>
          <w:sz w:val="20"/>
          <w:szCs w:val="20"/>
        </w:rPr>
        <w:t>Difference between state and country data 3.1621666666666606</w:t>
      </w:r>
    </w:p>
    <w:p w14:paraId="79AD3456" w14:textId="77777777" w:rsidR="006054DC" w:rsidRPr="006054DC" w:rsidRDefault="006054DC" w:rsidP="006054DC">
      <w:pPr>
        <w:rPr>
          <w:sz w:val="20"/>
          <w:szCs w:val="20"/>
        </w:rPr>
      </w:pPr>
      <w:r w:rsidRPr="006054DC">
        <w:rPr>
          <w:sz w:val="20"/>
          <w:szCs w:val="20"/>
        </w:rPr>
        <w:t>Queensland</w:t>
      </w:r>
    </w:p>
    <w:p w14:paraId="04BDBF6E" w14:textId="77777777" w:rsidR="006054DC" w:rsidRPr="006054DC" w:rsidRDefault="006054DC" w:rsidP="006054DC">
      <w:pPr>
        <w:rPr>
          <w:sz w:val="20"/>
          <w:szCs w:val="20"/>
        </w:rPr>
      </w:pPr>
      <w:r w:rsidRPr="006054DC">
        <w:rPr>
          <w:sz w:val="20"/>
          <w:szCs w:val="20"/>
        </w:rPr>
        <w:t>Difference between state and country data 1.6049999999999969</w:t>
      </w:r>
    </w:p>
    <w:p w14:paraId="7E659FEC" w14:textId="77777777" w:rsidR="006054DC" w:rsidRPr="006054DC" w:rsidRDefault="006054DC" w:rsidP="006054DC">
      <w:pPr>
        <w:rPr>
          <w:sz w:val="20"/>
          <w:szCs w:val="20"/>
        </w:rPr>
      </w:pPr>
      <w:r w:rsidRPr="006054DC">
        <w:rPr>
          <w:sz w:val="20"/>
          <w:szCs w:val="20"/>
        </w:rPr>
        <w:t>South Australia</w:t>
      </w:r>
    </w:p>
    <w:p w14:paraId="1BB50D15" w14:textId="77777777" w:rsidR="006054DC" w:rsidRPr="006054DC" w:rsidRDefault="006054DC" w:rsidP="006054DC">
      <w:pPr>
        <w:rPr>
          <w:sz w:val="20"/>
          <w:szCs w:val="20"/>
        </w:rPr>
      </w:pPr>
      <w:r w:rsidRPr="006054DC">
        <w:rPr>
          <w:sz w:val="20"/>
          <w:szCs w:val="20"/>
        </w:rPr>
        <w:t>Difference between state and country data -2.619333333333355</w:t>
      </w:r>
    </w:p>
    <w:p w14:paraId="0BC3AB22" w14:textId="77777777" w:rsidR="006054DC" w:rsidRPr="006054DC" w:rsidRDefault="006054DC" w:rsidP="006054DC">
      <w:pPr>
        <w:rPr>
          <w:sz w:val="20"/>
          <w:szCs w:val="20"/>
        </w:rPr>
      </w:pPr>
      <w:r w:rsidRPr="006054DC">
        <w:rPr>
          <w:sz w:val="20"/>
          <w:szCs w:val="20"/>
        </w:rPr>
        <w:t>Tasmania</w:t>
      </w:r>
    </w:p>
    <w:p w14:paraId="6C88FC48" w14:textId="77777777" w:rsidR="006054DC" w:rsidRPr="006054DC" w:rsidRDefault="006054DC" w:rsidP="006054DC">
      <w:pPr>
        <w:rPr>
          <w:sz w:val="20"/>
          <w:szCs w:val="20"/>
        </w:rPr>
      </w:pPr>
      <w:r w:rsidRPr="006054DC">
        <w:rPr>
          <w:sz w:val="20"/>
          <w:szCs w:val="20"/>
        </w:rPr>
        <w:t>Difference between state and country data -11.017749999999996</w:t>
      </w:r>
    </w:p>
    <w:p w14:paraId="5E435A8E" w14:textId="77777777" w:rsidR="006054DC" w:rsidRPr="006054DC" w:rsidRDefault="006054DC" w:rsidP="006054DC">
      <w:pPr>
        <w:rPr>
          <w:sz w:val="20"/>
          <w:szCs w:val="20"/>
        </w:rPr>
      </w:pPr>
      <w:r w:rsidRPr="006054DC">
        <w:rPr>
          <w:sz w:val="20"/>
          <w:szCs w:val="20"/>
        </w:rPr>
        <w:t>Victoria</w:t>
      </w:r>
    </w:p>
    <w:p w14:paraId="58F5D1ED" w14:textId="77777777" w:rsidR="006054DC" w:rsidRPr="006054DC" w:rsidRDefault="006054DC" w:rsidP="006054DC">
      <w:pPr>
        <w:rPr>
          <w:sz w:val="20"/>
          <w:szCs w:val="20"/>
        </w:rPr>
      </w:pPr>
      <w:r w:rsidRPr="006054DC">
        <w:rPr>
          <w:sz w:val="20"/>
          <w:szCs w:val="20"/>
        </w:rPr>
        <w:t>Difference between state and country data -7.997666666666662</w:t>
      </w:r>
    </w:p>
    <w:p w14:paraId="698350DB" w14:textId="77777777" w:rsidR="006054DC" w:rsidRPr="006054DC" w:rsidRDefault="006054DC" w:rsidP="006054DC">
      <w:pPr>
        <w:rPr>
          <w:sz w:val="20"/>
          <w:szCs w:val="20"/>
        </w:rPr>
      </w:pPr>
      <w:r w:rsidRPr="006054DC">
        <w:rPr>
          <w:sz w:val="20"/>
          <w:szCs w:val="20"/>
        </w:rPr>
        <w:t>Western Australia</w:t>
      </w:r>
    </w:p>
    <w:p w14:paraId="6DC1C0A4" w14:textId="77777777" w:rsidR="006054DC" w:rsidRPr="006054DC" w:rsidRDefault="006054DC" w:rsidP="006054DC">
      <w:pPr>
        <w:rPr>
          <w:sz w:val="20"/>
          <w:szCs w:val="20"/>
        </w:rPr>
      </w:pPr>
      <w:r w:rsidRPr="006054DC">
        <w:rPr>
          <w:sz w:val="20"/>
          <w:szCs w:val="20"/>
        </w:rPr>
        <w:t>Difference between state and country data 0.8047499999999808</w:t>
      </w:r>
    </w:p>
    <w:p w14:paraId="3D0840AD" w14:textId="77777777" w:rsidR="006054DC" w:rsidRPr="006054DC" w:rsidRDefault="006054DC" w:rsidP="006054DC">
      <w:pPr>
        <w:rPr>
          <w:sz w:val="20"/>
          <w:szCs w:val="20"/>
        </w:rPr>
      </w:pPr>
      <w:r w:rsidRPr="006054DC">
        <w:rPr>
          <w:sz w:val="20"/>
          <w:szCs w:val="20"/>
        </w:rPr>
        <w:t>[97, 1553]</w:t>
      </w:r>
    </w:p>
    <w:p w14:paraId="00A5F24F" w14:textId="77777777" w:rsidR="006054DC" w:rsidRPr="006054DC" w:rsidRDefault="006054DC" w:rsidP="006054DC">
      <w:pPr>
        <w:rPr>
          <w:sz w:val="20"/>
          <w:szCs w:val="20"/>
        </w:rPr>
      </w:pPr>
      <w:r w:rsidRPr="006054DC">
        <w:rPr>
          <w:sz w:val="20"/>
          <w:szCs w:val="20"/>
        </w:rPr>
        <w:t>Australian Capital Territory</w:t>
      </w:r>
    </w:p>
    <w:p w14:paraId="794D82C8" w14:textId="77777777" w:rsidR="006054DC" w:rsidRPr="006054DC" w:rsidRDefault="006054DC" w:rsidP="006054DC">
      <w:pPr>
        <w:rPr>
          <w:sz w:val="20"/>
          <w:szCs w:val="20"/>
        </w:rPr>
      </w:pPr>
      <w:r w:rsidRPr="006054DC">
        <w:rPr>
          <w:sz w:val="20"/>
          <w:szCs w:val="20"/>
        </w:rPr>
        <w:t>Difference between state and country data -9.933416666666657</w:t>
      </w:r>
    </w:p>
    <w:p w14:paraId="2D9F3ACE" w14:textId="77777777" w:rsidR="006054DC" w:rsidRPr="006054DC" w:rsidRDefault="006054DC" w:rsidP="006054DC">
      <w:pPr>
        <w:rPr>
          <w:sz w:val="20"/>
          <w:szCs w:val="20"/>
        </w:rPr>
      </w:pPr>
      <w:r w:rsidRPr="006054DC">
        <w:rPr>
          <w:sz w:val="20"/>
          <w:szCs w:val="20"/>
        </w:rPr>
        <w:t>New South Wales</w:t>
      </w:r>
    </w:p>
    <w:p w14:paraId="509FB159" w14:textId="77777777" w:rsidR="006054DC" w:rsidRPr="006054DC" w:rsidRDefault="006054DC" w:rsidP="006054DC">
      <w:pPr>
        <w:rPr>
          <w:sz w:val="20"/>
          <w:szCs w:val="20"/>
        </w:rPr>
      </w:pPr>
      <w:r w:rsidRPr="006054DC">
        <w:rPr>
          <w:sz w:val="20"/>
          <w:szCs w:val="20"/>
        </w:rPr>
        <w:t>Difference between state and country data -4.379249999999988</w:t>
      </w:r>
    </w:p>
    <w:p w14:paraId="19638C3C" w14:textId="77777777" w:rsidR="006054DC" w:rsidRPr="006054DC" w:rsidRDefault="006054DC" w:rsidP="006054DC">
      <w:pPr>
        <w:rPr>
          <w:sz w:val="20"/>
          <w:szCs w:val="20"/>
        </w:rPr>
      </w:pPr>
      <w:r w:rsidRPr="006054DC">
        <w:rPr>
          <w:sz w:val="20"/>
          <w:szCs w:val="20"/>
        </w:rPr>
        <w:t>Northern Territory</w:t>
      </w:r>
    </w:p>
    <w:p w14:paraId="1B0798AA" w14:textId="77777777" w:rsidR="006054DC" w:rsidRPr="006054DC" w:rsidRDefault="006054DC" w:rsidP="006054DC">
      <w:pPr>
        <w:rPr>
          <w:sz w:val="20"/>
          <w:szCs w:val="20"/>
        </w:rPr>
      </w:pPr>
      <w:r w:rsidRPr="006054DC">
        <w:rPr>
          <w:sz w:val="20"/>
          <w:szCs w:val="20"/>
        </w:rPr>
        <w:t>Difference between state and country data 2.907499999999999</w:t>
      </w:r>
    </w:p>
    <w:p w14:paraId="0D787473" w14:textId="77777777" w:rsidR="006054DC" w:rsidRPr="006054DC" w:rsidRDefault="006054DC" w:rsidP="006054DC">
      <w:pPr>
        <w:rPr>
          <w:sz w:val="20"/>
          <w:szCs w:val="20"/>
        </w:rPr>
      </w:pPr>
      <w:r w:rsidRPr="006054DC">
        <w:rPr>
          <w:sz w:val="20"/>
          <w:szCs w:val="20"/>
        </w:rPr>
        <w:t>Queensland</w:t>
      </w:r>
    </w:p>
    <w:p w14:paraId="61180637" w14:textId="77777777" w:rsidR="006054DC" w:rsidRPr="006054DC" w:rsidRDefault="006054DC" w:rsidP="006054DC">
      <w:pPr>
        <w:rPr>
          <w:sz w:val="20"/>
          <w:szCs w:val="20"/>
        </w:rPr>
      </w:pPr>
      <w:r w:rsidRPr="006054DC">
        <w:rPr>
          <w:sz w:val="20"/>
          <w:szCs w:val="20"/>
        </w:rPr>
        <w:t>Difference between state and country data 1.4450833333333293</w:t>
      </w:r>
    </w:p>
    <w:p w14:paraId="71B34CC9" w14:textId="77777777" w:rsidR="006054DC" w:rsidRPr="006054DC" w:rsidRDefault="006054DC" w:rsidP="006054DC">
      <w:pPr>
        <w:rPr>
          <w:sz w:val="20"/>
          <w:szCs w:val="20"/>
        </w:rPr>
      </w:pPr>
      <w:r w:rsidRPr="006054DC">
        <w:rPr>
          <w:sz w:val="20"/>
          <w:szCs w:val="20"/>
        </w:rPr>
        <w:t>South Australia</w:t>
      </w:r>
    </w:p>
    <w:p w14:paraId="0695AEF0" w14:textId="77777777" w:rsidR="006054DC" w:rsidRPr="006054DC" w:rsidRDefault="006054DC" w:rsidP="006054DC">
      <w:pPr>
        <w:rPr>
          <w:sz w:val="20"/>
          <w:szCs w:val="20"/>
        </w:rPr>
      </w:pPr>
      <w:r w:rsidRPr="006054DC">
        <w:rPr>
          <w:sz w:val="20"/>
          <w:szCs w:val="20"/>
        </w:rPr>
        <w:t>Difference between state and country data -2.7195833333333326</w:t>
      </w:r>
    </w:p>
    <w:p w14:paraId="3764E0AA" w14:textId="77777777" w:rsidR="006054DC" w:rsidRPr="006054DC" w:rsidRDefault="006054DC" w:rsidP="006054DC">
      <w:pPr>
        <w:rPr>
          <w:sz w:val="20"/>
          <w:szCs w:val="20"/>
        </w:rPr>
      </w:pPr>
      <w:r w:rsidRPr="006054DC">
        <w:rPr>
          <w:sz w:val="20"/>
          <w:szCs w:val="20"/>
        </w:rPr>
        <w:t>Tasmania</w:t>
      </w:r>
    </w:p>
    <w:p w14:paraId="340BAB6E" w14:textId="77777777" w:rsidR="006054DC" w:rsidRPr="006054DC" w:rsidRDefault="006054DC" w:rsidP="006054DC">
      <w:pPr>
        <w:rPr>
          <w:sz w:val="20"/>
          <w:szCs w:val="20"/>
        </w:rPr>
      </w:pPr>
      <w:r w:rsidRPr="006054DC">
        <w:rPr>
          <w:sz w:val="20"/>
          <w:szCs w:val="20"/>
        </w:rPr>
        <w:t>Difference between state and country data -10.860666666666667</w:t>
      </w:r>
    </w:p>
    <w:p w14:paraId="3EBC745A" w14:textId="77777777" w:rsidR="006054DC" w:rsidRPr="006054DC" w:rsidRDefault="006054DC" w:rsidP="006054DC">
      <w:pPr>
        <w:rPr>
          <w:sz w:val="20"/>
          <w:szCs w:val="20"/>
        </w:rPr>
      </w:pPr>
      <w:r w:rsidRPr="006054DC">
        <w:rPr>
          <w:sz w:val="20"/>
          <w:szCs w:val="20"/>
        </w:rPr>
        <w:t>Victoria</w:t>
      </w:r>
    </w:p>
    <w:p w14:paraId="5EC86EEB" w14:textId="77777777" w:rsidR="006054DC" w:rsidRPr="006054DC" w:rsidRDefault="006054DC" w:rsidP="006054DC">
      <w:pPr>
        <w:rPr>
          <w:sz w:val="20"/>
          <w:szCs w:val="20"/>
        </w:rPr>
      </w:pPr>
      <w:r w:rsidRPr="006054DC">
        <w:rPr>
          <w:sz w:val="20"/>
          <w:szCs w:val="20"/>
        </w:rPr>
        <w:t>Difference between state and country data -7.816416666666649</w:t>
      </w:r>
    </w:p>
    <w:p w14:paraId="4A541F7D" w14:textId="77777777" w:rsidR="006054DC" w:rsidRPr="006054DC" w:rsidRDefault="006054DC" w:rsidP="006054DC">
      <w:pPr>
        <w:rPr>
          <w:sz w:val="20"/>
          <w:szCs w:val="20"/>
        </w:rPr>
      </w:pPr>
      <w:r w:rsidRPr="006054DC">
        <w:rPr>
          <w:sz w:val="20"/>
          <w:szCs w:val="20"/>
        </w:rPr>
        <w:t>Western Australia</w:t>
      </w:r>
    </w:p>
    <w:p w14:paraId="1848CA64" w14:textId="77777777" w:rsidR="006054DC" w:rsidRPr="006054DC" w:rsidRDefault="006054DC" w:rsidP="006054DC">
      <w:pPr>
        <w:rPr>
          <w:sz w:val="20"/>
          <w:szCs w:val="20"/>
        </w:rPr>
      </w:pPr>
      <w:r w:rsidRPr="006054DC">
        <w:rPr>
          <w:sz w:val="20"/>
          <w:szCs w:val="20"/>
        </w:rPr>
        <w:t>Difference between state and country data 0.9757500000000014</w:t>
      </w:r>
    </w:p>
    <w:p w14:paraId="3B8918D9" w14:textId="77777777" w:rsidR="006054DC" w:rsidRPr="006054DC" w:rsidRDefault="006054DC" w:rsidP="006054DC">
      <w:pPr>
        <w:rPr>
          <w:sz w:val="20"/>
          <w:szCs w:val="20"/>
        </w:rPr>
      </w:pPr>
      <w:r w:rsidRPr="006054DC">
        <w:rPr>
          <w:sz w:val="20"/>
          <w:szCs w:val="20"/>
        </w:rPr>
        <w:t>[98, 1569]</w:t>
      </w:r>
    </w:p>
    <w:p w14:paraId="158B115B" w14:textId="77777777" w:rsidR="006054DC" w:rsidRPr="006054DC" w:rsidRDefault="006054DC" w:rsidP="006054DC">
      <w:pPr>
        <w:rPr>
          <w:sz w:val="20"/>
          <w:szCs w:val="20"/>
        </w:rPr>
      </w:pPr>
      <w:r w:rsidRPr="006054DC">
        <w:rPr>
          <w:sz w:val="20"/>
          <w:szCs w:val="20"/>
        </w:rPr>
        <w:t>Australian Capital Territory</w:t>
      </w:r>
    </w:p>
    <w:p w14:paraId="13257F57" w14:textId="77777777" w:rsidR="006054DC" w:rsidRPr="006054DC" w:rsidRDefault="006054DC" w:rsidP="006054DC">
      <w:pPr>
        <w:rPr>
          <w:sz w:val="20"/>
          <w:szCs w:val="20"/>
        </w:rPr>
      </w:pPr>
      <w:r w:rsidRPr="006054DC">
        <w:rPr>
          <w:sz w:val="20"/>
          <w:szCs w:val="20"/>
        </w:rPr>
        <w:t>Difference between state and country data -9.5005</w:t>
      </w:r>
    </w:p>
    <w:p w14:paraId="2092F7B0" w14:textId="77777777" w:rsidR="006054DC" w:rsidRPr="006054DC" w:rsidRDefault="006054DC" w:rsidP="006054DC">
      <w:pPr>
        <w:rPr>
          <w:sz w:val="20"/>
          <w:szCs w:val="20"/>
        </w:rPr>
      </w:pPr>
      <w:r w:rsidRPr="006054DC">
        <w:rPr>
          <w:sz w:val="20"/>
          <w:szCs w:val="20"/>
        </w:rPr>
        <w:t>New South Wales</w:t>
      </w:r>
    </w:p>
    <w:p w14:paraId="4134CE90" w14:textId="77777777" w:rsidR="006054DC" w:rsidRPr="006054DC" w:rsidRDefault="006054DC" w:rsidP="006054DC">
      <w:pPr>
        <w:rPr>
          <w:sz w:val="20"/>
          <w:szCs w:val="20"/>
        </w:rPr>
      </w:pPr>
      <w:r w:rsidRPr="006054DC">
        <w:rPr>
          <w:sz w:val="20"/>
          <w:szCs w:val="20"/>
        </w:rPr>
        <w:t>Difference between state and country data -4.0969166666666545</w:t>
      </w:r>
    </w:p>
    <w:p w14:paraId="21E549EC" w14:textId="77777777" w:rsidR="006054DC" w:rsidRPr="006054DC" w:rsidRDefault="006054DC" w:rsidP="006054DC">
      <w:pPr>
        <w:rPr>
          <w:sz w:val="20"/>
          <w:szCs w:val="20"/>
        </w:rPr>
      </w:pPr>
      <w:r w:rsidRPr="006054DC">
        <w:rPr>
          <w:sz w:val="20"/>
          <w:szCs w:val="20"/>
        </w:rPr>
        <w:t>Northern Territory</w:t>
      </w:r>
    </w:p>
    <w:p w14:paraId="7451B3E1" w14:textId="77777777" w:rsidR="006054DC" w:rsidRPr="006054DC" w:rsidRDefault="006054DC" w:rsidP="006054DC">
      <w:pPr>
        <w:rPr>
          <w:sz w:val="20"/>
          <w:szCs w:val="20"/>
        </w:rPr>
      </w:pPr>
      <w:r w:rsidRPr="006054DC">
        <w:rPr>
          <w:sz w:val="20"/>
          <w:szCs w:val="20"/>
        </w:rPr>
        <w:t>Difference between state and country data 2.770416666666666</w:t>
      </w:r>
    </w:p>
    <w:p w14:paraId="7D6EB413" w14:textId="77777777" w:rsidR="006054DC" w:rsidRPr="006054DC" w:rsidRDefault="006054DC" w:rsidP="006054DC">
      <w:pPr>
        <w:rPr>
          <w:sz w:val="20"/>
          <w:szCs w:val="20"/>
        </w:rPr>
      </w:pPr>
      <w:r w:rsidRPr="006054DC">
        <w:rPr>
          <w:sz w:val="20"/>
          <w:szCs w:val="20"/>
        </w:rPr>
        <w:t>Queensland</w:t>
      </w:r>
    </w:p>
    <w:p w14:paraId="1AFF27FA" w14:textId="77777777" w:rsidR="006054DC" w:rsidRPr="006054DC" w:rsidRDefault="006054DC" w:rsidP="006054DC">
      <w:pPr>
        <w:rPr>
          <w:sz w:val="20"/>
          <w:szCs w:val="20"/>
        </w:rPr>
      </w:pPr>
      <w:r w:rsidRPr="006054DC">
        <w:rPr>
          <w:sz w:val="20"/>
          <w:szCs w:val="20"/>
        </w:rPr>
        <w:t>Difference between state and country data 1.08049999999999</w:t>
      </w:r>
    </w:p>
    <w:p w14:paraId="49AD6B06" w14:textId="77777777" w:rsidR="006054DC" w:rsidRPr="006054DC" w:rsidRDefault="006054DC" w:rsidP="006054DC">
      <w:pPr>
        <w:rPr>
          <w:sz w:val="20"/>
          <w:szCs w:val="20"/>
        </w:rPr>
      </w:pPr>
      <w:r w:rsidRPr="006054DC">
        <w:rPr>
          <w:sz w:val="20"/>
          <w:szCs w:val="20"/>
        </w:rPr>
        <w:t>South Australia</w:t>
      </w:r>
    </w:p>
    <w:p w14:paraId="1CEFB0C7" w14:textId="77777777" w:rsidR="006054DC" w:rsidRPr="006054DC" w:rsidRDefault="006054DC" w:rsidP="006054DC">
      <w:pPr>
        <w:rPr>
          <w:sz w:val="20"/>
          <w:szCs w:val="20"/>
        </w:rPr>
      </w:pPr>
      <w:r w:rsidRPr="006054DC">
        <w:rPr>
          <w:sz w:val="20"/>
          <w:szCs w:val="20"/>
        </w:rPr>
        <w:t>Difference between state and country data -2.391416666666675</w:t>
      </w:r>
    </w:p>
    <w:p w14:paraId="325D95D7" w14:textId="77777777" w:rsidR="006054DC" w:rsidRPr="006054DC" w:rsidRDefault="006054DC" w:rsidP="006054DC">
      <w:pPr>
        <w:rPr>
          <w:sz w:val="20"/>
          <w:szCs w:val="20"/>
        </w:rPr>
      </w:pPr>
      <w:r w:rsidRPr="006054DC">
        <w:rPr>
          <w:sz w:val="20"/>
          <w:szCs w:val="20"/>
        </w:rPr>
        <w:t>Tasmania</w:t>
      </w:r>
    </w:p>
    <w:p w14:paraId="4B4A20E3" w14:textId="77777777" w:rsidR="006054DC" w:rsidRPr="006054DC" w:rsidRDefault="006054DC" w:rsidP="006054DC">
      <w:pPr>
        <w:rPr>
          <w:sz w:val="20"/>
          <w:szCs w:val="20"/>
        </w:rPr>
      </w:pPr>
      <w:r w:rsidRPr="006054DC">
        <w:rPr>
          <w:sz w:val="20"/>
          <w:szCs w:val="20"/>
        </w:rPr>
        <w:t>Difference between state and country data -10.426416666666656</w:t>
      </w:r>
    </w:p>
    <w:p w14:paraId="75DC7EC0" w14:textId="77777777" w:rsidR="006054DC" w:rsidRPr="006054DC" w:rsidRDefault="006054DC" w:rsidP="006054DC">
      <w:pPr>
        <w:rPr>
          <w:sz w:val="20"/>
          <w:szCs w:val="20"/>
        </w:rPr>
      </w:pPr>
      <w:r w:rsidRPr="006054DC">
        <w:rPr>
          <w:sz w:val="20"/>
          <w:szCs w:val="20"/>
        </w:rPr>
        <w:t>Victoria</w:t>
      </w:r>
    </w:p>
    <w:p w14:paraId="26F7873C" w14:textId="77777777" w:rsidR="006054DC" w:rsidRPr="006054DC" w:rsidRDefault="006054DC" w:rsidP="006054DC">
      <w:pPr>
        <w:rPr>
          <w:sz w:val="20"/>
          <w:szCs w:val="20"/>
        </w:rPr>
      </w:pPr>
      <w:r w:rsidRPr="006054DC">
        <w:rPr>
          <w:sz w:val="20"/>
          <w:szCs w:val="20"/>
        </w:rPr>
        <w:t>Difference between state and country data -7.18658333333334</w:t>
      </w:r>
    </w:p>
    <w:p w14:paraId="010BC977" w14:textId="77777777" w:rsidR="006054DC" w:rsidRPr="006054DC" w:rsidRDefault="006054DC" w:rsidP="006054DC">
      <w:pPr>
        <w:rPr>
          <w:sz w:val="20"/>
          <w:szCs w:val="20"/>
        </w:rPr>
      </w:pPr>
      <w:r w:rsidRPr="006054DC">
        <w:rPr>
          <w:sz w:val="20"/>
          <w:szCs w:val="20"/>
        </w:rPr>
        <w:t>Western Australia</w:t>
      </w:r>
    </w:p>
    <w:p w14:paraId="3C3C8457" w14:textId="77777777" w:rsidR="006054DC" w:rsidRPr="006054DC" w:rsidRDefault="006054DC" w:rsidP="006054DC">
      <w:pPr>
        <w:rPr>
          <w:sz w:val="20"/>
          <w:szCs w:val="20"/>
        </w:rPr>
      </w:pPr>
      <w:r w:rsidRPr="006054DC">
        <w:rPr>
          <w:sz w:val="20"/>
          <w:szCs w:val="20"/>
        </w:rPr>
        <w:t>Difference between state and country data 1.0075833333333115</w:t>
      </w:r>
    </w:p>
    <w:p w14:paraId="78ADDA97" w14:textId="77777777" w:rsidR="006054DC" w:rsidRPr="006054DC" w:rsidRDefault="006054DC" w:rsidP="006054DC">
      <w:pPr>
        <w:rPr>
          <w:sz w:val="20"/>
          <w:szCs w:val="20"/>
        </w:rPr>
      </w:pPr>
      <w:r w:rsidRPr="006054DC">
        <w:rPr>
          <w:sz w:val="20"/>
          <w:szCs w:val="20"/>
        </w:rPr>
        <w:t>[99, 1585]</w:t>
      </w:r>
    </w:p>
    <w:p w14:paraId="40A7C81E" w14:textId="77777777" w:rsidR="006054DC" w:rsidRPr="006054DC" w:rsidRDefault="006054DC" w:rsidP="006054DC">
      <w:pPr>
        <w:rPr>
          <w:sz w:val="20"/>
          <w:szCs w:val="20"/>
        </w:rPr>
      </w:pPr>
      <w:r w:rsidRPr="006054DC">
        <w:rPr>
          <w:sz w:val="20"/>
          <w:szCs w:val="20"/>
        </w:rPr>
        <w:t>Australian Capital Territory</w:t>
      </w:r>
    </w:p>
    <w:p w14:paraId="7FB50B13" w14:textId="77777777" w:rsidR="006054DC" w:rsidRPr="006054DC" w:rsidRDefault="006054DC" w:rsidP="006054DC">
      <w:pPr>
        <w:rPr>
          <w:sz w:val="20"/>
          <w:szCs w:val="20"/>
        </w:rPr>
      </w:pPr>
      <w:r w:rsidRPr="006054DC">
        <w:rPr>
          <w:sz w:val="20"/>
          <w:szCs w:val="20"/>
        </w:rPr>
        <w:t>Difference between state and country data -10.066416666666667</w:t>
      </w:r>
    </w:p>
    <w:p w14:paraId="5F76D27C" w14:textId="77777777" w:rsidR="006054DC" w:rsidRPr="006054DC" w:rsidRDefault="006054DC" w:rsidP="006054DC">
      <w:pPr>
        <w:rPr>
          <w:sz w:val="20"/>
          <w:szCs w:val="20"/>
        </w:rPr>
      </w:pPr>
      <w:r w:rsidRPr="006054DC">
        <w:rPr>
          <w:sz w:val="20"/>
          <w:szCs w:val="20"/>
        </w:rPr>
        <w:t>New South Wales</w:t>
      </w:r>
    </w:p>
    <w:p w14:paraId="6C75BF2D" w14:textId="77777777" w:rsidR="006054DC" w:rsidRPr="006054DC" w:rsidRDefault="006054DC" w:rsidP="006054DC">
      <w:pPr>
        <w:rPr>
          <w:sz w:val="20"/>
          <w:szCs w:val="20"/>
        </w:rPr>
      </w:pPr>
      <w:r w:rsidRPr="006054DC">
        <w:rPr>
          <w:sz w:val="20"/>
          <w:szCs w:val="20"/>
        </w:rPr>
        <w:t>Difference between state and country data -4.433833333333336</w:t>
      </w:r>
    </w:p>
    <w:p w14:paraId="7C342345" w14:textId="77777777" w:rsidR="006054DC" w:rsidRPr="006054DC" w:rsidRDefault="006054DC" w:rsidP="006054DC">
      <w:pPr>
        <w:rPr>
          <w:sz w:val="20"/>
          <w:szCs w:val="20"/>
        </w:rPr>
      </w:pPr>
      <w:r w:rsidRPr="006054DC">
        <w:rPr>
          <w:sz w:val="20"/>
          <w:szCs w:val="20"/>
        </w:rPr>
        <w:t>Northern Territory</w:t>
      </w:r>
    </w:p>
    <w:p w14:paraId="773A0CEB" w14:textId="77777777" w:rsidR="006054DC" w:rsidRPr="006054DC" w:rsidRDefault="006054DC" w:rsidP="006054DC">
      <w:pPr>
        <w:rPr>
          <w:sz w:val="20"/>
          <w:szCs w:val="20"/>
        </w:rPr>
      </w:pPr>
      <w:r w:rsidRPr="006054DC">
        <w:rPr>
          <w:sz w:val="20"/>
          <w:szCs w:val="20"/>
        </w:rPr>
        <w:t>Difference between state and country data 3.181333333333324</w:t>
      </w:r>
    </w:p>
    <w:p w14:paraId="090E8125" w14:textId="77777777" w:rsidR="006054DC" w:rsidRPr="006054DC" w:rsidRDefault="006054DC" w:rsidP="006054DC">
      <w:pPr>
        <w:rPr>
          <w:sz w:val="20"/>
          <w:szCs w:val="20"/>
        </w:rPr>
      </w:pPr>
      <w:r w:rsidRPr="006054DC">
        <w:rPr>
          <w:sz w:val="20"/>
          <w:szCs w:val="20"/>
        </w:rPr>
        <w:t>Queensland</w:t>
      </w:r>
    </w:p>
    <w:p w14:paraId="0C7D1FF7" w14:textId="77777777" w:rsidR="006054DC" w:rsidRPr="006054DC" w:rsidRDefault="006054DC" w:rsidP="006054DC">
      <w:pPr>
        <w:rPr>
          <w:sz w:val="20"/>
          <w:szCs w:val="20"/>
        </w:rPr>
      </w:pPr>
      <w:r w:rsidRPr="006054DC">
        <w:rPr>
          <w:sz w:val="20"/>
          <w:szCs w:val="20"/>
        </w:rPr>
        <w:t>Difference between state and country data 1.1355000000000146</w:t>
      </w:r>
    </w:p>
    <w:p w14:paraId="3740110F" w14:textId="77777777" w:rsidR="006054DC" w:rsidRPr="006054DC" w:rsidRDefault="006054DC" w:rsidP="006054DC">
      <w:pPr>
        <w:rPr>
          <w:sz w:val="20"/>
          <w:szCs w:val="20"/>
        </w:rPr>
      </w:pPr>
      <w:r w:rsidRPr="006054DC">
        <w:rPr>
          <w:sz w:val="20"/>
          <w:szCs w:val="20"/>
        </w:rPr>
        <w:t>South Australia</w:t>
      </w:r>
    </w:p>
    <w:p w14:paraId="2FDB4D7C" w14:textId="77777777" w:rsidR="006054DC" w:rsidRPr="006054DC" w:rsidRDefault="006054DC" w:rsidP="006054DC">
      <w:pPr>
        <w:rPr>
          <w:sz w:val="20"/>
          <w:szCs w:val="20"/>
        </w:rPr>
      </w:pPr>
      <w:r w:rsidRPr="006054DC">
        <w:rPr>
          <w:sz w:val="20"/>
          <w:szCs w:val="20"/>
        </w:rPr>
        <w:t>Difference between state and country data -2.1625000000000014</w:t>
      </w:r>
    </w:p>
    <w:p w14:paraId="0B384A25" w14:textId="77777777" w:rsidR="006054DC" w:rsidRPr="006054DC" w:rsidRDefault="006054DC" w:rsidP="006054DC">
      <w:pPr>
        <w:rPr>
          <w:sz w:val="20"/>
          <w:szCs w:val="20"/>
        </w:rPr>
      </w:pPr>
      <w:r w:rsidRPr="006054DC">
        <w:rPr>
          <w:sz w:val="20"/>
          <w:szCs w:val="20"/>
        </w:rPr>
        <w:t>Tasmania</w:t>
      </w:r>
    </w:p>
    <w:p w14:paraId="0981147C" w14:textId="77777777" w:rsidR="006054DC" w:rsidRPr="006054DC" w:rsidRDefault="006054DC" w:rsidP="006054DC">
      <w:pPr>
        <w:rPr>
          <w:sz w:val="20"/>
          <w:szCs w:val="20"/>
        </w:rPr>
      </w:pPr>
      <w:r w:rsidRPr="006054DC">
        <w:rPr>
          <w:sz w:val="20"/>
          <w:szCs w:val="20"/>
        </w:rPr>
        <w:t>Difference between state and country data -10.65258333333333</w:t>
      </w:r>
    </w:p>
    <w:p w14:paraId="37FB7E83" w14:textId="77777777" w:rsidR="006054DC" w:rsidRPr="006054DC" w:rsidRDefault="006054DC" w:rsidP="006054DC">
      <w:pPr>
        <w:rPr>
          <w:sz w:val="20"/>
          <w:szCs w:val="20"/>
        </w:rPr>
      </w:pPr>
      <w:r w:rsidRPr="006054DC">
        <w:rPr>
          <w:sz w:val="20"/>
          <w:szCs w:val="20"/>
        </w:rPr>
        <w:t>Victoria</w:t>
      </w:r>
    </w:p>
    <w:p w14:paraId="46313A89" w14:textId="77777777" w:rsidR="006054DC" w:rsidRPr="006054DC" w:rsidRDefault="006054DC" w:rsidP="006054DC">
      <w:pPr>
        <w:rPr>
          <w:sz w:val="20"/>
          <w:szCs w:val="20"/>
        </w:rPr>
      </w:pPr>
      <w:r w:rsidRPr="006054DC">
        <w:rPr>
          <w:sz w:val="20"/>
          <w:szCs w:val="20"/>
        </w:rPr>
        <w:t>Difference between state and country data -7.369249999999999</w:t>
      </w:r>
    </w:p>
    <w:p w14:paraId="699F7687" w14:textId="77777777" w:rsidR="006054DC" w:rsidRPr="006054DC" w:rsidRDefault="006054DC" w:rsidP="006054DC">
      <w:pPr>
        <w:rPr>
          <w:sz w:val="20"/>
          <w:szCs w:val="20"/>
        </w:rPr>
      </w:pPr>
      <w:r w:rsidRPr="006054DC">
        <w:rPr>
          <w:sz w:val="20"/>
          <w:szCs w:val="20"/>
        </w:rPr>
        <w:t>Western Australia</w:t>
      </w:r>
    </w:p>
    <w:p w14:paraId="2593144D" w14:textId="77777777" w:rsidR="006054DC" w:rsidRPr="006054DC" w:rsidRDefault="006054DC" w:rsidP="006054DC">
      <w:pPr>
        <w:rPr>
          <w:sz w:val="20"/>
          <w:szCs w:val="20"/>
        </w:rPr>
      </w:pPr>
      <w:r w:rsidRPr="006054DC">
        <w:rPr>
          <w:sz w:val="20"/>
          <w:szCs w:val="20"/>
        </w:rPr>
        <w:t>Difference between state and country data 0.7925000000000004</w:t>
      </w:r>
    </w:p>
    <w:p w14:paraId="167EA019" w14:textId="77777777" w:rsidR="006054DC" w:rsidRPr="006054DC" w:rsidRDefault="006054DC" w:rsidP="006054DC">
      <w:pPr>
        <w:rPr>
          <w:sz w:val="20"/>
          <w:szCs w:val="20"/>
        </w:rPr>
      </w:pPr>
      <w:r w:rsidRPr="006054DC">
        <w:rPr>
          <w:sz w:val="20"/>
          <w:szCs w:val="20"/>
        </w:rPr>
        <w:t>[100, 1601]</w:t>
      </w:r>
    </w:p>
    <w:p w14:paraId="12D0958F" w14:textId="77777777" w:rsidR="006054DC" w:rsidRPr="006054DC" w:rsidRDefault="006054DC" w:rsidP="006054DC">
      <w:pPr>
        <w:rPr>
          <w:sz w:val="20"/>
          <w:szCs w:val="20"/>
        </w:rPr>
      </w:pPr>
      <w:r w:rsidRPr="006054DC">
        <w:rPr>
          <w:sz w:val="20"/>
          <w:szCs w:val="20"/>
        </w:rPr>
        <w:t>Australian Capital Territory</w:t>
      </w:r>
    </w:p>
    <w:p w14:paraId="67064472" w14:textId="77777777" w:rsidR="006054DC" w:rsidRPr="006054DC" w:rsidRDefault="006054DC" w:rsidP="006054DC">
      <w:pPr>
        <w:rPr>
          <w:sz w:val="20"/>
          <w:szCs w:val="20"/>
        </w:rPr>
      </w:pPr>
      <w:r w:rsidRPr="006054DC">
        <w:rPr>
          <w:sz w:val="20"/>
          <w:szCs w:val="20"/>
        </w:rPr>
        <w:t>Difference between state and country data -10.097666666666646</w:t>
      </w:r>
    </w:p>
    <w:p w14:paraId="767CBDC6" w14:textId="77777777" w:rsidR="006054DC" w:rsidRPr="006054DC" w:rsidRDefault="006054DC" w:rsidP="006054DC">
      <w:pPr>
        <w:rPr>
          <w:sz w:val="20"/>
          <w:szCs w:val="20"/>
        </w:rPr>
      </w:pPr>
      <w:r w:rsidRPr="006054DC">
        <w:rPr>
          <w:sz w:val="20"/>
          <w:szCs w:val="20"/>
        </w:rPr>
        <w:t>New South Wales</w:t>
      </w:r>
    </w:p>
    <w:p w14:paraId="2A895881" w14:textId="77777777" w:rsidR="006054DC" w:rsidRPr="006054DC" w:rsidRDefault="006054DC" w:rsidP="006054DC">
      <w:pPr>
        <w:rPr>
          <w:sz w:val="20"/>
          <w:szCs w:val="20"/>
        </w:rPr>
      </w:pPr>
      <w:r w:rsidRPr="006054DC">
        <w:rPr>
          <w:sz w:val="20"/>
          <w:szCs w:val="20"/>
        </w:rPr>
        <w:t>Difference between state and country data -4.4984166666666425</w:t>
      </w:r>
    </w:p>
    <w:p w14:paraId="72152533" w14:textId="77777777" w:rsidR="006054DC" w:rsidRPr="006054DC" w:rsidRDefault="006054DC" w:rsidP="006054DC">
      <w:pPr>
        <w:rPr>
          <w:sz w:val="20"/>
          <w:szCs w:val="20"/>
        </w:rPr>
      </w:pPr>
      <w:r w:rsidRPr="006054DC">
        <w:rPr>
          <w:sz w:val="20"/>
          <w:szCs w:val="20"/>
        </w:rPr>
        <w:t>Northern Territory</w:t>
      </w:r>
    </w:p>
    <w:p w14:paraId="30411BA6" w14:textId="77777777" w:rsidR="006054DC" w:rsidRPr="006054DC" w:rsidRDefault="006054DC" w:rsidP="006054DC">
      <w:pPr>
        <w:rPr>
          <w:sz w:val="20"/>
          <w:szCs w:val="20"/>
        </w:rPr>
      </w:pPr>
      <w:r w:rsidRPr="006054DC">
        <w:rPr>
          <w:sz w:val="20"/>
          <w:szCs w:val="20"/>
        </w:rPr>
        <w:t>Difference between state and country data 3.54066666666667</w:t>
      </w:r>
    </w:p>
    <w:p w14:paraId="4CCE8E63" w14:textId="77777777" w:rsidR="006054DC" w:rsidRPr="006054DC" w:rsidRDefault="006054DC" w:rsidP="006054DC">
      <w:pPr>
        <w:rPr>
          <w:sz w:val="20"/>
          <w:szCs w:val="20"/>
        </w:rPr>
      </w:pPr>
      <w:r w:rsidRPr="006054DC">
        <w:rPr>
          <w:sz w:val="20"/>
          <w:szCs w:val="20"/>
        </w:rPr>
        <w:t>Queensland</w:t>
      </w:r>
    </w:p>
    <w:p w14:paraId="2B395910" w14:textId="77777777" w:rsidR="006054DC" w:rsidRPr="006054DC" w:rsidRDefault="006054DC" w:rsidP="006054DC">
      <w:pPr>
        <w:rPr>
          <w:sz w:val="20"/>
          <w:szCs w:val="20"/>
        </w:rPr>
      </w:pPr>
      <w:r w:rsidRPr="006054DC">
        <w:rPr>
          <w:sz w:val="20"/>
          <w:szCs w:val="20"/>
        </w:rPr>
        <w:t>Difference between state and country data 1.8915833333333367</w:t>
      </w:r>
    </w:p>
    <w:p w14:paraId="521A8045" w14:textId="77777777" w:rsidR="006054DC" w:rsidRPr="006054DC" w:rsidRDefault="006054DC" w:rsidP="006054DC">
      <w:pPr>
        <w:rPr>
          <w:sz w:val="20"/>
          <w:szCs w:val="20"/>
        </w:rPr>
      </w:pPr>
      <w:r w:rsidRPr="006054DC">
        <w:rPr>
          <w:sz w:val="20"/>
          <w:szCs w:val="20"/>
        </w:rPr>
        <w:t>South Australia</w:t>
      </w:r>
    </w:p>
    <w:p w14:paraId="5DB7BF84" w14:textId="77777777" w:rsidR="006054DC" w:rsidRPr="006054DC" w:rsidRDefault="006054DC" w:rsidP="006054DC">
      <w:pPr>
        <w:rPr>
          <w:sz w:val="20"/>
          <w:szCs w:val="20"/>
        </w:rPr>
      </w:pPr>
      <w:r w:rsidRPr="006054DC">
        <w:rPr>
          <w:sz w:val="20"/>
          <w:szCs w:val="20"/>
        </w:rPr>
        <w:t>Difference between state and country data -2.973083333333328</w:t>
      </w:r>
    </w:p>
    <w:p w14:paraId="6D3B0CBB" w14:textId="77777777" w:rsidR="006054DC" w:rsidRPr="006054DC" w:rsidRDefault="006054DC" w:rsidP="006054DC">
      <w:pPr>
        <w:rPr>
          <w:sz w:val="20"/>
          <w:szCs w:val="20"/>
        </w:rPr>
      </w:pPr>
      <w:r w:rsidRPr="006054DC">
        <w:rPr>
          <w:sz w:val="20"/>
          <w:szCs w:val="20"/>
        </w:rPr>
        <w:t>Tasmania</w:t>
      </w:r>
    </w:p>
    <w:p w14:paraId="0D6463B6" w14:textId="77777777" w:rsidR="006054DC" w:rsidRPr="006054DC" w:rsidRDefault="006054DC" w:rsidP="006054DC">
      <w:pPr>
        <w:rPr>
          <w:sz w:val="20"/>
          <w:szCs w:val="20"/>
        </w:rPr>
      </w:pPr>
      <w:r w:rsidRPr="006054DC">
        <w:rPr>
          <w:sz w:val="20"/>
          <w:szCs w:val="20"/>
        </w:rPr>
        <w:t>Difference between state and country data -10.990749999999979</w:t>
      </w:r>
    </w:p>
    <w:p w14:paraId="5F5207AB" w14:textId="77777777" w:rsidR="006054DC" w:rsidRPr="006054DC" w:rsidRDefault="006054DC" w:rsidP="006054DC">
      <w:pPr>
        <w:rPr>
          <w:sz w:val="20"/>
          <w:szCs w:val="20"/>
        </w:rPr>
      </w:pPr>
      <w:r w:rsidRPr="006054DC">
        <w:rPr>
          <w:sz w:val="20"/>
          <w:szCs w:val="20"/>
        </w:rPr>
        <w:t>Victoria</w:t>
      </w:r>
    </w:p>
    <w:p w14:paraId="68FD210E" w14:textId="77777777" w:rsidR="006054DC" w:rsidRPr="006054DC" w:rsidRDefault="006054DC" w:rsidP="006054DC">
      <w:pPr>
        <w:rPr>
          <w:sz w:val="20"/>
          <w:szCs w:val="20"/>
        </w:rPr>
      </w:pPr>
      <w:r w:rsidRPr="006054DC">
        <w:rPr>
          <w:sz w:val="20"/>
          <w:szCs w:val="20"/>
        </w:rPr>
        <w:t>Difference between state and country data -7.923249999999987</w:t>
      </w:r>
    </w:p>
    <w:p w14:paraId="51EA128B" w14:textId="77777777" w:rsidR="006054DC" w:rsidRPr="006054DC" w:rsidRDefault="006054DC" w:rsidP="006054DC">
      <w:pPr>
        <w:rPr>
          <w:sz w:val="20"/>
          <w:szCs w:val="20"/>
        </w:rPr>
      </w:pPr>
      <w:r w:rsidRPr="006054DC">
        <w:rPr>
          <w:sz w:val="20"/>
          <w:szCs w:val="20"/>
        </w:rPr>
        <w:t>Western Australia</w:t>
      </w:r>
    </w:p>
    <w:p w14:paraId="1BD62D06" w14:textId="77777777" w:rsidR="006054DC" w:rsidRPr="006054DC" w:rsidRDefault="006054DC" w:rsidP="006054DC">
      <w:pPr>
        <w:rPr>
          <w:sz w:val="20"/>
          <w:szCs w:val="20"/>
        </w:rPr>
      </w:pPr>
      <w:r w:rsidRPr="006054DC">
        <w:rPr>
          <w:sz w:val="20"/>
          <w:szCs w:val="20"/>
        </w:rPr>
        <w:t>Difference between state and country data 0.48733333333333917</w:t>
      </w:r>
    </w:p>
    <w:p w14:paraId="028A0072" w14:textId="77777777" w:rsidR="006054DC" w:rsidRPr="006054DC" w:rsidRDefault="006054DC" w:rsidP="006054DC">
      <w:pPr>
        <w:rPr>
          <w:sz w:val="20"/>
          <w:szCs w:val="20"/>
        </w:rPr>
      </w:pPr>
      <w:r w:rsidRPr="006054DC">
        <w:rPr>
          <w:sz w:val="20"/>
          <w:szCs w:val="20"/>
        </w:rPr>
        <w:t>[101, 1617]</w:t>
      </w:r>
    </w:p>
    <w:p w14:paraId="033FD0E9" w14:textId="77777777" w:rsidR="006054DC" w:rsidRPr="006054DC" w:rsidRDefault="006054DC" w:rsidP="006054DC">
      <w:pPr>
        <w:rPr>
          <w:sz w:val="20"/>
          <w:szCs w:val="20"/>
        </w:rPr>
      </w:pPr>
      <w:r w:rsidRPr="006054DC">
        <w:rPr>
          <w:sz w:val="20"/>
          <w:szCs w:val="20"/>
        </w:rPr>
        <w:t>Australian Capital Territory</w:t>
      </w:r>
    </w:p>
    <w:p w14:paraId="423E36AA" w14:textId="77777777" w:rsidR="006054DC" w:rsidRPr="006054DC" w:rsidRDefault="006054DC" w:rsidP="006054DC">
      <w:pPr>
        <w:rPr>
          <w:sz w:val="20"/>
          <w:szCs w:val="20"/>
        </w:rPr>
      </w:pPr>
      <w:r w:rsidRPr="006054DC">
        <w:rPr>
          <w:sz w:val="20"/>
          <w:szCs w:val="20"/>
        </w:rPr>
        <w:t>Difference between state and country data -10.301249999999975</w:t>
      </w:r>
    </w:p>
    <w:p w14:paraId="67C3F530" w14:textId="77777777" w:rsidR="006054DC" w:rsidRPr="006054DC" w:rsidRDefault="006054DC" w:rsidP="006054DC">
      <w:pPr>
        <w:rPr>
          <w:sz w:val="20"/>
          <w:szCs w:val="20"/>
        </w:rPr>
      </w:pPr>
      <w:r w:rsidRPr="006054DC">
        <w:rPr>
          <w:sz w:val="20"/>
          <w:szCs w:val="20"/>
        </w:rPr>
        <w:t>New South Wales</w:t>
      </w:r>
    </w:p>
    <w:p w14:paraId="63A2180A" w14:textId="77777777" w:rsidR="006054DC" w:rsidRPr="006054DC" w:rsidRDefault="006054DC" w:rsidP="006054DC">
      <w:pPr>
        <w:rPr>
          <w:sz w:val="20"/>
          <w:szCs w:val="20"/>
        </w:rPr>
      </w:pPr>
      <w:r w:rsidRPr="006054DC">
        <w:rPr>
          <w:sz w:val="20"/>
          <w:szCs w:val="20"/>
        </w:rPr>
        <w:t>Difference between state and country data -4.3828333333332985</w:t>
      </w:r>
    </w:p>
    <w:p w14:paraId="5C811D29" w14:textId="77777777" w:rsidR="006054DC" w:rsidRPr="006054DC" w:rsidRDefault="006054DC" w:rsidP="006054DC">
      <w:pPr>
        <w:rPr>
          <w:sz w:val="20"/>
          <w:szCs w:val="20"/>
        </w:rPr>
      </w:pPr>
      <w:r w:rsidRPr="006054DC">
        <w:rPr>
          <w:sz w:val="20"/>
          <w:szCs w:val="20"/>
        </w:rPr>
        <w:t>Northern Territory</w:t>
      </w:r>
    </w:p>
    <w:p w14:paraId="60488C74" w14:textId="77777777" w:rsidR="006054DC" w:rsidRPr="006054DC" w:rsidRDefault="006054DC" w:rsidP="006054DC">
      <w:pPr>
        <w:rPr>
          <w:sz w:val="20"/>
          <w:szCs w:val="20"/>
        </w:rPr>
      </w:pPr>
      <w:r w:rsidRPr="006054DC">
        <w:rPr>
          <w:sz w:val="20"/>
          <w:szCs w:val="20"/>
        </w:rPr>
        <w:t>Difference between state and country data 3.149083333333351</w:t>
      </w:r>
    </w:p>
    <w:p w14:paraId="5A4120D2" w14:textId="77777777" w:rsidR="006054DC" w:rsidRPr="006054DC" w:rsidRDefault="006054DC" w:rsidP="006054DC">
      <w:pPr>
        <w:rPr>
          <w:sz w:val="20"/>
          <w:szCs w:val="20"/>
        </w:rPr>
      </w:pPr>
      <w:r w:rsidRPr="006054DC">
        <w:rPr>
          <w:sz w:val="20"/>
          <w:szCs w:val="20"/>
        </w:rPr>
        <w:t>Queensland</w:t>
      </w:r>
    </w:p>
    <w:p w14:paraId="0F94FA99" w14:textId="77777777" w:rsidR="006054DC" w:rsidRPr="006054DC" w:rsidRDefault="006054DC" w:rsidP="006054DC">
      <w:pPr>
        <w:rPr>
          <w:sz w:val="20"/>
          <w:szCs w:val="20"/>
        </w:rPr>
      </w:pPr>
      <w:r w:rsidRPr="006054DC">
        <w:rPr>
          <w:sz w:val="20"/>
          <w:szCs w:val="20"/>
        </w:rPr>
        <w:t>Difference between state and country data 1.342500000000026</w:t>
      </w:r>
    </w:p>
    <w:p w14:paraId="615E7F0B" w14:textId="77777777" w:rsidR="006054DC" w:rsidRPr="006054DC" w:rsidRDefault="006054DC" w:rsidP="006054DC">
      <w:pPr>
        <w:rPr>
          <w:sz w:val="20"/>
          <w:szCs w:val="20"/>
        </w:rPr>
      </w:pPr>
      <w:r w:rsidRPr="006054DC">
        <w:rPr>
          <w:sz w:val="20"/>
          <w:szCs w:val="20"/>
        </w:rPr>
        <w:t>South Australia</w:t>
      </w:r>
    </w:p>
    <w:p w14:paraId="013CC36F" w14:textId="77777777" w:rsidR="006054DC" w:rsidRPr="006054DC" w:rsidRDefault="006054DC" w:rsidP="006054DC">
      <w:pPr>
        <w:rPr>
          <w:sz w:val="20"/>
          <w:szCs w:val="20"/>
        </w:rPr>
      </w:pPr>
      <w:r w:rsidRPr="006054DC">
        <w:rPr>
          <w:sz w:val="20"/>
          <w:szCs w:val="20"/>
        </w:rPr>
        <w:t>Difference between state and country data -2.4272499999999724</w:t>
      </w:r>
    </w:p>
    <w:p w14:paraId="13222529" w14:textId="77777777" w:rsidR="006054DC" w:rsidRPr="006054DC" w:rsidRDefault="006054DC" w:rsidP="006054DC">
      <w:pPr>
        <w:rPr>
          <w:sz w:val="20"/>
          <w:szCs w:val="20"/>
        </w:rPr>
      </w:pPr>
      <w:r w:rsidRPr="006054DC">
        <w:rPr>
          <w:sz w:val="20"/>
          <w:szCs w:val="20"/>
        </w:rPr>
        <w:t>Tasmania</w:t>
      </w:r>
    </w:p>
    <w:p w14:paraId="1FF85357" w14:textId="77777777" w:rsidR="006054DC" w:rsidRPr="006054DC" w:rsidRDefault="006054DC" w:rsidP="006054DC">
      <w:pPr>
        <w:rPr>
          <w:sz w:val="20"/>
          <w:szCs w:val="20"/>
        </w:rPr>
      </w:pPr>
      <w:r w:rsidRPr="006054DC">
        <w:rPr>
          <w:sz w:val="20"/>
          <w:szCs w:val="20"/>
        </w:rPr>
        <w:t>Difference between state and country data -10.830583333333308</w:t>
      </w:r>
    </w:p>
    <w:p w14:paraId="14A1ED7D" w14:textId="77777777" w:rsidR="006054DC" w:rsidRPr="006054DC" w:rsidRDefault="006054DC" w:rsidP="006054DC">
      <w:pPr>
        <w:rPr>
          <w:sz w:val="20"/>
          <w:szCs w:val="20"/>
        </w:rPr>
      </w:pPr>
      <w:r w:rsidRPr="006054DC">
        <w:rPr>
          <w:sz w:val="20"/>
          <w:szCs w:val="20"/>
        </w:rPr>
        <w:t>Victoria</w:t>
      </w:r>
    </w:p>
    <w:p w14:paraId="23208B13" w14:textId="77777777" w:rsidR="006054DC" w:rsidRPr="006054DC" w:rsidRDefault="006054DC" w:rsidP="006054DC">
      <w:pPr>
        <w:rPr>
          <w:sz w:val="20"/>
          <w:szCs w:val="20"/>
        </w:rPr>
      </w:pPr>
      <w:r w:rsidRPr="006054DC">
        <w:rPr>
          <w:sz w:val="20"/>
          <w:szCs w:val="20"/>
        </w:rPr>
        <w:t>Difference between state and country data -7.620749999999987</w:t>
      </w:r>
    </w:p>
    <w:p w14:paraId="32840BA4" w14:textId="77777777" w:rsidR="006054DC" w:rsidRPr="006054DC" w:rsidRDefault="006054DC" w:rsidP="006054DC">
      <w:pPr>
        <w:rPr>
          <w:sz w:val="20"/>
          <w:szCs w:val="20"/>
        </w:rPr>
      </w:pPr>
      <w:r w:rsidRPr="006054DC">
        <w:rPr>
          <w:sz w:val="20"/>
          <w:szCs w:val="20"/>
        </w:rPr>
        <w:t>Western Australia</w:t>
      </w:r>
    </w:p>
    <w:p w14:paraId="0EBF6976" w14:textId="77777777" w:rsidR="006054DC" w:rsidRPr="006054DC" w:rsidRDefault="006054DC" w:rsidP="006054DC">
      <w:pPr>
        <w:rPr>
          <w:sz w:val="20"/>
          <w:szCs w:val="20"/>
        </w:rPr>
      </w:pPr>
      <w:r w:rsidRPr="006054DC">
        <w:rPr>
          <w:sz w:val="20"/>
          <w:szCs w:val="20"/>
        </w:rPr>
        <w:t>Difference between state and country data 0.7845000000000191</w:t>
      </w:r>
    </w:p>
    <w:p w14:paraId="603D8BA6" w14:textId="77777777" w:rsidR="006054DC" w:rsidRPr="006054DC" w:rsidRDefault="006054DC" w:rsidP="006054DC">
      <w:pPr>
        <w:rPr>
          <w:sz w:val="20"/>
          <w:szCs w:val="20"/>
        </w:rPr>
      </w:pPr>
      <w:r w:rsidRPr="006054DC">
        <w:rPr>
          <w:sz w:val="20"/>
          <w:szCs w:val="20"/>
        </w:rPr>
        <w:t>[102, 1633]</w:t>
      </w:r>
    </w:p>
    <w:p w14:paraId="34235535" w14:textId="77777777" w:rsidR="006054DC" w:rsidRPr="006054DC" w:rsidRDefault="006054DC" w:rsidP="006054DC">
      <w:pPr>
        <w:rPr>
          <w:sz w:val="20"/>
          <w:szCs w:val="20"/>
        </w:rPr>
      </w:pPr>
      <w:r w:rsidRPr="006054DC">
        <w:rPr>
          <w:sz w:val="20"/>
          <w:szCs w:val="20"/>
        </w:rPr>
        <w:t>Australian Capital Territory</w:t>
      </w:r>
    </w:p>
    <w:p w14:paraId="4A8891B8" w14:textId="77777777" w:rsidR="006054DC" w:rsidRPr="006054DC" w:rsidRDefault="006054DC" w:rsidP="006054DC">
      <w:pPr>
        <w:rPr>
          <w:sz w:val="20"/>
          <w:szCs w:val="20"/>
        </w:rPr>
      </w:pPr>
      <w:r w:rsidRPr="006054DC">
        <w:rPr>
          <w:sz w:val="20"/>
          <w:szCs w:val="20"/>
        </w:rPr>
        <w:t>Difference between state and country data -10.031916666666666</w:t>
      </w:r>
    </w:p>
    <w:p w14:paraId="744B13E9" w14:textId="77777777" w:rsidR="006054DC" w:rsidRPr="006054DC" w:rsidRDefault="006054DC" w:rsidP="006054DC">
      <w:pPr>
        <w:rPr>
          <w:sz w:val="20"/>
          <w:szCs w:val="20"/>
        </w:rPr>
      </w:pPr>
      <w:r w:rsidRPr="006054DC">
        <w:rPr>
          <w:sz w:val="20"/>
          <w:szCs w:val="20"/>
        </w:rPr>
        <w:t>New South Wales</w:t>
      </w:r>
    </w:p>
    <w:p w14:paraId="7F47CA33" w14:textId="77777777" w:rsidR="006054DC" w:rsidRPr="006054DC" w:rsidRDefault="006054DC" w:rsidP="006054DC">
      <w:pPr>
        <w:rPr>
          <w:sz w:val="20"/>
          <w:szCs w:val="20"/>
        </w:rPr>
      </w:pPr>
      <w:r w:rsidRPr="006054DC">
        <w:rPr>
          <w:sz w:val="20"/>
          <w:szCs w:val="20"/>
        </w:rPr>
        <w:t>Difference between state and country data -4.426750000000009</w:t>
      </w:r>
    </w:p>
    <w:p w14:paraId="002510C6" w14:textId="77777777" w:rsidR="006054DC" w:rsidRPr="006054DC" w:rsidRDefault="006054DC" w:rsidP="006054DC">
      <w:pPr>
        <w:rPr>
          <w:sz w:val="20"/>
          <w:szCs w:val="20"/>
        </w:rPr>
      </w:pPr>
      <w:r w:rsidRPr="006054DC">
        <w:rPr>
          <w:sz w:val="20"/>
          <w:szCs w:val="20"/>
        </w:rPr>
        <w:t>Northern Territory</w:t>
      </w:r>
    </w:p>
    <w:p w14:paraId="2901345A" w14:textId="77777777" w:rsidR="006054DC" w:rsidRPr="006054DC" w:rsidRDefault="006054DC" w:rsidP="006054DC">
      <w:pPr>
        <w:rPr>
          <w:sz w:val="20"/>
          <w:szCs w:val="20"/>
        </w:rPr>
      </w:pPr>
      <w:r w:rsidRPr="006054DC">
        <w:rPr>
          <w:sz w:val="20"/>
          <w:szCs w:val="20"/>
        </w:rPr>
        <w:t>Difference between state and country data 3.2336666666666822</w:t>
      </w:r>
    </w:p>
    <w:p w14:paraId="2E4231EC" w14:textId="77777777" w:rsidR="006054DC" w:rsidRPr="006054DC" w:rsidRDefault="006054DC" w:rsidP="006054DC">
      <w:pPr>
        <w:rPr>
          <w:sz w:val="20"/>
          <w:szCs w:val="20"/>
        </w:rPr>
      </w:pPr>
      <w:r w:rsidRPr="006054DC">
        <w:rPr>
          <w:sz w:val="20"/>
          <w:szCs w:val="20"/>
        </w:rPr>
        <w:t>Queensland</w:t>
      </w:r>
    </w:p>
    <w:p w14:paraId="3C81E8B3" w14:textId="77777777" w:rsidR="006054DC" w:rsidRPr="006054DC" w:rsidRDefault="006054DC" w:rsidP="006054DC">
      <w:pPr>
        <w:rPr>
          <w:sz w:val="20"/>
          <w:szCs w:val="20"/>
        </w:rPr>
      </w:pPr>
      <w:r w:rsidRPr="006054DC">
        <w:rPr>
          <w:sz w:val="20"/>
          <w:szCs w:val="20"/>
        </w:rPr>
        <w:t>Difference between state and country data 1.206750000000003</w:t>
      </w:r>
    </w:p>
    <w:p w14:paraId="5EC8FD2F" w14:textId="77777777" w:rsidR="006054DC" w:rsidRPr="006054DC" w:rsidRDefault="006054DC" w:rsidP="006054DC">
      <w:pPr>
        <w:rPr>
          <w:sz w:val="20"/>
          <w:szCs w:val="20"/>
        </w:rPr>
      </w:pPr>
      <w:r w:rsidRPr="006054DC">
        <w:rPr>
          <w:sz w:val="20"/>
          <w:szCs w:val="20"/>
        </w:rPr>
        <w:t>South Australia</w:t>
      </w:r>
    </w:p>
    <w:p w14:paraId="5FA5CBF7" w14:textId="77777777" w:rsidR="006054DC" w:rsidRPr="006054DC" w:rsidRDefault="006054DC" w:rsidP="006054DC">
      <w:pPr>
        <w:rPr>
          <w:sz w:val="20"/>
          <w:szCs w:val="20"/>
        </w:rPr>
      </w:pPr>
      <w:r w:rsidRPr="006054DC">
        <w:rPr>
          <w:sz w:val="20"/>
          <w:szCs w:val="20"/>
        </w:rPr>
        <w:t>Difference between state and country data -2.679000000000009</w:t>
      </w:r>
    </w:p>
    <w:p w14:paraId="768E9F0A" w14:textId="77777777" w:rsidR="006054DC" w:rsidRPr="006054DC" w:rsidRDefault="006054DC" w:rsidP="006054DC">
      <w:pPr>
        <w:rPr>
          <w:sz w:val="20"/>
          <w:szCs w:val="20"/>
        </w:rPr>
      </w:pPr>
      <w:r w:rsidRPr="006054DC">
        <w:rPr>
          <w:sz w:val="20"/>
          <w:szCs w:val="20"/>
        </w:rPr>
        <w:t>Tasmania</w:t>
      </w:r>
    </w:p>
    <w:p w14:paraId="58783A71" w14:textId="77777777" w:rsidR="006054DC" w:rsidRPr="006054DC" w:rsidRDefault="006054DC" w:rsidP="006054DC">
      <w:pPr>
        <w:rPr>
          <w:sz w:val="20"/>
          <w:szCs w:val="20"/>
        </w:rPr>
      </w:pPr>
      <w:r w:rsidRPr="006054DC">
        <w:rPr>
          <w:sz w:val="20"/>
          <w:szCs w:val="20"/>
        </w:rPr>
        <w:t>Difference between state and country data -10.678583333333313</w:t>
      </w:r>
    </w:p>
    <w:p w14:paraId="1766EBFA" w14:textId="77777777" w:rsidR="006054DC" w:rsidRPr="006054DC" w:rsidRDefault="006054DC" w:rsidP="006054DC">
      <w:pPr>
        <w:rPr>
          <w:sz w:val="20"/>
          <w:szCs w:val="20"/>
        </w:rPr>
      </w:pPr>
      <w:r w:rsidRPr="006054DC">
        <w:rPr>
          <w:sz w:val="20"/>
          <w:szCs w:val="20"/>
        </w:rPr>
        <w:t>Victoria</w:t>
      </w:r>
    </w:p>
    <w:p w14:paraId="62779103" w14:textId="77777777" w:rsidR="006054DC" w:rsidRPr="006054DC" w:rsidRDefault="006054DC" w:rsidP="006054DC">
      <w:pPr>
        <w:rPr>
          <w:sz w:val="20"/>
          <w:szCs w:val="20"/>
        </w:rPr>
      </w:pPr>
      <w:r w:rsidRPr="006054DC">
        <w:rPr>
          <w:sz w:val="20"/>
          <w:szCs w:val="20"/>
        </w:rPr>
        <w:t>Difference between state and country data -7.644499999999983</w:t>
      </w:r>
    </w:p>
    <w:p w14:paraId="20030CF7" w14:textId="77777777" w:rsidR="006054DC" w:rsidRPr="006054DC" w:rsidRDefault="006054DC" w:rsidP="006054DC">
      <w:pPr>
        <w:rPr>
          <w:sz w:val="20"/>
          <w:szCs w:val="20"/>
        </w:rPr>
      </w:pPr>
      <w:r w:rsidRPr="006054DC">
        <w:rPr>
          <w:sz w:val="20"/>
          <w:szCs w:val="20"/>
        </w:rPr>
        <w:t>Western Australia</w:t>
      </w:r>
    </w:p>
    <w:p w14:paraId="30151049" w14:textId="77777777" w:rsidR="006054DC" w:rsidRPr="006054DC" w:rsidRDefault="006054DC" w:rsidP="006054DC">
      <w:pPr>
        <w:rPr>
          <w:sz w:val="20"/>
          <w:szCs w:val="20"/>
        </w:rPr>
      </w:pPr>
      <w:r w:rsidRPr="006054DC">
        <w:rPr>
          <w:sz w:val="20"/>
          <w:szCs w:val="20"/>
        </w:rPr>
        <w:t>Difference between state and country data 0.944583333333334</w:t>
      </w:r>
    </w:p>
    <w:p w14:paraId="331E8EF8" w14:textId="77777777" w:rsidR="006054DC" w:rsidRPr="006054DC" w:rsidRDefault="006054DC" w:rsidP="006054DC">
      <w:pPr>
        <w:rPr>
          <w:sz w:val="20"/>
          <w:szCs w:val="20"/>
        </w:rPr>
      </w:pPr>
      <w:r w:rsidRPr="006054DC">
        <w:rPr>
          <w:sz w:val="20"/>
          <w:szCs w:val="20"/>
        </w:rPr>
        <w:t>[103, 1649]</w:t>
      </w:r>
    </w:p>
    <w:p w14:paraId="365FA0C1" w14:textId="77777777" w:rsidR="006054DC" w:rsidRPr="006054DC" w:rsidRDefault="006054DC" w:rsidP="006054DC">
      <w:pPr>
        <w:rPr>
          <w:sz w:val="20"/>
          <w:szCs w:val="20"/>
        </w:rPr>
      </w:pPr>
      <w:r w:rsidRPr="006054DC">
        <w:rPr>
          <w:sz w:val="20"/>
          <w:szCs w:val="20"/>
        </w:rPr>
        <w:t>Australian Capital Territory</w:t>
      </w:r>
    </w:p>
    <w:p w14:paraId="0DA6CBBB" w14:textId="77777777" w:rsidR="006054DC" w:rsidRPr="006054DC" w:rsidRDefault="006054DC" w:rsidP="006054DC">
      <w:pPr>
        <w:rPr>
          <w:sz w:val="20"/>
          <w:szCs w:val="20"/>
        </w:rPr>
      </w:pPr>
      <w:r w:rsidRPr="006054DC">
        <w:rPr>
          <w:sz w:val="20"/>
          <w:szCs w:val="20"/>
        </w:rPr>
        <w:t>Difference between state and country data -10.051166666666669</w:t>
      </w:r>
    </w:p>
    <w:p w14:paraId="52E28093" w14:textId="77777777" w:rsidR="006054DC" w:rsidRPr="006054DC" w:rsidRDefault="006054DC" w:rsidP="006054DC">
      <w:pPr>
        <w:rPr>
          <w:sz w:val="20"/>
          <w:szCs w:val="20"/>
        </w:rPr>
      </w:pPr>
      <w:r w:rsidRPr="006054DC">
        <w:rPr>
          <w:sz w:val="20"/>
          <w:szCs w:val="20"/>
        </w:rPr>
        <w:t>New South Wales</w:t>
      </w:r>
    </w:p>
    <w:p w14:paraId="566B77B8" w14:textId="77777777" w:rsidR="006054DC" w:rsidRPr="006054DC" w:rsidRDefault="006054DC" w:rsidP="006054DC">
      <w:pPr>
        <w:rPr>
          <w:sz w:val="20"/>
          <w:szCs w:val="20"/>
        </w:rPr>
      </w:pPr>
      <w:r w:rsidRPr="006054DC">
        <w:rPr>
          <w:sz w:val="20"/>
          <w:szCs w:val="20"/>
        </w:rPr>
        <w:t>Difference between state and country data -4.455583333333326</w:t>
      </w:r>
    </w:p>
    <w:p w14:paraId="73DCB265" w14:textId="77777777" w:rsidR="006054DC" w:rsidRPr="006054DC" w:rsidRDefault="006054DC" w:rsidP="006054DC">
      <w:pPr>
        <w:rPr>
          <w:sz w:val="20"/>
          <w:szCs w:val="20"/>
        </w:rPr>
      </w:pPr>
      <w:r w:rsidRPr="006054DC">
        <w:rPr>
          <w:sz w:val="20"/>
          <w:szCs w:val="20"/>
        </w:rPr>
        <w:t>Northern Territory</w:t>
      </w:r>
    </w:p>
    <w:p w14:paraId="74B4C3C0" w14:textId="77777777" w:rsidR="006054DC" w:rsidRPr="006054DC" w:rsidRDefault="006054DC" w:rsidP="006054DC">
      <w:pPr>
        <w:rPr>
          <w:sz w:val="20"/>
          <w:szCs w:val="20"/>
        </w:rPr>
      </w:pPr>
      <w:r w:rsidRPr="006054DC">
        <w:rPr>
          <w:sz w:val="20"/>
          <w:szCs w:val="20"/>
        </w:rPr>
        <w:t>Difference between state and country data 3.6615000000000038</w:t>
      </w:r>
    </w:p>
    <w:p w14:paraId="55C68EB7" w14:textId="77777777" w:rsidR="006054DC" w:rsidRPr="006054DC" w:rsidRDefault="006054DC" w:rsidP="006054DC">
      <w:pPr>
        <w:rPr>
          <w:sz w:val="20"/>
          <w:szCs w:val="20"/>
        </w:rPr>
      </w:pPr>
      <w:r w:rsidRPr="006054DC">
        <w:rPr>
          <w:sz w:val="20"/>
          <w:szCs w:val="20"/>
        </w:rPr>
        <w:t>Queensland</w:t>
      </w:r>
    </w:p>
    <w:p w14:paraId="3D5DE6F6" w14:textId="77777777" w:rsidR="006054DC" w:rsidRPr="006054DC" w:rsidRDefault="006054DC" w:rsidP="006054DC">
      <w:pPr>
        <w:rPr>
          <w:sz w:val="20"/>
          <w:szCs w:val="20"/>
        </w:rPr>
      </w:pPr>
      <w:r w:rsidRPr="006054DC">
        <w:rPr>
          <w:sz w:val="20"/>
          <w:szCs w:val="20"/>
        </w:rPr>
        <w:t>Difference between state and country data 1.4450000000000074</w:t>
      </w:r>
    </w:p>
    <w:p w14:paraId="56723518" w14:textId="77777777" w:rsidR="006054DC" w:rsidRPr="006054DC" w:rsidRDefault="006054DC" w:rsidP="006054DC">
      <w:pPr>
        <w:rPr>
          <w:sz w:val="20"/>
          <w:szCs w:val="20"/>
        </w:rPr>
      </w:pPr>
      <w:r w:rsidRPr="006054DC">
        <w:rPr>
          <w:sz w:val="20"/>
          <w:szCs w:val="20"/>
        </w:rPr>
        <w:t>South Australia</w:t>
      </w:r>
    </w:p>
    <w:p w14:paraId="766BCFBA" w14:textId="77777777" w:rsidR="006054DC" w:rsidRPr="006054DC" w:rsidRDefault="006054DC" w:rsidP="006054DC">
      <w:pPr>
        <w:rPr>
          <w:sz w:val="20"/>
          <w:szCs w:val="20"/>
        </w:rPr>
      </w:pPr>
      <w:r w:rsidRPr="006054DC">
        <w:rPr>
          <w:sz w:val="20"/>
          <w:szCs w:val="20"/>
        </w:rPr>
        <w:t>Difference between state and country data -2.5299166666666544</w:t>
      </w:r>
    </w:p>
    <w:p w14:paraId="210D15FF" w14:textId="77777777" w:rsidR="006054DC" w:rsidRPr="006054DC" w:rsidRDefault="006054DC" w:rsidP="006054DC">
      <w:pPr>
        <w:rPr>
          <w:sz w:val="20"/>
          <w:szCs w:val="20"/>
        </w:rPr>
      </w:pPr>
      <w:r w:rsidRPr="006054DC">
        <w:rPr>
          <w:sz w:val="20"/>
          <w:szCs w:val="20"/>
        </w:rPr>
        <w:t>Tasmania</w:t>
      </w:r>
    </w:p>
    <w:p w14:paraId="0E11A20B" w14:textId="77777777" w:rsidR="006054DC" w:rsidRPr="006054DC" w:rsidRDefault="006054DC" w:rsidP="006054DC">
      <w:pPr>
        <w:rPr>
          <w:sz w:val="20"/>
          <w:szCs w:val="20"/>
        </w:rPr>
      </w:pPr>
      <w:r w:rsidRPr="006054DC">
        <w:rPr>
          <w:sz w:val="20"/>
          <w:szCs w:val="20"/>
        </w:rPr>
        <w:t>Difference between state and country data -10.776999999999978</w:t>
      </w:r>
    </w:p>
    <w:p w14:paraId="558241A2" w14:textId="77777777" w:rsidR="006054DC" w:rsidRPr="006054DC" w:rsidRDefault="006054DC" w:rsidP="006054DC">
      <w:pPr>
        <w:rPr>
          <w:sz w:val="20"/>
          <w:szCs w:val="20"/>
        </w:rPr>
      </w:pPr>
      <w:r w:rsidRPr="006054DC">
        <w:rPr>
          <w:sz w:val="20"/>
          <w:szCs w:val="20"/>
        </w:rPr>
        <w:t>Victoria</w:t>
      </w:r>
    </w:p>
    <w:p w14:paraId="011CC231" w14:textId="77777777" w:rsidR="006054DC" w:rsidRPr="006054DC" w:rsidRDefault="006054DC" w:rsidP="006054DC">
      <w:pPr>
        <w:rPr>
          <w:sz w:val="20"/>
          <w:szCs w:val="20"/>
        </w:rPr>
      </w:pPr>
      <w:r w:rsidRPr="006054DC">
        <w:rPr>
          <w:sz w:val="20"/>
          <w:szCs w:val="20"/>
        </w:rPr>
        <w:t>Difference between state and country data -7.6673333333333265</w:t>
      </w:r>
    </w:p>
    <w:p w14:paraId="47527937" w14:textId="77777777" w:rsidR="006054DC" w:rsidRPr="006054DC" w:rsidRDefault="006054DC" w:rsidP="006054DC">
      <w:pPr>
        <w:rPr>
          <w:sz w:val="20"/>
          <w:szCs w:val="20"/>
        </w:rPr>
      </w:pPr>
      <w:r w:rsidRPr="006054DC">
        <w:rPr>
          <w:sz w:val="20"/>
          <w:szCs w:val="20"/>
        </w:rPr>
        <w:t>Western Australia</w:t>
      </w:r>
    </w:p>
    <w:p w14:paraId="4200FB4A" w14:textId="77777777" w:rsidR="006054DC" w:rsidRPr="006054DC" w:rsidRDefault="006054DC" w:rsidP="006054DC">
      <w:pPr>
        <w:rPr>
          <w:sz w:val="20"/>
          <w:szCs w:val="20"/>
        </w:rPr>
      </w:pPr>
      <w:r w:rsidRPr="006054DC">
        <w:rPr>
          <w:sz w:val="20"/>
          <w:szCs w:val="20"/>
        </w:rPr>
        <w:t>Difference between state and country data 0.5101666666666631</w:t>
      </w:r>
    </w:p>
    <w:p w14:paraId="3AB50FB0" w14:textId="77777777" w:rsidR="006054DC" w:rsidRPr="006054DC" w:rsidRDefault="006054DC" w:rsidP="006054DC">
      <w:pPr>
        <w:rPr>
          <w:sz w:val="20"/>
          <w:szCs w:val="20"/>
        </w:rPr>
      </w:pPr>
      <w:r w:rsidRPr="006054DC">
        <w:rPr>
          <w:sz w:val="20"/>
          <w:szCs w:val="20"/>
        </w:rPr>
        <w:t>[104, 1665]</w:t>
      </w:r>
    </w:p>
    <w:p w14:paraId="4F27A98E" w14:textId="77777777" w:rsidR="006054DC" w:rsidRPr="006054DC" w:rsidRDefault="006054DC" w:rsidP="006054DC">
      <w:pPr>
        <w:rPr>
          <w:sz w:val="20"/>
          <w:szCs w:val="20"/>
        </w:rPr>
      </w:pPr>
      <w:r w:rsidRPr="006054DC">
        <w:rPr>
          <w:sz w:val="20"/>
          <w:szCs w:val="20"/>
        </w:rPr>
        <w:t>Australian Capital Territory</w:t>
      </w:r>
    </w:p>
    <w:p w14:paraId="3FA08587" w14:textId="77777777" w:rsidR="006054DC" w:rsidRPr="006054DC" w:rsidRDefault="006054DC" w:rsidP="006054DC">
      <w:pPr>
        <w:rPr>
          <w:sz w:val="20"/>
          <w:szCs w:val="20"/>
        </w:rPr>
      </w:pPr>
      <w:r w:rsidRPr="006054DC">
        <w:rPr>
          <w:sz w:val="20"/>
          <w:szCs w:val="20"/>
        </w:rPr>
        <w:t>Difference between state and country data -9.956166666666677</w:t>
      </w:r>
    </w:p>
    <w:p w14:paraId="0C2F56D3" w14:textId="77777777" w:rsidR="006054DC" w:rsidRPr="006054DC" w:rsidRDefault="006054DC" w:rsidP="006054DC">
      <w:pPr>
        <w:rPr>
          <w:sz w:val="20"/>
          <w:szCs w:val="20"/>
        </w:rPr>
      </w:pPr>
      <w:r w:rsidRPr="006054DC">
        <w:rPr>
          <w:sz w:val="20"/>
          <w:szCs w:val="20"/>
        </w:rPr>
        <w:t>New South Wales</w:t>
      </w:r>
    </w:p>
    <w:p w14:paraId="0F229AC5" w14:textId="77777777" w:rsidR="006054DC" w:rsidRPr="006054DC" w:rsidRDefault="006054DC" w:rsidP="006054DC">
      <w:pPr>
        <w:rPr>
          <w:sz w:val="20"/>
          <w:szCs w:val="20"/>
        </w:rPr>
      </w:pPr>
      <w:r w:rsidRPr="006054DC">
        <w:rPr>
          <w:sz w:val="20"/>
          <w:szCs w:val="20"/>
        </w:rPr>
        <w:t>Difference between state and country data -4.731499999999993</w:t>
      </w:r>
    </w:p>
    <w:p w14:paraId="3D98414C" w14:textId="77777777" w:rsidR="006054DC" w:rsidRPr="006054DC" w:rsidRDefault="006054DC" w:rsidP="006054DC">
      <w:pPr>
        <w:rPr>
          <w:sz w:val="20"/>
          <w:szCs w:val="20"/>
        </w:rPr>
      </w:pPr>
      <w:r w:rsidRPr="006054DC">
        <w:rPr>
          <w:sz w:val="20"/>
          <w:szCs w:val="20"/>
        </w:rPr>
        <w:t>Northern Territory</w:t>
      </w:r>
    </w:p>
    <w:p w14:paraId="150DD043" w14:textId="77777777" w:rsidR="006054DC" w:rsidRPr="006054DC" w:rsidRDefault="006054DC" w:rsidP="006054DC">
      <w:pPr>
        <w:rPr>
          <w:sz w:val="20"/>
          <w:szCs w:val="20"/>
        </w:rPr>
      </w:pPr>
      <w:r w:rsidRPr="006054DC">
        <w:rPr>
          <w:sz w:val="20"/>
          <w:szCs w:val="20"/>
        </w:rPr>
        <w:t>Difference between state and country data 3.250666666666671</w:t>
      </w:r>
    </w:p>
    <w:p w14:paraId="4DFB5109" w14:textId="77777777" w:rsidR="006054DC" w:rsidRPr="006054DC" w:rsidRDefault="006054DC" w:rsidP="006054DC">
      <w:pPr>
        <w:rPr>
          <w:sz w:val="20"/>
          <w:szCs w:val="20"/>
        </w:rPr>
      </w:pPr>
      <w:r w:rsidRPr="006054DC">
        <w:rPr>
          <w:sz w:val="20"/>
          <w:szCs w:val="20"/>
        </w:rPr>
        <w:t>Queensland</w:t>
      </w:r>
    </w:p>
    <w:p w14:paraId="3D60B709" w14:textId="77777777" w:rsidR="006054DC" w:rsidRPr="006054DC" w:rsidRDefault="006054DC" w:rsidP="006054DC">
      <w:pPr>
        <w:rPr>
          <w:sz w:val="20"/>
          <w:szCs w:val="20"/>
        </w:rPr>
      </w:pPr>
      <w:r w:rsidRPr="006054DC">
        <w:rPr>
          <w:sz w:val="20"/>
          <w:szCs w:val="20"/>
        </w:rPr>
        <w:t>Difference between state and country data 1.1643333333333246</w:t>
      </w:r>
    </w:p>
    <w:p w14:paraId="425ABC45" w14:textId="77777777" w:rsidR="006054DC" w:rsidRPr="006054DC" w:rsidRDefault="006054DC" w:rsidP="006054DC">
      <w:pPr>
        <w:rPr>
          <w:sz w:val="20"/>
          <w:szCs w:val="20"/>
        </w:rPr>
      </w:pPr>
      <w:r w:rsidRPr="006054DC">
        <w:rPr>
          <w:sz w:val="20"/>
          <w:szCs w:val="20"/>
        </w:rPr>
        <w:t>South Australia</w:t>
      </w:r>
    </w:p>
    <w:p w14:paraId="2DF58167" w14:textId="77777777" w:rsidR="006054DC" w:rsidRPr="006054DC" w:rsidRDefault="006054DC" w:rsidP="006054DC">
      <w:pPr>
        <w:rPr>
          <w:sz w:val="20"/>
          <w:szCs w:val="20"/>
        </w:rPr>
      </w:pPr>
      <w:r w:rsidRPr="006054DC">
        <w:rPr>
          <w:sz w:val="20"/>
          <w:szCs w:val="20"/>
        </w:rPr>
        <w:t>Difference between state and country data -2.583333333333343</w:t>
      </w:r>
    </w:p>
    <w:p w14:paraId="3E721A32" w14:textId="77777777" w:rsidR="006054DC" w:rsidRPr="006054DC" w:rsidRDefault="006054DC" w:rsidP="006054DC">
      <w:pPr>
        <w:rPr>
          <w:sz w:val="20"/>
          <w:szCs w:val="20"/>
        </w:rPr>
      </w:pPr>
      <w:r w:rsidRPr="006054DC">
        <w:rPr>
          <w:sz w:val="20"/>
          <w:szCs w:val="20"/>
        </w:rPr>
        <w:t>Tasmania</w:t>
      </w:r>
    </w:p>
    <w:p w14:paraId="3A63B878" w14:textId="77777777" w:rsidR="006054DC" w:rsidRPr="006054DC" w:rsidRDefault="006054DC" w:rsidP="006054DC">
      <w:pPr>
        <w:rPr>
          <w:sz w:val="20"/>
          <w:szCs w:val="20"/>
        </w:rPr>
      </w:pPr>
      <w:r w:rsidRPr="006054DC">
        <w:rPr>
          <w:sz w:val="20"/>
          <w:szCs w:val="20"/>
        </w:rPr>
        <w:t>Difference between state and country data -10.06991666666667</w:t>
      </w:r>
    </w:p>
    <w:p w14:paraId="1EA8B84D" w14:textId="77777777" w:rsidR="006054DC" w:rsidRPr="006054DC" w:rsidRDefault="006054DC" w:rsidP="006054DC">
      <w:pPr>
        <w:rPr>
          <w:sz w:val="20"/>
          <w:szCs w:val="20"/>
        </w:rPr>
      </w:pPr>
      <w:r w:rsidRPr="006054DC">
        <w:rPr>
          <w:sz w:val="20"/>
          <w:szCs w:val="20"/>
        </w:rPr>
        <w:t>Victoria</w:t>
      </w:r>
    </w:p>
    <w:p w14:paraId="49B31A3E" w14:textId="77777777" w:rsidR="006054DC" w:rsidRPr="006054DC" w:rsidRDefault="006054DC" w:rsidP="006054DC">
      <w:pPr>
        <w:rPr>
          <w:sz w:val="20"/>
          <w:szCs w:val="20"/>
        </w:rPr>
      </w:pPr>
      <w:r w:rsidRPr="006054DC">
        <w:rPr>
          <w:sz w:val="20"/>
          <w:szCs w:val="20"/>
        </w:rPr>
        <w:t>Difference between state and country data -7.431666666666679</w:t>
      </w:r>
    </w:p>
    <w:p w14:paraId="7702A62B" w14:textId="77777777" w:rsidR="006054DC" w:rsidRPr="006054DC" w:rsidRDefault="006054DC" w:rsidP="006054DC">
      <w:pPr>
        <w:rPr>
          <w:sz w:val="20"/>
          <w:szCs w:val="20"/>
        </w:rPr>
      </w:pPr>
      <w:r w:rsidRPr="006054DC">
        <w:rPr>
          <w:sz w:val="20"/>
          <w:szCs w:val="20"/>
        </w:rPr>
        <w:t>Western Australia</w:t>
      </w:r>
    </w:p>
    <w:p w14:paraId="3BADC42B" w14:textId="77777777" w:rsidR="006054DC" w:rsidRPr="006054DC" w:rsidRDefault="006054DC" w:rsidP="006054DC">
      <w:pPr>
        <w:rPr>
          <w:sz w:val="20"/>
          <w:szCs w:val="20"/>
        </w:rPr>
      </w:pPr>
      <w:r w:rsidRPr="006054DC">
        <w:rPr>
          <w:sz w:val="20"/>
          <w:szCs w:val="20"/>
        </w:rPr>
        <w:t>Difference between state and country data 0.9868333333333261</w:t>
      </w:r>
    </w:p>
    <w:p w14:paraId="144B8BE7" w14:textId="77777777" w:rsidR="006054DC" w:rsidRPr="006054DC" w:rsidRDefault="006054DC" w:rsidP="006054DC">
      <w:pPr>
        <w:rPr>
          <w:sz w:val="20"/>
          <w:szCs w:val="20"/>
        </w:rPr>
      </w:pPr>
      <w:r w:rsidRPr="006054DC">
        <w:rPr>
          <w:sz w:val="20"/>
          <w:szCs w:val="20"/>
        </w:rPr>
        <w:t>[105, 1681]</w:t>
      </w:r>
    </w:p>
    <w:p w14:paraId="3142CE12" w14:textId="77777777" w:rsidR="006054DC" w:rsidRPr="006054DC" w:rsidRDefault="006054DC" w:rsidP="006054DC">
      <w:pPr>
        <w:rPr>
          <w:sz w:val="20"/>
          <w:szCs w:val="20"/>
        </w:rPr>
      </w:pPr>
      <w:r w:rsidRPr="006054DC">
        <w:rPr>
          <w:sz w:val="20"/>
          <w:szCs w:val="20"/>
        </w:rPr>
        <w:t>Australian Capital Territory</w:t>
      </w:r>
    </w:p>
    <w:p w14:paraId="6AE8685F" w14:textId="77777777" w:rsidR="006054DC" w:rsidRPr="006054DC" w:rsidRDefault="006054DC" w:rsidP="006054DC">
      <w:pPr>
        <w:rPr>
          <w:sz w:val="20"/>
          <w:szCs w:val="20"/>
        </w:rPr>
      </w:pPr>
      <w:r w:rsidRPr="006054DC">
        <w:rPr>
          <w:sz w:val="20"/>
          <w:szCs w:val="20"/>
        </w:rPr>
        <w:t>Difference between state and country data -10.357083333333307</w:t>
      </w:r>
    </w:p>
    <w:p w14:paraId="70F8EA90" w14:textId="77777777" w:rsidR="006054DC" w:rsidRPr="006054DC" w:rsidRDefault="006054DC" w:rsidP="006054DC">
      <w:pPr>
        <w:rPr>
          <w:sz w:val="20"/>
          <w:szCs w:val="20"/>
        </w:rPr>
      </w:pPr>
      <w:r w:rsidRPr="006054DC">
        <w:rPr>
          <w:sz w:val="20"/>
          <w:szCs w:val="20"/>
        </w:rPr>
        <w:t>New South Wales</w:t>
      </w:r>
    </w:p>
    <w:p w14:paraId="184B7F4A" w14:textId="77777777" w:rsidR="006054DC" w:rsidRPr="006054DC" w:rsidRDefault="006054DC" w:rsidP="006054DC">
      <w:pPr>
        <w:rPr>
          <w:sz w:val="20"/>
          <w:szCs w:val="20"/>
        </w:rPr>
      </w:pPr>
      <w:r w:rsidRPr="006054DC">
        <w:rPr>
          <w:sz w:val="20"/>
          <w:szCs w:val="20"/>
        </w:rPr>
        <w:t>Difference between state and country data -4.4161666666666335</w:t>
      </w:r>
    </w:p>
    <w:p w14:paraId="235EFFCB" w14:textId="77777777" w:rsidR="006054DC" w:rsidRPr="006054DC" w:rsidRDefault="006054DC" w:rsidP="006054DC">
      <w:pPr>
        <w:rPr>
          <w:sz w:val="20"/>
          <w:szCs w:val="20"/>
        </w:rPr>
      </w:pPr>
      <w:r w:rsidRPr="006054DC">
        <w:rPr>
          <w:sz w:val="20"/>
          <w:szCs w:val="20"/>
        </w:rPr>
        <w:t>Northern Territory</w:t>
      </w:r>
    </w:p>
    <w:p w14:paraId="0E87D448" w14:textId="77777777" w:rsidR="006054DC" w:rsidRPr="006054DC" w:rsidRDefault="006054DC" w:rsidP="006054DC">
      <w:pPr>
        <w:rPr>
          <w:sz w:val="20"/>
          <w:szCs w:val="20"/>
        </w:rPr>
      </w:pPr>
      <w:r w:rsidRPr="006054DC">
        <w:rPr>
          <w:sz w:val="20"/>
          <w:szCs w:val="20"/>
        </w:rPr>
        <w:t>Difference between state and country data 3.014833333333371</w:t>
      </w:r>
    </w:p>
    <w:p w14:paraId="0BE79737" w14:textId="77777777" w:rsidR="006054DC" w:rsidRPr="006054DC" w:rsidRDefault="006054DC" w:rsidP="006054DC">
      <w:pPr>
        <w:rPr>
          <w:sz w:val="20"/>
          <w:szCs w:val="20"/>
        </w:rPr>
      </w:pPr>
      <w:r w:rsidRPr="006054DC">
        <w:rPr>
          <w:sz w:val="20"/>
          <w:szCs w:val="20"/>
        </w:rPr>
        <w:t>Queensland</w:t>
      </w:r>
    </w:p>
    <w:p w14:paraId="4EA0D047" w14:textId="77777777" w:rsidR="006054DC" w:rsidRPr="006054DC" w:rsidRDefault="006054DC" w:rsidP="006054DC">
      <w:pPr>
        <w:rPr>
          <w:sz w:val="20"/>
          <w:szCs w:val="20"/>
        </w:rPr>
      </w:pPr>
      <w:r w:rsidRPr="006054DC">
        <w:rPr>
          <w:sz w:val="20"/>
          <w:szCs w:val="20"/>
        </w:rPr>
        <w:t>Difference between state and country data 1.2482500000000272</w:t>
      </w:r>
    </w:p>
    <w:p w14:paraId="0A630F95" w14:textId="77777777" w:rsidR="006054DC" w:rsidRPr="006054DC" w:rsidRDefault="006054DC" w:rsidP="006054DC">
      <w:pPr>
        <w:rPr>
          <w:sz w:val="20"/>
          <w:szCs w:val="20"/>
        </w:rPr>
      </w:pPr>
      <w:r w:rsidRPr="006054DC">
        <w:rPr>
          <w:sz w:val="20"/>
          <w:szCs w:val="20"/>
        </w:rPr>
        <w:t>South Australia</w:t>
      </w:r>
    </w:p>
    <w:p w14:paraId="15598E2A" w14:textId="77777777" w:rsidR="006054DC" w:rsidRPr="006054DC" w:rsidRDefault="006054DC" w:rsidP="006054DC">
      <w:pPr>
        <w:rPr>
          <w:sz w:val="20"/>
          <w:szCs w:val="20"/>
        </w:rPr>
      </w:pPr>
      <w:r w:rsidRPr="006054DC">
        <w:rPr>
          <w:sz w:val="20"/>
          <w:szCs w:val="20"/>
        </w:rPr>
        <w:t>Difference between state and country data -2.394999999999971</w:t>
      </w:r>
    </w:p>
    <w:p w14:paraId="27AF9C3A" w14:textId="77777777" w:rsidR="006054DC" w:rsidRPr="006054DC" w:rsidRDefault="006054DC" w:rsidP="006054DC">
      <w:pPr>
        <w:rPr>
          <w:sz w:val="20"/>
          <w:szCs w:val="20"/>
        </w:rPr>
      </w:pPr>
      <w:r w:rsidRPr="006054DC">
        <w:rPr>
          <w:sz w:val="20"/>
          <w:szCs w:val="20"/>
        </w:rPr>
        <w:t>Tasmania</w:t>
      </w:r>
    </w:p>
    <w:p w14:paraId="1709350A" w14:textId="77777777" w:rsidR="006054DC" w:rsidRPr="006054DC" w:rsidRDefault="006054DC" w:rsidP="006054DC">
      <w:pPr>
        <w:rPr>
          <w:sz w:val="20"/>
          <w:szCs w:val="20"/>
        </w:rPr>
      </w:pPr>
      <w:r w:rsidRPr="006054DC">
        <w:rPr>
          <w:sz w:val="20"/>
          <w:szCs w:val="20"/>
        </w:rPr>
        <w:t>Difference between state and country data -11.326083333333315</w:t>
      </w:r>
    </w:p>
    <w:p w14:paraId="57447D8C" w14:textId="77777777" w:rsidR="006054DC" w:rsidRPr="006054DC" w:rsidRDefault="006054DC" w:rsidP="006054DC">
      <w:pPr>
        <w:rPr>
          <w:sz w:val="20"/>
          <w:szCs w:val="20"/>
        </w:rPr>
      </w:pPr>
      <w:r w:rsidRPr="006054DC">
        <w:rPr>
          <w:sz w:val="20"/>
          <w:szCs w:val="20"/>
        </w:rPr>
        <w:t>Victoria</w:t>
      </w:r>
    </w:p>
    <w:p w14:paraId="7991578C" w14:textId="77777777" w:rsidR="006054DC" w:rsidRPr="006054DC" w:rsidRDefault="006054DC" w:rsidP="006054DC">
      <w:pPr>
        <w:rPr>
          <w:sz w:val="20"/>
          <w:szCs w:val="20"/>
        </w:rPr>
      </w:pPr>
      <w:r w:rsidRPr="006054DC">
        <w:rPr>
          <w:sz w:val="20"/>
          <w:szCs w:val="20"/>
        </w:rPr>
        <w:t>Difference between state and country data -8.146166666666645</w:t>
      </w:r>
    </w:p>
    <w:p w14:paraId="57D88115" w14:textId="77777777" w:rsidR="006054DC" w:rsidRPr="006054DC" w:rsidRDefault="006054DC" w:rsidP="006054DC">
      <w:pPr>
        <w:rPr>
          <w:sz w:val="20"/>
          <w:szCs w:val="20"/>
        </w:rPr>
      </w:pPr>
      <w:r w:rsidRPr="006054DC">
        <w:rPr>
          <w:sz w:val="20"/>
          <w:szCs w:val="20"/>
        </w:rPr>
        <w:t>Western Australia</w:t>
      </w:r>
    </w:p>
    <w:p w14:paraId="27DCD9C6" w14:textId="77777777" w:rsidR="006054DC" w:rsidRPr="006054DC" w:rsidRDefault="006054DC" w:rsidP="006054DC">
      <w:pPr>
        <w:rPr>
          <w:sz w:val="20"/>
          <w:szCs w:val="20"/>
        </w:rPr>
      </w:pPr>
      <w:r w:rsidRPr="006054DC">
        <w:rPr>
          <w:sz w:val="20"/>
          <w:szCs w:val="20"/>
        </w:rPr>
        <w:t>Difference between state and country data 0.9811666666666916</w:t>
      </w:r>
    </w:p>
    <w:p w14:paraId="5E9B3DEB" w14:textId="77777777" w:rsidR="006054DC" w:rsidRPr="006054DC" w:rsidRDefault="006054DC" w:rsidP="006054DC">
      <w:pPr>
        <w:rPr>
          <w:sz w:val="20"/>
          <w:szCs w:val="20"/>
        </w:rPr>
      </w:pPr>
      <w:r w:rsidRPr="006054DC">
        <w:rPr>
          <w:sz w:val="20"/>
          <w:szCs w:val="20"/>
        </w:rPr>
        <w:t>[106, 1697]</w:t>
      </w:r>
    </w:p>
    <w:p w14:paraId="04A35B08" w14:textId="77777777" w:rsidR="006054DC" w:rsidRPr="006054DC" w:rsidRDefault="006054DC" w:rsidP="006054DC">
      <w:pPr>
        <w:rPr>
          <w:sz w:val="20"/>
          <w:szCs w:val="20"/>
        </w:rPr>
      </w:pPr>
      <w:r w:rsidRPr="006054DC">
        <w:rPr>
          <w:sz w:val="20"/>
          <w:szCs w:val="20"/>
        </w:rPr>
        <w:t>Australian Capital Territory</w:t>
      </w:r>
    </w:p>
    <w:p w14:paraId="09E802A6" w14:textId="77777777" w:rsidR="006054DC" w:rsidRPr="006054DC" w:rsidRDefault="006054DC" w:rsidP="006054DC">
      <w:pPr>
        <w:rPr>
          <w:sz w:val="20"/>
          <w:szCs w:val="20"/>
        </w:rPr>
      </w:pPr>
      <w:r w:rsidRPr="006054DC">
        <w:rPr>
          <w:sz w:val="20"/>
          <w:szCs w:val="20"/>
        </w:rPr>
        <w:t>Difference between state and country data -10.284583333333332</w:t>
      </w:r>
    </w:p>
    <w:p w14:paraId="24BA4B62" w14:textId="77777777" w:rsidR="006054DC" w:rsidRPr="006054DC" w:rsidRDefault="006054DC" w:rsidP="006054DC">
      <w:pPr>
        <w:rPr>
          <w:sz w:val="20"/>
          <w:szCs w:val="20"/>
        </w:rPr>
      </w:pPr>
      <w:r w:rsidRPr="006054DC">
        <w:rPr>
          <w:sz w:val="20"/>
          <w:szCs w:val="20"/>
        </w:rPr>
        <w:t>New South Wales</w:t>
      </w:r>
    </w:p>
    <w:p w14:paraId="19EAC778" w14:textId="77777777" w:rsidR="006054DC" w:rsidRPr="006054DC" w:rsidRDefault="006054DC" w:rsidP="006054DC">
      <w:pPr>
        <w:rPr>
          <w:sz w:val="20"/>
          <w:szCs w:val="20"/>
        </w:rPr>
      </w:pPr>
      <w:r w:rsidRPr="006054DC">
        <w:rPr>
          <w:sz w:val="20"/>
          <w:szCs w:val="20"/>
        </w:rPr>
        <w:t>Difference between state and country data -4.57166666666668</w:t>
      </w:r>
    </w:p>
    <w:p w14:paraId="5EF30A67" w14:textId="77777777" w:rsidR="006054DC" w:rsidRPr="006054DC" w:rsidRDefault="006054DC" w:rsidP="006054DC">
      <w:pPr>
        <w:rPr>
          <w:sz w:val="20"/>
          <w:szCs w:val="20"/>
        </w:rPr>
      </w:pPr>
      <w:r w:rsidRPr="006054DC">
        <w:rPr>
          <w:sz w:val="20"/>
          <w:szCs w:val="20"/>
        </w:rPr>
        <w:t>Northern Territory</w:t>
      </w:r>
    </w:p>
    <w:p w14:paraId="2CE2FA05" w14:textId="77777777" w:rsidR="006054DC" w:rsidRPr="006054DC" w:rsidRDefault="006054DC" w:rsidP="006054DC">
      <w:pPr>
        <w:rPr>
          <w:sz w:val="20"/>
          <w:szCs w:val="20"/>
        </w:rPr>
      </w:pPr>
      <w:r w:rsidRPr="006054DC">
        <w:rPr>
          <w:sz w:val="20"/>
          <w:szCs w:val="20"/>
        </w:rPr>
        <w:t>Difference between state and country data 3.5314166666666686</w:t>
      </w:r>
    </w:p>
    <w:p w14:paraId="1A9E5B2C" w14:textId="77777777" w:rsidR="006054DC" w:rsidRPr="006054DC" w:rsidRDefault="006054DC" w:rsidP="006054DC">
      <w:pPr>
        <w:rPr>
          <w:sz w:val="20"/>
          <w:szCs w:val="20"/>
        </w:rPr>
      </w:pPr>
      <w:r w:rsidRPr="006054DC">
        <w:rPr>
          <w:sz w:val="20"/>
          <w:szCs w:val="20"/>
        </w:rPr>
        <w:t>Queensland</w:t>
      </w:r>
    </w:p>
    <w:p w14:paraId="481C7A28" w14:textId="77777777" w:rsidR="006054DC" w:rsidRPr="006054DC" w:rsidRDefault="006054DC" w:rsidP="006054DC">
      <w:pPr>
        <w:rPr>
          <w:sz w:val="20"/>
          <w:szCs w:val="20"/>
        </w:rPr>
      </w:pPr>
      <w:r w:rsidRPr="006054DC">
        <w:rPr>
          <w:sz w:val="20"/>
          <w:szCs w:val="20"/>
        </w:rPr>
        <w:t>Difference between state and country data 1.6298333333333446</w:t>
      </w:r>
    </w:p>
    <w:p w14:paraId="07871BD7" w14:textId="77777777" w:rsidR="006054DC" w:rsidRPr="006054DC" w:rsidRDefault="006054DC" w:rsidP="006054DC">
      <w:pPr>
        <w:rPr>
          <w:sz w:val="20"/>
          <w:szCs w:val="20"/>
        </w:rPr>
      </w:pPr>
      <w:r w:rsidRPr="006054DC">
        <w:rPr>
          <w:sz w:val="20"/>
          <w:szCs w:val="20"/>
        </w:rPr>
        <w:t>South Australia</w:t>
      </w:r>
    </w:p>
    <w:p w14:paraId="6543A945" w14:textId="77777777" w:rsidR="006054DC" w:rsidRPr="006054DC" w:rsidRDefault="006054DC" w:rsidP="006054DC">
      <w:pPr>
        <w:rPr>
          <w:sz w:val="20"/>
          <w:szCs w:val="20"/>
        </w:rPr>
      </w:pPr>
      <w:r w:rsidRPr="006054DC">
        <w:rPr>
          <w:sz w:val="20"/>
          <w:szCs w:val="20"/>
        </w:rPr>
        <w:t>Difference between state and country data -3.055999999999994</w:t>
      </w:r>
    </w:p>
    <w:p w14:paraId="6FC1B5AC" w14:textId="77777777" w:rsidR="006054DC" w:rsidRPr="006054DC" w:rsidRDefault="006054DC" w:rsidP="006054DC">
      <w:pPr>
        <w:rPr>
          <w:sz w:val="20"/>
          <w:szCs w:val="20"/>
        </w:rPr>
      </w:pPr>
      <w:r w:rsidRPr="006054DC">
        <w:rPr>
          <w:sz w:val="20"/>
          <w:szCs w:val="20"/>
        </w:rPr>
        <w:t>Tasmania</w:t>
      </w:r>
    </w:p>
    <w:p w14:paraId="7563801E" w14:textId="77777777" w:rsidR="006054DC" w:rsidRPr="006054DC" w:rsidRDefault="006054DC" w:rsidP="006054DC">
      <w:pPr>
        <w:rPr>
          <w:sz w:val="20"/>
          <w:szCs w:val="20"/>
        </w:rPr>
      </w:pPr>
      <w:r w:rsidRPr="006054DC">
        <w:rPr>
          <w:sz w:val="20"/>
          <w:szCs w:val="20"/>
        </w:rPr>
        <w:t>Difference between state and country data -11.484166666666665</w:t>
      </w:r>
    </w:p>
    <w:p w14:paraId="0536E9AD" w14:textId="77777777" w:rsidR="006054DC" w:rsidRPr="006054DC" w:rsidRDefault="006054DC" w:rsidP="006054DC">
      <w:pPr>
        <w:rPr>
          <w:sz w:val="20"/>
          <w:szCs w:val="20"/>
        </w:rPr>
      </w:pPr>
      <w:r w:rsidRPr="006054DC">
        <w:rPr>
          <w:sz w:val="20"/>
          <w:szCs w:val="20"/>
        </w:rPr>
        <w:t>Victoria</w:t>
      </w:r>
    </w:p>
    <w:p w14:paraId="26AF3F2E" w14:textId="77777777" w:rsidR="006054DC" w:rsidRPr="006054DC" w:rsidRDefault="006054DC" w:rsidP="006054DC">
      <w:pPr>
        <w:rPr>
          <w:sz w:val="20"/>
          <w:szCs w:val="20"/>
        </w:rPr>
      </w:pPr>
      <w:r w:rsidRPr="006054DC">
        <w:rPr>
          <w:sz w:val="20"/>
          <w:szCs w:val="20"/>
        </w:rPr>
        <w:t>Difference between state and country data -8.27483333333335</w:t>
      </w:r>
    </w:p>
    <w:p w14:paraId="2C179D6E" w14:textId="77777777" w:rsidR="006054DC" w:rsidRPr="006054DC" w:rsidRDefault="006054DC" w:rsidP="006054DC">
      <w:pPr>
        <w:rPr>
          <w:sz w:val="20"/>
          <w:szCs w:val="20"/>
        </w:rPr>
      </w:pPr>
      <w:r w:rsidRPr="006054DC">
        <w:rPr>
          <w:sz w:val="20"/>
          <w:szCs w:val="20"/>
        </w:rPr>
        <w:t>Western Australia</w:t>
      </w:r>
    </w:p>
    <w:p w14:paraId="20FF5702" w14:textId="77777777" w:rsidR="006054DC" w:rsidRPr="006054DC" w:rsidRDefault="006054DC" w:rsidP="006054DC">
      <w:pPr>
        <w:rPr>
          <w:sz w:val="20"/>
          <w:szCs w:val="20"/>
        </w:rPr>
      </w:pPr>
      <w:r w:rsidRPr="006054DC">
        <w:rPr>
          <w:sz w:val="20"/>
          <w:szCs w:val="20"/>
        </w:rPr>
        <w:t>Difference between state and country data 0.7736666666666672</w:t>
      </w:r>
    </w:p>
    <w:p w14:paraId="7EB9BD97" w14:textId="77777777" w:rsidR="006054DC" w:rsidRPr="006054DC" w:rsidRDefault="006054DC" w:rsidP="006054DC">
      <w:pPr>
        <w:rPr>
          <w:sz w:val="20"/>
          <w:szCs w:val="20"/>
        </w:rPr>
      </w:pPr>
      <w:r w:rsidRPr="006054DC">
        <w:rPr>
          <w:sz w:val="20"/>
          <w:szCs w:val="20"/>
        </w:rPr>
        <w:t>[107, 1713]</w:t>
      </w:r>
    </w:p>
    <w:p w14:paraId="36AB5034" w14:textId="77777777" w:rsidR="006054DC" w:rsidRPr="006054DC" w:rsidRDefault="006054DC" w:rsidP="006054DC">
      <w:pPr>
        <w:rPr>
          <w:sz w:val="20"/>
          <w:szCs w:val="20"/>
        </w:rPr>
      </w:pPr>
      <w:r w:rsidRPr="006054DC">
        <w:rPr>
          <w:sz w:val="20"/>
          <w:szCs w:val="20"/>
        </w:rPr>
        <w:t>Australian Capital Territory</w:t>
      </w:r>
    </w:p>
    <w:p w14:paraId="6530A897" w14:textId="77777777" w:rsidR="006054DC" w:rsidRPr="006054DC" w:rsidRDefault="006054DC" w:rsidP="006054DC">
      <w:pPr>
        <w:rPr>
          <w:sz w:val="20"/>
          <w:szCs w:val="20"/>
        </w:rPr>
      </w:pPr>
      <w:r w:rsidRPr="006054DC">
        <w:rPr>
          <w:sz w:val="20"/>
          <w:szCs w:val="20"/>
        </w:rPr>
        <w:t>Difference between state and country data -10.15683333333334</w:t>
      </w:r>
    </w:p>
    <w:p w14:paraId="16C0908F" w14:textId="77777777" w:rsidR="006054DC" w:rsidRPr="006054DC" w:rsidRDefault="006054DC" w:rsidP="006054DC">
      <w:pPr>
        <w:rPr>
          <w:sz w:val="20"/>
          <w:szCs w:val="20"/>
        </w:rPr>
      </w:pPr>
      <w:r w:rsidRPr="006054DC">
        <w:rPr>
          <w:sz w:val="20"/>
          <w:szCs w:val="20"/>
        </w:rPr>
        <w:t>New South Wales</w:t>
      </w:r>
    </w:p>
    <w:p w14:paraId="74768068" w14:textId="77777777" w:rsidR="006054DC" w:rsidRPr="006054DC" w:rsidRDefault="006054DC" w:rsidP="006054DC">
      <w:pPr>
        <w:rPr>
          <w:sz w:val="20"/>
          <w:szCs w:val="20"/>
        </w:rPr>
      </w:pPr>
      <w:r w:rsidRPr="006054DC">
        <w:rPr>
          <w:sz w:val="20"/>
          <w:szCs w:val="20"/>
        </w:rPr>
        <w:t>Difference between state and country data -4.57391666666668</w:t>
      </w:r>
    </w:p>
    <w:p w14:paraId="01291A69" w14:textId="77777777" w:rsidR="006054DC" w:rsidRPr="006054DC" w:rsidRDefault="006054DC" w:rsidP="006054DC">
      <w:pPr>
        <w:rPr>
          <w:sz w:val="20"/>
          <w:szCs w:val="20"/>
        </w:rPr>
      </w:pPr>
      <w:r w:rsidRPr="006054DC">
        <w:rPr>
          <w:sz w:val="20"/>
          <w:szCs w:val="20"/>
        </w:rPr>
        <w:t>Northern Territory</w:t>
      </w:r>
    </w:p>
    <w:p w14:paraId="20E6CE97" w14:textId="77777777" w:rsidR="006054DC" w:rsidRPr="006054DC" w:rsidRDefault="006054DC" w:rsidP="006054DC">
      <w:pPr>
        <w:rPr>
          <w:sz w:val="20"/>
          <w:szCs w:val="20"/>
        </w:rPr>
      </w:pPr>
      <w:r w:rsidRPr="006054DC">
        <w:rPr>
          <w:sz w:val="20"/>
          <w:szCs w:val="20"/>
        </w:rPr>
        <w:t>Difference between state and country data 3.178833333333344</w:t>
      </w:r>
    </w:p>
    <w:p w14:paraId="51904348" w14:textId="77777777" w:rsidR="006054DC" w:rsidRPr="006054DC" w:rsidRDefault="006054DC" w:rsidP="006054DC">
      <w:pPr>
        <w:rPr>
          <w:sz w:val="20"/>
          <w:szCs w:val="20"/>
        </w:rPr>
      </w:pPr>
      <w:r w:rsidRPr="006054DC">
        <w:rPr>
          <w:sz w:val="20"/>
          <w:szCs w:val="20"/>
        </w:rPr>
        <w:t>Queensland</w:t>
      </w:r>
    </w:p>
    <w:p w14:paraId="267210FD" w14:textId="77777777" w:rsidR="006054DC" w:rsidRPr="006054DC" w:rsidRDefault="006054DC" w:rsidP="006054DC">
      <w:pPr>
        <w:rPr>
          <w:sz w:val="20"/>
          <w:szCs w:val="20"/>
        </w:rPr>
      </w:pPr>
      <w:r w:rsidRPr="006054DC">
        <w:rPr>
          <w:sz w:val="20"/>
          <w:szCs w:val="20"/>
        </w:rPr>
        <w:t>Difference between state and country data 0.9736666666666558</w:t>
      </w:r>
    </w:p>
    <w:p w14:paraId="01028465" w14:textId="77777777" w:rsidR="006054DC" w:rsidRPr="006054DC" w:rsidRDefault="006054DC" w:rsidP="006054DC">
      <w:pPr>
        <w:rPr>
          <w:sz w:val="20"/>
          <w:szCs w:val="20"/>
        </w:rPr>
      </w:pPr>
      <w:r w:rsidRPr="006054DC">
        <w:rPr>
          <w:sz w:val="20"/>
          <w:szCs w:val="20"/>
        </w:rPr>
        <w:t>South Australia</w:t>
      </w:r>
    </w:p>
    <w:p w14:paraId="589DB8EF" w14:textId="77777777" w:rsidR="006054DC" w:rsidRPr="006054DC" w:rsidRDefault="006054DC" w:rsidP="006054DC">
      <w:pPr>
        <w:rPr>
          <w:sz w:val="20"/>
          <w:szCs w:val="20"/>
        </w:rPr>
      </w:pPr>
      <w:r w:rsidRPr="006054DC">
        <w:rPr>
          <w:sz w:val="20"/>
          <w:szCs w:val="20"/>
        </w:rPr>
        <w:t>Difference between state and country data -2.4765000000000157</w:t>
      </w:r>
    </w:p>
    <w:p w14:paraId="35CC830A" w14:textId="77777777" w:rsidR="006054DC" w:rsidRPr="006054DC" w:rsidRDefault="006054DC" w:rsidP="006054DC">
      <w:pPr>
        <w:rPr>
          <w:sz w:val="20"/>
          <w:szCs w:val="20"/>
        </w:rPr>
      </w:pPr>
      <w:r w:rsidRPr="006054DC">
        <w:rPr>
          <w:sz w:val="20"/>
          <w:szCs w:val="20"/>
        </w:rPr>
        <w:t>Tasmania</w:t>
      </w:r>
    </w:p>
    <w:p w14:paraId="01CBF040" w14:textId="77777777" w:rsidR="006054DC" w:rsidRPr="006054DC" w:rsidRDefault="006054DC" w:rsidP="006054DC">
      <w:pPr>
        <w:rPr>
          <w:sz w:val="20"/>
          <w:szCs w:val="20"/>
        </w:rPr>
      </w:pPr>
      <w:r w:rsidRPr="006054DC">
        <w:rPr>
          <w:sz w:val="20"/>
          <w:szCs w:val="20"/>
        </w:rPr>
        <w:t>Difference between state and country data -10.901666666666658</w:t>
      </w:r>
    </w:p>
    <w:p w14:paraId="07CC8405" w14:textId="77777777" w:rsidR="006054DC" w:rsidRPr="006054DC" w:rsidRDefault="006054DC" w:rsidP="006054DC">
      <w:pPr>
        <w:rPr>
          <w:sz w:val="20"/>
          <w:szCs w:val="20"/>
        </w:rPr>
      </w:pPr>
      <w:r w:rsidRPr="006054DC">
        <w:rPr>
          <w:sz w:val="20"/>
          <w:szCs w:val="20"/>
        </w:rPr>
        <w:t>Victoria</w:t>
      </w:r>
    </w:p>
    <w:p w14:paraId="4BF17335" w14:textId="77777777" w:rsidR="006054DC" w:rsidRPr="006054DC" w:rsidRDefault="006054DC" w:rsidP="006054DC">
      <w:pPr>
        <w:rPr>
          <w:sz w:val="20"/>
          <w:szCs w:val="20"/>
        </w:rPr>
      </w:pPr>
      <w:r w:rsidRPr="006054DC">
        <w:rPr>
          <w:sz w:val="20"/>
          <w:szCs w:val="20"/>
        </w:rPr>
        <w:t>Difference between state and country data -7.6149999999999896</w:t>
      </w:r>
    </w:p>
    <w:p w14:paraId="08DD9C5A" w14:textId="77777777" w:rsidR="006054DC" w:rsidRPr="006054DC" w:rsidRDefault="006054DC" w:rsidP="006054DC">
      <w:pPr>
        <w:rPr>
          <w:sz w:val="20"/>
          <w:szCs w:val="20"/>
        </w:rPr>
      </w:pPr>
      <w:r w:rsidRPr="006054DC">
        <w:rPr>
          <w:sz w:val="20"/>
          <w:szCs w:val="20"/>
        </w:rPr>
        <w:t>Western Australia</w:t>
      </w:r>
    </w:p>
    <w:p w14:paraId="38C3E6A9" w14:textId="77777777" w:rsidR="006054DC" w:rsidRPr="006054DC" w:rsidRDefault="006054DC" w:rsidP="006054DC">
      <w:pPr>
        <w:rPr>
          <w:sz w:val="20"/>
          <w:szCs w:val="20"/>
        </w:rPr>
      </w:pPr>
      <w:r w:rsidRPr="006054DC">
        <w:rPr>
          <w:sz w:val="20"/>
          <w:szCs w:val="20"/>
        </w:rPr>
        <w:t>Difference between state and country data 1.1028333333333364</w:t>
      </w:r>
    </w:p>
    <w:p w14:paraId="4E74C38D" w14:textId="77777777" w:rsidR="006054DC" w:rsidRPr="006054DC" w:rsidRDefault="006054DC" w:rsidP="006054DC">
      <w:pPr>
        <w:rPr>
          <w:sz w:val="20"/>
          <w:szCs w:val="20"/>
        </w:rPr>
      </w:pPr>
      <w:r w:rsidRPr="006054DC">
        <w:rPr>
          <w:sz w:val="20"/>
          <w:szCs w:val="20"/>
        </w:rPr>
        <w:t>[108, 1729]</w:t>
      </w:r>
    </w:p>
    <w:p w14:paraId="707ED01C" w14:textId="77777777" w:rsidR="006054DC" w:rsidRPr="006054DC" w:rsidRDefault="006054DC" w:rsidP="006054DC">
      <w:pPr>
        <w:rPr>
          <w:sz w:val="20"/>
          <w:szCs w:val="20"/>
        </w:rPr>
      </w:pPr>
      <w:r w:rsidRPr="006054DC">
        <w:rPr>
          <w:sz w:val="20"/>
          <w:szCs w:val="20"/>
        </w:rPr>
        <w:t>Australian Capital Territory</w:t>
      </w:r>
    </w:p>
    <w:p w14:paraId="4C02C4D9" w14:textId="77777777" w:rsidR="006054DC" w:rsidRPr="006054DC" w:rsidRDefault="006054DC" w:rsidP="006054DC">
      <w:pPr>
        <w:rPr>
          <w:sz w:val="20"/>
          <w:szCs w:val="20"/>
        </w:rPr>
      </w:pPr>
      <w:r w:rsidRPr="006054DC">
        <w:rPr>
          <w:sz w:val="20"/>
          <w:szCs w:val="20"/>
        </w:rPr>
        <w:t>Difference between state and country data -9.820749999999993</w:t>
      </w:r>
    </w:p>
    <w:p w14:paraId="21468A48" w14:textId="77777777" w:rsidR="006054DC" w:rsidRPr="006054DC" w:rsidRDefault="006054DC" w:rsidP="006054DC">
      <w:pPr>
        <w:rPr>
          <w:sz w:val="20"/>
          <w:szCs w:val="20"/>
        </w:rPr>
      </w:pPr>
      <w:r w:rsidRPr="006054DC">
        <w:rPr>
          <w:sz w:val="20"/>
          <w:szCs w:val="20"/>
        </w:rPr>
        <w:t>New South Wales</w:t>
      </w:r>
    </w:p>
    <w:p w14:paraId="2A33B0A4" w14:textId="77777777" w:rsidR="006054DC" w:rsidRPr="006054DC" w:rsidRDefault="006054DC" w:rsidP="006054DC">
      <w:pPr>
        <w:rPr>
          <w:sz w:val="20"/>
          <w:szCs w:val="20"/>
        </w:rPr>
      </w:pPr>
      <w:r w:rsidRPr="006054DC">
        <w:rPr>
          <w:sz w:val="20"/>
          <w:szCs w:val="20"/>
        </w:rPr>
        <w:t>Difference between state and country data -4.246333333333343</w:t>
      </w:r>
    </w:p>
    <w:p w14:paraId="1C0C5E2B" w14:textId="77777777" w:rsidR="006054DC" w:rsidRPr="006054DC" w:rsidRDefault="006054DC" w:rsidP="006054DC">
      <w:pPr>
        <w:rPr>
          <w:sz w:val="20"/>
          <w:szCs w:val="20"/>
        </w:rPr>
      </w:pPr>
      <w:r w:rsidRPr="006054DC">
        <w:rPr>
          <w:sz w:val="20"/>
          <w:szCs w:val="20"/>
        </w:rPr>
        <w:t>Northern Territory</w:t>
      </w:r>
    </w:p>
    <w:p w14:paraId="21856240" w14:textId="77777777" w:rsidR="006054DC" w:rsidRPr="006054DC" w:rsidRDefault="006054DC" w:rsidP="006054DC">
      <w:pPr>
        <w:rPr>
          <w:sz w:val="20"/>
          <w:szCs w:val="20"/>
        </w:rPr>
      </w:pPr>
      <w:r w:rsidRPr="006054DC">
        <w:rPr>
          <w:sz w:val="20"/>
          <w:szCs w:val="20"/>
        </w:rPr>
        <w:t>Difference between state and country data 3.2697500000000055</w:t>
      </w:r>
    </w:p>
    <w:p w14:paraId="151707CC" w14:textId="77777777" w:rsidR="006054DC" w:rsidRPr="006054DC" w:rsidRDefault="006054DC" w:rsidP="006054DC">
      <w:pPr>
        <w:rPr>
          <w:sz w:val="20"/>
          <w:szCs w:val="20"/>
        </w:rPr>
      </w:pPr>
      <w:r w:rsidRPr="006054DC">
        <w:rPr>
          <w:sz w:val="20"/>
          <w:szCs w:val="20"/>
        </w:rPr>
        <w:t>Queensland</w:t>
      </w:r>
    </w:p>
    <w:p w14:paraId="2F92C8B8" w14:textId="77777777" w:rsidR="006054DC" w:rsidRPr="006054DC" w:rsidRDefault="006054DC" w:rsidP="006054DC">
      <w:pPr>
        <w:rPr>
          <w:sz w:val="20"/>
          <w:szCs w:val="20"/>
        </w:rPr>
      </w:pPr>
      <w:r w:rsidRPr="006054DC">
        <w:rPr>
          <w:sz w:val="20"/>
          <w:szCs w:val="20"/>
        </w:rPr>
        <w:t>Difference between state and country data 1.3446666666666403</w:t>
      </w:r>
    </w:p>
    <w:p w14:paraId="2D2B09BF" w14:textId="77777777" w:rsidR="006054DC" w:rsidRPr="006054DC" w:rsidRDefault="006054DC" w:rsidP="006054DC">
      <w:pPr>
        <w:rPr>
          <w:sz w:val="20"/>
          <w:szCs w:val="20"/>
        </w:rPr>
      </w:pPr>
      <w:r w:rsidRPr="006054DC">
        <w:rPr>
          <w:sz w:val="20"/>
          <w:szCs w:val="20"/>
        </w:rPr>
        <w:t>South Australia</w:t>
      </w:r>
    </w:p>
    <w:p w14:paraId="6721A220" w14:textId="77777777" w:rsidR="006054DC" w:rsidRPr="006054DC" w:rsidRDefault="006054DC" w:rsidP="006054DC">
      <w:pPr>
        <w:rPr>
          <w:sz w:val="20"/>
          <w:szCs w:val="20"/>
        </w:rPr>
      </w:pPr>
      <w:r w:rsidRPr="006054DC">
        <w:rPr>
          <w:sz w:val="20"/>
          <w:szCs w:val="20"/>
        </w:rPr>
        <w:t>Difference between state and country data -2.405916666666677</w:t>
      </w:r>
    </w:p>
    <w:p w14:paraId="1055993E" w14:textId="77777777" w:rsidR="006054DC" w:rsidRPr="006054DC" w:rsidRDefault="006054DC" w:rsidP="006054DC">
      <w:pPr>
        <w:rPr>
          <w:sz w:val="20"/>
          <w:szCs w:val="20"/>
        </w:rPr>
      </w:pPr>
      <w:r w:rsidRPr="006054DC">
        <w:rPr>
          <w:sz w:val="20"/>
          <w:szCs w:val="20"/>
        </w:rPr>
        <w:t>Tasmania</w:t>
      </w:r>
    </w:p>
    <w:p w14:paraId="3EE49D6A" w14:textId="77777777" w:rsidR="006054DC" w:rsidRPr="006054DC" w:rsidRDefault="006054DC" w:rsidP="006054DC">
      <w:pPr>
        <w:rPr>
          <w:sz w:val="20"/>
          <w:szCs w:val="20"/>
        </w:rPr>
      </w:pPr>
      <w:r w:rsidRPr="006054DC">
        <w:rPr>
          <w:sz w:val="20"/>
          <w:szCs w:val="20"/>
        </w:rPr>
        <w:t>Difference between state and country data -10.371333333333327</w:t>
      </w:r>
    </w:p>
    <w:p w14:paraId="6377C6B2" w14:textId="77777777" w:rsidR="006054DC" w:rsidRPr="006054DC" w:rsidRDefault="006054DC" w:rsidP="006054DC">
      <w:pPr>
        <w:rPr>
          <w:sz w:val="20"/>
          <w:szCs w:val="20"/>
        </w:rPr>
      </w:pPr>
      <w:r w:rsidRPr="006054DC">
        <w:rPr>
          <w:sz w:val="20"/>
          <w:szCs w:val="20"/>
        </w:rPr>
        <w:t>Victoria</w:t>
      </w:r>
    </w:p>
    <w:p w14:paraId="050E76AE" w14:textId="77777777" w:rsidR="006054DC" w:rsidRPr="006054DC" w:rsidRDefault="006054DC" w:rsidP="006054DC">
      <w:pPr>
        <w:rPr>
          <w:sz w:val="20"/>
          <w:szCs w:val="20"/>
        </w:rPr>
      </w:pPr>
      <w:r w:rsidRPr="006054DC">
        <w:rPr>
          <w:sz w:val="20"/>
          <w:szCs w:val="20"/>
        </w:rPr>
        <w:t>Difference between state and country data -7.415500000000003</w:t>
      </w:r>
    </w:p>
    <w:p w14:paraId="16EBA6CA" w14:textId="77777777" w:rsidR="006054DC" w:rsidRPr="006054DC" w:rsidRDefault="006054DC" w:rsidP="006054DC">
      <w:pPr>
        <w:rPr>
          <w:sz w:val="20"/>
          <w:szCs w:val="20"/>
        </w:rPr>
      </w:pPr>
      <w:r w:rsidRPr="006054DC">
        <w:rPr>
          <w:sz w:val="20"/>
          <w:szCs w:val="20"/>
        </w:rPr>
        <w:t>Western Australia</w:t>
      </w:r>
    </w:p>
    <w:p w14:paraId="696A41FC" w14:textId="77777777" w:rsidR="006054DC" w:rsidRPr="006054DC" w:rsidRDefault="006054DC" w:rsidP="006054DC">
      <w:pPr>
        <w:rPr>
          <w:sz w:val="20"/>
          <w:szCs w:val="20"/>
        </w:rPr>
      </w:pPr>
      <w:r w:rsidRPr="006054DC">
        <w:rPr>
          <w:sz w:val="20"/>
          <w:szCs w:val="20"/>
        </w:rPr>
        <w:t>Difference between state and country data 0.6359166666666667</w:t>
      </w:r>
    </w:p>
    <w:p w14:paraId="2C726000" w14:textId="77777777" w:rsidR="006054DC" w:rsidRPr="006054DC" w:rsidRDefault="006054DC" w:rsidP="006054DC">
      <w:pPr>
        <w:rPr>
          <w:sz w:val="20"/>
          <w:szCs w:val="20"/>
        </w:rPr>
      </w:pPr>
      <w:r w:rsidRPr="006054DC">
        <w:rPr>
          <w:sz w:val="20"/>
          <w:szCs w:val="20"/>
        </w:rPr>
        <w:t>[109, 1745]</w:t>
      </w:r>
    </w:p>
    <w:p w14:paraId="3AD9B8B7" w14:textId="77777777" w:rsidR="006054DC" w:rsidRPr="006054DC" w:rsidRDefault="006054DC" w:rsidP="006054DC">
      <w:pPr>
        <w:rPr>
          <w:sz w:val="20"/>
          <w:szCs w:val="20"/>
        </w:rPr>
      </w:pPr>
      <w:r w:rsidRPr="006054DC">
        <w:rPr>
          <w:sz w:val="20"/>
          <w:szCs w:val="20"/>
        </w:rPr>
        <w:t>Australian Capital Territory</w:t>
      </w:r>
    </w:p>
    <w:p w14:paraId="4D9020B7" w14:textId="77777777" w:rsidR="006054DC" w:rsidRPr="006054DC" w:rsidRDefault="006054DC" w:rsidP="006054DC">
      <w:pPr>
        <w:rPr>
          <w:sz w:val="20"/>
          <w:szCs w:val="20"/>
        </w:rPr>
      </w:pPr>
      <w:r w:rsidRPr="006054DC">
        <w:rPr>
          <w:sz w:val="20"/>
          <w:szCs w:val="20"/>
        </w:rPr>
        <w:t>Difference between state and country data -10.190583333333349</w:t>
      </w:r>
    </w:p>
    <w:p w14:paraId="2D43FD53" w14:textId="77777777" w:rsidR="006054DC" w:rsidRPr="006054DC" w:rsidRDefault="006054DC" w:rsidP="006054DC">
      <w:pPr>
        <w:rPr>
          <w:sz w:val="20"/>
          <w:szCs w:val="20"/>
        </w:rPr>
      </w:pPr>
      <w:r w:rsidRPr="006054DC">
        <w:rPr>
          <w:sz w:val="20"/>
          <w:szCs w:val="20"/>
        </w:rPr>
        <w:t>New South Wales</w:t>
      </w:r>
    </w:p>
    <w:p w14:paraId="245A21C3" w14:textId="77777777" w:rsidR="006054DC" w:rsidRPr="006054DC" w:rsidRDefault="006054DC" w:rsidP="006054DC">
      <w:pPr>
        <w:rPr>
          <w:sz w:val="20"/>
          <w:szCs w:val="20"/>
        </w:rPr>
      </w:pPr>
      <w:r w:rsidRPr="006054DC">
        <w:rPr>
          <w:sz w:val="20"/>
          <w:szCs w:val="20"/>
        </w:rPr>
        <w:t>Difference between state and country data -4.492000000000004</w:t>
      </w:r>
    </w:p>
    <w:p w14:paraId="30CDE9B1" w14:textId="77777777" w:rsidR="006054DC" w:rsidRPr="006054DC" w:rsidRDefault="006054DC" w:rsidP="006054DC">
      <w:pPr>
        <w:rPr>
          <w:sz w:val="20"/>
          <w:szCs w:val="20"/>
        </w:rPr>
      </w:pPr>
      <w:r w:rsidRPr="006054DC">
        <w:rPr>
          <w:sz w:val="20"/>
          <w:szCs w:val="20"/>
        </w:rPr>
        <w:t>Northern Territory</w:t>
      </w:r>
    </w:p>
    <w:p w14:paraId="668AF973" w14:textId="77777777" w:rsidR="006054DC" w:rsidRPr="006054DC" w:rsidRDefault="006054DC" w:rsidP="006054DC">
      <w:pPr>
        <w:rPr>
          <w:sz w:val="20"/>
          <w:szCs w:val="20"/>
        </w:rPr>
      </w:pPr>
      <w:r w:rsidRPr="006054DC">
        <w:rPr>
          <w:sz w:val="20"/>
          <w:szCs w:val="20"/>
        </w:rPr>
        <w:t>Difference between state and country data 3.1558333333333124</w:t>
      </w:r>
    </w:p>
    <w:p w14:paraId="7C909BEC" w14:textId="77777777" w:rsidR="006054DC" w:rsidRPr="006054DC" w:rsidRDefault="006054DC" w:rsidP="006054DC">
      <w:pPr>
        <w:rPr>
          <w:sz w:val="20"/>
          <w:szCs w:val="20"/>
        </w:rPr>
      </w:pPr>
      <w:r w:rsidRPr="006054DC">
        <w:rPr>
          <w:sz w:val="20"/>
          <w:szCs w:val="20"/>
        </w:rPr>
        <w:t>Queensland</w:t>
      </w:r>
    </w:p>
    <w:p w14:paraId="52BAA332" w14:textId="77777777" w:rsidR="006054DC" w:rsidRPr="006054DC" w:rsidRDefault="006054DC" w:rsidP="006054DC">
      <w:pPr>
        <w:rPr>
          <w:sz w:val="20"/>
          <w:szCs w:val="20"/>
        </w:rPr>
      </w:pPr>
      <w:r w:rsidRPr="006054DC">
        <w:rPr>
          <w:sz w:val="20"/>
          <w:szCs w:val="20"/>
        </w:rPr>
        <w:t>Difference between state and country data 0.8899166666666716</w:t>
      </w:r>
    </w:p>
    <w:p w14:paraId="5D1395BF" w14:textId="77777777" w:rsidR="006054DC" w:rsidRPr="006054DC" w:rsidRDefault="006054DC" w:rsidP="006054DC">
      <w:pPr>
        <w:rPr>
          <w:sz w:val="20"/>
          <w:szCs w:val="20"/>
        </w:rPr>
      </w:pPr>
      <w:r w:rsidRPr="006054DC">
        <w:rPr>
          <w:sz w:val="20"/>
          <w:szCs w:val="20"/>
        </w:rPr>
        <w:t>South Australia</w:t>
      </w:r>
    </w:p>
    <w:p w14:paraId="53649F65" w14:textId="77777777" w:rsidR="006054DC" w:rsidRPr="006054DC" w:rsidRDefault="006054DC" w:rsidP="006054DC">
      <w:pPr>
        <w:rPr>
          <w:sz w:val="20"/>
          <w:szCs w:val="20"/>
        </w:rPr>
      </w:pPr>
      <w:r w:rsidRPr="006054DC">
        <w:rPr>
          <w:sz w:val="20"/>
          <w:szCs w:val="20"/>
        </w:rPr>
        <w:t>Difference between state and country data -2.2403333333333464</w:t>
      </w:r>
    </w:p>
    <w:p w14:paraId="5643CBD1" w14:textId="77777777" w:rsidR="006054DC" w:rsidRPr="006054DC" w:rsidRDefault="006054DC" w:rsidP="006054DC">
      <w:pPr>
        <w:rPr>
          <w:sz w:val="20"/>
          <w:szCs w:val="20"/>
        </w:rPr>
      </w:pPr>
      <w:r w:rsidRPr="006054DC">
        <w:rPr>
          <w:sz w:val="20"/>
          <w:szCs w:val="20"/>
        </w:rPr>
        <w:t>Tasmania</w:t>
      </w:r>
    </w:p>
    <w:p w14:paraId="01EF00DF" w14:textId="77777777" w:rsidR="006054DC" w:rsidRPr="006054DC" w:rsidRDefault="006054DC" w:rsidP="006054DC">
      <w:pPr>
        <w:rPr>
          <w:sz w:val="20"/>
          <w:szCs w:val="20"/>
        </w:rPr>
      </w:pPr>
      <w:r w:rsidRPr="006054DC">
        <w:rPr>
          <w:sz w:val="20"/>
          <w:szCs w:val="20"/>
        </w:rPr>
        <w:t>Difference between state and country data -10.286416666666671</w:t>
      </w:r>
    </w:p>
    <w:p w14:paraId="49012CB9" w14:textId="77777777" w:rsidR="006054DC" w:rsidRPr="006054DC" w:rsidRDefault="006054DC" w:rsidP="006054DC">
      <w:pPr>
        <w:rPr>
          <w:sz w:val="20"/>
          <w:szCs w:val="20"/>
        </w:rPr>
      </w:pPr>
      <w:r w:rsidRPr="006054DC">
        <w:rPr>
          <w:sz w:val="20"/>
          <w:szCs w:val="20"/>
        </w:rPr>
        <w:t>Victoria</w:t>
      </w:r>
    </w:p>
    <w:p w14:paraId="4D1D9A83" w14:textId="77777777" w:rsidR="006054DC" w:rsidRPr="006054DC" w:rsidRDefault="006054DC" w:rsidP="006054DC">
      <w:pPr>
        <w:rPr>
          <w:sz w:val="20"/>
          <w:szCs w:val="20"/>
        </w:rPr>
      </w:pPr>
      <w:r w:rsidRPr="006054DC">
        <w:rPr>
          <w:sz w:val="20"/>
          <w:szCs w:val="20"/>
        </w:rPr>
        <w:t>Difference between state and country data -7.126999999999999</w:t>
      </w:r>
    </w:p>
    <w:p w14:paraId="03BD7440" w14:textId="77777777" w:rsidR="006054DC" w:rsidRPr="006054DC" w:rsidRDefault="006054DC" w:rsidP="006054DC">
      <w:pPr>
        <w:rPr>
          <w:sz w:val="20"/>
          <w:szCs w:val="20"/>
        </w:rPr>
      </w:pPr>
      <w:r w:rsidRPr="006054DC">
        <w:rPr>
          <w:sz w:val="20"/>
          <w:szCs w:val="20"/>
        </w:rPr>
        <w:t>Western Australia</w:t>
      </w:r>
    </w:p>
    <w:p w14:paraId="16217ADE" w14:textId="77777777" w:rsidR="006054DC" w:rsidRPr="006054DC" w:rsidRDefault="006054DC" w:rsidP="006054DC">
      <w:pPr>
        <w:rPr>
          <w:sz w:val="20"/>
          <w:szCs w:val="20"/>
        </w:rPr>
      </w:pPr>
      <w:r w:rsidRPr="006054DC">
        <w:rPr>
          <w:sz w:val="20"/>
          <w:szCs w:val="20"/>
        </w:rPr>
        <w:t>Difference between state and country data 0.9902499999999748</w:t>
      </w:r>
    </w:p>
    <w:p w14:paraId="1D73524B" w14:textId="77777777" w:rsidR="006054DC" w:rsidRPr="006054DC" w:rsidRDefault="006054DC" w:rsidP="006054DC">
      <w:pPr>
        <w:rPr>
          <w:sz w:val="20"/>
          <w:szCs w:val="20"/>
        </w:rPr>
      </w:pPr>
      <w:r w:rsidRPr="006054DC">
        <w:rPr>
          <w:sz w:val="20"/>
          <w:szCs w:val="20"/>
        </w:rPr>
        <w:t>[110, 1761]</w:t>
      </w:r>
    </w:p>
    <w:p w14:paraId="6C28D133" w14:textId="77777777" w:rsidR="006054DC" w:rsidRPr="006054DC" w:rsidRDefault="006054DC" w:rsidP="006054DC">
      <w:pPr>
        <w:rPr>
          <w:sz w:val="20"/>
          <w:szCs w:val="20"/>
        </w:rPr>
      </w:pPr>
      <w:r w:rsidRPr="006054DC">
        <w:rPr>
          <w:sz w:val="20"/>
          <w:szCs w:val="20"/>
        </w:rPr>
        <w:t>Australian Capital Territory</w:t>
      </w:r>
    </w:p>
    <w:p w14:paraId="74EE7614" w14:textId="77777777" w:rsidR="006054DC" w:rsidRPr="006054DC" w:rsidRDefault="006054DC" w:rsidP="006054DC">
      <w:pPr>
        <w:rPr>
          <w:sz w:val="20"/>
          <w:szCs w:val="20"/>
        </w:rPr>
      </w:pPr>
      <w:r w:rsidRPr="006054DC">
        <w:rPr>
          <w:sz w:val="20"/>
          <w:szCs w:val="20"/>
        </w:rPr>
        <w:t>Difference between state and country data -10.445750000000015</w:t>
      </w:r>
    </w:p>
    <w:p w14:paraId="7B34D453" w14:textId="77777777" w:rsidR="006054DC" w:rsidRPr="006054DC" w:rsidRDefault="006054DC" w:rsidP="006054DC">
      <w:pPr>
        <w:rPr>
          <w:sz w:val="20"/>
          <w:szCs w:val="20"/>
        </w:rPr>
      </w:pPr>
      <w:r w:rsidRPr="006054DC">
        <w:rPr>
          <w:sz w:val="20"/>
          <w:szCs w:val="20"/>
        </w:rPr>
        <w:t>New South Wales</w:t>
      </w:r>
    </w:p>
    <w:p w14:paraId="34C2661F" w14:textId="77777777" w:rsidR="006054DC" w:rsidRPr="006054DC" w:rsidRDefault="006054DC" w:rsidP="006054DC">
      <w:pPr>
        <w:rPr>
          <w:sz w:val="20"/>
          <w:szCs w:val="20"/>
        </w:rPr>
      </w:pPr>
      <w:r w:rsidRPr="006054DC">
        <w:rPr>
          <w:sz w:val="20"/>
          <w:szCs w:val="20"/>
        </w:rPr>
        <w:t>Difference between state and country data -4.8109166666666745</w:t>
      </w:r>
    </w:p>
    <w:p w14:paraId="20D47161" w14:textId="77777777" w:rsidR="006054DC" w:rsidRPr="006054DC" w:rsidRDefault="006054DC" w:rsidP="006054DC">
      <w:pPr>
        <w:rPr>
          <w:sz w:val="20"/>
          <w:szCs w:val="20"/>
        </w:rPr>
      </w:pPr>
      <w:r w:rsidRPr="006054DC">
        <w:rPr>
          <w:sz w:val="20"/>
          <w:szCs w:val="20"/>
        </w:rPr>
        <w:t>Northern Territory</w:t>
      </w:r>
    </w:p>
    <w:p w14:paraId="110E5FF9" w14:textId="77777777" w:rsidR="006054DC" w:rsidRPr="006054DC" w:rsidRDefault="006054DC" w:rsidP="006054DC">
      <w:pPr>
        <w:rPr>
          <w:sz w:val="20"/>
          <w:szCs w:val="20"/>
        </w:rPr>
      </w:pPr>
      <w:r w:rsidRPr="006054DC">
        <w:rPr>
          <w:sz w:val="20"/>
          <w:szCs w:val="20"/>
        </w:rPr>
        <w:t>Difference between state and country data 3.249916666666678</w:t>
      </w:r>
    </w:p>
    <w:p w14:paraId="6F847CBD" w14:textId="77777777" w:rsidR="006054DC" w:rsidRPr="006054DC" w:rsidRDefault="006054DC" w:rsidP="006054DC">
      <w:pPr>
        <w:rPr>
          <w:sz w:val="20"/>
          <w:szCs w:val="20"/>
        </w:rPr>
      </w:pPr>
      <w:r w:rsidRPr="006054DC">
        <w:rPr>
          <w:sz w:val="20"/>
          <w:szCs w:val="20"/>
        </w:rPr>
        <w:t>Queensland</w:t>
      </w:r>
    </w:p>
    <w:p w14:paraId="48B26216" w14:textId="77777777" w:rsidR="006054DC" w:rsidRPr="006054DC" w:rsidRDefault="006054DC" w:rsidP="006054DC">
      <w:pPr>
        <w:rPr>
          <w:sz w:val="20"/>
          <w:szCs w:val="20"/>
        </w:rPr>
      </w:pPr>
      <w:r w:rsidRPr="006054DC">
        <w:rPr>
          <w:sz w:val="20"/>
          <w:szCs w:val="20"/>
        </w:rPr>
        <w:t>Difference between state and country data 1.3034166666666813</w:t>
      </w:r>
    </w:p>
    <w:p w14:paraId="7E69B064" w14:textId="77777777" w:rsidR="006054DC" w:rsidRPr="006054DC" w:rsidRDefault="006054DC" w:rsidP="006054DC">
      <w:pPr>
        <w:rPr>
          <w:sz w:val="20"/>
          <w:szCs w:val="20"/>
        </w:rPr>
      </w:pPr>
      <w:r w:rsidRPr="006054DC">
        <w:rPr>
          <w:sz w:val="20"/>
          <w:szCs w:val="20"/>
        </w:rPr>
        <w:t>South Australia</w:t>
      </w:r>
    </w:p>
    <w:p w14:paraId="37A0FAB1" w14:textId="77777777" w:rsidR="006054DC" w:rsidRPr="006054DC" w:rsidRDefault="006054DC" w:rsidP="006054DC">
      <w:pPr>
        <w:rPr>
          <w:sz w:val="20"/>
          <w:szCs w:val="20"/>
        </w:rPr>
      </w:pPr>
      <w:r w:rsidRPr="006054DC">
        <w:rPr>
          <w:sz w:val="20"/>
          <w:szCs w:val="20"/>
        </w:rPr>
        <w:t>Difference between state and country data -2.4229166666666657</w:t>
      </w:r>
    </w:p>
    <w:p w14:paraId="35BE36A3" w14:textId="77777777" w:rsidR="006054DC" w:rsidRPr="006054DC" w:rsidRDefault="006054DC" w:rsidP="006054DC">
      <w:pPr>
        <w:rPr>
          <w:sz w:val="20"/>
          <w:szCs w:val="20"/>
        </w:rPr>
      </w:pPr>
      <w:r w:rsidRPr="006054DC">
        <w:rPr>
          <w:sz w:val="20"/>
          <w:szCs w:val="20"/>
        </w:rPr>
        <w:t>Tasmania</w:t>
      </w:r>
    </w:p>
    <w:p w14:paraId="5D42D8FD" w14:textId="77777777" w:rsidR="006054DC" w:rsidRPr="006054DC" w:rsidRDefault="006054DC" w:rsidP="006054DC">
      <w:pPr>
        <w:rPr>
          <w:sz w:val="20"/>
          <w:szCs w:val="20"/>
        </w:rPr>
      </w:pPr>
      <w:r w:rsidRPr="006054DC">
        <w:rPr>
          <w:sz w:val="20"/>
          <w:szCs w:val="20"/>
        </w:rPr>
        <w:t>Difference between state and country data -10.80991666666666</w:t>
      </w:r>
    </w:p>
    <w:p w14:paraId="688B5094" w14:textId="77777777" w:rsidR="006054DC" w:rsidRPr="006054DC" w:rsidRDefault="006054DC" w:rsidP="006054DC">
      <w:pPr>
        <w:rPr>
          <w:sz w:val="20"/>
          <w:szCs w:val="20"/>
        </w:rPr>
      </w:pPr>
      <w:r w:rsidRPr="006054DC">
        <w:rPr>
          <w:sz w:val="20"/>
          <w:szCs w:val="20"/>
        </w:rPr>
        <w:t>Victoria</w:t>
      </w:r>
    </w:p>
    <w:p w14:paraId="439F2278" w14:textId="77777777" w:rsidR="006054DC" w:rsidRPr="006054DC" w:rsidRDefault="006054DC" w:rsidP="006054DC">
      <w:pPr>
        <w:rPr>
          <w:sz w:val="20"/>
          <w:szCs w:val="20"/>
        </w:rPr>
      </w:pPr>
      <w:r w:rsidRPr="006054DC">
        <w:rPr>
          <w:sz w:val="20"/>
          <w:szCs w:val="20"/>
        </w:rPr>
        <w:t>Difference between state and country data -7.658916666666681</w:t>
      </w:r>
    </w:p>
    <w:p w14:paraId="4AFA343A" w14:textId="77777777" w:rsidR="006054DC" w:rsidRPr="006054DC" w:rsidRDefault="006054DC" w:rsidP="006054DC">
      <w:pPr>
        <w:rPr>
          <w:sz w:val="20"/>
          <w:szCs w:val="20"/>
        </w:rPr>
      </w:pPr>
      <w:r w:rsidRPr="006054DC">
        <w:rPr>
          <w:sz w:val="20"/>
          <w:szCs w:val="20"/>
        </w:rPr>
        <w:t>Western Australia</w:t>
      </w:r>
    </w:p>
    <w:p w14:paraId="7BB27EB7" w14:textId="77777777" w:rsidR="006054DC" w:rsidRPr="006054DC" w:rsidRDefault="006054DC" w:rsidP="006054DC">
      <w:pPr>
        <w:rPr>
          <w:sz w:val="20"/>
          <w:szCs w:val="20"/>
        </w:rPr>
      </w:pPr>
      <w:r w:rsidRPr="006054DC">
        <w:rPr>
          <w:sz w:val="20"/>
          <w:szCs w:val="20"/>
        </w:rPr>
        <w:t>Difference between state and country data 0.8959166666666682</w:t>
      </w:r>
    </w:p>
    <w:p w14:paraId="09B43708" w14:textId="77777777" w:rsidR="006054DC" w:rsidRPr="006054DC" w:rsidRDefault="006054DC" w:rsidP="006054DC">
      <w:pPr>
        <w:rPr>
          <w:sz w:val="20"/>
          <w:szCs w:val="20"/>
        </w:rPr>
      </w:pPr>
      <w:r w:rsidRPr="006054DC">
        <w:rPr>
          <w:sz w:val="20"/>
          <w:szCs w:val="20"/>
        </w:rPr>
        <w:t>[111, 1777]</w:t>
      </w:r>
    </w:p>
    <w:p w14:paraId="61AFEDD1" w14:textId="77777777" w:rsidR="006054DC" w:rsidRPr="006054DC" w:rsidRDefault="006054DC" w:rsidP="006054DC">
      <w:pPr>
        <w:rPr>
          <w:sz w:val="20"/>
          <w:szCs w:val="20"/>
        </w:rPr>
      </w:pPr>
      <w:r w:rsidRPr="006054DC">
        <w:rPr>
          <w:sz w:val="20"/>
          <w:szCs w:val="20"/>
        </w:rPr>
        <w:t>Australian Capital Territory</w:t>
      </w:r>
    </w:p>
    <w:p w14:paraId="354368CE" w14:textId="77777777" w:rsidR="006054DC" w:rsidRPr="006054DC" w:rsidRDefault="006054DC" w:rsidP="006054DC">
      <w:pPr>
        <w:rPr>
          <w:sz w:val="20"/>
          <w:szCs w:val="20"/>
        </w:rPr>
      </w:pPr>
      <w:r w:rsidRPr="006054DC">
        <w:rPr>
          <w:sz w:val="20"/>
          <w:szCs w:val="20"/>
        </w:rPr>
        <w:t>Difference between state and country data -10.016833333333327</w:t>
      </w:r>
    </w:p>
    <w:p w14:paraId="761886AB" w14:textId="77777777" w:rsidR="006054DC" w:rsidRPr="006054DC" w:rsidRDefault="006054DC" w:rsidP="006054DC">
      <w:pPr>
        <w:rPr>
          <w:sz w:val="20"/>
          <w:szCs w:val="20"/>
        </w:rPr>
      </w:pPr>
      <w:r w:rsidRPr="006054DC">
        <w:rPr>
          <w:sz w:val="20"/>
          <w:szCs w:val="20"/>
        </w:rPr>
        <w:t>New South Wales</w:t>
      </w:r>
    </w:p>
    <w:p w14:paraId="25F3342D" w14:textId="77777777" w:rsidR="006054DC" w:rsidRPr="006054DC" w:rsidRDefault="006054DC" w:rsidP="006054DC">
      <w:pPr>
        <w:rPr>
          <w:sz w:val="20"/>
          <w:szCs w:val="20"/>
        </w:rPr>
      </w:pPr>
      <w:r w:rsidRPr="006054DC">
        <w:rPr>
          <w:sz w:val="20"/>
          <w:szCs w:val="20"/>
        </w:rPr>
        <w:t>Difference between state and country data -4.472833333333355</w:t>
      </w:r>
    </w:p>
    <w:p w14:paraId="7E2564F5" w14:textId="77777777" w:rsidR="006054DC" w:rsidRPr="006054DC" w:rsidRDefault="006054DC" w:rsidP="006054DC">
      <w:pPr>
        <w:rPr>
          <w:sz w:val="20"/>
          <w:szCs w:val="20"/>
        </w:rPr>
      </w:pPr>
      <w:r w:rsidRPr="006054DC">
        <w:rPr>
          <w:sz w:val="20"/>
          <w:szCs w:val="20"/>
        </w:rPr>
        <w:t>Northern Territory</w:t>
      </w:r>
    </w:p>
    <w:p w14:paraId="7B9EF732" w14:textId="77777777" w:rsidR="006054DC" w:rsidRPr="006054DC" w:rsidRDefault="006054DC" w:rsidP="006054DC">
      <w:pPr>
        <w:rPr>
          <w:sz w:val="20"/>
          <w:szCs w:val="20"/>
        </w:rPr>
      </w:pPr>
      <w:r w:rsidRPr="006054DC">
        <w:rPr>
          <w:sz w:val="20"/>
          <w:szCs w:val="20"/>
        </w:rPr>
        <w:t>Difference between state and country data 3.1642499999999956</w:t>
      </w:r>
    </w:p>
    <w:p w14:paraId="1C7E4475" w14:textId="77777777" w:rsidR="006054DC" w:rsidRPr="006054DC" w:rsidRDefault="006054DC" w:rsidP="006054DC">
      <w:pPr>
        <w:rPr>
          <w:sz w:val="20"/>
          <w:szCs w:val="20"/>
        </w:rPr>
      </w:pPr>
      <w:r w:rsidRPr="006054DC">
        <w:rPr>
          <w:sz w:val="20"/>
          <w:szCs w:val="20"/>
        </w:rPr>
        <w:t>Queensland</w:t>
      </w:r>
    </w:p>
    <w:p w14:paraId="331509C2" w14:textId="77777777" w:rsidR="006054DC" w:rsidRPr="006054DC" w:rsidRDefault="006054DC" w:rsidP="006054DC">
      <w:pPr>
        <w:rPr>
          <w:sz w:val="20"/>
          <w:szCs w:val="20"/>
        </w:rPr>
      </w:pPr>
      <w:r w:rsidRPr="006054DC">
        <w:rPr>
          <w:sz w:val="20"/>
          <w:szCs w:val="20"/>
        </w:rPr>
        <w:t>Difference between state and country data 1.1031666666666666</w:t>
      </w:r>
    </w:p>
    <w:p w14:paraId="4924155E" w14:textId="77777777" w:rsidR="006054DC" w:rsidRPr="006054DC" w:rsidRDefault="006054DC" w:rsidP="006054DC">
      <w:pPr>
        <w:rPr>
          <w:sz w:val="20"/>
          <w:szCs w:val="20"/>
        </w:rPr>
      </w:pPr>
      <w:r w:rsidRPr="006054DC">
        <w:rPr>
          <w:sz w:val="20"/>
          <w:szCs w:val="20"/>
        </w:rPr>
        <w:t>South Australia</w:t>
      </w:r>
    </w:p>
    <w:p w14:paraId="08549257" w14:textId="77777777" w:rsidR="006054DC" w:rsidRPr="006054DC" w:rsidRDefault="006054DC" w:rsidP="006054DC">
      <w:pPr>
        <w:rPr>
          <w:sz w:val="20"/>
          <w:szCs w:val="20"/>
        </w:rPr>
      </w:pPr>
      <w:r w:rsidRPr="006054DC">
        <w:rPr>
          <w:sz w:val="20"/>
          <w:szCs w:val="20"/>
        </w:rPr>
        <w:t>Difference between state and country data -2.11491666666668</w:t>
      </w:r>
    </w:p>
    <w:p w14:paraId="2F7EC941" w14:textId="77777777" w:rsidR="006054DC" w:rsidRPr="006054DC" w:rsidRDefault="006054DC" w:rsidP="006054DC">
      <w:pPr>
        <w:rPr>
          <w:sz w:val="20"/>
          <w:szCs w:val="20"/>
        </w:rPr>
      </w:pPr>
      <w:r w:rsidRPr="006054DC">
        <w:rPr>
          <w:sz w:val="20"/>
          <w:szCs w:val="20"/>
        </w:rPr>
        <w:t>Tasmania</w:t>
      </w:r>
    </w:p>
    <w:p w14:paraId="2DFB9E8D" w14:textId="77777777" w:rsidR="006054DC" w:rsidRPr="006054DC" w:rsidRDefault="006054DC" w:rsidP="006054DC">
      <w:pPr>
        <w:rPr>
          <w:sz w:val="20"/>
          <w:szCs w:val="20"/>
        </w:rPr>
      </w:pPr>
      <w:r w:rsidRPr="006054DC">
        <w:rPr>
          <w:sz w:val="20"/>
          <w:szCs w:val="20"/>
        </w:rPr>
        <w:t>Difference between state and country data -10.848583333333334</w:t>
      </w:r>
    </w:p>
    <w:p w14:paraId="28FE5C31" w14:textId="77777777" w:rsidR="006054DC" w:rsidRPr="006054DC" w:rsidRDefault="006054DC" w:rsidP="006054DC">
      <w:pPr>
        <w:rPr>
          <w:sz w:val="20"/>
          <w:szCs w:val="20"/>
        </w:rPr>
      </w:pPr>
      <w:r w:rsidRPr="006054DC">
        <w:rPr>
          <w:sz w:val="20"/>
          <w:szCs w:val="20"/>
        </w:rPr>
        <w:t>Victoria</w:t>
      </w:r>
    </w:p>
    <w:p w14:paraId="41239CE4" w14:textId="77777777" w:rsidR="006054DC" w:rsidRPr="006054DC" w:rsidRDefault="006054DC" w:rsidP="006054DC">
      <w:pPr>
        <w:rPr>
          <w:sz w:val="20"/>
          <w:szCs w:val="20"/>
        </w:rPr>
      </w:pPr>
      <w:r w:rsidRPr="006054DC">
        <w:rPr>
          <w:sz w:val="20"/>
          <w:szCs w:val="20"/>
        </w:rPr>
        <w:t>Difference between state and country data -7.4920833333333245</w:t>
      </w:r>
    </w:p>
    <w:p w14:paraId="0E46AF8C" w14:textId="77777777" w:rsidR="006054DC" w:rsidRPr="006054DC" w:rsidRDefault="006054DC" w:rsidP="006054DC">
      <w:pPr>
        <w:rPr>
          <w:sz w:val="20"/>
          <w:szCs w:val="20"/>
        </w:rPr>
      </w:pPr>
      <w:r w:rsidRPr="006054DC">
        <w:rPr>
          <w:sz w:val="20"/>
          <w:szCs w:val="20"/>
        </w:rPr>
        <w:t>Western Australia</w:t>
      </w:r>
    </w:p>
    <w:p w14:paraId="48C943BC" w14:textId="77777777" w:rsidR="006054DC" w:rsidRPr="006054DC" w:rsidRDefault="006054DC" w:rsidP="006054DC">
      <w:pPr>
        <w:rPr>
          <w:sz w:val="20"/>
          <w:szCs w:val="20"/>
        </w:rPr>
      </w:pPr>
      <w:r w:rsidRPr="006054DC">
        <w:rPr>
          <w:sz w:val="20"/>
          <w:szCs w:val="20"/>
        </w:rPr>
        <w:t>Difference between state and country data 0.8335833333333227</w:t>
      </w:r>
    </w:p>
    <w:p w14:paraId="6C384DC6" w14:textId="77777777" w:rsidR="006054DC" w:rsidRPr="006054DC" w:rsidRDefault="006054DC" w:rsidP="006054DC">
      <w:pPr>
        <w:rPr>
          <w:sz w:val="20"/>
          <w:szCs w:val="20"/>
        </w:rPr>
      </w:pPr>
      <w:r w:rsidRPr="006054DC">
        <w:rPr>
          <w:sz w:val="20"/>
          <w:szCs w:val="20"/>
        </w:rPr>
        <w:t>[112, 1793]</w:t>
      </w:r>
    </w:p>
    <w:p w14:paraId="470C93E6" w14:textId="77777777" w:rsidR="006054DC" w:rsidRPr="006054DC" w:rsidRDefault="006054DC" w:rsidP="006054DC">
      <w:pPr>
        <w:rPr>
          <w:sz w:val="20"/>
          <w:szCs w:val="20"/>
        </w:rPr>
      </w:pPr>
      <w:r w:rsidRPr="006054DC">
        <w:rPr>
          <w:sz w:val="20"/>
          <w:szCs w:val="20"/>
        </w:rPr>
        <w:t>Australian Capital Territory</w:t>
      </w:r>
    </w:p>
    <w:p w14:paraId="4892B8D8" w14:textId="77777777" w:rsidR="006054DC" w:rsidRPr="006054DC" w:rsidRDefault="006054DC" w:rsidP="006054DC">
      <w:pPr>
        <w:rPr>
          <w:sz w:val="20"/>
          <w:szCs w:val="20"/>
        </w:rPr>
      </w:pPr>
      <w:r w:rsidRPr="006054DC">
        <w:rPr>
          <w:sz w:val="20"/>
          <w:szCs w:val="20"/>
        </w:rPr>
        <w:t>Difference between state and country data -10.407750000000009</w:t>
      </w:r>
    </w:p>
    <w:p w14:paraId="3FCA0B96" w14:textId="77777777" w:rsidR="006054DC" w:rsidRPr="006054DC" w:rsidRDefault="006054DC" w:rsidP="006054DC">
      <w:pPr>
        <w:rPr>
          <w:sz w:val="20"/>
          <w:szCs w:val="20"/>
        </w:rPr>
      </w:pPr>
      <w:r w:rsidRPr="006054DC">
        <w:rPr>
          <w:sz w:val="20"/>
          <w:szCs w:val="20"/>
        </w:rPr>
        <w:t>New South Wales</w:t>
      </w:r>
    </w:p>
    <w:p w14:paraId="452B6085" w14:textId="77777777" w:rsidR="006054DC" w:rsidRPr="006054DC" w:rsidRDefault="006054DC" w:rsidP="006054DC">
      <w:pPr>
        <w:rPr>
          <w:sz w:val="20"/>
          <w:szCs w:val="20"/>
        </w:rPr>
      </w:pPr>
      <w:r w:rsidRPr="006054DC">
        <w:rPr>
          <w:sz w:val="20"/>
          <w:szCs w:val="20"/>
        </w:rPr>
        <w:t>Difference between state and country data -4.820416666666702</w:t>
      </w:r>
    </w:p>
    <w:p w14:paraId="2C229ECA" w14:textId="77777777" w:rsidR="006054DC" w:rsidRPr="006054DC" w:rsidRDefault="006054DC" w:rsidP="006054DC">
      <w:pPr>
        <w:rPr>
          <w:sz w:val="20"/>
          <w:szCs w:val="20"/>
        </w:rPr>
      </w:pPr>
      <w:r w:rsidRPr="006054DC">
        <w:rPr>
          <w:sz w:val="20"/>
          <w:szCs w:val="20"/>
        </w:rPr>
        <w:t>Northern Territory</w:t>
      </w:r>
    </w:p>
    <w:p w14:paraId="4732885E" w14:textId="77777777" w:rsidR="006054DC" w:rsidRPr="006054DC" w:rsidRDefault="006054DC" w:rsidP="006054DC">
      <w:pPr>
        <w:rPr>
          <w:sz w:val="20"/>
          <w:szCs w:val="20"/>
        </w:rPr>
      </w:pPr>
      <w:r w:rsidRPr="006054DC">
        <w:rPr>
          <w:sz w:val="20"/>
          <w:szCs w:val="20"/>
        </w:rPr>
        <w:t>Difference between state and country data 3.4957499999999833</w:t>
      </w:r>
    </w:p>
    <w:p w14:paraId="78A667F2" w14:textId="77777777" w:rsidR="006054DC" w:rsidRPr="006054DC" w:rsidRDefault="006054DC" w:rsidP="006054DC">
      <w:pPr>
        <w:rPr>
          <w:sz w:val="20"/>
          <w:szCs w:val="20"/>
        </w:rPr>
      </w:pPr>
      <w:r w:rsidRPr="006054DC">
        <w:rPr>
          <w:sz w:val="20"/>
          <w:szCs w:val="20"/>
        </w:rPr>
        <w:t>Queensland</w:t>
      </w:r>
    </w:p>
    <w:p w14:paraId="22EE9B0A" w14:textId="77777777" w:rsidR="006054DC" w:rsidRPr="006054DC" w:rsidRDefault="006054DC" w:rsidP="006054DC">
      <w:pPr>
        <w:rPr>
          <w:sz w:val="20"/>
          <w:szCs w:val="20"/>
        </w:rPr>
      </w:pPr>
      <w:r w:rsidRPr="006054DC">
        <w:rPr>
          <w:sz w:val="20"/>
          <w:szCs w:val="20"/>
        </w:rPr>
        <w:t>Difference between state and country data 1.5802499999999746</w:t>
      </w:r>
    </w:p>
    <w:p w14:paraId="36BE864E" w14:textId="77777777" w:rsidR="006054DC" w:rsidRPr="006054DC" w:rsidRDefault="006054DC" w:rsidP="006054DC">
      <w:pPr>
        <w:rPr>
          <w:sz w:val="20"/>
          <w:szCs w:val="20"/>
        </w:rPr>
      </w:pPr>
      <w:r w:rsidRPr="006054DC">
        <w:rPr>
          <w:sz w:val="20"/>
          <w:szCs w:val="20"/>
        </w:rPr>
        <w:t>South Australia</w:t>
      </w:r>
    </w:p>
    <w:p w14:paraId="4633369A" w14:textId="77777777" w:rsidR="006054DC" w:rsidRPr="006054DC" w:rsidRDefault="006054DC" w:rsidP="006054DC">
      <w:pPr>
        <w:rPr>
          <w:sz w:val="20"/>
          <w:szCs w:val="20"/>
        </w:rPr>
      </w:pPr>
      <w:r w:rsidRPr="006054DC">
        <w:rPr>
          <w:sz w:val="20"/>
          <w:szCs w:val="20"/>
        </w:rPr>
        <w:t>Difference between state and country data -2.779250000000008</w:t>
      </w:r>
    </w:p>
    <w:p w14:paraId="35C28ABC" w14:textId="77777777" w:rsidR="006054DC" w:rsidRPr="006054DC" w:rsidRDefault="006054DC" w:rsidP="006054DC">
      <w:pPr>
        <w:rPr>
          <w:sz w:val="20"/>
          <w:szCs w:val="20"/>
        </w:rPr>
      </w:pPr>
      <w:r w:rsidRPr="006054DC">
        <w:rPr>
          <w:sz w:val="20"/>
          <w:szCs w:val="20"/>
        </w:rPr>
        <w:t>Tasmania</w:t>
      </w:r>
    </w:p>
    <w:p w14:paraId="03513182" w14:textId="77777777" w:rsidR="006054DC" w:rsidRPr="006054DC" w:rsidRDefault="006054DC" w:rsidP="006054DC">
      <w:pPr>
        <w:rPr>
          <w:sz w:val="20"/>
          <w:szCs w:val="20"/>
        </w:rPr>
      </w:pPr>
      <w:r w:rsidRPr="006054DC">
        <w:rPr>
          <w:sz w:val="20"/>
          <w:szCs w:val="20"/>
        </w:rPr>
        <w:t>Difference between state and country data -11.251333333333344</w:t>
      </w:r>
    </w:p>
    <w:p w14:paraId="5CE4E838" w14:textId="77777777" w:rsidR="006054DC" w:rsidRPr="006054DC" w:rsidRDefault="006054DC" w:rsidP="006054DC">
      <w:pPr>
        <w:rPr>
          <w:sz w:val="20"/>
          <w:szCs w:val="20"/>
        </w:rPr>
      </w:pPr>
      <w:r w:rsidRPr="006054DC">
        <w:rPr>
          <w:sz w:val="20"/>
          <w:szCs w:val="20"/>
        </w:rPr>
        <w:t>Victoria</w:t>
      </w:r>
    </w:p>
    <w:p w14:paraId="54AD9BB0" w14:textId="77777777" w:rsidR="006054DC" w:rsidRPr="006054DC" w:rsidRDefault="006054DC" w:rsidP="006054DC">
      <w:pPr>
        <w:rPr>
          <w:sz w:val="20"/>
          <w:szCs w:val="20"/>
        </w:rPr>
      </w:pPr>
      <w:r w:rsidRPr="006054DC">
        <w:rPr>
          <w:sz w:val="20"/>
          <w:szCs w:val="20"/>
        </w:rPr>
        <w:t>Difference between state and country data -8.153833333333344</w:t>
      </w:r>
    </w:p>
    <w:p w14:paraId="233A9CA2" w14:textId="77777777" w:rsidR="006054DC" w:rsidRPr="006054DC" w:rsidRDefault="006054DC" w:rsidP="006054DC">
      <w:pPr>
        <w:rPr>
          <w:sz w:val="20"/>
          <w:szCs w:val="20"/>
        </w:rPr>
      </w:pPr>
      <w:r w:rsidRPr="006054DC">
        <w:rPr>
          <w:sz w:val="20"/>
          <w:szCs w:val="20"/>
        </w:rPr>
        <w:t>Western Australia</w:t>
      </w:r>
    </w:p>
    <w:p w14:paraId="1A97C9B2" w14:textId="77777777" w:rsidR="006054DC" w:rsidRPr="006054DC" w:rsidRDefault="006054DC" w:rsidP="006054DC">
      <w:pPr>
        <w:rPr>
          <w:sz w:val="20"/>
          <w:szCs w:val="20"/>
        </w:rPr>
      </w:pPr>
      <w:r w:rsidRPr="006054DC">
        <w:rPr>
          <w:sz w:val="20"/>
          <w:szCs w:val="20"/>
        </w:rPr>
        <w:t>Difference between state and country data 0.7782499999999573</w:t>
      </w:r>
    </w:p>
    <w:p w14:paraId="4C217925" w14:textId="77777777" w:rsidR="006054DC" w:rsidRPr="006054DC" w:rsidRDefault="006054DC" w:rsidP="006054DC">
      <w:pPr>
        <w:rPr>
          <w:sz w:val="20"/>
          <w:szCs w:val="20"/>
        </w:rPr>
      </w:pPr>
      <w:r w:rsidRPr="006054DC">
        <w:rPr>
          <w:sz w:val="20"/>
          <w:szCs w:val="20"/>
        </w:rPr>
        <w:t>[113, 1809]</w:t>
      </w:r>
    </w:p>
    <w:p w14:paraId="3B316538" w14:textId="77777777" w:rsidR="006054DC" w:rsidRPr="006054DC" w:rsidRDefault="006054DC" w:rsidP="006054DC">
      <w:pPr>
        <w:rPr>
          <w:sz w:val="20"/>
          <w:szCs w:val="20"/>
        </w:rPr>
      </w:pPr>
      <w:r w:rsidRPr="006054DC">
        <w:rPr>
          <w:sz w:val="20"/>
          <w:szCs w:val="20"/>
        </w:rPr>
        <w:t>Australian Capital Territory</w:t>
      </w:r>
    </w:p>
    <w:p w14:paraId="7104FAF2" w14:textId="77777777" w:rsidR="006054DC" w:rsidRPr="006054DC" w:rsidRDefault="006054DC" w:rsidP="006054DC">
      <w:pPr>
        <w:rPr>
          <w:sz w:val="20"/>
          <w:szCs w:val="20"/>
        </w:rPr>
      </w:pPr>
      <w:r w:rsidRPr="006054DC">
        <w:rPr>
          <w:sz w:val="20"/>
          <w:szCs w:val="20"/>
        </w:rPr>
        <w:t>Difference between state and country data -10.469833333333332</w:t>
      </w:r>
    </w:p>
    <w:p w14:paraId="671BFB71" w14:textId="77777777" w:rsidR="006054DC" w:rsidRPr="006054DC" w:rsidRDefault="006054DC" w:rsidP="006054DC">
      <w:pPr>
        <w:rPr>
          <w:sz w:val="20"/>
          <w:szCs w:val="20"/>
        </w:rPr>
      </w:pPr>
      <w:r w:rsidRPr="006054DC">
        <w:rPr>
          <w:sz w:val="20"/>
          <w:szCs w:val="20"/>
        </w:rPr>
        <w:t>New South Wales</w:t>
      </w:r>
    </w:p>
    <w:p w14:paraId="3789FCB0" w14:textId="77777777" w:rsidR="006054DC" w:rsidRPr="006054DC" w:rsidRDefault="006054DC" w:rsidP="006054DC">
      <w:pPr>
        <w:rPr>
          <w:sz w:val="20"/>
          <w:szCs w:val="20"/>
        </w:rPr>
      </w:pPr>
      <w:r w:rsidRPr="006054DC">
        <w:rPr>
          <w:sz w:val="20"/>
          <w:szCs w:val="20"/>
        </w:rPr>
        <w:t>Difference between state and country data -4.434999999999981</w:t>
      </w:r>
    </w:p>
    <w:p w14:paraId="43AFAF39" w14:textId="77777777" w:rsidR="006054DC" w:rsidRPr="006054DC" w:rsidRDefault="006054DC" w:rsidP="006054DC">
      <w:pPr>
        <w:rPr>
          <w:sz w:val="20"/>
          <w:szCs w:val="20"/>
        </w:rPr>
      </w:pPr>
      <w:r w:rsidRPr="006054DC">
        <w:rPr>
          <w:sz w:val="20"/>
          <w:szCs w:val="20"/>
        </w:rPr>
        <w:t>Northern Territory</w:t>
      </w:r>
    </w:p>
    <w:p w14:paraId="45E1FBE4" w14:textId="77777777" w:rsidR="006054DC" w:rsidRPr="006054DC" w:rsidRDefault="006054DC" w:rsidP="006054DC">
      <w:pPr>
        <w:rPr>
          <w:sz w:val="20"/>
          <w:szCs w:val="20"/>
        </w:rPr>
      </w:pPr>
      <w:r w:rsidRPr="006054DC">
        <w:rPr>
          <w:sz w:val="20"/>
          <w:szCs w:val="20"/>
        </w:rPr>
        <w:t>Difference between state and country data 3.110833333333346</w:t>
      </w:r>
    </w:p>
    <w:p w14:paraId="09894009" w14:textId="77777777" w:rsidR="006054DC" w:rsidRPr="006054DC" w:rsidRDefault="006054DC" w:rsidP="006054DC">
      <w:pPr>
        <w:rPr>
          <w:sz w:val="20"/>
          <w:szCs w:val="20"/>
        </w:rPr>
      </w:pPr>
      <w:r w:rsidRPr="006054DC">
        <w:rPr>
          <w:sz w:val="20"/>
          <w:szCs w:val="20"/>
        </w:rPr>
        <w:t>Queensland</w:t>
      </w:r>
    </w:p>
    <w:p w14:paraId="716A4374" w14:textId="77777777" w:rsidR="006054DC" w:rsidRPr="006054DC" w:rsidRDefault="006054DC" w:rsidP="006054DC">
      <w:pPr>
        <w:rPr>
          <w:sz w:val="20"/>
          <w:szCs w:val="20"/>
        </w:rPr>
      </w:pPr>
      <w:r w:rsidRPr="006054DC">
        <w:rPr>
          <w:sz w:val="20"/>
          <w:szCs w:val="20"/>
        </w:rPr>
        <w:t>Difference between state and country data 1.1874166666666852</w:t>
      </w:r>
    </w:p>
    <w:p w14:paraId="14AA9D19" w14:textId="77777777" w:rsidR="006054DC" w:rsidRPr="006054DC" w:rsidRDefault="006054DC" w:rsidP="006054DC">
      <w:pPr>
        <w:rPr>
          <w:sz w:val="20"/>
          <w:szCs w:val="20"/>
        </w:rPr>
      </w:pPr>
      <w:r w:rsidRPr="006054DC">
        <w:rPr>
          <w:sz w:val="20"/>
          <w:szCs w:val="20"/>
        </w:rPr>
        <w:t>South Australia</w:t>
      </w:r>
    </w:p>
    <w:p w14:paraId="70598765" w14:textId="77777777" w:rsidR="006054DC" w:rsidRPr="006054DC" w:rsidRDefault="006054DC" w:rsidP="006054DC">
      <w:pPr>
        <w:rPr>
          <w:sz w:val="20"/>
          <w:szCs w:val="20"/>
        </w:rPr>
      </w:pPr>
      <w:r w:rsidRPr="006054DC">
        <w:rPr>
          <w:sz w:val="20"/>
          <w:szCs w:val="20"/>
        </w:rPr>
        <w:t>Difference between state and country data -2.241583333333349</w:t>
      </w:r>
    </w:p>
    <w:p w14:paraId="35AC1A30" w14:textId="77777777" w:rsidR="006054DC" w:rsidRPr="006054DC" w:rsidRDefault="006054DC" w:rsidP="006054DC">
      <w:pPr>
        <w:rPr>
          <w:sz w:val="20"/>
          <w:szCs w:val="20"/>
        </w:rPr>
      </w:pPr>
      <w:r w:rsidRPr="006054DC">
        <w:rPr>
          <w:sz w:val="20"/>
          <w:szCs w:val="20"/>
        </w:rPr>
        <w:t>Tasmania</w:t>
      </w:r>
    </w:p>
    <w:p w14:paraId="26757DE1" w14:textId="77777777" w:rsidR="006054DC" w:rsidRPr="006054DC" w:rsidRDefault="006054DC" w:rsidP="006054DC">
      <w:pPr>
        <w:rPr>
          <w:sz w:val="20"/>
          <w:szCs w:val="20"/>
        </w:rPr>
      </w:pPr>
      <w:r w:rsidRPr="006054DC">
        <w:rPr>
          <w:sz w:val="20"/>
          <w:szCs w:val="20"/>
        </w:rPr>
        <w:t>Difference between state and country data -11.43766666666666</w:t>
      </w:r>
    </w:p>
    <w:p w14:paraId="046ADD6F" w14:textId="77777777" w:rsidR="006054DC" w:rsidRPr="006054DC" w:rsidRDefault="006054DC" w:rsidP="006054DC">
      <w:pPr>
        <w:rPr>
          <w:sz w:val="20"/>
          <w:szCs w:val="20"/>
        </w:rPr>
      </w:pPr>
      <w:r w:rsidRPr="006054DC">
        <w:rPr>
          <w:sz w:val="20"/>
          <w:szCs w:val="20"/>
        </w:rPr>
        <w:t>Victoria</w:t>
      </w:r>
    </w:p>
    <w:p w14:paraId="12BDA3C0" w14:textId="77777777" w:rsidR="006054DC" w:rsidRPr="006054DC" w:rsidRDefault="006054DC" w:rsidP="006054DC">
      <w:pPr>
        <w:rPr>
          <w:sz w:val="20"/>
          <w:szCs w:val="20"/>
        </w:rPr>
      </w:pPr>
      <w:r w:rsidRPr="006054DC">
        <w:rPr>
          <w:sz w:val="20"/>
          <w:szCs w:val="20"/>
        </w:rPr>
        <w:t>Difference between state and country data -8.076416666666677</w:t>
      </w:r>
    </w:p>
    <w:p w14:paraId="103FA79D" w14:textId="77777777" w:rsidR="006054DC" w:rsidRPr="006054DC" w:rsidRDefault="006054DC" w:rsidP="006054DC">
      <w:pPr>
        <w:rPr>
          <w:sz w:val="20"/>
          <w:szCs w:val="20"/>
        </w:rPr>
      </w:pPr>
      <w:r w:rsidRPr="006054DC">
        <w:rPr>
          <w:sz w:val="20"/>
          <w:szCs w:val="20"/>
        </w:rPr>
        <w:t>Western Australia</w:t>
      </w:r>
    </w:p>
    <w:p w14:paraId="750DE19D" w14:textId="77777777" w:rsidR="006054DC" w:rsidRPr="006054DC" w:rsidRDefault="006054DC" w:rsidP="006054DC">
      <w:pPr>
        <w:rPr>
          <w:sz w:val="20"/>
          <w:szCs w:val="20"/>
        </w:rPr>
      </w:pPr>
      <w:r w:rsidRPr="006054DC">
        <w:rPr>
          <w:sz w:val="20"/>
          <w:szCs w:val="20"/>
        </w:rPr>
        <w:t>Difference between state and country data 0.9135000000000133</w:t>
      </w:r>
    </w:p>
    <w:p w14:paraId="30952AFD" w14:textId="77777777" w:rsidR="006054DC" w:rsidRPr="006054DC" w:rsidRDefault="006054DC" w:rsidP="006054DC">
      <w:pPr>
        <w:rPr>
          <w:sz w:val="20"/>
          <w:szCs w:val="20"/>
        </w:rPr>
      </w:pPr>
      <w:r w:rsidRPr="006054DC">
        <w:rPr>
          <w:sz w:val="20"/>
          <w:szCs w:val="20"/>
        </w:rPr>
        <w:t>[114, 1825]</w:t>
      </w:r>
    </w:p>
    <w:p w14:paraId="659EF56A" w14:textId="77777777" w:rsidR="006054DC" w:rsidRPr="006054DC" w:rsidRDefault="006054DC" w:rsidP="006054DC">
      <w:pPr>
        <w:rPr>
          <w:sz w:val="20"/>
          <w:szCs w:val="20"/>
        </w:rPr>
      </w:pPr>
      <w:r w:rsidRPr="006054DC">
        <w:rPr>
          <w:sz w:val="20"/>
          <w:szCs w:val="20"/>
        </w:rPr>
        <w:t>Australian Capital Territory</w:t>
      </w:r>
    </w:p>
    <w:p w14:paraId="1E39C49E" w14:textId="77777777" w:rsidR="006054DC" w:rsidRPr="006054DC" w:rsidRDefault="006054DC" w:rsidP="006054DC">
      <w:pPr>
        <w:rPr>
          <w:sz w:val="20"/>
          <w:szCs w:val="20"/>
        </w:rPr>
      </w:pPr>
      <w:r w:rsidRPr="006054DC">
        <w:rPr>
          <w:sz w:val="20"/>
          <w:szCs w:val="20"/>
        </w:rPr>
        <w:t>Difference between state and country data -10.305583333333335</w:t>
      </w:r>
    </w:p>
    <w:p w14:paraId="2938A476" w14:textId="77777777" w:rsidR="006054DC" w:rsidRPr="006054DC" w:rsidRDefault="006054DC" w:rsidP="006054DC">
      <w:pPr>
        <w:rPr>
          <w:sz w:val="20"/>
          <w:szCs w:val="20"/>
        </w:rPr>
      </w:pPr>
      <w:r w:rsidRPr="006054DC">
        <w:rPr>
          <w:sz w:val="20"/>
          <w:szCs w:val="20"/>
        </w:rPr>
        <w:t>New South Wales</w:t>
      </w:r>
    </w:p>
    <w:p w14:paraId="7D0A0C25" w14:textId="77777777" w:rsidR="006054DC" w:rsidRPr="006054DC" w:rsidRDefault="006054DC" w:rsidP="006054DC">
      <w:pPr>
        <w:rPr>
          <w:sz w:val="20"/>
          <w:szCs w:val="20"/>
        </w:rPr>
      </w:pPr>
      <w:r w:rsidRPr="006054DC">
        <w:rPr>
          <w:sz w:val="20"/>
          <w:szCs w:val="20"/>
        </w:rPr>
        <w:t>Difference between state and country data -4.516500000000001</w:t>
      </w:r>
    </w:p>
    <w:p w14:paraId="0580DA03" w14:textId="77777777" w:rsidR="006054DC" w:rsidRPr="006054DC" w:rsidRDefault="006054DC" w:rsidP="006054DC">
      <w:pPr>
        <w:rPr>
          <w:sz w:val="20"/>
          <w:szCs w:val="20"/>
        </w:rPr>
      </w:pPr>
      <w:r w:rsidRPr="006054DC">
        <w:rPr>
          <w:sz w:val="20"/>
          <w:szCs w:val="20"/>
        </w:rPr>
        <w:t>Northern Territory</w:t>
      </w:r>
    </w:p>
    <w:p w14:paraId="3B384E3A" w14:textId="77777777" w:rsidR="006054DC" w:rsidRPr="006054DC" w:rsidRDefault="006054DC" w:rsidP="006054DC">
      <w:pPr>
        <w:rPr>
          <w:sz w:val="20"/>
          <w:szCs w:val="20"/>
        </w:rPr>
      </w:pPr>
      <w:r w:rsidRPr="006054DC">
        <w:rPr>
          <w:sz w:val="20"/>
          <w:szCs w:val="20"/>
        </w:rPr>
        <w:t>Difference between state and country data 3.1950833333333293</w:t>
      </w:r>
    </w:p>
    <w:p w14:paraId="7A1DD631" w14:textId="77777777" w:rsidR="006054DC" w:rsidRPr="006054DC" w:rsidRDefault="006054DC" w:rsidP="006054DC">
      <w:pPr>
        <w:rPr>
          <w:sz w:val="20"/>
          <w:szCs w:val="20"/>
        </w:rPr>
      </w:pPr>
      <w:r w:rsidRPr="006054DC">
        <w:rPr>
          <w:sz w:val="20"/>
          <w:szCs w:val="20"/>
        </w:rPr>
        <w:t>Queensland</w:t>
      </w:r>
    </w:p>
    <w:p w14:paraId="65AF0ECF" w14:textId="77777777" w:rsidR="006054DC" w:rsidRPr="006054DC" w:rsidRDefault="006054DC" w:rsidP="006054DC">
      <w:pPr>
        <w:rPr>
          <w:sz w:val="20"/>
          <w:szCs w:val="20"/>
        </w:rPr>
      </w:pPr>
      <w:r w:rsidRPr="006054DC">
        <w:rPr>
          <w:sz w:val="20"/>
          <w:szCs w:val="20"/>
        </w:rPr>
        <w:t>Difference between state and country data 1.4859166666666646</w:t>
      </w:r>
    </w:p>
    <w:p w14:paraId="07D80287" w14:textId="77777777" w:rsidR="006054DC" w:rsidRPr="006054DC" w:rsidRDefault="006054DC" w:rsidP="006054DC">
      <w:pPr>
        <w:rPr>
          <w:sz w:val="20"/>
          <w:szCs w:val="20"/>
        </w:rPr>
      </w:pPr>
      <w:r w:rsidRPr="006054DC">
        <w:rPr>
          <w:sz w:val="20"/>
          <w:szCs w:val="20"/>
        </w:rPr>
        <w:t>South Australia</w:t>
      </w:r>
    </w:p>
    <w:p w14:paraId="04E5BB08" w14:textId="77777777" w:rsidR="006054DC" w:rsidRPr="006054DC" w:rsidRDefault="006054DC" w:rsidP="006054DC">
      <w:pPr>
        <w:rPr>
          <w:sz w:val="20"/>
          <w:szCs w:val="20"/>
        </w:rPr>
      </w:pPr>
      <w:r w:rsidRPr="006054DC">
        <w:rPr>
          <w:sz w:val="20"/>
          <w:szCs w:val="20"/>
        </w:rPr>
        <w:t>Difference between state and country data -2.5853333333333453</w:t>
      </w:r>
    </w:p>
    <w:p w14:paraId="7C44C80B" w14:textId="77777777" w:rsidR="006054DC" w:rsidRPr="006054DC" w:rsidRDefault="006054DC" w:rsidP="006054DC">
      <w:pPr>
        <w:rPr>
          <w:sz w:val="20"/>
          <w:szCs w:val="20"/>
        </w:rPr>
      </w:pPr>
      <w:r w:rsidRPr="006054DC">
        <w:rPr>
          <w:sz w:val="20"/>
          <w:szCs w:val="20"/>
        </w:rPr>
        <w:t>Tasmania</w:t>
      </w:r>
    </w:p>
    <w:p w14:paraId="75BB394A" w14:textId="77777777" w:rsidR="006054DC" w:rsidRPr="006054DC" w:rsidRDefault="006054DC" w:rsidP="006054DC">
      <w:pPr>
        <w:rPr>
          <w:sz w:val="20"/>
          <w:szCs w:val="20"/>
        </w:rPr>
      </w:pPr>
      <w:r w:rsidRPr="006054DC">
        <w:rPr>
          <w:sz w:val="20"/>
          <w:szCs w:val="20"/>
        </w:rPr>
        <w:t>Difference between state and country data -10.466916666666659</w:t>
      </w:r>
    </w:p>
    <w:p w14:paraId="2A91D048" w14:textId="77777777" w:rsidR="006054DC" w:rsidRPr="006054DC" w:rsidRDefault="006054DC" w:rsidP="006054DC">
      <w:pPr>
        <w:rPr>
          <w:sz w:val="20"/>
          <w:szCs w:val="20"/>
        </w:rPr>
      </w:pPr>
      <w:r w:rsidRPr="006054DC">
        <w:rPr>
          <w:sz w:val="20"/>
          <w:szCs w:val="20"/>
        </w:rPr>
        <w:t>Victoria</w:t>
      </w:r>
    </w:p>
    <w:p w14:paraId="36F0327F" w14:textId="77777777" w:rsidR="006054DC" w:rsidRPr="006054DC" w:rsidRDefault="006054DC" w:rsidP="006054DC">
      <w:pPr>
        <w:rPr>
          <w:sz w:val="20"/>
          <w:szCs w:val="20"/>
        </w:rPr>
      </w:pPr>
      <w:r w:rsidRPr="006054DC">
        <w:rPr>
          <w:sz w:val="20"/>
          <w:szCs w:val="20"/>
        </w:rPr>
        <w:t>Difference between state and country data -7.6464999999999925</w:t>
      </w:r>
    </w:p>
    <w:p w14:paraId="37CE11E5" w14:textId="77777777" w:rsidR="006054DC" w:rsidRPr="006054DC" w:rsidRDefault="006054DC" w:rsidP="006054DC">
      <w:pPr>
        <w:rPr>
          <w:sz w:val="20"/>
          <w:szCs w:val="20"/>
        </w:rPr>
      </w:pPr>
      <w:r w:rsidRPr="006054DC">
        <w:rPr>
          <w:sz w:val="20"/>
          <w:szCs w:val="20"/>
        </w:rPr>
        <w:t>Western Australia</w:t>
      </w:r>
    </w:p>
    <w:p w14:paraId="77915D46" w14:textId="77777777" w:rsidR="006054DC" w:rsidRPr="006054DC" w:rsidRDefault="006054DC" w:rsidP="006054DC">
      <w:pPr>
        <w:rPr>
          <w:sz w:val="20"/>
          <w:szCs w:val="20"/>
        </w:rPr>
      </w:pPr>
      <w:r w:rsidRPr="006054DC">
        <w:rPr>
          <w:sz w:val="20"/>
          <w:szCs w:val="20"/>
        </w:rPr>
        <w:t>Difference between state and country data 0.7594166666666631</w:t>
      </w:r>
    </w:p>
    <w:p w14:paraId="1EB43387" w14:textId="77777777" w:rsidR="006054DC" w:rsidRPr="006054DC" w:rsidRDefault="006054DC" w:rsidP="006054DC">
      <w:pPr>
        <w:rPr>
          <w:sz w:val="20"/>
          <w:szCs w:val="20"/>
        </w:rPr>
      </w:pPr>
      <w:r w:rsidRPr="006054DC">
        <w:rPr>
          <w:sz w:val="20"/>
          <w:szCs w:val="20"/>
        </w:rPr>
        <w:t>[115, 1841]</w:t>
      </w:r>
    </w:p>
    <w:p w14:paraId="02298781" w14:textId="77777777" w:rsidR="006054DC" w:rsidRPr="006054DC" w:rsidRDefault="006054DC" w:rsidP="006054DC">
      <w:pPr>
        <w:rPr>
          <w:sz w:val="20"/>
          <w:szCs w:val="20"/>
        </w:rPr>
      </w:pPr>
      <w:r w:rsidRPr="006054DC">
        <w:rPr>
          <w:sz w:val="20"/>
          <w:szCs w:val="20"/>
        </w:rPr>
        <w:t>Australian Capital Territory</w:t>
      </w:r>
    </w:p>
    <w:p w14:paraId="0E4021F4" w14:textId="77777777" w:rsidR="006054DC" w:rsidRPr="006054DC" w:rsidRDefault="006054DC" w:rsidP="006054DC">
      <w:pPr>
        <w:rPr>
          <w:sz w:val="20"/>
          <w:szCs w:val="20"/>
        </w:rPr>
      </w:pPr>
      <w:r w:rsidRPr="006054DC">
        <w:rPr>
          <w:sz w:val="20"/>
          <w:szCs w:val="20"/>
        </w:rPr>
        <w:t>Difference between state and country data -10.015499999999996</w:t>
      </w:r>
    </w:p>
    <w:p w14:paraId="4D634910" w14:textId="77777777" w:rsidR="006054DC" w:rsidRPr="006054DC" w:rsidRDefault="006054DC" w:rsidP="006054DC">
      <w:pPr>
        <w:rPr>
          <w:sz w:val="20"/>
          <w:szCs w:val="20"/>
        </w:rPr>
      </w:pPr>
      <w:r w:rsidRPr="006054DC">
        <w:rPr>
          <w:sz w:val="20"/>
          <w:szCs w:val="20"/>
        </w:rPr>
        <w:t>New South Wales</w:t>
      </w:r>
    </w:p>
    <w:p w14:paraId="74F6B6DD" w14:textId="77777777" w:rsidR="006054DC" w:rsidRPr="006054DC" w:rsidRDefault="006054DC" w:rsidP="006054DC">
      <w:pPr>
        <w:rPr>
          <w:sz w:val="20"/>
          <w:szCs w:val="20"/>
        </w:rPr>
      </w:pPr>
      <w:r w:rsidRPr="006054DC">
        <w:rPr>
          <w:sz w:val="20"/>
          <w:szCs w:val="20"/>
        </w:rPr>
        <w:t>Difference between state and country data -4.0611666666666615</w:t>
      </w:r>
    </w:p>
    <w:p w14:paraId="37D22423" w14:textId="77777777" w:rsidR="006054DC" w:rsidRPr="006054DC" w:rsidRDefault="006054DC" w:rsidP="006054DC">
      <w:pPr>
        <w:rPr>
          <w:sz w:val="20"/>
          <w:szCs w:val="20"/>
        </w:rPr>
      </w:pPr>
      <w:r w:rsidRPr="006054DC">
        <w:rPr>
          <w:sz w:val="20"/>
          <w:szCs w:val="20"/>
        </w:rPr>
        <w:t>Northern Territory</w:t>
      </w:r>
    </w:p>
    <w:p w14:paraId="13C1231E" w14:textId="77777777" w:rsidR="006054DC" w:rsidRPr="006054DC" w:rsidRDefault="006054DC" w:rsidP="006054DC">
      <w:pPr>
        <w:rPr>
          <w:sz w:val="20"/>
          <w:szCs w:val="20"/>
        </w:rPr>
      </w:pPr>
      <w:r w:rsidRPr="006054DC">
        <w:rPr>
          <w:sz w:val="20"/>
          <w:szCs w:val="20"/>
        </w:rPr>
        <w:t>Difference between state and country data 2.7318333333333413</w:t>
      </w:r>
    </w:p>
    <w:p w14:paraId="736CE58D" w14:textId="77777777" w:rsidR="006054DC" w:rsidRPr="006054DC" w:rsidRDefault="006054DC" w:rsidP="006054DC">
      <w:pPr>
        <w:rPr>
          <w:sz w:val="20"/>
          <w:szCs w:val="20"/>
        </w:rPr>
      </w:pPr>
      <w:r w:rsidRPr="006054DC">
        <w:rPr>
          <w:sz w:val="20"/>
          <w:szCs w:val="20"/>
        </w:rPr>
        <w:t>Queensland</w:t>
      </w:r>
    </w:p>
    <w:p w14:paraId="33AF4025" w14:textId="77777777" w:rsidR="006054DC" w:rsidRPr="006054DC" w:rsidRDefault="006054DC" w:rsidP="006054DC">
      <w:pPr>
        <w:rPr>
          <w:sz w:val="20"/>
          <w:szCs w:val="20"/>
        </w:rPr>
      </w:pPr>
      <w:r w:rsidRPr="006054DC">
        <w:rPr>
          <w:sz w:val="20"/>
          <w:szCs w:val="20"/>
        </w:rPr>
        <w:t>Difference between state and country data 1.5091666666666832</w:t>
      </w:r>
    </w:p>
    <w:p w14:paraId="653C90E6" w14:textId="77777777" w:rsidR="006054DC" w:rsidRPr="006054DC" w:rsidRDefault="006054DC" w:rsidP="006054DC">
      <w:pPr>
        <w:rPr>
          <w:sz w:val="20"/>
          <w:szCs w:val="20"/>
        </w:rPr>
      </w:pPr>
      <w:r w:rsidRPr="006054DC">
        <w:rPr>
          <w:sz w:val="20"/>
          <w:szCs w:val="20"/>
        </w:rPr>
        <w:t>South Australia</w:t>
      </w:r>
    </w:p>
    <w:p w14:paraId="5F8FB001" w14:textId="77777777" w:rsidR="006054DC" w:rsidRPr="006054DC" w:rsidRDefault="006054DC" w:rsidP="006054DC">
      <w:pPr>
        <w:rPr>
          <w:sz w:val="20"/>
          <w:szCs w:val="20"/>
        </w:rPr>
      </w:pPr>
      <w:r w:rsidRPr="006054DC">
        <w:rPr>
          <w:sz w:val="20"/>
          <w:szCs w:val="20"/>
        </w:rPr>
        <w:t>Difference between state and country data -2.323500000000003</w:t>
      </w:r>
    </w:p>
    <w:p w14:paraId="265FF826" w14:textId="77777777" w:rsidR="006054DC" w:rsidRPr="006054DC" w:rsidRDefault="006054DC" w:rsidP="006054DC">
      <w:pPr>
        <w:rPr>
          <w:sz w:val="20"/>
          <w:szCs w:val="20"/>
        </w:rPr>
      </w:pPr>
      <w:r w:rsidRPr="006054DC">
        <w:rPr>
          <w:sz w:val="20"/>
          <w:szCs w:val="20"/>
        </w:rPr>
        <w:t>Tasmania</w:t>
      </w:r>
    </w:p>
    <w:p w14:paraId="4ABF7EDB" w14:textId="77777777" w:rsidR="006054DC" w:rsidRPr="006054DC" w:rsidRDefault="006054DC" w:rsidP="006054DC">
      <w:pPr>
        <w:rPr>
          <w:sz w:val="20"/>
          <w:szCs w:val="20"/>
        </w:rPr>
      </w:pPr>
      <w:r w:rsidRPr="006054DC">
        <w:rPr>
          <w:sz w:val="20"/>
          <w:szCs w:val="20"/>
        </w:rPr>
        <w:t>Difference between state and country data -10.735750000000001</w:t>
      </w:r>
    </w:p>
    <w:p w14:paraId="2F72621D" w14:textId="77777777" w:rsidR="006054DC" w:rsidRPr="006054DC" w:rsidRDefault="006054DC" w:rsidP="006054DC">
      <w:pPr>
        <w:rPr>
          <w:sz w:val="20"/>
          <w:szCs w:val="20"/>
        </w:rPr>
      </w:pPr>
      <w:r w:rsidRPr="006054DC">
        <w:rPr>
          <w:sz w:val="20"/>
          <w:szCs w:val="20"/>
        </w:rPr>
        <w:t>Victoria</w:t>
      </w:r>
    </w:p>
    <w:p w14:paraId="522AC21C" w14:textId="77777777" w:rsidR="006054DC" w:rsidRPr="006054DC" w:rsidRDefault="006054DC" w:rsidP="006054DC">
      <w:pPr>
        <w:rPr>
          <w:sz w:val="20"/>
          <w:szCs w:val="20"/>
        </w:rPr>
      </w:pPr>
      <w:r w:rsidRPr="006054DC">
        <w:rPr>
          <w:sz w:val="20"/>
          <w:szCs w:val="20"/>
        </w:rPr>
        <w:t>Difference between state and country data -7.371833333333326</w:t>
      </w:r>
    </w:p>
    <w:p w14:paraId="4D658244" w14:textId="77777777" w:rsidR="006054DC" w:rsidRPr="006054DC" w:rsidRDefault="006054DC" w:rsidP="006054DC">
      <w:pPr>
        <w:rPr>
          <w:sz w:val="20"/>
          <w:szCs w:val="20"/>
        </w:rPr>
      </w:pPr>
      <w:r w:rsidRPr="006054DC">
        <w:rPr>
          <w:sz w:val="20"/>
          <w:szCs w:val="20"/>
        </w:rPr>
        <w:t>Western Australia</w:t>
      </w:r>
    </w:p>
    <w:p w14:paraId="4A43393A" w14:textId="77777777" w:rsidR="006054DC" w:rsidRPr="006054DC" w:rsidRDefault="006054DC" w:rsidP="006054DC">
      <w:pPr>
        <w:rPr>
          <w:sz w:val="20"/>
          <w:szCs w:val="20"/>
        </w:rPr>
      </w:pPr>
      <w:r w:rsidRPr="006054DC">
        <w:rPr>
          <w:sz w:val="20"/>
          <w:szCs w:val="20"/>
        </w:rPr>
        <w:t>Difference between state and country data 0.7221666666666771</w:t>
      </w:r>
    </w:p>
    <w:p w14:paraId="0FF74DB3" w14:textId="77777777" w:rsidR="006054DC" w:rsidRPr="006054DC" w:rsidRDefault="006054DC" w:rsidP="006054DC">
      <w:pPr>
        <w:rPr>
          <w:sz w:val="20"/>
          <w:szCs w:val="20"/>
        </w:rPr>
      </w:pPr>
      <w:r w:rsidRPr="006054DC">
        <w:rPr>
          <w:sz w:val="20"/>
          <w:szCs w:val="20"/>
        </w:rPr>
        <w:t>[116, 1857]</w:t>
      </w:r>
    </w:p>
    <w:p w14:paraId="1D6C8786" w14:textId="77777777" w:rsidR="006054DC" w:rsidRPr="006054DC" w:rsidRDefault="006054DC" w:rsidP="006054DC">
      <w:pPr>
        <w:rPr>
          <w:sz w:val="20"/>
          <w:szCs w:val="20"/>
        </w:rPr>
      </w:pPr>
      <w:r w:rsidRPr="006054DC">
        <w:rPr>
          <w:sz w:val="20"/>
          <w:szCs w:val="20"/>
        </w:rPr>
        <w:t>Australian Capital Territory</w:t>
      </w:r>
    </w:p>
    <w:p w14:paraId="6797DBB2" w14:textId="77777777" w:rsidR="006054DC" w:rsidRPr="006054DC" w:rsidRDefault="006054DC" w:rsidP="006054DC">
      <w:pPr>
        <w:rPr>
          <w:sz w:val="20"/>
          <w:szCs w:val="20"/>
        </w:rPr>
      </w:pPr>
      <w:r w:rsidRPr="006054DC">
        <w:rPr>
          <w:sz w:val="20"/>
          <w:szCs w:val="20"/>
        </w:rPr>
        <w:t>Difference between state and country data -9.587500000000004</w:t>
      </w:r>
    </w:p>
    <w:p w14:paraId="47D42876" w14:textId="77777777" w:rsidR="006054DC" w:rsidRPr="006054DC" w:rsidRDefault="006054DC" w:rsidP="006054DC">
      <w:pPr>
        <w:rPr>
          <w:sz w:val="20"/>
          <w:szCs w:val="20"/>
        </w:rPr>
      </w:pPr>
      <w:r w:rsidRPr="006054DC">
        <w:rPr>
          <w:sz w:val="20"/>
          <w:szCs w:val="20"/>
        </w:rPr>
        <w:t>New South Wales</w:t>
      </w:r>
    </w:p>
    <w:p w14:paraId="312106D1" w14:textId="77777777" w:rsidR="006054DC" w:rsidRPr="006054DC" w:rsidRDefault="006054DC" w:rsidP="006054DC">
      <w:pPr>
        <w:rPr>
          <w:sz w:val="20"/>
          <w:szCs w:val="20"/>
        </w:rPr>
      </w:pPr>
      <w:r w:rsidRPr="006054DC">
        <w:rPr>
          <w:sz w:val="20"/>
          <w:szCs w:val="20"/>
        </w:rPr>
        <w:t>Difference between state and country data -4.136000000000013</w:t>
      </w:r>
    </w:p>
    <w:p w14:paraId="5B0F527F" w14:textId="77777777" w:rsidR="006054DC" w:rsidRPr="006054DC" w:rsidRDefault="006054DC" w:rsidP="006054DC">
      <w:pPr>
        <w:rPr>
          <w:sz w:val="20"/>
          <w:szCs w:val="20"/>
        </w:rPr>
      </w:pPr>
      <w:r w:rsidRPr="006054DC">
        <w:rPr>
          <w:sz w:val="20"/>
          <w:szCs w:val="20"/>
        </w:rPr>
        <w:t>Northern Territory</w:t>
      </w:r>
    </w:p>
    <w:p w14:paraId="75DCB26B" w14:textId="77777777" w:rsidR="006054DC" w:rsidRPr="006054DC" w:rsidRDefault="006054DC" w:rsidP="006054DC">
      <w:pPr>
        <w:rPr>
          <w:sz w:val="20"/>
          <w:szCs w:val="20"/>
        </w:rPr>
      </w:pPr>
      <w:r w:rsidRPr="006054DC">
        <w:rPr>
          <w:sz w:val="20"/>
          <w:szCs w:val="20"/>
        </w:rPr>
        <w:t>Difference between state and country data 3.1726666666666574</w:t>
      </w:r>
    </w:p>
    <w:p w14:paraId="2EB59C5F" w14:textId="77777777" w:rsidR="006054DC" w:rsidRPr="006054DC" w:rsidRDefault="006054DC" w:rsidP="006054DC">
      <w:pPr>
        <w:rPr>
          <w:sz w:val="20"/>
          <w:szCs w:val="20"/>
        </w:rPr>
      </w:pPr>
      <w:r w:rsidRPr="006054DC">
        <w:rPr>
          <w:sz w:val="20"/>
          <w:szCs w:val="20"/>
        </w:rPr>
        <w:t>Queensland</w:t>
      </w:r>
    </w:p>
    <w:p w14:paraId="083CB8C3" w14:textId="77777777" w:rsidR="006054DC" w:rsidRPr="006054DC" w:rsidRDefault="006054DC" w:rsidP="006054DC">
      <w:pPr>
        <w:rPr>
          <w:sz w:val="20"/>
          <w:szCs w:val="20"/>
        </w:rPr>
      </w:pPr>
      <w:r w:rsidRPr="006054DC">
        <w:rPr>
          <w:sz w:val="20"/>
          <w:szCs w:val="20"/>
        </w:rPr>
        <w:t>Difference between state and country data 1.5786666666666598</w:t>
      </w:r>
    </w:p>
    <w:p w14:paraId="1C88D8EC" w14:textId="77777777" w:rsidR="006054DC" w:rsidRPr="006054DC" w:rsidRDefault="006054DC" w:rsidP="006054DC">
      <w:pPr>
        <w:rPr>
          <w:sz w:val="20"/>
          <w:szCs w:val="20"/>
        </w:rPr>
      </w:pPr>
      <w:r w:rsidRPr="006054DC">
        <w:rPr>
          <w:sz w:val="20"/>
          <w:szCs w:val="20"/>
        </w:rPr>
        <w:t>South Australia</w:t>
      </w:r>
    </w:p>
    <w:p w14:paraId="48F6A588" w14:textId="77777777" w:rsidR="006054DC" w:rsidRPr="006054DC" w:rsidRDefault="006054DC" w:rsidP="006054DC">
      <w:pPr>
        <w:rPr>
          <w:sz w:val="20"/>
          <w:szCs w:val="20"/>
        </w:rPr>
      </w:pPr>
      <w:r w:rsidRPr="006054DC">
        <w:rPr>
          <w:sz w:val="20"/>
          <w:szCs w:val="20"/>
        </w:rPr>
        <w:t>Difference between state and country data -2.253833333333347</w:t>
      </w:r>
    </w:p>
    <w:p w14:paraId="39393D68" w14:textId="77777777" w:rsidR="006054DC" w:rsidRPr="006054DC" w:rsidRDefault="006054DC" w:rsidP="006054DC">
      <w:pPr>
        <w:rPr>
          <w:sz w:val="20"/>
          <w:szCs w:val="20"/>
        </w:rPr>
      </w:pPr>
      <w:r w:rsidRPr="006054DC">
        <w:rPr>
          <w:sz w:val="20"/>
          <w:szCs w:val="20"/>
        </w:rPr>
        <w:t>Tasmania</w:t>
      </w:r>
    </w:p>
    <w:p w14:paraId="63F580F1" w14:textId="77777777" w:rsidR="006054DC" w:rsidRPr="006054DC" w:rsidRDefault="006054DC" w:rsidP="006054DC">
      <w:pPr>
        <w:rPr>
          <w:sz w:val="20"/>
          <w:szCs w:val="20"/>
        </w:rPr>
      </w:pPr>
      <w:r w:rsidRPr="006054DC">
        <w:rPr>
          <w:sz w:val="20"/>
          <w:szCs w:val="20"/>
        </w:rPr>
        <w:t>Difference between state and country data -10.743499999999997</w:t>
      </w:r>
    </w:p>
    <w:p w14:paraId="5C60864D" w14:textId="77777777" w:rsidR="006054DC" w:rsidRPr="006054DC" w:rsidRDefault="006054DC" w:rsidP="006054DC">
      <w:pPr>
        <w:rPr>
          <w:sz w:val="20"/>
          <w:szCs w:val="20"/>
        </w:rPr>
      </w:pPr>
      <w:r w:rsidRPr="006054DC">
        <w:rPr>
          <w:sz w:val="20"/>
          <w:szCs w:val="20"/>
        </w:rPr>
        <w:t>Victoria</w:t>
      </w:r>
    </w:p>
    <w:p w14:paraId="7E0D0F43" w14:textId="77777777" w:rsidR="006054DC" w:rsidRPr="006054DC" w:rsidRDefault="006054DC" w:rsidP="006054DC">
      <w:pPr>
        <w:rPr>
          <w:sz w:val="20"/>
          <w:szCs w:val="20"/>
        </w:rPr>
      </w:pPr>
      <w:r w:rsidRPr="006054DC">
        <w:rPr>
          <w:sz w:val="20"/>
          <w:szCs w:val="20"/>
        </w:rPr>
        <w:t>Difference between state and country data -7.218416666666682</w:t>
      </w:r>
    </w:p>
    <w:p w14:paraId="560F6EA1" w14:textId="77777777" w:rsidR="006054DC" w:rsidRPr="006054DC" w:rsidRDefault="006054DC" w:rsidP="006054DC">
      <w:pPr>
        <w:rPr>
          <w:sz w:val="20"/>
          <w:szCs w:val="20"/>
        </w:rPr>
      </w:pPr>
      <w:r w:rsidRPr="006054DC">
        <w:rPr>
          <w:sz w:val="20"/>
          <w:szCs w:val="20"/>
        </w:rPr>
        <w:t>Western Australia</w:t>
      </w:r>
    </w:p>
    <w:p w14:paraId="291408E8" w14:textId="77777777" w:rsidR="006054DC" w:rsidRPr="006054DC" w:rsidRDefault="006054DC" w:rsidP="006054DC">
      <w:pPr>
        <w:rPr>
          <w:sz w:val="20"/>
          <w:szCs w:val="20"/>
        </w:rPr>
      </w:pPr>
      <w:r w:rsidRPr="006054DC">
        <w:rPr>
          <w:sz w:val="20"/>
          <w:szCs w:val="20"/>
        </w:rPr>
        <w:t>Difference between state and country data 0.42399999999997817</w:t>
      </w:r>
    </w:p>
    <w:p w14:paraId="00A66DC6" w14:textId="77777777" w:rsidR="006054DC" w:rsidRPr="006054DC" w:rsidRDefault="006054DC" w:rsidP="006054DC">
      <w:pPr>
        <w:rPr>
          <w:sz w:val="20"/>
          <w:szCs w:val="20"/>
        </w:rPr>
      </w:pPr>
      <w:r w:rsidRPr="006054DC">
        <w:rPr>
          <w:sz w:val="20"/>
          <w:szCs w:val="20"/>
        </w:rPr>
        <w:t>[117, 1873]</w:t>
      </w:r>
    </w:p>
    <w:p w14:paraId="0BCDEEF8" w14:textId="77777777" w:rsidR="006054DC" w:rsidRPr="006054DC" w:rsidRDefault="006054DC" w:rsidP="006054DC">
      <w:pPr>
        <w:rPr>
          <w:sz w:val="20"/>
          <w:szCs w:val="20"/>
        </w:rPr>
      </w:pPr>
      <w:r w:rsidRPr="006054DC">
        <w:rPr>
          <w:sz w:val="20"/>
          <w:szCs w:val="20"/>
        </w:rPr>
        <w:t>Australian Capital Territory</w:t>
      </w:r>
    </w:p>
    <w:p w14:paraId="76554FBF" w14:textId="77777777" w:rsidR="006054DC" w:rsidRPr="006054DC" w:rsidRDefault="006054DC" w:rsidP="006054DC">
      <w:pPr>
        <w:rPr>
          <w:sz w:val="20"/>
          <w:szCs w:val="20"/>
        </w:rPr>
      </w:pPr>
      <w:r w:rsidRPr="006054DC">
        <w:rPr>
          <w:sz w:val="20"/>
          <w:szCs w:val="20"/>
        </w:rPr>
        <w:t>Difference between state and country data -10.126083333333337</w:t>
      </w:r>
    </w:p>
    <w:p w14:paraId="41E14BCF" w14:textId="77777777" w:rsidR="006054DC" w:rsidRPr="006054DC" w:rsidRDefault="006054DC" w:rsidP="006054DC">
      <w:pPr>
        <w:rPr>
          <w:sz w:val="20"/>
          <w:szCs w:val="20"/>
        </w:rPr>
      </w:pPr>
      <w:r w:rsidRPr="006054DC">
        <w:rPr>
          <w:sz w:val="20"/>
          <w:szCs w:val="20"/>
        </w:rPr>
        <w:t>New South Wales</w:t>
      </w:r>
    </w:p>
    <w:p w14:paraId="7B261831" w14:textId="77777777" w:rsidR="006054DC" w:rsidRPr="006054DC" w:rsidRDefault="006054DC" w:rsidP="006054DC">
      <w:pPr>
        <w:rPr>
          <w:sz w:val="20"/>
          <w:szCs w:val="20"/>
        </w:rPr>
      </w:pPr>
      <w:r w:rsidRPr="006054DC">
        <w:rPr>
          <w:sz w:val="20"/>
          <w:szCs w:val="20"/>
        </w:rPr>
        <w:t>Difference between state and country data -4.539416666666675</w:t>
      </w:r>
    </w:p>
    <w:p w14:paraId="7F7B0163" w14:textId="77777777" w:rsidR="006054DC" w:rsidRPr="006054DC" w:rsidRDefault="006054DC" w:rsidP="006054DC">
      <w:pPr>
        <w:rPr>
          <w:sz w:val="20"/>
          <w:szCs w:val="20"/>
        </w:rPr>
      </w:pPr>
      <w:r w:rsidRPr="006054DC">
        <w:rPr>
          <w:sz w:val="20"/>
          <w:szCs w:val="20"/>
        </w:rPr>
        <w:t>Northern Territory</w:t>
      </w:r>
    </w:p>
    <w:p w14:paraId="2CF14141" w14:textId="77777777" w:rsidR="006054DC" w:rsidRPr="006054DC" w:rsidRDefault="006054DC" w:rsidP="006054DC">
      <w:pPr>
        <w:rPr>
          <w:sz w:val="20"/>
          <w:szCs w:val="20"/>
        </w:rPr>
      </w:pPr>
      <w:r w:rsidRPr="006054DC">
        <w:rPr>
          <w:sz w:val="20"/>
          <w:szCs w:val="20"/>
        </w:rPr>
        <w:t>Difference between state and country data 2.9562499999999865</w:t>
      </w:r>
    </w:p>
    <w:p w14:paraId="3E61320E" w14:textId="77777777" w:rsidR="006054DC" w:rsidRPr="006054DC" w:rsidRDefault="006054DC" w:rsidP="006054DC">
      <w:pPr>
        <w:rPr>
          <w:sz w:val="20"/>
          <w:szCs w:val="20"/>
        </w:rPr>
      </w:pPr>
      <w:r w:rsidRPr="006054DC">
        <w:rPr>
          <w:sz w:val="20"/>
          <w:szCs w:val="20"/>
        </w:rPr>
        <w:t>Queensland</w:t>
      </w:r>
    </w:p>
    <w:p w14:paraId="31CA1BF4" w14:textId="77777777" w:rsidR="006054DC" w:rsidRPr="006054DC" w:rsidRDefault="006054DC" w:rsidP="006054DC">
      <w:pPr>
        <w:rPr>
          <w:sz w:val="20"/>
          <w:szCs w:val="20"/>
        </w:rPr>
      </w:pPr>
      <w:r w:rsidRPr="006054DC">
        <w:rPr>
          <w:sz w:val="20"/>
          <w:szCs w:val="20"/>
        </w:rPr>
        <w:t>Difference between state and country data 1.7311666666666596</w:t>
      </w:r>
    </w:p>
    <w:p w14:paraId="319F2374" w14:textId="77777777" w:rsidR="006054DC" w:rsidRPr="006054DC" w:rsidRDefault="006054DC" w:rsidP="006054DC">
      <w:pPr>
        <w:rPr>
          <w:sz w:val="20"/>
          <w:szCs w:val="20"/>
        </w:rPr>
      </w:pPr>
      <w:r w:rsidRPr="006054DC">
        <w:rPr>
          <w:sz w:val="20"/>
          <w:szCs w:val="20"/>
        </w:rPr>
        <w:t>South Australia</w:t>
      </w:r>
    </w:p>
    <w:p w14:paraId="411FDB61" w14:textId="77777777" w:rsidR="006054DC" w:rsidRPr="006054DC" w:rsidRDefault="006054DC" w:rsidP="006054DC">
      <w:pPr>
        <w:rPr>
          <w:sz w:val="20"/>
          <w:szCs w:val="20"/>
        </w:rPr>
      </w:pPr>
      <w:r w:rsidRPr="006054DC">
        <w:rPr>
          <w:sz w:val="20"/>
          <w:szCs w:val="20"/>
        </w:rPr>
        <w:t>Difference between state and country data -2.66416666666667</w:t>
      </w:r>
    </w:p>
    <w:p w14:paraId="7E2FE197" w14:textId="77777777" w:rsidR="006054DC" w:rsidRPr="006054DC" w:rsidRDefault="006054DC" w:rsidP="006054DC">
      <w:pPr>
        <w:rPr>
          <w:sz w:val="20"/>
          <w:szCs w:val="20"/>
        </w:rPr>
      </w:pPr>
      <w:r w:rsidRPr="006054DC">
        <w:rPr>
          <w:sz w:val="20"/>
          <w:szCs w:val="20"/>
        </w:rPr>
        <w:t>Tasmania</w:t>
      </w:r>
    </w:p>
    <w:p w14:paraId="0DEE5764" w14:textId="77777777" w:rsidR="006054DC" w:rsidRPr="006054DC" w:rsidRDefault="006054DC" w:rsidP="006054DC">
      <w:pPr>
        <w:rPr>
          <w:sz w:val="20"/>
          <w:szCs w:val="20"/>
        </w:rPr>
      </w:pPr>
      <w:r w:rsidRPr="006054DC">
        <w:rPr>
          <w:sz w:val="20"/>
          <w:szCs w:val="20"/>
        </w:rPr>
        <w:t>Difference between state and country data -10.848583333333332</w:t>
      </w:r>
    </w:p>
    <w:p w14:paraId="0B9B62A2" w14:textId="77777777" w:rsidR="006054DC" w:rsidRPr="006054DC" w:rsidRDefault="006054DC" w:rsidP="006054DC">
      <w:pPr>
        <w:rPr>
          <w:sz w:val="20"/>
          <w:szCs w:val="20"/>
        </w:rPr>
      </w:pPr>
      <w:r w:rsidRPr="006054DC">
        <w:rPr>
          <w:sz w:val="20"/>
          <w:szCs w:val="20"/>
        </w:rPr>
        <w:t>Victoria</w:t>
      </w:r>
    </w:p>
    <w:p w14:paraId="6323A961" w14:textId="77777777" w:rsidR="006054DC" w:rsidRPr="006054DC" w:rsidRDefault="006054DC" w:rsidP="006054DC">
      <w:pPr>
        <w:rPr>
          <w:sz w:val="20"/>
          <w:szCs w:val="20"/>
        </w:rPr>
      </w:pPr>
      <w:r w:rsidRPr="006054DC">
        <w:rPr>
          <w:sz w:val="20"/>
          <w:szCs w:val="20"/>
        </w:rPr>
        <w:t>Difference between state and country data -7.858749999999997</w:t>
      </w:r>
    </w:p>
    <w:p w14:paraId="6A25E7D8" w14:textId="77777777" w:rsidR="006054DC" w:rsidRPr="006054DC" w:rsidRDefault="006054DC" w:rsidP="006054DC">
      <w:pPr>
        <w:rPr>
          <w:sz w:val="20"/>
          <w:szCs w:val="20"/>
        </w:rPr>
      </w:pPr>
      <w:r w:rsidRPr="006054DC">
        <w:rPr>
          <w:sz w:val="20"/>
          <w:szCs w:val="20"/>
        </w:rPr>
        <w:t>Western Australia</w:t>
      </w:r>
    </w:p>
    <w:p w14:paraId="4B3C421A" w14:textId="77777777" w:rsidR="006054DC" w:rsidRPr="006054DC" w:rsidRDefault="006054DC" w:rsidP="006054DC">
      <w:pPr>
        <w:rPr>
          <w:sz w:val="20"/>
          <w:szCs w:val="20"/>
        </w:rPr>
      </w:pPr>
      <w:r w:rsidRPr="006054DC">
        <w:rPr>
          <w:sz w:val="20"/>
          <w:szCs w:val="20"/>
        </w:rPr>
        <w:t>Difference between state and country data 0.7878333333333032</w:t>
      </w:r>
    </w:p>
    <w:p w14:paraId="61C0CA37" w14:textId="77777777" w:rsidR="006054DC" w:rsidRPr="006054DC" w:rsidRDefault="006054DC" w:rsidP="006054DC">
      <w:pPr>
        <w:rPr>
          <w:sz w:val="20"/>
          <w:szCs w:val="20"/>
        </w:rPr>
      </w:pPr>
      <w:r w:rsidRPr="006054DC">
        <w:rPr>
          <w:sz w:val="20"/>
          <w:szCs w:val="20"/>
        </w:rPr>
        <w:t>[118, 1889]</w:t>
      </w:r>
    </w:p>
    <w:p w14:paraId="3C1A99F7" w14:textId="77777777" w:rsidR="006054DC" w:rsidRPr="006054DC" w:rsidRDefault="006054DC" w:rsidP="006054DC">
      <w:pPr>
        <w:rPr>
          <w:sz w:val="20"/>
          <w:szCs w:val="20"/>
        </w:rPr>
      </w:pPr>
      <w:r w:rsidRPr="006054DC">
        <w:rPr>
          <w:sz w:val="20"/>
          <w:szCs w:val="20"/>
        </w:rPr>
        <w:t>Australian Capital Territory</w:t>
      </w:r>
    </w:p>
    <w:p w14:paraId="6391677A" w14:textId="77777777" w:rsidR="006054DC" w:rsidRPr="006054DC" w:rsidRDefault="006054DC" w:rsidP="006054DC">
      <w:pPr>
        <w:rPr>
          <w:sz w:val="20"/>
          <w:szCs w:val="20"/>
        </w:rPr>
      </w:pPr>
      <w:r w:rsidRPr="006054DC">
        <w:rPr>
          <w:sz w:val="20"/>
          <w:szCs w:val="20"/>
        </w:rPr>
        <w:t>Difference between state and country data -10.667333333333326</w:t>
      </w:r>
    </w:p>
    <w:p w14:paraId="5C3BAFDA" w14:textId="77777777" w:rsidR="006054DC" w:rsidRPr="006054DC" w:rsidRDefault="006054DC" w:rsidP="006054DC">
      <w:pPr>
        <w:rPr>
          <w:sz w:val="20"/>
          <w:szCs w:val="20"/>
        </w:rPr>
      </w:pPr>
      <w:r w:rsidRPr="006054DC">
        <w:rPr>
          <w:sz w:val="20"/>
          <w:szCs w:val="20"/>
        </w:rPr>
        <w:t>New South Wales</w:t>
      </w:r>
    </w:p>
    <w:p w14:paraId="78D613AF" w14:textId="77777777" w:rsidR="006054DC" w:rsidRPr="006054DC" w:rsidRDefault="006054DC" w:rsidP="006054DC">
      <w:pPr>
        <w:rPr>
          <w:sz w:val="20"/>
          <w:szCs w:val="20"/>
        </w:rPr>
      </w:pPr>
      <w:r w:rsidRPr="006054DC">
        <w:rPr>
          <w:sz w:val="20"/>
          <w:szCs w:val="20"/>
        </w:rPr>
        <w:t>Difference between state and country data -4.958916666666681</w:t>
      </w:r>
    </w:p>
    <w:p w14:paraId="47BE2A71" w14:textId="77777777" w:rsidR="006054DC" w:rsidRPr="006054DC" w:rsidRDefault="006054DC" w:rsidP="006054DC">
      <w:pPr>
        <w:rPr>
          <w:sz w:val="20"/>
          <w:szCs w:val="20"/>
        </w:rPr>
      </w:pPr>
      <w:r w:rsidRPr="006054DC">
        <w:rPr>
          <w:sz w:val="20"/>
          <w:szCs w:val="20"/>
        </w:rPr>
        <w:t>Northern Territory</w:t>
      </w:r>
    </w:p>
    <w:p w14:paraId="656F1348" w14:textId="77777777" w:rsidR="006054DC" w:rsidRPr="006054DC" w:rsidRDefault="006054DC" w:rsidP="006054DC">
      <w:pPr>
        <w:rPr>
          <w:sz w:val="20"/>
          <w:szCs w:val="20"/>
        </w:rPr>
      </w:pPr>
      <w:r w:rsidRPr="006054DC">
        <w:rPr>
          <w:sz w:val="20"/>
          <w:szCs w:val="20"/>
        </w:rPr>
        <w:t>Difference between state and country data 3.393750000000008</w:t>
      </w:r>
    </w:p>
    <w:p w14:paraId="71439003" w14:textId="77777777" w:rsidR="006054DC" w:rsidRPr="006054DC" w:rsidRDefault="006054DC" w:rsidP="006054DC">
      <w:pPr>
        <w:rPr>
          <w:sz w:val="20"/>
          <w:szCs w:val="20"/>
        </w:rPr>
      </w:pPr>
      <w:r w:rsidRPr="006054DC">
        <w:rPr>
          <w:sz w:val="20"/>
          <w:szCs w:val="20"/>
        </w:rPr>
        <w:t>Queensland</w:t>
      </w:r>
    </w:p>
    <w:p w14:paraId="47F8C1A5" w14:textId="77777777" w:rsidR="006054DC" w:rsidRPr="006054DC" w:rsidRDefault="006054DC" w:rsidP="006054DC">
      <w:pPr>
        <w:rPr>
          <w:sz w:val="20"/>
          <w:szCs w:val="20"/>
        </w:rPr>
      </w:pPr>
      <w:r w:rsidRPr="006054DC">
        <w:rPr>
          <w:sz w:val="20"/>
          <w:szCs w:val="20"/>
        </w:rPr>
        <w:t>Difference between state and country data 1.3469999999999906</w:t>
      </w:r>
    </w:p>
    <w:p w14:paraId="2D29A8D7" w14:textId="77777777" w:rsidR="006054DC" w:rsidRPr="006054DC" w:rsidRDefault="006054DC" w:rsidP="006054DC">
      <w:pPr>
        <w:rPr>
          <w:sz w:val="20"/>
          <w:szCs w:val="20"/>
        </w:rPr>
      </w:pPr>
      <w:r w:rsidRPr="006054DC">
        <w:rPr>
          <w:sz w:val="20"/>
          <w:szCs w:val="20"/>
        </w:rPr>
        <w:t>South Australia</w:t>
      </w:r>
    </w:p>
    <w:p w14:paraId="323F080A" w14:textId="77777777" w:rsidR="006054DC" w:rsidRPr="006054DC" w:rsidRDefault="006054DC" w:rsidP="006054DC">
      <w:pPr>
        <w:rPr>
          <w:sz w:val="20"/>
          <w:szCs w:val="20"/>
        </w:rPr>
      </w:pPr>
      <w:r w:rsidRPr="006054DC">
        <w:rPr>
          <w:sz w:val="20"/>
          <w:szCs w:val="20"/>
        </w:rPr>
        <w:t>Difference between state and country data -2.8100833333333384</w:t>
      </w:r>
    </w:p>
    <w:p w14:paraId="3724297F" w14:textId="77777777" w:rsidR="006054DC" w:rsidRPr="006054DC" w:rsidRDefault="006054DC" w:rsidP="006054DC">
      <w:pPr>
        <w:rPr>
          <w:sz w:val="20"/>
          <w:szCs w:val="20"/>
        </w:rPr>
      </w:pPr>
      <w:r w:rsidRPr="006054DC">
        <w:rPr>
          <w:sz w:val="20"/>
          <w:szCs w:val="20"/>
        </w:rPr>
        <w:t>Tasmania</w:t>
      </w:r>
    </w:p>
    <w:p w14:paraId="0158BA04" w14:textId="77777777" w:rsidR="006054DC" w:rsidRPr="006054DC" w:rsidRDefault="006054DC" w:rsidP="006054DC">
      <w:pPr>
        <w:rPr>
          <w:sz w:val="20"/>
          <w:szCs w:val="20"/>
        </w:rPr>
      </w:pPr>
      <w:r w:rsidRPr="006054DC">
        <w:rPr>
          <w:sz w:val="20"/>
          <w:szCs w:val="20"/>
        </w:rPr>
        <w:t>Difference between state and country data -10.961416666666667</w:t>
      </w:r>
    </w:p>
    <w:p w14:paraId="43E4ECDE" w14:textId="77777777" w:rsidR="006054DC" w:rsidRPr="006054DC" w:rsidRDefault="006054DC" w:rsidP="006054DC">
      <w:pPr>
        <w:rPr>
          <w:sz w:val="20"/>
          <w:szCs w:val="20"/>
        </w:rPr>
      </w:pPr>
      <w:r w:rsidRPr="006054DC">
        <w:rPr>
          <w:sz w:val="20"/>
          <w:szCs w:val="20"/>
        </w:rPr>
        <w:t>Victoria</w:t>
      </w:r>
    </w:p>
    <w:p w14:paraId="405FCA14" w14:textId="77777777" w:rsidR="006054DC" w:rsidRPr="006054DC" w:rsidRDefault="006054DC" w:rsidP="006054DC">
      <w:pPr>
        <w:rPr>
          <w:sz w:val="20"/>
          <w:szCs w:val="20"/>
        </w:rPr>
      </w:pPr>
      <w:r w:rsidRPr="006054DC">
        <w:rPr>
          <w:sz w:val="20"/>
          <w:szCs w:val="20"/>
        </w:rPr>
        <w:t>Difference between state and country data -8.058416666666675</w:t>
      </w:r>
    </w:p>
    <w:p w14:paraId="35D846DF" w14:textId="77777777" w:rsidR="006054DC" w:rsidRPr="006054DC" w:rsidRDefault="006054DC" w:rsidP="006054DC">
      <w:pPr>
        <w:rPr>
          <w:sz w:val="20"/>
          <w:szCs w:val="20"/>
        </w:rPr>
      </w:pPr>
      <w:r w:rsidRPr="006054DC">
        <w:rPr>
          <w:sz w:val="20"/>
          <w:szCs w:val="20"/>
        </w:rPr>
        <w:t>Western Australia</w:t>
      </w:r>
    </w:p>
    <w:p w14:paraId="4523982D" w14:textId="77777777" w:rsidR="006054DC" w:rsidRPr="006054DC" w:rsidRDefault="006054DC" w:rsidP="006054DC">
      <w:pPr>
        <w:rPr>
          <w:sz w:val="20"/>
          <w:szCs w:val="20"/>
        </w:rPr>
      </w:pPr>
      <w:r w:rsidRPr="006054DC">
        <w:rPr>
          <w:sz w:val="20"/>
          <w:szCs w:val="20"/>
        </w:rPr>
        <w:t>Difference between state and country data 1.0309166666666627</w:t>
      </w:r>
    </w:p>
    <w:p w14:paraId="0191D4E9" w14:textId="77777777" w:rsidR="006054DC" w:rsidRPr="006054DC" w:rsidRDefault="006054DC" w:rsidP="006054DC">
      <w:pPr>
        <w:rPr>
          <w:sz w:val="20"/>
          <w:szCs w:val="20"/>
        </w:rPr>
      </w:pPr>
      <w:r w:rsidRPr="006054DC">
        <w:rPr>
          <w:sz w:val="20"/>
          <w:szCs w:val="20"/>
        </w:rPr>
        <w:t>[119, 1905]</w:t>
      </w:r>
    </w:p>
    <w:p w14:paraId="52A1AAF6" w14:textId="77777777" w:rsidR="006054DC" w:rsidRPr="006054DC" w:rsidRDefault="006054DC" w:rsidP="006054DC">
      <w:pPr>
        <w:rPr>
          <w:sz w:val="20"/>
          <w:szCs w:val="20"/>
        </w:rPr>
      </w:pPr>
      <w:r w:rsidRPr="006054DC">
        <w:rPr>
          <w:sz w:val="20"/>
          <w:szCs w:val="20"/>
        </w:rPr>
        <w:t>Australian Capital Territory</w:t>
      </w:r>
    </w:p>
    <w:p w14:paraId="1F2881AD" w14:textId="77777777" w:rsidR="006054DC" w:rsidRPr="006054DC" w:rsidRDefault="006054DC" w:rsidP="006054DC">
      <w:pPr>
        <w:rPr>
          <w:sz w:val="20"/>
          <w:szCs w:val="20"/>
        </w:rPr>
      </w:pPr>
      <w:r w:rsidRPr="006054DC">
        <w:rPr>
          <w:sz w:val="20"/>
          <w:szCs w:val="20"/>
        </w:rPr>
        <w:t>Difference between state and country data -10.398749999999998</w:t>
      </w:r>
    </w:p>
    <w:p w14:paraId="700394C6" w14:textId="77777777" w:rsidR="006054DC" w:rsidRPr="006054DC" w:rsidRDefault="006054DC" w:rsidP="006054DC">
      <w:pPr>
        <w:rPr>
          <w:sz w:val="20"/>
          <w:szCs w:val="20"/>
        </w:rPr>
      </w:pPr>
      <w:r w:rsidRPr="006054DC">
        <w:rPr>
          <w:sz w:val="20"/>
          <w:szCs w:val="20"/>
        </w:rPr>
        <w:t>New South Wales</w:t>
      </w:r>
    </w:p>
    <w:p w14:paraId="546F6258" w14:textId="77777777" w:rsidR="006054DC" w:rsidRPr="006054DC" w:rsidRDefault="006054DC" w:rsidP="006054DC">
      <w:pPr>
        <w:rPr>
          <w:sz w:val="20"/>
          <w:szCs w:val="20"/>
        </w:rPr>
      </w:pPr>
      <w:r w:rsidRPr="006054DC">
        <w:rPr>
          <w:sz w:val="20"/>
          <w:szCs w:val="20"/>
        </w:rPr>
        <w:t>Difference between state and country data -4.677749999999989</w:t>
      </w:r>
    </w:p>
    <w:p w14:paraId="501CB1E5" w14:textId="77777777" w:rsidR="006054DC" w:rsidRPr="006054DC" w:rsidRDefault="006054DC" w:rsidP="006054DC">
      <w:pPr>
        <w:rPr>
          <w:sz w:val="20"/>
          <w:szCs w:val="20"/>
        </w:rPr>
      </w:pPr>
      <w:r w:rsidRPr="006054DC">
        <w:rPr>
          <w:sz w:val="20"/>
          <w:szCs w:val="20"/>
        </w:rPr>
        <w:t>Northern Territory</w:t>
      </w:r>
    </w:p>
    <w:p w14:paraId="77E1758E" w14:textId="77777777" w:rsidR="006054DC" w:rsidRPr="006054DC" w:rsidRDefault="006054DC" w:rsidP="006054DC">
      <w:pPr>
        <w:rPr>
          <w:sz w:val="20"/>
          <w:szCs w:val="20"/>
        </w:rPr>
      </w:pPr>
      <w:r w:rsidRPr="006054DC">
        <w:rPr>
          <w:sz w:val="20"/>
          <w:szCs w:val="20"/>
        </w:rPr>
        <w:t>Difference between state and country data 3.5830000000000126</w:t>
      </w:r>
    </w:p>
    <w:p w14:paraId="1F67C0D9" w14:textId="77777777" w:rsidR="006054DC" w:rsidRPr="006054DC" w:rsidRDefault="006054DC" w:rsidP="006054DC">
      <w:pPr>
        <w:rPr>
          <w:sz w:val="20"/>
          <w:szCs w:val="20"/>
        </w:rPr>
      </w:pPr>
      <w:r w:rsidRPr="006054DC">
        <w:rPr>
          <w:sz w:val="20"/>
          <w:szCs w:val="20"/>
        </w:rPr>
        <w:t>Queensland</w:t>
      </w:r>
    </w:p>
    <w:p w14:paraId="6A5E0CD6" w14:textId="77777777" w:rsidR="006054DC" w:rsidRPr="006054DC" w:rsidRDefault="006054DC" w:rsidP="006054DC">
      <w:pPr>
        <w:rPr>
          <w:sz w:val="20"/>
          <w:szCs w:val="20"/>
        </w:rPr>
      </w:pPr>
      <w:r w:rsidRPr="006054DC">
        <w:rPr>
          <w:sz w:val="20"/>
          <w:szCs w:val="20"/>
        </w:rPr>
        <w:t>Difference between state and country data 1.2817500000000166</w:t>
      </w:r>
    </w:p>
    <w:p w14:paraId="351F5CF0" w14:textId="77777777" w:rsidR="006054DC" w:rsidRPr="006054DC" w:rsidRDefault="006054DC" w:rsidP="006054DC">
      <w:pPr>
        <w:rPr>
          <w:sz w:val="20"/>
          <w:szCs w:val="20"/>
        </w:rPr>
      </w:pPr>
      <w:r w:rsidRPr="006054DC">
        <w:rPr>
          <w:sz w:val="20"/>
          <w:szCs w:val="20"/>
        </w:rPr>
        <w:t>South Australia</w:t>
      </w:r>
    </w:p>
    <w:p w14:paraId="0F3D2BF2" w14:textId="77777777" w:rsidR="006054DC" w:rsidRPr="006054DC" w:rsidRDefault="006054DC" w:rsidP="006054DC">
      <w:pPr>
        <w:rPr>
          <w:sz w:val="20"/>
          <w:szCs w:val="20"/>
        </w:rPr>
      </w:pPr>
      <w:r w:rsidRPr="006054DC">
        <w:rPr>
          <w:sz w:val="20"/>
          <w:szCs w:val="20"/>
        </w:rPr>
        <w:t>Difference between state and country data -2.437166666666677</w:t>
      </w:r>
    </w:p>
    <w:p w14:paraId="38CBA4B4" w14:textId="77777777" w:rsidR="006054DC" w:rsidRPr="006054DC" w:rsidRDefault="006054DC" w:rsidP="006054DC">
      <w:pPr>
        <w:rPr>
          <w:sz w:val="20"/>
          <w:szCs w:val="20"/>
        </w:rPr>
      </w:pPr>
      <w:r w:rsidRPr="006054DC">
        <w:rPr>
          <w:sz w:val="20"/>
          <w:szCs w:val="20"/>
        </w:rPr>
        <w:t>Tasmania</w:t>
      </w:r>
    </w:p>
    <w:p w14:paraId="777A534C" w14:textId="77777777" w:rsidR="006054DC" w:rsidRPr="006054DC" w:rsidRDefault="006054DC" w:rsidP="006054DC">
      <w:pPr>
        <w:rPr>
          <w:sz w:val="20"/>
          <w:szCs w:val="20"/>
        </w:rPr>
      </w:pPr>
      <w:r w:rsidRPr="006054DC">
        <w:rPr>
          <w:sz w:val="20"/>
          <w:szCs w:val="20"/>
        </w:rPr>
        <w:t>Difference between state and country data -10.34724999999999</w:t>
      </w:r>
    </w:p>
    <w:p w14:paraId="2ADA7682" w14:textId="77777777" w:rsidR="006054DC" w:rsidRPr="006054DC" w:rsidRDefault="006054DC" w:rsidP="006054DC">
      <w:pPr>
        <w:rPr>
          <w:sz w:val="20"/>
          <w:szCs w:val="20"/>
        </w:rPr>
      </w:pPr>
      <w:r w:rsidRPr="006054DC">
        <w:rPr>
          <w:sz w:val="20"/>
          <w:szCs w:val="20"/>
        </w:rPr>
        <w:t>Victoria</w:t>
      </w:r>
    </w:p>
    <w:p w14:paraId="1A012249" w14:textId="77777777" w:rsidR="006054DC" w:rsidRPr="006054DC" w:rsidRDefault="006054DC" w:rsidP="006054DC">
      <w:pPr>
        <w:rPr>
          <w:sz w:val="20"/>
          <w:szCs w:val="20"/>
        </w:rPr>
      </w:pPr>
      <w:r w:rsidRPr="006054DC">
        <w:rPr>
          <w:sz w:val="20"/>
          <w:szCs w:val="20"/>
        </w:rPr>
        <w:t>Difference between state and country data -7.501750000000007</w:t>
      </w:r>
    </w:p>
    <w:p w14:paraId="388D01D1" w14:textId="77777777" w:rsidR="006054DC" w:rsidRPr="006054DC" w:rsidRDefault="006054DC" w:rsidP="006054DC">
      <w:pPr>
        <w:rPr>
          <w:sz w:val="20"/>
          <w:szCs w:val="20"/>
        </w:rPr>
      </w:pPr>
      <w:r w:rsidRPr="006054DC">
        <w:rPr>
          <w:sz w:val="20"/>
          <w:szCs w:val="20"/>
        </w:rPr>
        <w:t>Western Australia</w:t>
      </w:r>
    </w:p>
    <w:p w14:paraId="148B8AB7" w14:textId="77777777" w:rsidR="006054DC" w:rsidRPr="006054DC" w:rsidRDefault="006054DC" w:rsidP="006054DC">
      <w:pPr>
        <w:rPr>
          <w:sz w:val="20"/>
          <w:szCs w:val="20"/>
        </w:rPr>
      </w:pPr>
      <w:r w:rsidRPr="006054DC">
        <w:rPr>
          <w:sz w:val="20"/>
          <w:szCs w:val="20"/>
        </w:rPr>
        <w:t>Difference between state and country data 0.6695833333333425</w:t>
      </w:r>
    </w:p>
    <w:p w14:paraId="48555583" w14:textId="77777777" w:rsidR="006054DC" w:rsidRPr="006054DC" w:rsidRDefault="006054DC" w:rsidP="006054DC">
      <w:pPr>
        <w:rPr>
          <w:sz w:val="20"/>
          <w:szCs w:val="20"/>
        </w:rPr>
      </w:pPr>
      <w:r w:rsidRPr="006054DC">
        <w:rPr>
          <w:sz w:val="20"/>
          <w:szCs w:val="20"/>
        </w:rPr>
        <w:t>[120, 1921]</w:t>
      </w:r>
    </w:p>
    <w:p w14:paraId="0CBE63ED" w14:textId="77777777" w:rsidR="006054DC" w:rsidRPr="006054DC" w:rsidRDefault="006054DC" w:rsidP="006054DC">
      <w:pPr>
        <w:rPr>
          <w:sz w:val="20"/>
          <w:szCs w:val="20"/>
        </w:rPr>
      </w:pPr>
      <w:r w:rsidRPr="006054DC">
        <w:rPr>
          <w:sz w:val="20"/>
          <w:szCs w:val="20"/>
        </w:rPr>
        <w:t>Australian Capital Territory</w:t>
      </w:r>
    </w:p>
    <w:p w14:paraId="7F0C2CB2" w14:textId="77777777" w:rsidR="006054DC" w:rsidRPr="006054DC" w:rsidRDefault="006054DC" w:rsidP="006054DC">
      <w:pPr>
        <w:rPr>
          <w:sz w:val="20"/>
          <w:szCs w:val="20"/>
        </w:rPr>
      </w:pPr>
      <w:r w:rsidRPr="006054DC">
        <w:rPr>
          <w:sz w:val="20"/>
          <w:szCs w:val="20"/>
        </w:rPr>
        <w:t>Difference between state and country data -10.30508333333332</w:t>
      </w:r>
    </w:p>
    <w:p w14:paraId="111BB24F" w14:textId="77777777" w:rsidR="006054DC" w:rsidRPr="006054DC" w:rsidRDefault="006054DC" w:rsidP="006054DC">
      <w:pPr>
        <w:rPr>
          <w:sz w:val="20"/>
          <w:szCs w:val="20"/>
        </w:rPr>
      </w:pPr>
      <w:r w:rsidRPr="006054DC">
        <w:rPr>
          <w:sz w:val="20"/>
          <w:szCs w:val="20"/>
        </w:rPr>
        <w:t>New South Wales</w:t>
      </w:r>
    </w:p>
    <w:p w14:paraId="6E944E19" w14:textId="77777777" w:rsidR="006054DC" w:rsidRPr="006054DC" w:rsidRDefault="006054DC" w:rsidP="006054DC">
      <w:pPr>
        <w:rPr>
          <w:sz w:val="20"/>
          <w:szCs w:val="20"/>
        </w:rPr>
      </w:pPr>
      <w:r w:rsidRPr="006054DC">
        <w:rPr>
          <w:sz w:val="20"/>
          <w:szCs w:val="20"/>
        </w:rPr>
        <w:t>Difference between state and country data -4.5349166666666605</w:t>
      </w:r>
    </w:p>
    <w:p w14:paraId="4A850746" w14:textId="77777777" w:rsidR="006054DC" w:rsidRPr="006054DC" w:rsidRDefault="006054DC" w:rsidP="006054DC">
      <w:pPr>
        <w:rPr>
          <w:sz w:val="20"/>
          <w:szCs w:val="20"/>
        </w:rPr>
      </w:pPr>
      <w:r w:rsidRPr="006054DC">
        <w:rPr>
          <w:sz w:val="20"/>
          <w:szCs w:val="20"/>
        </w:rPr>
        <w:t>Northern Territory</w:t>
      </w:r>
    </w:p>
    <w:p w14:paraId="6C74DB5F" w14:textId="77777777" w:rsidR="006054DC" w:rsidRPr="006054DC" w:rsidRDefault="006054DC" w:rsidP="006054DC">
      <w:pPr>
        <w:rPr>
          <w:sz w:val="20"/>
          <w:szCs w:val="20"/>
        </w:rPr>
      </w:pPr>
      <w:r w:rsidRPr="006054DC">
        <w:rPr>
          <w:sz w:val="20"/>
          <w:szCs w:val="20"/>
        </w:rPr>
        <w:t>Difference between state and country data 3.059666666666679</w:t>
      </w:r>
    </w:p>
    <w:p w14:paraId="5A10CEA3" w14:textId="77777777" w:rsidR="006054DC" w:rsidRPr="006054DC" w:rsidRDefault="006054DC" w:rsidP="006054DC">
      <w:pPr>
        <w:rPr>
          <w:sz w:val="20"/>
          <w:szCs w:val="20"/>
        </w:rPr>
      </w:pPr>
      <w:r w:rsidRPr="006054DC">
        <w:rPr>
          <w:sz w:val="20"/>
          <w:szCs w:val="20"/>
        </w:rPr>
        <w:t>Queensland</w:t>
      </w:r>
    </w:p>
    <w:p w14:paraId="51D4181C" w14:textId="77777777" w:rsidR="006054DC" w:rsidRPr="006054DC" w:rsidRDefault="006054DC" w:rsidP="006054DC">
      <w:pPr>
        <w:rPr>
          <w:sz w:val="20"/>
          <w:szCs w:val="20"/>
        </w:rPr>
      </w:pPr>
      <w:r w:rsidRPr="006054DC">
        <w:rPr>
          <w:sz w:val="20"/>
          <w:szCs w:val="20"/>
        </w:rPr>
        <w:t>Difference between state and country data 1.0055000000000014</w:t>
      </w:r>
    </w:p>
    <w:p w14:paraId="50ADBC4B" w14:textId="77777777" w:rsidR="006054DC" w:rsidRPr="006054DC" w:rsidRDefault="006054DC" w:rsidP="006054DC">
      <w:pPr>
        <w:rPr>
          <w:sz w:val="20"/>
          <w:szCs w:val="20"/>
        </w:rPr>
      </w:pPr>
      <w:r w:rsidRPr="006054DC">
        <w:rPr>
          <w:sz w:val="20"/>
          <w:szCs w:val="20"/>
        </w:rPr>
        <w:t>South Australia</w:t>
      </w:r>
    </w:p>
    <w:p w14:paraId="341D6615" w14:textId="77777777" w:rsidR="006054DC" w:rsidRPr="006054DC" w:rsidRDefault="006054DC" w:rsidP="006054DC">
      <w:pPr>
        <w:rPr>
          <w:sz w:val="20"/>
          <w:szCs w:val="20"/>
        </w:rPr>
      </w:pPr>
      <w:r w:rsidRPr="006054DC">
        <w:rPr>
          <w:sz w:val="20"/>
          <w:szCs w:val="20"/>
        </w:rPr>
        <w:t>Difference between state and country data -2.4540833333333296</w:t>
      </w:r>
    </w:p>
    <w:p w14:paraId="66E20F7D" w14:textId="77777777" w:rsidR="006054DC" w:rsidRPr="006054DC" w:rsidRDefault="006054DC" w:rsidP="006054DC">
      <w:pPr>
        <w:rPr>
          <w:sz w:val="20"/>
          <w:szCs w:val="20"/>
        </w:rPr>
      </w:pPr>
      <w:r w:rsidRPr="006054DC">
        <w:rPr>
          <w:sz w:val="20"/>
          <w:szCs w:val="20"/>
        </w:rPr>
        <w:t>Tasmania</w:t>
      </w:r>
    </w:p>
    <w:p w14:paraId="097922C7" w14:textId="77777777" w:rsidR="006054DC" w:rsidRPr="006054DC" w:rsidRDefault="006054DC" w:rsidP="006054DC">
      <w:pPr>
        <w:rPr>
          <w:sz w:val="20"/>
          <w:szCs w:val="20"/>
        </w:rPr>
      </w:pPr>
      <w:r w:rsidRPr="006054DC">
        <w:rPr>
          <w:sz w:val="20"/>
          <w:szCs w:val="20"/>
        </w:rPr>
        <w:t>Difference between state and country data -10.552083333333327</w:t>
      </w:r>
    </w:p>
    <w:p w14:paraId="0737E325" w14:textId="77777777" w:rsidR="006054DC" w:rsidRPr="006054DC" w:rsidRDefault="006054DC" w:rsidP="006054DC">
      <w:pPr>
        <w:rPr>
          <w:sz w:val="20"/>
          <w:szCs w:val="20"/>
        </w:rPr>
      </w:pPr>
      <w:r w:rsidRPr="006054DC">
        <w:rPr>
          <w:sz w:val="20"/>
          <w:szCs w:val="20"/>
        </w:rPr>
        <w:t>Victoria</w:t>
      </w:r>
    </w:p>
    <w:p w14:paraId="0611B46C" w14:textId="77777777" w:rsidR="006054DC" w:rsidRPr="006054DC" w:rsidRDefault="006054DC" w:rsidP="006054DC">
      <w:pPr>
        <w:rPr>
          <w:sz w:val="20"/>
          <w:szCs w:val="20"/>
        </w:rPr>
      </w:pPr>
      <w:r w:rsidRPr="006054DC">
        <w:rPr>
          <w:sz w:val="20"/>
          <w:szCs w:val="20"/>
        </w:rPr>
        <w:t>Difference between state and country data -7.641999999999994</w:t>
      </w:r>
    </w:p>
    <w:p w14:paraId="70434CA0" w14:textId="77777777" w:rsidR="006054DC" w:rsidRPr="006054DC" w:rsidRDefault="006054DC" w:rsidP="006054DC">
      <w:pPr>
        <w:rPr>
          <w:sz w:val="20"/>
          <w:szCs w:val="20"/>
        </w:rPr>
      </w:pPr>
      <w:r w:rsidRPr="006054DC">
        <w:rPr>
          <w:sz w:val="20"/>
          <w:szCs w:val="20"/>
        </w:rPr>
        <w:t>Western Australia</w:t>
      </w:r>
    </w:p>
    <w:p w14:paraId="60DF9B92" w14:textId="77777777" w:rsidR="006054DC" w:rsidRPr="006054DC" w:rsidRDefault="006054DC" w:rsidP="006054DC">
      <w:pPr>
        <w:rPr>
          <w:sz w:val="20"/>
          <w:szCs w:val="20"/>
        </w:rPr>
      </w:pPr>
      <w:r w:rsidRPr="006054DC">
        <w:rPr>
          <w:sz w:val="20"/>
          <w:szCs w:val="20"/>
        </w:rPr>
        <w:t>Difference between state and country data 1.1159166666666707</w:t>
      </w:r>
    </w:p>
    <w:p w14:paraId="7D601D35" w14:textId="77777777" w:rsidR="006054DC" w:rsidRPr="006054DC" w:rsidRDefault="006054DC" w:rsidP="006054DC">
      <w:pPr>
        <w:rPr>
          <w:sz w:val="20"/>
          <w:szCs w:val="20"/>
        </w:rPr>
      </w:pPr>
      <w:r w:rsidRPr="006054DC">
        <w:rPr>
          <w:sz w:val="20"/>
          <w:szCs w:val="20"/>
        </w:rPr>
        <w:t>[121, 1937]</w:t>
      </w:r>
    </w:p>
    <w:p w14:paraId="6B4D6D0B" w14:textId="77777777" w:rsidR="006054DC" w:rsidRPr="006054DC" w:rsidRDefault="006054DC" w:rsidP="006054DC">
      <w:pPr>
        <w:rPr>
          <w:sz w:val="20"/>
          <w:szCs w:val="20"/>
        </w:rPr>
      </w:pPr>
      <w:r w:rsidRPr="006054DC">
        <w:rPr>
          <w:sz w:val="20"/>
          <w:szCs w:val="20"/>
        </w:rPr>
        <w:t>Australian Capital Territory</w:t>
      </w:r>
    </w:p>
    <w:p w14:paraId="145D2354" w14:textId="77777777" w:rsidR="006054DC" w:rsidRPr="006054DC" w:rsidRDefault="006054DC" w:rsidP="006054DC">
      <w:pPr>
        <w:rPr>
          <w:sz w:val="20"/>
          <w:szCs w:val="20"/>
        </w:rPr>
      </w:pPr>
      <w:r w:rsidRPr="006054DC">
        <w:rPr>
          <w:sz w:val="20"/>
          <w:szCs w:val="20"/>
        </w:rPr>
        <w:t>Difference between state and country data -9.978500000000007</w:t>
      </w:r>
    </w:p>
    <w:p w14:paraId="54210962" w14:textId="77777777" w:rsidR="006054DC" w:rsidRPr="006054DC" w:rsidRDefault="006054DC" w:rsidP="006054DC">
      <w:pPr>
        <w:rPr>
          <w:sz w:val="20"/>
          <w:szCs w:val="20"/>
        </w:rPr>
      </w:pPr>
      <w:r w:rsidRPr="006054DC">
        <w:rPr>
          <w:sz w:val="20"/>
          <w:szCs w:val="20"/>
        </w:rPr>
        <w:t>New South Wales</w:t>
      </w:r>
    </w:p>
    <w:p w14:paraId="1271D377" w14:textId="77777777" w:rsidR="006054DC" w:rsidRPr="006054DC" w:rsidRDefault="006054DC" w:rsidP="006054DC">
      <w:pPr>
        <w:rPr>
          <w:sz w:val="20"/>
          <w:szCs w:val="20"/>
        </w:rPr>
      </w:pPr>
      <w:r w:rsidRPr="006054DC">
        <w:rPr>
          <w:sz w:val="20"/>
          <w:szCs w:val="20"/>
        </w:rPr>
        <w:t>Difference between state and country data -4.342583333333341</w:t>
      </w:r>
    </w:p>
    <w:p w14:paraId="33CA2E0F" w14:textId="77777777" w:rsidR="006054DC" w:rsidRPr="006054DC" w:rsidRDefault="006054DC" w:rsidP="006054DC">
      <w:pPr>
        <w:rPr>
          <w:sz w:val="20"/>
          <w:szCs w:val="20"/>
        </w:rPr>
      </w:pPr>
      <w:r w:rsidRPr="006054DC">
        <w:rPr>
          <w:sz w:val="20"/>
          <w:szCs w:val="20"/>
        </w:rPr>
        <w:t>Northern Territory</w:t>
      </w:r>
    </w:p>
    <w:p w14:paraId="6E55C745" w14:textId="77777777" w:rsidR="006054DC" w:rsidRPr="006054DC" w:rsidRDefault="006054DC" w:rsidP="006054DC">
      <w:pPr>
        <w:rPr>
          <w:sz w:val="20"/>
          <w:szCs w:val="20"/>
        </w:rPr>
      </w:pPr>
      <w:r w:rsidRPr="006054DC">
        <w:rPr>
          <w:sz w:val="20"/>
          <w:szCs w:val="20"/>
        </w:rPr>
        <w:t>Difference between state and country data 3.396666666666661</w:t>
      </w:r>
    </w:p>
    <w:p w14:paraId="6BCA8964" w14:textId="77777777" w:rsidR="006054DC" w:rsidRPr="006054DC" w:rsidRDefault="006054DC" w:rsidP="006054DC">
      <w:pPr>
        <w:rPr>
          <w:sz w:val="20"/>
          <w:szCs w:val="20"/>
        </w:rPr>
      </w:pPr>
      <w:r w:rsidRPr="006054DC">
        <w:rPr>
          <w:sz w:val="20"/>
          <w:szCs w:val="20"/>
        </w:rPr>
        <w:t>Queensland</w:t>
      </w:r>
    </w:p>
    <w:p w14:paraId="5405ADC0" w14:textId="77777777" w:rsidR="006054DC" w:rsidRPr="006054DC" w:rsidRDefault="006054DC" w:rsidP="006054DC">
      <w:pPr>
        <w:rPr>
          <w:sz w:val="20"/>
          <w:szCs w:val="20"/>
        </w:rPr>
      </w:pPr>
      <w:r w:rsidRPr="006054DC">
        <w:rPr>
          <w:sz w:val="20"/>
          <w:szCs w:val="20"/>
        </w:rPr>
        <w:t>Difference between state and country data 1.5764999999999958</w:t>
      </w:r>
    </w:p>
    <w:p w14:paraId="78E7724B" w14:textId="77777777" w:rsidR="006054DC" w:rsidRPr="006054DC" w:rsidRDefault="006054DC" w:rsidP="006054DC">
      <w:pPr>
        <w:rPr>
          <w:sz w:val="20"/>
          <w:szCs w:val="20"/>
        </w:rPr>
      </w:pPr>
      <w:r w:rsidRPr="006054DC">
        <w:rPr>
          <w:sz w:val="20"/>
          <w:szCs w:val="20"/>
        </w:rPr>
        <w:t>South Australia</w:t>
      </w:r>
    </w:p>
    <w:p w14:paraId="62189564" w14:textId="77777777" w:rsidR="006054DC" w:rsidRPr="006054DC" w:rsidRDefault="006054DC" w:rsidP="006054DC">
      <w:pPr>
        <w:rPr>
          <w:sz w:val="20"/>
          <w:szCs w:val="20"/>
        </w:rPr>
      </w:pPr>
      <w:r w:rsidRPr="006054DC">
        <w:rPr>
          <w:sz w:val="20"/>
          <w:szCs w:val="20"/>
        </w:rPr>
        <w:t>Difference between state and country data -2.507083333333341</w:t>
      </w:r>
    </w:p>
    <w:p w14:paraId="6427F79D" w14:textId="77777777" w:rsidR="006054DC" w:rsidRPr="006054DC" w:rsidRDefault="006054DC" w:rsidP="006054DC">
      <w:pPr>
        <w:rPr>
          <w:sz w:val="20"/>
          <w:szCs w:val="20"/>
        </w:rPr>
      </w:pPr>
      <w:r w:rsidRPr="006054DC">
        <w:rPr>
          <w:sz w:val="20"/>
          <w:szCs w:val="20"/>
        </w:rPr>
        <w:t>Tasmania</w:t>
      </w:r>
    </w:p>
    <w:p w14:paraId="6C533D84" w14:textId="77777777" w:rsidR="006054DC" w:rsidRPr="006054DC" w:rsidRDefault="006054DC" w:rsidP="006054DC">
      <w:pPr>
        <w:rPr>
          <w:sz w:val="20"/>
          <w:szCs w:val="20"/>
        </w:rPr>
      </w:pPr>
      <w:r w:rsidRPr="006054DC">
        <w:rPr>
          <w:sz w:val="20"/>
          <w:szCs w:val="20"/>
        </w:rPr>
        <w:t>Difference between state and country data -10.992666666666675</w:t>
      </w:r>
    </w:p>
    <w:p w14:paraId="506BD7FB" w14:textId="77777777" w:rsidR="006054DC" w:rsidRPr="006054DC" w:rsidRDefault="006054DC" w:rsidP="006054DC">
      <w:pPr>
        <w:rPr>
          <w:sz w:val="20"/>
          <w:szCs w:val="20"/>
        </w:rPr>
      </w:pPr>
      <w:r w:rsidRPr="006054DC">
        <w:rPr>
          <w:sz w:val="20"/>
          <w:szCs w:val="20"/>
        </w:rPr>
        <w:t>Victoria</w:t>
      </w:r>
    </w:p>
    <w:p w14:paraId="544988BB" w14:textId="77777777" w:rsidR="006054DC" w:rsidRPr="006054DC" w:rsidRDefault="006054DC" w:rsidP="006054DC">
      <w:pPr>
        <w:rPr>
          <w:sz w:val="20"/>
          <w:szCs w:val="20"/>
        </w:rPr>
      </w:pPr>
      <w:r w:rsidRPr="006054DC">
        <w:rPr>
          <w:sz w:val="20"/>
          <w:szCs w:val="20"/>
        </w:rPr>
        <w:t>Difference between state and country data -7.969250000000008</w:t>
      </w:r>
    </w:p>
    <w:p w14:paraId="240F51E4" w14:textId="77777777" w:rsidR="006054DC" w:rsidRPr="006054DC" w:rsidRDefault="006054DC" w:rsidP="006054DC">
      <w:pPr>
        <w:rPr>
          <w:sz w:val="20"/>
          <w:szCs w:val="20"/>
        </w:rPr>
      </w:pPr>
      <w:r w:rsidRPr="006054DC">
        <w:rPr>
          <w:sz w:val="20"/>
          <w:szCs w:val="20"/>
        </w:rPr>
        <w:t>Western Australia</w:t>
      </w:r>
    </w:p>
    <w:p w14:paraId="7AC55724" w14:textId="77777777" w:rsidR="006054DC" w:rsidRPr="006054DC" w:rsidRDefault="006054DC" w:rsidP="006054DC">
      <w:pPr>
        <w:rPr>
          <w:sz w:val="20"/>
          <w:szCs w:val="20"/>
        </w:rPr>
      </w:pPr>
      <w:r w:rsidRPr="006054DC">
        <w:rPr>
          <w:sz w:val="20"/>
          <w:szCs w:val="20"/>
        </w:rPr>
        <w:t>Difference between state and country data 0.5500833333333084</w:t>
      </w:r>
    </w:p>
    <w:p w14:paraId="7FACEC92" w14:textId="77777777" w:rsidR="006054DC" w:rsidRPr="006054DC" w:rsidRDefault="006054DC" w:rsidP="006054DC">
      <w:pPr>
        <w:rPr>
          <w:sz w:val="20"/>
          <w:szCs w:val="20"/>
        </w:rPr>
      </w:pPr>
      <w:r w:rsidRPr="006054DC">
        <w:rPr>
          <w:sz w:val="20"/>
          <w:szCs w:val="20"/>
        </w:rPr>
        <w:t>[122, 1953]</w:t>
      </w:r>
    </w:p>
    <w:p w14:paraId="27FC9DD8" w14:textId="77777777" w:rsidR="006054DC" w:rsidRPr="006054DC" w:rsidRDefault="006054DC" w:rsidP="006054DC">
      <w:pPr>
        <w:rPr>
          <w:sz w:val="20"/>
          <w:szCs w:val="20"/>
        </w:rPr>
      </w:pPr>
      <w:r w:rsidRPr="006054DC">
        <w:rPr>
          <w:sz w:val="20"/>
          <w:szCs w:val="20"/>
        </w:rPr>
        <w:t>Australian Capital Territory</w:t>
      </w:r>
    </w:p>
    <w:p w14:paraId="2140243D" w14:textId="77777777" w:rsidR="006054DC" w:rsidRPr="006054DC" w:rsidRDefault="006054DC" w:rsidP="006054DC">
      <w:pPr>
        <w:rPr>
          <w:sz w:val="20"/>
          <w:szCs w:val="20"/>
        </w:rPr>
      </w:pPr>
      <w:r w:rsidRPr="006054DC">
        <w:rPr>
          <w:sz w:val="20"/>
          <w:szCs w:val="20"/>
        </w:rPr>
        <w:t>Difference between state and country data -9.605250000000014</w:t>
      </w:r>
    </w:p>
    <w:p w14:paraId="34BAF78D" w14:textId="77777777" w:rsidR="006054DC" w:rsidRPr="006054DC" w:rsidRDefault="006054DC" w:rsidP="006054DC">
      <w:pPr>
        <w:rPr>
          <w:sz w:val="20"/>
          <w:szCs w:val="20"/>
        </w:rPr>
      </w:pPr>
      <w:r w:rsidRPr="006054DC">
        <w:rPr>
          <w:sz w:val="20"/>
          <w:szCs w:val="20"/>
        </w:rPr>
        <w:t>New South Wales</w:t>
      </w:r>
    </w:p>
    <w:p w14:paraId="03B7A954" w14:textId="77777777" w:rsidR="006054DC" w:rsidRPr="006054DC" w:rsidRDefault="006054DC" w:rsidP="006054DC">
      <w:pPr>
        <w:rPr>
          <w:sz w:val="20"/>
          <w:szCs w:val="20"/>
        </w:rPr>
      </w:pPr>
      <w:r w:rsidRPr="006054DC">
        <w:rPr>
          <w:sz w:val="20"/>
          <w:szCs w:val="20"/>
        </w:rPr>
        <w:t>Difference between state and country data -4.273666666666667</w:t>
      </w:r>
    </w:p>
    <w:p w14:paraId="37E7AB78" w14:textId="77777777" w:rsidR="006054DC" w:rsidRPr="006054DC" w:rsidRDefault="006054DC" w:rsidP="006054DC">
      <w:pPr>
        <w:rPr>
          <w:sz w:val="20"/>
          <w:szCs w:val="20"/>
        </w:rPr>
      </w:pPr>
      <w:r w:rsidRPr="006054DC">
        <w:rPr>
          <w:sz w:val="20"/>
          <w:szCs w:val="20"/>
        </w:rPr>
        <w:t>Northern Territory</w:t>
      </w:r>
    </w:p>
    <w:p w14:paraId="4DA9FE06" w14:textId="77777777" w:rsidR="006054DC" w:rsidRPr="006054DC" w:rsidRDefault="006054DC" w:rsidP="006054DC">
      <w:pPr>
        <w:rPr>
          <w:sz w:val="20"/>
          <w:szCs w:val="20"/>
        </w:rPr>
      </w:pPr>
      <w:r w:rsidRPr="006054DC">
        <w:rPr>
          <w:sz w:val="20"/>
          <w:szCs w:val="20"/>
        </w:rPr>
        <w:t>Difference between state and country data 2.8520833333333435</w:t>
      </w:r>
    </w:p>
    <w:p w14:paraId="0D830772" w14:textId="77777777" w:rsidR="006054DC" w:rsidRPr="006054DC" w:rsidRDefault="006054DC" w:rsidP="006054DC">
      <w:pPr>
        <w:rPr>
          <w:sz w:val="20"/>
          <w:szCs w:val="20"/>
        </w:rPr>
      </w:pPr>
      <w:r w:rsidRPr="006054DC">
        <w:rPr>
          <w:sz w:val="20"/>
          <w:szCs w:val="20"/>
        </w:rPr>
        <w:t>Queensland</w:t>
      </w:r>
    </w:p>
    <w:p w14:paraId="76C15D07" w14:textId="77777777" w:rsidR="006054DC" w:rsidRPr="006054DC" w:rsidRDefault="006054DC" w:rsidP="006054DC">
      <w:pPr>
        <w:rPr>
          <w:sz w:val="20"/>
          <w:szCs w:val="20"/>
        </w:rPr>
      </w:pPr>
      <w:r w:rsidRPr="006054DC">
        <w:rPr>
          <w:sz w:val="20"/>
          <w:szCs w:val="20"/>
        </w:rPr>
        <w:t>Difference between state and country data 1.2600833333333448</w:t>
      </w:r>
    </w:p>
    <w:p w14:paraId="731AD3B8" w14:textId="77777777" w:rsidR="006054DC" w:rsidRPr="006054DC" w:rsidRDefault="006054DC" w:rsidP="006054DC">
      <w:pPr>
        <w:rPr>
          <w:sz w:val="20"/>
          <w:szCs w:val="20"/>
        </w:rPr>
      </w:pPr>
      <w:r w:rsidRPr="006054DC">
        <w:rPr>
          <w:sz w:val="20"/>
          <w:szCs w:val="20"/>
        </w:rPr>
        <w:t>South Australia</w:t>
      </w:r>
    </w:p>
    <w:p w14:paraId="6739358C" w14:textId="77777777" w:rsidR="006054DC" w:rsidRPr="006054DC" w:rsidRDefault="006054DC" w:rsidP="006054DC">
      <w:pPr>
        <w:rPr>
          <w:sz w:val="20"/>
          <w:szCs w:val="20"/>
        </w:rPr>
      </w:pPr>
      <w:r w:rsidRPr="006054DC">
        <w:rPr>
          <w:sz w:val="20"/>
          <w:szCs w:val="20"/>
        </w:rPr>
        <w:t>Difference between state and country data -2.3381666666666625</w:t>
      </w:r>
    </w:p>
    <w:p w14:paraId="18C837DE" w14:textId="77777777" w:rsidR="006054DC" w:rsidRPr="006054DC" w:rsidRDefault="006054DC" w:rsidP="006054DC">
      <w:pPr>
        <w:rPr>
          <w:sz w:val="20"/>
          <w:szCs w:val="20"/>
        </w:rPr>
      </w:pPr>
      <w:r w:rsidRPr="006054DC">
        <w:rPr>
          <w:sz w:val="20"/>
          <w:szCs w:val="20"/>
        </w:rPr>
        <w:t>Tasmania</w:t>
      </w:r>
    </w:p>
    <w:p w14:paraId="54140ABA" w14:textId="77777777" w:rsidR="006054DC" w:rsidRPr="006054DC" w:rsidRDefault="006054DC" w:rsidP="006054DC">
      <w:pPr>
        <w:rPr>
          <w:sz w:val="20"/>
          <w:szCs w:val="20"/>
        </w:rPr>
      </w:pPr>
      <w:r w:rsidRPr="006054DC">
        <w:rPr>
          <w:sz w:val="20"/>
          <w:szCs w:val="20"/>
        </w:rPr>
        <w:t>Difference between state and country data -9.77374999999999</w:t>
      </w:r>
    </w:p>
    <w:p w14:paraId="1FEC5B90" w14:textId="77777777" w:rsidR="006054DC" w:rsidRPr="006054DC" w:rsidRDefault="006054DC" w:rsidP="006054DC">
      <w:pPr>
        <w:rPr>
          <w:sz w:val="20"/>
          <w:szCs w:val="20"/>
        </w:rPr>
      </w:pPr>
      <w:r w:rsidRPr="006054DC">
        <w:rPr>
          <w:sz w:val="20"/>
          <w:szCs w:val="20"/>
        </w:rPr>
        <w:t>Victoria</w:t>
      </w:r>
    </w:p>
    <w:p w14:paraId="49815C8F" w14:textId="77777777" w:rsidR="006054DC" w:rsidRPr="006054DC" w:rsidRDefault="006054DC" w:rsidP="006054DC">
      <w:pPr>
        <w:rPr>
          <w:sz w:val="20"/>
          <w:szCs w:val="20"/>
        </w:rPr>
      </w:pPr>
      <w:r w:rsidRPr="006054DC">
        <w:rPr>
          <w:sz w:val="20"/>
          <w:szCs w:val="20"/>
        </w:rPr>
        <w:t>Difference between state and country data -6.960666666666656</w:t>
      </w:r>
    </w:p>
    <w:p w14:paraId="02C8AB1A" w14:textId="77777777" w:rsidR="006054DC" w:rsidRPr="006054DC" w:rsidRDefault="006054DC" w:rsidP="006054DC">
      <w:pPr>
        <w:rPr>
          <w:sz w:val="20"/>
          <w:szCs w:val="20"/>
        </w:rPr>
      </w:pPr>
      <w:r w:rsidRPr="006054DC">
        <w:rPr>
          <w:sz w:val="20"/>
          <w:szCs w:val="20"/>
        </w:rPr>
        <w:t>Western Australia</w:t>
      </w:r>
    </w:p>
    <w:p w14:paraId="6758AD0E" w14:textId="77777777" w:rsidR="006054DC" w:rsidRPr="006054DC" w:rsidRDefault="006054DC" w:rsidP="006054DC">
      <w:pPr>
        <w:rPr>
          <w:sz w:val="20"/>
          <w:szCs w:val="20"/>
        </w:rPr>
      </w:pPr>
      <w:r w:rsidRPr="006054DC">
        <w:rPr>
          <w:sz w:val="20"/>
          <w:szCs w:val="20"/>
        </w:rPr>
        <w:t>Difference between state and country data 0.8374166666666731</w:t>
      </w:r>
    </w:p>
    <w:p w14:paraId="4FF3DD29" w14:textId="77777777" w:rsidR="006054DC" w:rsidRPr="006054DC" w:rsidRDefault="006054DC" w:rsidP="006054DC">
      <w:pPr>
        <w:rPr>
          <w:sz w:val="20"/>
          <w:szCs w:val="20"/>
        </w:rPr>
      </w:pPr>
      <w:r w:rsidRPr="006054DC">
        <w:rPr>
          <w:sz w:val="20"/>
          <w:szCs w:val="20"/>
        </w:rPr>
        <w:t>[123, 1969]</w:t>
      </w:r>
    </w:p>
    <w:p w14:paraId="59784E07" w14:textId="77777777" w:rsidR="006054DC" w:rsidRPr="006054DC" w:rsidRDefault="006054DC" w:rsidP="006054DC">
      <w:pPr>
        <w:rPr>
          <w:sz w:val="20"/>
          <w:szCs w:val="20"/>
        </w:rPr>
      </w:pPr>
      <w:r w:rsidRPr="006054DC">
        <w:rPr>
          <w:sz w:val="20"/>
          <w:szCs w:val="20"/>
        </w:rPr>
        <w:t>Australian Capital Territory</w:t>
      </w:r>
    </w:p>
    <w:p w14:paraId="77563E1A" w14:textId="77777777" w:rsidR="006054DC" w:rsidRPr="006054DC" w:rsidRDefault="006054DC" w:rsidP="006054DC">
      <w:pPr>
        <w:rPr>
          <w:sz w:val="20"/>
          <w:szCs w:val="20"/>
        </w:rPr>
      </w:pPr>
      <w:r w:rsidRPr="006054DC">
        <w:rPr>
          <w:sz w:val="20"/>
          <w:szCs w:val="20"/>
        </w:rPr>
        <w:t>Difference between state and country data -9.714833333333313</w:t>
      </w:r>
    </w:p>
    <w:p w14:paraId="42996A4D" w14:textId="77777777" w:rsidR="006054DC" w:rsidRPr="006054DC" w:rsidRDefault="006054DC" w:rsidP="006054DC">
      <w:pPr>
        <w:rPr>
          <w:sz w:val="20"/>
          <w:szCs w:val="20"/>
        </w:rPr>
      </w:pPr>
      <w:r w:rsidRPr="006054DC">
        <w:rPr>
          <w:sz w:val="20"/>
          <w:szCs w:val="20"/>
        </w:rPr>
        <w:t>New South Wales</w:t>
      </w:r>
    </w:p>
    <w:p w14:paraId="128FD362" w14:textId="77777777" w:rsidR="006054DC" w:rsidRPr="006054DC" w:rsidRDefault="006054DC" w:rsidP="006054DC">
      <w:pPr>
        <w:rPr>
          <w:sz w:val="20"/>
          <w:szCs w:val="20"/>
        </w:rPr>
      </w:pPr>
      <w:r w:rsidRPr="006054DC">
        <w:rPr>
          <w:sz w:val="20"/>
          <w:szCs w:val="20"/>
        </w:rPr>
        <w:t>Difference between state and country data -4.115833333333335</w:t>
      </w:r>
    </w:p>
    <w:p w14:paraId="32AD0E0D" w14:textId="77777777" w:rsidR="006054DC" w:rsidRPr="006054DC" w:rsidRDefault="006054DC" w:rsidP="006054DC">
      <w:pPr>
        <w:rPr>
          <w:sz w:val="20"/>
          <w:szCs w:val="20"/>
        </w:rPr>
      </w:pPr>
      <w:r w:rsidRPr="006054DC">
        <w:rPr>
          <w:sz w:val="20"/>
          <w:szCs w:val="20"/>
        </w:rPr>
        <w:t>Northern Territory</w:t>
      </w:r>
    </w:p>
    <w:p w14:paraId="3400CC16" w14:textId="77777777" w:rsidR="006054DC" w:rsidRPr="006054DC" w:rsidRDefault="006054DC" w:rsidP="006054DC">
      <w:pPr>
        <w:rPr>
          <w:sz w:val="20"/>
          <w:szCs w:val="20"/>
        </w:rPr>
      </w:pPr>
      <w:r w:rsidRPr="006054DC">
        <w:rPr>
          <w:sz w:val="20"/>
          <w:szCs w:val="20"/>
        </w:rPr>
        <w:t>Difference between state and country data 3.003666666666682</w:t>
      </w:r>
    </w:p>
    <w:p w14:paraId="1DA226C9" w14:textId="77777777" w:rsidR="006054DC" w:rsidRPr="006054DC" w:rsidRDefault="006054DC" w:rsidP="006054DC">
      <w:pPr>
        <w:rPr>
          <w:sz w:val="20"/>
          <w:szCs w:val="20"/>
        </w:rPr>
      </w:pPr>
      <w:r w:rsidRPr="006054DC">
        <w:rPr>
          <w:sz w:val="20"/>
          <w:szCs w:val="20"/>
        </w:rPr>
        <w:t>Queensland</w:t>
      </w:r>
    </w:p>
    <w:p w14:paraId="70B6A8BC" w14:textId="77777777" w:rsidR="006054DC" w:rsidRPr="006054DC" w:rsidRDefault="006054DC" w:rsidP="006054DC">
      <w:pPr>
        <w:rPr>
          <w:sz w:val="20"/>
          <w:szCs w:val="20"/>
        </w:rPr>
      </w:pPr>
      <w:r w:rsidRPr="006054DC">
        <w:rPr>
          <w:sz w:val="20"/>
          <w:szCs w:val="20"/>
        </w:rPr>
        <w:t>Difference between state and country data 1.4914999999999807</w:t>
      </w:r>
    </w:p>
    <w:p w14:paraId="2A742B96" w14:textId="77777777" w:rsidR="006054DC" w:rsidRPr="006054DC" w:rsidRDefault="006054DC" w:rsidP="006054DC">
      <w:pPr>
        <w:rPr>
          <w:sz w:val="20"/>
          <w:szCs w:val="20"/>
        </w:rPr>
      </w:pPr>
      <w:r w:rsidRPr="006054DC">
        <w:rPr>
          <w:sz w:val="20"/>
          <w:szCs w:val="20"/>
        </w:rPr>
        <w:t>South Australia</w:t>
      </w:r>
    </w:p>
    <w:p w14:paraId="45B8D390" w14:textId="77777777" w:rsidR="006054DC" w:rsidRPr="006054DC" w:rsidRDefault="006054DC" w:rsidP="006054DC">
      <w:pPr>
        <w:rPr>
          <w:sz w:val="20"/>
          <w:szCs w:val="20"/>
        </w:rPr>
      </w:pPr>
      <w:r w:rsidRPr="006054DC">
        <w:rPr>
          <w:sz w:val="20"/>
          <w:szCs w:val="20"/>
        </w:rPr>
        <w:t>Difference between state and country data -2.400166666666671</w:t>
      </w:r>
    </w:p>
    <w:p w14:paraId="5E990C62" w14:textId="77777777" w:rsidR="006054DC" w:rsidRPr="006054DC" w:rsidRDefault="006054DC" w:rsidP="006054DC">
      <w:pPr>
        <w:rPr>
          <w:sz w:val="20"/>
          <w:szCs w:val="20"/>
        </w:rPr>
      </w:pPr>
      <w:r w:rsidRPr="006054DC">
        <w:rPr>
          <w:sz w:val="20"/>
          <w:szCs w:val="20"/>
        </w:rPr>
        <w:t>Tasmania</w:t>
      </w:r>
    </w:p>
    <w:p w14:paraId="307CF9F9" w14:textId="77777777" w:rsidR="006054DC" w:rsidRPr="006054DC" w:rsidRDefault="006054DC" w:rsidP="006054DC">
      <w:pPr>
        <w:rPr>
          <w:sz w:val="20"/>
          <w:szCs w:val="20"/>
        </w:rPr>
      </w:pPr>
      <w:r w:rsidRPr="006054DC">
        <w:rPr>
          <w:sz w:val="20"/>
          <w:szCs w:val="20"/>
        </w:rPr>
        <w:t>Difference between state and country data -10.491499999999991</w:t>
      </w:r>
    </w:p>
    <w:p w14:paraId="458E8E4A" w14:textId="77777777" w:rsidR="006054DC" w:rsidRPr="006054DC" w:rsidRDefault="006054DC" w:rsidP="006054DC">
      <w:pPr>
        <w:rPr>
          <w:sz w:val="20"/>
          <w:szCs w:val="20"/>
        </w:rPr>
      </w:pPr>
      <w:r w:rsidRPr="006054DC">
        <w:rPr>
          <w:sz w:val="20"/>
          <w:szCs w:val="20"/>
        </w:rPr>
        <w:t>Victoria</w:t>
      </w:r>
    </w:p>
    <w:p w14:paraId="08F575A4" w14:textId="77777777" w:rsidR="006054DC" w:rsidRPr="006054DC" w:rsidRDefault="006054DC" w:rsidP="006054DC">
      <w:pPr>
        <w:rPr>
          <w:sz w:val="20"/>
          <w:szCs w:val="20"/>
        </w:rPr>
      </w:pPr>
      <w:r w:rsidRPr="006054DC">
        <w:rPr>
          <w:sz w:val="20"/>
          <w:szCs w:val="20"/>
        </w:rPr>
        <w:t>Difference between state and country data -7.177666666666658</w:t>
      </w:r>
    </w:p>
    <w:p w14:paraId="4BAED65D" w14:textId="77777777" w:rsidR="006054DC" w:rsidRPr="006054DC" w:rsidRDefault="006054DC" w:rsidP="006054DC">
      <w:pPr>
        <w:rPr>
          <w:sz w:val="20"/>
          <w:szCs w:val="20"/>
        </w:rPr>
      </w:pPr>
      <w:r w:rsidRPr="006054DC">
        <w:rPr>
          <w:sz w:val="20"/>
          <w:szCs w:val="20"/>
        </w:rPr>
        <w:t>Western Australia</w:t>
      </w:r>
    </w:p>
    <w:p w14:paraId="0D629A0F" w14:textId="77777777" w:rsidR="006054DC" w:rsidRPr="006054DC" w:rsidRDefault="006054DC" w:rsidP="006054DC">
      <w:pPr>
        <w:rPr>
          <w:sz w:val="20"/>
          <w:szCs w:val="20"/>
        </w:rPr>
      </w:pPr>
      <w:r w:rsidRPr="006054DC">
        <w:rPr>
          <w:sz w:val="20"/>
          <w:szCs w:val="20"/>
        </w:rPr>
        <w:t>Difference between state and country data 0.6135833333333522</w:t>
      </w:r>
    </w:p>
    <w:p w14:paraId="1ABCF6FC" w14:textId="77777777" w:rsidR="006054DC" w:rsidRPr="006054DC" w:rsidRDefault="006054DC" w:rsidP="006054DC">
      <w:pPr>
        <w:rPr>
          <w:sz w:val="20"/>
          <w:szCs w:val="20"/>
        </w:rPr>
      </w:pPr>
      <w:r w:rsidRPr="006054DC">
        <w:rPr>
          <w:sz w:val="20"/>
          <w:szCs w:val="20"/>
        </w:rPr>
        <w:t>[124, 1985]</w:t>
      </w:r>
    </w:p>
    <w:p w14:paraId="5E5BEA9A" w14:textId="77777777" w:rsidR="006054DC" w:rsidRPr="006054DC" w:rsidRDefault="006054DC" w:rsidP="006054DC">
      <w:pPr>
        <w:rPr>
          <w:sz w:val="20"/>
          <w:szCs w:val="20"/>
        </w:rPr>
      </w:pPr>
      <w:r w:rsidRPr="006054DC">
        <w:rPr>
          <w:sz w:val="20"/>
          <w:szCs w:val="20"/>
        </w:rPr>
        <w:t>Australian Capital Territory</w:t>
      </w:r>
    </w:p>
    <w:p w14:paraId="0743F39C" w14:textId="77777777" w:rsidR="006054DC" w:rsidRPr="006054DC" w:rsidRDefault="006054DC" w:rsidP="006054DC">
      <w:pPr>
        <w:rPr>
          <w:sz w:val="20"/>
          <w:szCs w:val="20"/>
        </w:rPr>
      </w:pPr>
      <w:r w:rsidRPr="006054DC">
        <w:rPr>
          <w:sz w:val="20"/>
          <w:szCs w:val="20"/>
        </w:rPr>
        <w:t>Difference between state and country data -9.780583333333308</w:t>
      </w:r>
    </w:p>
    <w:p w14:paraId="54E55D18" w14:textId="77777777" w:rsidR="006054DC" w:rsidRPr="006054DC" w:rsidRDefault="006054DC" w:rsidP="006054DC">
      <w:pPr>
        <w:rPr>
          <w:sz w:val="20"/>
          <w:szCs w:val="20"/>
        </w:rPr>
      </w:pPr>
      <w:r w:rsidRPr="006054DC">
        <w:rPr>
          <w:sz w:val="20"/>
          <w:szCs w:val="20"/>
        </w:rPr>
        <w:t>New South Wales</w:t>
      </w:r>
    </w:p>
    <w:p w14:paraId="7E314F1C" w14:textId="77777777" w:rsidR="006054DC" w:rsidRPr="006054DC" w:rsidRDefault="006054DC" w:rsidP="006054DC">
      <w:pPr>
        <w:rPr>
          <w:sz w:val="20"/>
          <w:szCs w:val="20"/>
        </w:rPr>
      </w:pPr>
      <w:r w:rsidRPr="006054DC">
        <w:rPr>
          <w:sz w:val="20"/>
          <w:szCs w:val="20"/>
        </w:rPr>
        <w:t>Difference between state and country data -4.4146666666666405</w:t>
      </w:r>
    </w:p>
    <w:p w14:paraId="44B4ECDE" w14:textId="77777777" w:rsidR="006054DC" w:rsidRPr="006054DC" w:rsidRDefault="006054DC" w:rsidP="006054DC">
      <w:pPr>
        <w:rPr>
          <w:sz w:val="20"/>
          <w:szCs w:val="20"/>
        </w:rPr>
      </w:pPr>
      <w:r w:rsidRPr="006054DC">
        <w:rPr>
          <w:sz w:val="20"/>
          <w:szCs w:val="20"/>
        </w:rPr>
        <w:t>Northern Territory</w:t>
      </w:r>
    </w:p>
    <w:p w14:paraId="6BEFD8B0" w14:textId="77777777" w:rsidR="006054DC" w:rsidRPr="006054DC" w:rsidRDefault="006054DC" w:rsidP="006054DC">
      <w:pPr>
        <w:rPr>
          <w:sz w:val="20"/>
          <w:szCs w:val="20"/>
        </w:rPr>
      </w:pPr>
      <w:r w:rsidRPr="006054DC">
        <w:rPr>
          <w:sz w:val="20"/>
          <w:szCs w:val="20"/>
        </w:rPr>
        <w:t>Difference between state and country data 2.6760833333333593</w:t>
      </w:r>
    </w:p>
    <w:p w14:paraId="6B58C22F" w14:textId="77777777" w:rsidR="006054DC" w:rsidRPr="006054DC" w:rsidRDefault="006054DC" w:rsidP="006054DC">
      <w:pPr>
        <w:rPr>
          <w:sz w:val="20"/>
          <w:szCs w:val="20"/>
        </w:rPr>
      </w:pPr>
      <w:r w:rsidRPr="006054DC">
        <w:rPr>
          <w:sz w:val="20"/>
          <w:szCs w:val="20"/>
        </w:rPr>
        <w:t>Queensland</w:t>
      </w:r>
    </w:p>
    <w:p w14:paraId="471E74A4" w14:textId="77777777" w:rsidR="006054DC" w:rsidRPr="006054DC" w:rsidRDefault="006054DC" w:rsidP="006054DC">
      <w:pPr>
        <w:rPr>
          <w:sz w:val="20"/>
          <w:szCs w:val="20"/>
        </w:rPr>
      </w:pPr>
      <w:r w:rsidRPr="006054DC">
        <w:rPr>
          <w:sz w:val="20"/>
          <w:szCs w:val="20"/>
        </w:rPr>
        <w:t>Difference between state and country data 1.1987500000000182</w:t>
      </w:r>
    </w:p>
    <w:p w14:paraId="766DA33F" w14:textId="77777777" w:rsidR="006054DC" w:rsidRPr="006054DC" w:rsidRDefault="006054DC" w:rsidP="006054DC">
      <w:pPr>
        <w:rPr>
          <w:sz w:val="20"/>
          <w:szCs w:val="20"/>
        </w:rPr>
      </w:pPr>
      <w:r w:rsidRPr="006054DC">
        <w:rPr>
          <w:sz w:val="20"/>
          <w:szCs w:val="20"/>
        </w:rPr>
        <w:t>South Australia</w:t>
      </w:r>
    </w:p>
    <w:p w14:paraId="671CA8C3" w14:textId="77777777" w:rsidR="006054DC" w:rsidRPr="006054DC" w:rsidRDefault="006054DC" w:rsidP="006054DC">
      <w:pPr>
        <w:rPr>
          <w:sz w:val="20"/>
          <w:szCs w:val="20"/>
        </w:rPr>
      </w:pPr>
      <w:r w:rsidRPr="006054DC">
        <w:rPr>
          <w:sz w:val="20"/>
          <w:szCs w:val="20"/>
        </w:rPr>
        <w:t>Difference between state and country data -2.6624166666666476</w:t>
      </w:r>
    </w:p>
    <w:p w14:paraId="51832ADD" w14:textId="77777777" w:rsidR="006054DC" w:rsidRPr="006054DC" w:rsidRDefault="006054DC" w:rsidP="006054DC">
      <w:pPr>
        <w:rPr>
          <w:sz w:val="20"/>
          <w:szCs w:val="20"/>
        </w:rPr>
      </w:pPr>
      <w:r w:rsidRPr="006054DC">
        <w:rPr>
          <w:sz w:val="20"/>
          <w:szCs w:val="20"/>
        </w:rPr>
        <w:t>Tasmania</w:t>
      </w:r>
    </w:p>
    <w:p w14:paraId="30103AF3" w14:textId="77777777" w:rsidR="006054DC" w:rsidRPr="006054DC" w:rsidRDefault="006054DC" w:rsidP="006054DC">
      <w:pPr>
        <w:rPr>
          <w:sz w:val="20"/>
          <w:szCs w:val="20"/>
        </w:rPr>
      </w:pPr>
      <w:r w:rsidRPr="006054DC">
        <w:rPr>
          <w:sz w:val="20"/>
          <w:szCs w:val="20"/>
        </w:rPr>
        <w:t>Difference between state and country data -10.201583333333307</w:t>
      </w:r>
    </w:p>
    <w:p w14:paraId="79B24DDF" w14:textId="77777777" w:rsidR="006054DC" w:rsidRPr="006054DC" w:rsidRDefault="006054DC" w:rsidP="006054DC">
      <w:pPr>
        <w:rPr>
          <w:sz w:val="20"/>
          <w:szCs w:val="20"/>
        </w:rPr>
      </w:pPr>
      <w:r w:rsidRPr="006054DC">
        <w:rPr>
          <w:sz w:val="20"/>
          <w:szCs w:val="20"/>
        </w:rPr>
        <w:t>Victoria</w:t>
      </w:r>
    </w:p>
    <w:p w14:paraId="48625CCC" w14:textId="77777777" w:rsidR="006054DC" w:rsidRPr="006054DC" w:rsidRDefault="006054DC" w:rsidP="006054DC">
      <w:pPr>
        <w:rPr>
          <w:sz w:val="20"/>
          <w:szCs w:val="20"/>
        </w:rPr>
      </w:pPr>
      <w:r w:rsidRPr="006054DC">
        <w:rPr>
          <w:sz w:val="20"/>
          <w:szCs w:val="20"/>
        </w:rPr>
        <w:t>Difference between state and country data -7.164666666666665</w:t>
      </w:r>
    </w:p>
    <w:p w14:paraId="008ED076" w14:textId="77777777" w:rsidR="006054DC" w:rsidRPr="006054DC" w:rsidRDefault="006054DC" w:rsidP="006054DC">
      <w:pPr>
        <w:rPr>
          <w:sz w:val="20"/>
          <w:szCs w:val="20"/>
        </w:rPr>
      </w:pPr>
      <w:r w:rsidRPr="006054DC">
        <w:rPr>
          <w:sz w:val="20"/>
          <w:szCs w:val="20"/>
        </w:rPr>
        <w:t>Western Australia</w:t>
      </w:r>
    </w:p>
    <w:p w14:paraId="01DFE3E3" w14:textId="77777777" w:rsidR="006054DC" w:rsidRPr="006054DC" w:rsidRDefault="006054DC" w:rsidP="006054DC">
      <w:pPr>
        <w:rPr>
          <w:sz w:val="20"/>
          <w:szCs w:val="20"/>
        </w:rPr>
      </w:pPr>
      <w:r w:rsidRPr="006054DC">
        <w:rPr>
          <w:sz w:val="20"/>
          <w:szCs w:val="20"/>
        </w:rPr>
        <w:t>Difference between state and country data 1.1764999999999972</w:t>
      </w:r>
    </w:p>
    <w:p w14:paraId="0536249B" w14:textId="77777777" w:rsidR="006054DC" w:rsidRPr="006054DC" w:rsidRDefault="006054DC" w:rsidP="006054DC">
      <w:pPr>
        <w:rPr>
          <w:sz w:val="20"/>
          <w:szCs w:val="20"/>
        </w:rPr>
      </w:pPr>
      <w:r w:rsidRPr="006054DC">
        <w:rPr>
          <w:sz w:val="20"/>
          <w:szCs w:val="20"/>
        </w:rPr>
        <w:t>[125, 2001]</w:t>
      </w:r>
    </w:p>
    <w:p w14:paraId="09270293" w14:textId="77777777" w:rsidR="006054DC" w:rsidRPr="006054DC" w:rsidRDefault="006054DC" w:rsidP="006054DC">
      <w:pPr>
        <w:rPr>
          <w:sz w:val="20"/>
          <w:szCs w:val="20"/>
        </w:rPr>
      </w:pPr>
      <w:r w:rsidRPr="006054DC">
        <w:rPr>
          <w:sz w:val="20"/>
          <w:szCs w:val="20"/>
        </w:rPr>
        <w:t>Australian Capital Territory</w:t>
      </w:r>
    </w:p>
    <w:p w14:paraId="389A6557" w14:textId="77777777" w:rsidR="006054DC" w:rsidRPr="006054DC" w:rsidRDefault="006054DC" w:rsidP="006054DC">
      <w:pPr>
        <w:rPr>
          <w:sz w:val="20"/>
          <w:szCs w:val="20"/>
        </w:rPr>
      </w:pPr>
      <w:r w:rsidRPr="006054DC">
        <w:rPr>
          <w:sz w:val="20"/>
          <w:szCs w:val="20"/>
        </w:rPr>
        <w:t>Difference between state and country data -10.078500000000002</w:t>
      </w:r>
    </w:p>
    <w:p w14:paraId="162E943B" w14:textId="77777777" w:rsidR="006054DC" w:rsidRPr="006054DC" w:rsidRDefault="006054DC" w:rsidP="006054DC">
      <w:pPr>
        <w:rPr>
          <w:sz w:val="20"/>
          <w:szCs w:val="20"/>
        </w:rPr>
      </w:pPr>
      <w:r w:rsidRPr="006054DC">
        <w:rPr>
          <w:sz w:val="20"/>
          <w:szCs w:val="20"/>
        </w:rPr>
        <w:t>New South Wales</w:t>
      </w:r>
    </w:p>
    <w:p w14:paraId="13F9677D" w14:textId="77777777" w:rsidR="006054DC" w:rsidRPr="006054DC" w:rsidRDefault="006054DC" w:rsidP="006054DC">
      <w:pPr>
        <w:rPr>
          <w:sz w:val="20"/>
          <w:szCs w:val="20"/>
        </w:rPr>
      </w:pPr>
      <w:r w:rsidRPr="006054DC">
        <w:rPr>
          <w:sz w:val="20"/>
          <w:szCs w:val="20"/>
        </w:rPr>
        <w:t>Difference between state and country data -4.202333333333321</w:t>
      </w:r>
    </w:p>
    <w:p w14:paraId="6203E7E5" w14:textId="77777777" w:rsidR="006054DC" w:rsidRPr="006054DC" w:rsidRDefault="006054DC" w:rsidP="006054DC">
      <w:pPr>
        <w:rPr>
          <w:sz w:val="20"/>
          <w:szCs w:val="20"/>
        </w:rPr>
      </w:pPr>
      <w:r w:rsidRPr="006054DC">
        <w:rPr>
          <w:sz w:val="20"/>
          <w:szCs w:val="20"/>
        </w:rPr>
        <w:t>Northern Territory</w:t>
      </w:r>
    </w:p>
    <w:p w14:paraId="4AE432F4" w14:textId="77777777" w:rsidR="006054DC" w:rsidRPr="006054DC" w:rsidRDefault="006054DC" w:rsidP="006054DC">
      <w:pPr>
        <w:rPr>
          <w:sz w:val="20"/>
          <w:szCs w:val="20"/>
        </w:rPr>
      </w:pPr>
      <w:r w:rsidRPr="006054DC">
        <w:rPr>
          <w:sz w:val="20"/>
          <w:szCs w:val="20"/>
        </w:rPr>
        <w:t>Difference between state and country data 2.5208333333333215</w:t>
      </w:r>
    </w:p>
    <w:p w14:paraId="2F8390A9" w14:textId="77777777" w:rsidR="006054DC" w:rsidRPr="006054DC" w:rsidRDefault="006054DC" w:rsidP="006054DC">
      <w:pPr>
        <w:rPr>
          <w:sz w:val="20"/>
          <w:szCs w:val="20"/>
        </w:rPr>
      </w:pPr>
      <w:r w:rsidRPr="006054DC">
        <w:rPr>
          <w:sz w:val="20"/>
          <w:szCs w:val="20"/>
        </w:rPr>
        <w:t>Queensland</w:t>
      </w:r>
    </w:p>
    <w:p w14:paraId="65516AF3" w14:textId="77777777" w:rsidR="006054DC" w:rsidRPr="006054DC" w:rsidRDefault="006054DC" w:rsidP="006054DC">
      <w:pPr>
        <w:rPr>
          <w:sz w:val="20"/>
          <w:szCs w:val="20"/>
        </w:rPr>
      </w:pPr>
      <w:r w:rsidRPr="006054DC">
        <w:rPr>
          <w:sz w:val="20"/>
          <w:szCs w:val="20"/>
        </w:rPr>
        <w:t>Difference between state and country data 0.9805000000000028</w:t>
      </w:r>
    </w:p>
    <w:p w14:paraId="7F80D805" w14:textId="77777777" w:rsidR="006054DC" w:rsidRPr="006054DC" w:rsidRDefault="006054DC" w:rsidP="006054DC">
      <w:pPr>
        <w:rPr>
          <w:sz w:val="20"/>
          <w:szCs w:val="20"/>
        </w:rPr>
      </w:pPr>
      <w:r w:rsidRPr="006054DC">
        <w:rPr>
          <w:sz w:val="20"/>
          <w:szCs w:val="20"/>
        </w:rPr>
        <w:t>South Australia</w:t>
      </w:r>
    </w:p>
    <w:p w14:paraId="0CEC3FAA" w14:textId="77777777" w:rsidR="006054DC" w:rsidRPr="006054DC" w:rsidRDefault="006054DC" w:rsidP="006054DC">
      <w:pPr>
        <w:rPr>
          <w:sz w:val="20"/>
          <w:szCs w:val="20"/>
        </w:rPr>
      </w:pPr>
      <w:r w:rsidRPr="006054DC">
        <w:rPr>
          <w:sz w:val="20"/>
          <w:szCs w:val="20"/>
        </w:rPr>
        <w:t>Difference between state and country data -2.284000000000006</w:t>
      </w:r>
    </w:p>
    <w:p w14:paraId="5E531C5F" w14:textId="77777777" w:rsidR="006054DC" w:rsidRPr="006054DC" w:rsidRDefault="006054DC" w:rsidP="006054DC">
      <w:pPr>
        <w:rPr>
          <w:sz w:val="20"/>
          <w:szCs w:val="20"/>
        </w:rPr>
      </w:pPr>
      <w:r w:rsidRPr="006054DC">
        <w:rPr>
          <w:sz w:val="20"/>
          <w:szCs w:val="20"/>
        </w:rPr>
        <w:t>Tasmania</w:t>
      </w:r>
    </w:p>
    <w:p w14:paraId="35744A85" w14:textId="77777777" w:rsidR="006054DC" w:rsidRPr="006054DC" w:rsidRDefault="006054DC" w:rsidP="006054DC">
      <w:pPr>
        <w:rPr>
          <w:sz w:val="20"/>
          <w:szCs w:val="20"/>
        </w:rPr>
      </w:pPr>
      <w:r w:rsidRPr="006054DC">
        <w:rPr>
          <w:sz w:val="20"/>
          <w:szCs w:val="20"/>
        </w:rPr>
        <w:t>Difference between state and country data -10.91883333333333</w:t>
      </w:r>
    </w:p>
    <w:p w14:paraId="495B9A45" w14:textId="77777777" w:rsidR="006054DC" w:rsidRPr="006054DC" w:rsidRDefault="006054DC" w:rsidP="006054DC">
      <w:pPr>
        <w:rPr>
          <w:sz w:val="20"/>
          <w:szCs w:val="20"/>
        </w:rPr>
      </w:pPr>
      <w:r w:rsidRPr="006054DC">
        <w:rPr>
          <w:sz w:val="20"/>
          <w:szCs w:val="20"/>
        </w:rPr>
        <w:t>Victoria</w:t>
      </w:r>
    </w:p>
    <w:p w14:paraId="5A3A2D9E" w14:textId="77777777" w:rsidR="006054DC" w:rsidRPr="006054DC" w:rsidRDefault="006054DC" w:rsidP="006054DC">
      <w:pPr>
        <w:rPr>
          <w:sz w:val="20"/>
          <w:szCs w:val="20"/>
        </w:rPr>
      </w:pPr>
      <w:r w:rsidRPr="006054DC">
        <w:rPr>
          <w:sz w:val="20"/>
          <w:szCs w:val="20"/>
        </w:rPr>
        <w:t>Difference between state and country data -7.676416666666656</w:t>
      </w:r>
    </w:p>
    <w:p w14:paraId="04F4FD77" w14:textId="77777777" w:rsidR="006054DC" w:rsidRPr="006054DC" w:rsidRDefault="006054DC" w:rsidP="006054DC">
      <w:pPr>
        <w:rPr>
          <w:sz w:val="20"/>
          <w:szCs w:val="20"/>
        </w:rPr>
      </w:pPr>
      <w:r w:rsidRPr="006054DC">
        <w:rPr>
          <w:sz w:val="20"/>
          <w:szCs w:val="20"/>
        </w:rPr>
        <w:t>Western Australia</w:t>
      </w:r>
    </w:p>
    <w:p w14:paraId="45AC6365" w14:textId="77777777" w:rsidR="006054DC" w:rsidRPr="006054DC" w:rsidRDefault="006054DC" w:rsidP="006054DC">
      <w:pPr>
        <w:rPr>
          <w:sz w:val="20"/>
          <w:szCs w:val="20"/>
        </w:rPr>
      </w:pPr>
      <w:r w:rsidRPr="006054DC">
        <w:rPr>
          <w:sz w:val="20"/>
          <w:szCs w:val="20"/>
        </w:rPr>
        <w:t>Difference between state and country data 1.2585833333333447</w:t>
      </w:r>
    </w:p>
    <w:p w14:paraId="016DF722" w14:textId="77777777" w:rsidR="006054DC" w:rsidRPr="006054DC" w:rsidRDefault="006054DC" w:rsidP="006054DC">
      <w:pPr>
        <w:rPr>
          <w:sz w:val="20"/>
          <w:szCs w:val="20"/>
        </w:rPr>
      </w:pPr>
      <w:r w:rsidRPr="006054DC">
        <w:rPr>
          <w:sz w:val="20"/>
          <w:szCs w:val="20"/>
        </w:rPr>
        <w:t>[126, 2017]</w:t>
      </w:r>
    </w:p>
    <w:p w14:paraId="72AE73DE" w14:textId="77777777" w:rsidR="006054DC" w:rsidRPr="006054DC" w:rsidRDefault="006054DC" w:rsidP="006054DC">
      <w:pPr>
        <w:rPr>
          <w:sz w:val="20"/>
          <w:szCs w:val="20"/>
        </w:rPr>
      </w:pPr>
      <w:r w:rsidRPr="006054DC">
        <w:rPr>
          <w:sz w:val="20"/>
          <w:szCs w:val="20"/>
        </w:rPr>
        <w:t>Australian Capital Territory</w:t>
      </w:r>
    </w:p>
    <w:p w14:paraId="29A00569" w14:textId="77777777" w:rsidR="006054DC" w:rsidRPr="006054DC" w:rsidRDefault="006054DC" w:rsidP="006054DC">
      <w:pPr>
        <w:rPr>
          <w:sz w:val="20"/>
          <w:szCs w:val="20"/>
        </w:rPr>
      </w:pPr>
      <w:r w:rsidRPr="006054DC">
        <w:rPr>
          <w:sz w:val="20"/>
          <w:szCs w:val="20"/>
        </w:rPr>
        <w:t>Difference between state and country data -9.836999999999998</w:t>
      </w:r>
    </w:p>
    <w:p w14:paraId="7AFC5273" w14:textId="77777777" w:rsidR="006054DC" w:rsidRPr="006054DC" w:rsidRDefault="006054DC" w:rsidP="006054DC">
      <w:pPr>
        <w:rPr>
          <w:sz w:val="20"/>
          <w:szCs w:val="20"/>
        </w:rPr>
      </w:pPr>
      <w:r w:rsidRPr="006054DC">
        <w:rPr>
          <w:sz w:val="20"/>
          <w:szCs w:val="20"/>
        </w:rPr>
        <w:t>New South Wales</w:t>
      </w:r>
    </w:p>
    <w:p w14:paraId="3CF406A8" w14:textId="77777777" w:rsidR="006054DC" w:rsidRPr="006054DC" w:rsidRDefault="006054DC" w:rsidP="006054DC">
      <w:pPr>
        <w:rPr>
          <w:sz w:val="20"/>
          <w:szCs w:val="20"/>
        </w:rPr>
      </w:pPr>
      <w:r w:rsidRPr="006054DC">
        <w:rPr>
          <w:sz w:val="20"/>
          <w:szCs w:val="20"/>
        </w:rPr>
        <w:t>Difference between state and country data -4.537249999999993</w:t>
      </w:r>
    </w:p>
    <w:p w14:paraId="78B01EB0" w14:textId="77777777" w:rsidR="006054DC" w:rsidRPr="006054DC" w:rsidRDefault="006054DC" w:rsidP="006054DC">
      <w:pPr>
        <w:rPr>
          <w:sz w:val="20"/>
          <w:szCs w:val="20"/>
        </w:rPr>
      </w:pPr>
      <w:r w:rsidRPr="006054DC">
        <w:rPr>
          <w:sz w:val="20"/>
          <w:szCs w:val="20"/>
        </w:rPr>
        <w:t>Northern Territory</w:t>
      </w:r>
    </w:p>
    <w:p w14:paraId="179646F8" w14:textId="77777777" w:rsidR="006054DC" w:rsidRPr="006054DC" w:rsidRDefault="006054DC" w:rsidP="006054DC">
      <w:pPr>
        <w:rPr>
          <w:sz w:val="20"/>
          <w:szCs w:val="20"/>
        </w:rPr>
      </w:pPr>
      <w:r w:rsidRPr="006054DC">
        <w:rPr>
          <w:sz w:val="20"/>
          <w:szCs w:val="20"/>
        </w:rPr>
        <w:t>Difference between state and country data 3.1418333333333415</w:t>
      </w:r>
    </w:p>
    <w:p w14:paraId="7B2D4353" w14:textId="77777777" w:rsidR="006054DC" w:rsidRPr="006054DC" w:rsidRDefault="006054DC" w:rsidP="006054DC">
      <w:pPr>
        <w:rPr>
          <w:sz w:val="20"/>
          <w:szCs w:val="20"/>
        </w:rPr>
      </w:pPr>
      <w:r w:rsidRPr="006054DC">
        <w:rPr>
          <w:sz w:val="20"/>
          <w:szCs w:val="20"/>
        </w:rPr>
        <w:t>Queensland</w:t>
      </w:r>
    </w:p>
    <w:p w14:paraId="127CBFF1" w14:textId="77777777" w:rsidR="006054DC" w:rsidRPr="006054DC" w:rsidRDefault="006054DC" w:rsidP="006054DC">
      <w:pPr>
        <w:rPr>
          <w:sz w:val="20"/>
          <w:szCs w:val="20"/>
        </w:rPr>
      </w:pPr>
      <w:r w:rsidRPr="006054DC">
        <w:rPr>
          <w:sz w:val="20"/>
          <w:szCs w:val="20"/>
        </w:rPr>
        <w:t>Difference between state and country data 1.2043333333333486</w:t>
      </w:r>
    </w:p>
    <w:p w14:paraId="56DC2C88" w14:textId="77777777" w:rsidR="006054DC" w:rsidRPr="006054DC" w:rsidRDefault="006054DC" w:rsidP="006054DC">
      <w:pPr>
        <w:rPr>
          <w:sz w:val="20"/>
          <w:szCs w:val="20"/>
        </w:rPr>
      </w:pPr>
      <w:r w:rsidRPr="006054DC">
        <w:rPr>
          <w:sz w:val="20"/>
          <w:szCs w:val="20"/>
        </w:rPr>
        <w:t>South Australia</w:t>
      </w:r>
    </w:p>
    <w:p w14:paraId="57A54F25" w14:textId="77777777" w:rsidR="006054DC" w:rsidRPr="006054DC" w:rsidRDefault="006054DC" w:rsidP="006054DC">
      <w:pPr>
        <w:rPr>
          <w:sz w:val="20"/>
          <w:szCs w:val="20"/>
        </w:rPr>
      </w:pPr>
      <w:r w:rsidRPr="006054DC">
        <w:rPr>
          <w:sz w:val="20"/>
          <w:szCs w:val="20"/>
        </w:rPr>
        <w:t>Difference between state and country data -2.653833333333324</w:t>
      </w:r>
    </w:p>
    <w:p w14:paraId="7BDA344D" w14:textId="77777777" w:rsidR="006054DC" w:rsidRPr="006054DC" w:rsidRDefault="006054DC" w:rsidP="006054DC">
      <w:pPr>
        <w:rPr>
          <w:sz w:val="20"/>
          <w:szCs w:val="20"/>
        </w:rPr>
      </w:pPr>
      <w:r w:rsidRPr="006054DC">
        <w:rPr>
          <w:sz w:val="20"/>
          <w:szCs w:val="20"/>
        </w:rPr>
        <w:t>Tasmania</w:t>
      </w:r>
    </w:p>
    <w:p w14:paraId="7D156375" w14:textId="77777777" w:rsidR="006054DC" w:rsidRPr="006054DC" w:rsidRDefault="006054DC" w:rsidP="006054DC">
      <w:pPr>
        <w:rPr>
          <w:sz w:val="20"/>
          <w:szCs w:val="20"/>
        </w:rPr>
      </w:pPr>
      <w:r w:rsidRPr="006054DC">
        <w:rPr>
          <w:sz w:val="20"/>
          <w:szCs w:val="20"/>
        </w:rPr>
        <w:t>Difference between state and country data -10.574333333333323</w:t>
      </w:r>
    </w:p>
    <w:p w14:paraId="38957884" w14:textId="77777777" w:rsidR="006054DC" w:rsidRPr="006054DC" w:rsidRDefault="006054DC" w:rsidP="006054DC">
      <w:pPr>
        <w:rPr>
          <w:sz w:val="20"/>
          <w:szCs w:val="20"/>
        </w:rPr>
      </w:pPr>
      <w:r w:rsidRPr="006054DC">
        <w:rPr>
          <w:sz w:val="20"/>
          <w:szCs w:val="20"/>
        </w:rPr>
        <w:t>Victoria</w:t>
      </w:r>
    </w:p>
    <w:p w14:paraId="593D20EA" w14:textId="77777777" w:rsidR="006054DC" w:rsidRPr="006054DC" w:rsidRDefault="006054DC" w:rsidP="006054DC">
      <w:pPr>
        <w:rPr>
          <w:sz w:val="20"/>
          <w:szCs w:val="20"/>
        </w:rPr>
      </w:pPr>
      <w:r w:rsidRPr="006054DC">
        <w:rPr>
          <w:sz w:val="20"/>
          <w:szCs w:val="20"/>
        </w:rPr>
        <w:t>Difference between state and country data -7.440999999999983</w:t>
      </w:r>
    </w:p>
    <w:p w14:paraId="19249D5B" w14:textId="77777777" w:rsidR="006054DC" w:rsidRPr="006054DC" w:rsidRDefault="006054DC" w:rsidP="006054DC">
      <w:pPr>
        <w:rPr>
          <w:sz w:val="20"/>
          <w:szCs w:val="20"/>
        </w:rPr>
      </w:pPr>
      <w:r w:rsidRPr="006054DC">
        <w:rPr>
          <w:sz w:val="20"/>
          <w:szCs w:val="20"/>
        </w:rPr>
        <w:t>Western Australia</w:t>
      </w:r>
    </w:p>
    <w:p w14:paraId="2CB57890" w14:textId="77777777" w:rsidR="006054DC" w:rsidRPr="006054DC" w:rsidRDefault="006054DC" w:rsidP="006054DC">
      <w:pPr>
        <w:rPr>
          <w:sz w:val="20"/>
          <w:szCs w:val="20"/>
        </w:rPr>
      </w:pPr>
      <w:r w:rsidRPr="006054DC">
        <w:rPr>
          <w:sz w:val="20"/>
          <w:szCs w:val="20"/>
        </w:rPr>
        <w:t>Difference between state and country data 0.9975833333333526</w:t>
      </w:r>
    </w:p>
    <w:p w14:paraId="48DEF13F" w14:textId="77777777" w:rsidR="006054DC" w:rsidRPr="006054DC" w:rsidRDefault="006054DC" w:rsidP="006054DC">
      <w:pPr>
        <w:rPr>
          <w:sz w:val="20"/>
          <w:szCs w:val="20"/>
        </w:rPr>
      </w:pPr>
      <w:r w:rsidRPr="006054DC">
        <w:rPr>
          <w:sz w:val="20"/>
          <w:szCs w:val="20"/>
        </w:rPr>
        <w:t>[127, 2033]</w:t>
      </w:r>
    </w:p>
    <w:p w14:paraId="2BD9DBEC" w14:textId="77777777" w:rsidR="006054DC" w:rsidRPr="006054DC" w:rsidRDefault="006054DC" w:rsidP="006054DC">
      <w:pPr>
        <w:rPr>
          <w:sz w:val="20"/>
          <w:szCs w:val="20"/>
        </w:rPr>
      </w:pPr>
      <w:r w:rsidRPr="006054DC">
        <w:rPr>
          <w:sz w:val="20"/>
          <w:szCs w:val="20"/>
        </w:rPr>
        <w:t>Australian Capital Territory</w:t>
      </w:r>
    </w:p>
    <w:p w14:paraId="5FD6C500" w14:textId="77777777" w:rsidR="006054DC" w:rsidRPr="006054DC" w:rsidRDefault="006054DC" w:rsidP="006054DC">
      <w:pPr>
        <w:rPr>
          <w:sz w:val="20"/>
          <w:szCs w:val="20"/>
        </w:rPr>
      </w:pPr>
      <w:r w:rsidRPr="006054DC">
        <w:rPr>
          <w:sz w:val="20"/>
          <w:szCs w:val="20"/>
        </w:rPr>
        <w:t>Difference between state and country data -10.085166666666666</w:t>
      </w:r>
    </w:p>
    <w:p w14:paraId="4D5069CA" w14:textId="77777777" w:rsidR="006054DC" w:rsidRPr="006054DC" w:rsidRDefault="006054DC" w:rsidP="006054DC">
      <w:pPr>
        <w:rPr>
          <w:sz w:val="20"/>
          <w:szCs w:val="20"/>
        </w:rPr>
      </w:pPr>
      <w:r w:rsidRPr="006054DC">
        <w:rPr>
          <w:sz w:val="20"/>
          <w:szCs w:val="20"/>
        </w:rPr>
        <w:t>New South Wales</w:t>
      </w:r>
    </w:p>
    <w:p w14:paraId="20F74D97" w14:textId="77777777" w:rsidR="006054DC" w:rsidRPr="006054DC" w:rsidRDefault="006054DC" w:rsidP="006054DC">
      <w:pPr>
        <w:rPr>
          <w:sz w:val="20"/>
          <w:szCs w:val="20"/>
        </w:rPr>
      </w:pPr>
      <w:r w:rsidRPr="006054DC">
        <w:rPr>
          <w:sz w:val="20"/>
          <w:szCs w:val="20"/>
        </w:rPr>
        <w:t>Difference between state and country data -4.219250000000013</w:t>
      </w:r>
    </w:p>
    <w:p w14:paraId="4A686036" w14:textId="77777777" w:rsidR="006054DC" w:rsidRPr="006054DC" w:rsidRDefault="006054DC" w:rsidP="006054DC">
      <w:pPr>
        <w:rPr>
          <w:sz w:val="20"/>
          <w:szCs w:val="20"/>
        </w:rPr>
      </w:pPr>
      <w:r w:rsidRPr="006054DC">
        <w:rPr>
          <w:sz w:val="20"/>
          <w:szCs w:val="20"/>
        </w:rPr>
        <w:t>Northern Territory</w:t>
      </w:r>
    </w:p>
    <w:p w14:paraId="213FE6F6" w14:textId="77777777" w:rsidR="006054DC" w:rsidRPr="006054DC" w:rsidRDefault="006054DC" w:rsidP="006054DC">
      <w:pPr>
        <w:rPr>
          <w:sz w:val="20"/>
          <w:szCs w:val="20"/>
        </w:rPr>
      </w:pPr>
      <w:r w:rsidRPr="006054DC">
        <w:rPr>
          <w:sz w:val="20"/>
          <w:szCs w:val="20"/>
        </w:rPr>
        <w:t>Difference between state and country data 3.2588333333333317</w:t>
      </w:r>
    </w:p>
    <w:p w14:paraId="2B8C4210" w14:textId="77777777" w:rsidR="006054DC" w:rsidRPr="006054DC" w:rsidRDefault="006054DC" w:rsidP="006054DC">
      <w:pPr>
        <w:rPr>
          <w:sz w:val="20"/>
          <w:szCs w:val="20"/>
        </w:rPr>
      </w:pPr>
      <w:r w:rsidRPr="006054DC">
        <w:rPr>
          <w:sz w:val="20"/>
          <w:szCs w:val="20"/>
        </w:rPr>
        <w:t>Queensland</w:t>
      </w:r>
    </w:p>
    <w:p w14:paraId="3ECF195C" w14:textId="77777777" w:rsidR="006054DC" w:rsidRPr="006054DC" w:rsidRDefault="006054DC" w:rsidP="006054DC">
      <w:pPr>
        <w:rPr>
          <w:sz w:val="20"/>
          <w:szCs w:val="20"/>
        </w:rPr>
      </w:pPr>
      <w:r w:rsidRPr="006054DC">
        <w:rPr>
          <w:sz w:val="20"/>
          <w:szCs w:val="20"/>
        </w:rPr>
        <w:t>Difference between state and country data 1.210916666666666</w:t>
      </w:r>
    </w:p>
    <w:p w14:paraId="2A0CA515" w14:textId="77777777" w:rsidR="006054DC" w:rsidRPr="006054DC" w:rsidRDefault="006054DC" w:rsidP="006054DC">
      <w:pPr>
        <w:rPr>
          <w:sz w:val="20"/>
          <w:szCs w:val="20"/>
        </w:rPr>
      </w:pPr>
      <w:r w:rsidRPr="006054DC">
        <w:rPr>
          <w:sz w:val="20"/>
          <w:szCs w:val="20"/>
        </w:rPr>
        <w:t>South Australia</w:t>
      </w:r>
    </w:p>
    <w:p w14:paraId="4225D51F" w14:textId="77777777" w:rsidR="006054DC" w:rsidRPr="006054DC" w:rsidRDefault="006054DC" w:rsidP="006054DC">
      <w:pPr>
        <w:rPr>
          <w:sz w:val="20"/>
          <w:szCs w:val="20"/>
        </w:rPr>
      </w:pPr>
      <w:r w:rsidRPr="006054DC">
        <w:rPr>
          <w:sz w:val="20"/>
          <w:szCs w:val="20"/>
        </w:rPr>
        <w:t>Difference between state and country data -2.427500000000016</w:t>
      </w:r>
    </w:p>
    <w:p w14:paraId="406DCC78" w14:textId="77777777" w:rsidR="006054DC" w:rsidRPr="006054DC" w:rsidRDefault="006054DC" w:rsidP="006054DC">
      <w:pPr>
        <w:rPr>
          <w:sz w:val="20"/>
          <w:szCs w:val="20"/>
        </w:rPr>
      </w:pPr>
      <w:r w:rsidRPr="006054DC">
        <w:rPr>
          <w:sz w:val="20"/>
          <w:szCs w:val="20"/>
        </w:rPr>
        <w:t>Tasmania</w:t>
      </w:r>
    </w:p>
    <w:p w14:paraId="4F49F900" w14:textId="77777777" w:rsidR="006054DC" w:rsidRPr="006054DC" w:rsidRDefault="006054DC" w:rsidP="006054DC">
      <w:pPr>
        <w:rPr>
          <w:sz w:val="20"/>
          <w:szCs w:val="20"/>
        </w:rPr>
      </w:pPr>
      <w:r w:rsidRPr="006054DC">
        <w:rPr>
          <w:sz w:val="20"/>
          <w:szCs w:val="20"/>
        </w:rPr>
        <w:t>Difference between state and country data -10.978166666666667</w:t>
      </w:r>
    </w:p>
    <w:p w14:paraId="63E253EF" w14:textId="77777777" w:rsidR="006054DC" w:rsidRPr="006054DC" w:rsidRDefault="006054DC" w:rsidP="006054DC">
      <w:pPr>
        <w:rPr>
          <w:sz w:val="20"/>
          <w:szCs w:val="20"/>
        </w:rPr>
      </w:pPr>
      <w:r w:rsidRPr="006054DC">
        <w:rPr>
          <w:sz w:val="20"/>
          <w:szCs w:val="20"/>
        </w:rPr>
        <w:t>Victoria</w:t>
      </w:r>
    </w:p>
    <w:p w14:paraId="7CBAD6FB" w14:textId="77777777" w:rsidR="006054DC" w:rsidRPr="006054DC" w:rsidRDefault="006054DC" w:rsidP="006054DC">
      <w:pPr>
        <w:rPr>
          <w:sz w:val="20"/>
          <w:szCs w:val="20"/>
        </w:rPr>
      </w:pPr>
      <w:r w:rsidRPr="006054DC">
        <w:rPr>
          <w:sz w:val="20"/>
          <w:szCs w:val="20"/>
        </w:rPr>
        <w:t>Difference between state and country data -7.714750000000002</w:t>
      </w:r>
    </w:p>
    <w:p w14:paraId="26D64F40" w14:textId="77777777" w:rsidR="006054DC" w:rsidRPr="006054DC" w:rsidRDefault="006054DC" w:rsidP="006054DC">
      <w:pPr>
        <w:rPr>
          <w:sz w:val="20"/>
          <w:szCs w:val="20"/>
        </w:rPr>
      </w:pPr>
      <w:r w:rsidRPr="006054DC">
        <w:rPr>
          <w:sz w:val="20"/>
          <w:szCs w:val="20"/>
        </w:rPr>
        <w:t>Western Australia</w:t>
      </w:r>
    </w:p>
    <w:p w14:paraId="06AB0BAB" w14:textId="77777777" w:rsidR="006054DC" w:rsidRPr="006054DC" w:rsidRDefault="006054DC" w:rsidP="006054DC">
      <w:pPr>
        <w:rPr>
          <w:sz w:val="20"/>
          <w:szCs w:val="20"/>
        </w:rPr>
      </w:pPr>
      <w:r w:rsidRPr="006054DC">
        <w:rPr>
          <w:sz w:val="20"/>
          <w:szCs w:val="20"/>
        </w:rPr>
        <w:t>Difference between state and country data 0.7774166666666709</w:t>
      </w:r>
    </w:p>
    <w:p w14:paraId="6AEB422F" w14:textId="77777777" w:rsidR="006054DC" w:rsidRPr="006054DC" w:rsidRDefault="006054DC" w:rsidP="006054DC">
      <w:pPr>
        <w:rPr>
          <w:sz w:val="20"/>
          <w:szCs w:val="20"/>
        </w:rPr>
      </w:pPr>
      <w:r w:rsidRPr="006054DC">
        <w:rPr>
          <w:sz w:val="20"/>
          <w:szCs w:val="20"/>
        </w:rPr>
        <w:t>[128, 2049]</w:t>
      </w:r>
    </w:p>
    <w:p w14:paraId="5E570593" w14:textId="77777777" w:rsidR="006054DC" w:rsidRPr="006054DC" w:rsidRDefault="006054DC" w:rsidP="006054DC">
      <w:pPr>
        <w:rPr>
          <w:sz w:val="20"/>
          <w:szCs w:val="20"/>
        </w:rPr>
      </w:pPr>
      <w:r w:rsidRPr="006054DC">
        <w:rPr>
          <w:sz w:val="20"/>
          <w:szCs w:val="20"/>
        </w:rPr>
        <w:t>Australian Capital Territory</w:t>
      </w:r>
    </w:p>
    <w:p w14:paraId="4B7DC606" w14:textId="77777777" w:rsidR="006054DC" w:rsidRPr="006054DC" w:rsidRDefault="006054DC" w:rsidP="006054DC">
      <w:pPr>
        <w:rPr>
          <w:sz w:val="20"/>
          <w:szCs w:val="20"/>
        </w:rPr>
      </w:pPr>
      <w:r w:rsidRPr="006054DC">
        <w:rPr>
          <w:sz w:val="20"/>
          <w:szCs w:val="20"/>
        </w:rPr>
        <w:t>Difference between state and country data -10.084000000000001</w:t>
      </w:r>
    </w:p>
    <w:p w14:paraId="3322A40E" w14:textId="77777777" w:rsidR="006054DC" w:rsidRPr="006054DC" w:rsidRDefault="006054DC" w:rsidP="006054DC">
      <w:pPr>
        <w:rPr>
          <w:sz w:val="20"/>
          <w:szCs w:val="20"/>
        </w:rPr>
      </w:pPr>
      <w:r w:rsidRPr="006054DC">
        <w:rPr>
          <w:sz w:val="20"/>
          <w:szCs w:val="20"/>
        </w:rPr>
        <w:t>New South Wales</w:t>
      </w:r>
    </w:p>
    <w:p w14:paraId="52FC78B0" w14:textId="77777777" w:rsidR="006054DC" w:rsidRPr="006054DC" w:rsidRDefault="006054DC" w:rsidP="006054DC">
      <w:pPr>
        <w:rPr>
          <w:sz w:val="20"/>
          <w:szCs w:val="20"/>
        </w:rPr>
      </w:pPr>
      <w:r w:rsidRPr="006054DC">
        <w:rPr>
          <w:sz w:val="20"/>
          <w:szCs w:val="20"/>
        </w:rPr>
        <w:t>Difference between state and country data -4.300749999999994</w:t>
      </w:r>
    </w:p>
    <w:p w14:paraId="3AAEDC58" w14:textId="77777777" w:rsidR="006054DC" w:rsidRPr="006054DC" w:rsidRDefault="006054DC" w:rsidP="006054DC">
      <w:pPr>
        <w:rPr>
          <w:sz w:val="20"/>
          <w:szCs w:val="20"/>
        </w:rPr>
      </w:pPr>
      <w:r w:rsidRPr="006054DC">
        <w:rPr>
          <w:sz w:val="20"/>
          <w:szCs w:val="20"/>
        </w:rPr>
        <w:t>Northern Territory</w:t>
      </w:r>
    </w:p>
    <w:p w14:paraId="6147DEBA" w14:textId="77777777" w:rsidR="006054DC" w:rsidRPr="006054DC" w:rsidRDefault="006054DC" w:rsidP="006054DC">
      <w:pPr>
        <w:rPr>
          <w:sz w:val="20"/>
          <w:szCs w:val="20"/>
        </w:rPr>
      </w:pPr>
      <w:r w:rsidRPr="006054DC">
        <w:rPr>
          <w:sz w:val="20"/>
          <w:szCs w:val="20"/>
        </w:rPr>
        <w:t>Difference between state and country data 3.2949166666666514</w:t>
      </w:r>
    </w:p>
    <w:p w14:paraId="1D387FB5" w14:textId="77777777" w:rsidR="006054DC" w:rsidRPr="006054DC" w:rsidRDefault="006054DC" w:rsidP="006054DC">
      <w:pPr>
        <w:rPr>
          <w:sz w:val="20"/>
          <w:szCs w:val="20"/>
        </w:rPr>
      </w:pPr>
      <w:r w:rsidRPr="006054DC">
        <w:rPr>
          <w:sz w:val="20"/>
          <w:szCs w:val="20"/>
        </w:rPr>
        <w:t>Queensland</w:t>
      </w:r>
    </w:p>
    <w:p w14:paraId="1B87F914" w14:textId="77777777" w:rsidR="006054DC" w:rsidRPr="006054DC" w:rsidRDefault="006054DC" w:rsidP="006054DC">
      <w:pPr>
        <w:rPr>
          <w:sz w:val="20"/>
          <w:szCs w:val="20"/>
        </w:rPr>
      </w:pPr>
      <w:r w:rsidRPr="006054DC">
        <w:rPr>
          <w:sz w:val="20"/>
          <w:szCs w:val="20"/>
        </w:rPr>
        <w:t>Difference between state and country data 1.2936666666666738</w:t>
      </w:r>
    </w:p>
    <w:p w14:paraId="4A6B4231" w14:textId="77777777" w:rsidR="006054DC" w:rsidRPr="006054DC" w:rsidRDefault="006054DC" w:rsidP="006054DC">
      <w:pPr>
        <w:rPr>
          <w:sz w:val="20"/>
          <w:szCs w:val="20"/>
        </w:rPr>
      </w:pPr>
      <w:r w:rsidRPr="006054DC">
        <w:rPr>
          <w:sz w:val="20"/>
          <w:szCs w:val="20"/>
        </w:rPr>
        <w:t>South Australia</w:t>
      </w:r>
    </w:p>
    <w:p w14:paraId="0FD7280C" w14:textId="77777777" w:rsidR="006054DC" w:rsidRPr="006054DC" w:rsidRDefault="006054DC" w:rsidP="006054DC">
      <w:pPr>
        <w:rPr>
          <w:sz w:val="20"/>
          <w:szCs w:val="20"/>
        </w:rPr>
      </w:pPr>
      <w:r w:rsidRPr="006054DC">
        <w:rPr>
          <w:sz w:val="20"/>
          <w:szCs w:val="20"/>
        </w:rPr>
        <w:t>Difference between state and country data -2.361083333333326</w:t>
      </w:r>
    </w:p>
    <w:p w14:paraId="4C280A75" w14:textId="77777777" w:rsidR="006054DC" w:rsidRPr="006054DC" w:rsidRDefault="006054DC" w:rsidP="006054DC">
      <w:pPr>
        <w:rPr>
          <w:sz w:val="20"/>
          <w:szCs w:val="20"/>
        </w:rPr>
      </w:pPr>
      <w:r w:rsidRPr="006054DC">
        <w:rPr>
          <w:sz w:val="20"/>
          <w:szCs w:val="20"/>
        </w:rPr>
        <w:t>Tasmania</w:t>
      </w:r>
    </w:p>
    <w:p w14:paraId="372609E3" w14:textId="77777777" w:rsidR="006054DC" w:rsidRPr="006054DC" w:rsidRDefault="006054DC" w:rsidP="006054DC">
      <w:pPr>
        <w:rPr>
          <w:sz w:val="20"/>
          <w:szCs w:val="20"/>
        </w:rPr>
      </w:pPr>
      <w:r w:rsidRPr="006054DC">
        <w:rPr>
          <w:sz w:val="20"/>
          <w:szCs w:val="20"/>
        </w:rPr>
        <w:t>Difference between state and country data -11.047083333333328</w:t>
      </w:r>
    </w:p>
    <w:p w14:paraId="49562C12" w14:textId="77777777" w:rsidR="006054DC" w:rsidRPr="006054DC" w:rsidRDefault="006054DC" w:rsidP="006054DC">
      <w:pPr>
        <w:rPr>
          <w:sz w:val="20"/>
          <w:szCs w:val="20"/>
        </w:rPr>
      </w:pPr>
      <w:r w:rsidRPr="006054DC">
        <w:rPr>
          <w:sz w:val="20"/>
          <w:szCs w:val="20"/>
        </w:rPr>
        <w:t>Victoria</w:t>
      </w:r>
    </w:p>
    <w:p w14:paraId="09E589E1" w14:textId="77777777" w:rsidR="006054DC" w:rsidRPr="006054DC" w:rsidRDefault="006054DC" w:rsidP="006054DC">
      <w:pPr>
        <w:rPr>
          <w:sz w:val="20"/>
          <w:szCs w:val="20"/>
        </w:rPr>
      </w:pPr>
      <w:r w:rsidRPr="006054DC">
        <w:rPr>
          <w:sz w:val="20"/>
          <w:szCs w:val="20"/>
        </w:rPr>
        <w:t>Difference between state and country data -7.880833333333353</w:t>
      </w:r>
    </w:p>
    <w:p w14:paraId="45E74053" w14:textId="77777777" w:rsidR="006054DC" w:rsidRPr="006054DC" w:rsidRDefault="006054DC" w:rsidP="006054DC">
      <w:pPr>
        <w:rPr>
          <w:sz w:val="20"/>
          <w:szCs w:val="20"/>
        </w:rPr>
      </w:pPr>
      <w:r w:rsidRPr="006054DC">
        <w:rPr>
          <w:sz w:val="20"/>
          <w:szCs w:val="20"/>
        </w:rPr>
        <w:t>Western Australia</w:t>
      </w:r>
    </w:p>
    <w:p w14:paraId="539B83D9" w14:textId="77777777" w:rsidR="006054DC" w:rsidRPr="006054DC" w:rsidRDefault="006054DC" w:rsidP="006054DC">
      <w:pPr>
        <w:rPr>
          <w:sz w:val="20"/>
          <w:szCs w:val="20"/>
        </w:rPr>
      </w:pPr>
      <w:r w:rsidRPr="006054DC">
        <w:rPr>
          <w:sz w:val="20"/>
          <w:szCs w:val="20"/>
        </w:rPr>
        <w:t>Difference between state and country data 0.7189999999999905</w:t>
      </w:r>
    </w:p>
    <w:p w14:paraId="101DF18E" w14:textId="77777777" w:rsidR="006054DC" w:rsidRPr="006054DC" w:rsidRDefault="006054DC" w:rsidP="006054DC">
      <w:pPr>
        <w:rPr>
          <w:sz w:val="20"/>
          <w:szCs w:val="20"/>
        </w:rPr>
      </w:pPr>
      <w:r w:rsidRPr="006054DC">
        <w:rPr>
          <w:sz w:val="20"/>
          <w:szCs w:val="20"/>
        </w:rPr>
        <w:t>[129, 2065]</w:t>
      </w:r>
    </w:p>
    <w:p w14:paraId="67C88044" w14:textId="77777777" w:rsidR="006054DC" w:rsidRPr="006054DC" w:rsidRDefault="006054DC" w:rsidP="006054DC">
      <w:pPr>
        <w:rPr>
          <w:sz w:val="20"/>
          <w:szCs w:val="20"/>
        </w:rPr>
      </w:pPr>
      <w:r w:rsidRPr="006054DC">
        <w:rPr>
          <w:sz w:val="20"/>
          <w:szCs w:val="20"/>
        </w:rPr>
        <w:t>Australian Capital Territory</w:t>
      </w:r>
    </w:p>
    <w:p w14:paraId="11EDACF0" w14:textId="77777777" w:rsidR="006054DC" w:rsidRPr="006054DC" w:rsidRDefault="006054DC" w:rsidP="006054DC">
      <w:pPr>
        <w:rPr>
          <w:sz w:val="20"/>
          <w:szCs w:val="20"/>
        </w:rPr>
      </w:pPr>
      <w:r w:rsidRPr="006054DC">
        <w:rPr>
          <w:sz w:val="20"/>
          <w:szCs w:val="20"/>
        </w:rPr>
        <w:t>Difference between state and country data -9.86775000000001</w:t>
      </w:r>
    </w:p>
    <w:p w14:paraId="66102CCE" w14:textId="77777777" w:rsidR="006054DC" w:rsidRPr="006054DC" w:rsidRDefault="006054DC" w:rsidP="006054DC">
      <w:pPr>
        <w:rPr>
          <w:sz w:val="20"/>
          <w:szCs w:val="20"/>
        </w:rPr>
      </w:pPr>
      <w:r w:rsidRPr="006054DC">
        <w:rPr>
          <w:sz w:val="20"/>
          <w:szCs w:val="20"/>
        </w:rPr>
        <w:t>New South Wales</w:t>
      </w:r>
    </w:p>
    <w:p w14:paraId="1593CED4" w14:textId="77777777" w:rsidR="006054DC" w:rsidRPr="006054DC" w:rsidRDefault="006054DC" w:rsidP="006054DC">
      <w:pPr>
        <w:rPr>
          <w:sz w:val="20"/>
          <w:szCs w:val="20"/>
        </w:rPr>
      </w:pPr>
      <w:r w:rsidRPr="006054DC">
        <w:rPr>
          <w:sz w:val="20"/>
          <w:szCs w:val="20"/>
        </w:rPr>
        <w:t>Difference between state and country data -4.1960000000000015</w:t>
      </w:r>
    </w:p>
    <w:p w14:paraId="62725562" w14:textId="77777777" w:rsidR="006054DC" w:rsidRPr="006054DC" w:rsidRDefault="006054DC" w:rsidP="006054DC">
      <w:pPr>
        <w:rPr>
          <w:sz w:val="20"/>
          <w:szCs w:val="20"/>
        </w:rPr>
      </w:pPr>
      <w:r w:rsidRPr="006054DC">
        <w:rPr>
          <w:sz w:val="20"/>
          <w:szCs w:val="20"/>
        </w:rPr>
        <w:t>Northern Territory</w:t>
      </w:r>
    </w:p>
    <w:p w14:paraId="57427D8C" w14:textId="77777777" w:rsidR="006054DC" w:rsidRPr="006054DC" w:rsidRDefault="006054DC" w:rsidP="006054DC">
      <w:pPr>
        <w:rPr>
          <w:sz w:val="20"/>
          <w:szCs w:val="20"/>
        </w:rPr>
      </w:pPr>
      <w:r w:rsidRPr="006054DC">
        <w:rPr>
          <w:sz w:val="20"/>
          <w:szCs w:val="20"/>
        </w:rPr>
        <w:t>Difference between state and country data 3.2161666666666697</w:t>
      </w:r>
    </w:p>
    <w:p w14:paraId="2CD741BF" w14:textId="77777777" w:rsidR="006054DC" w:rsidRPr="006054DC" w:rsidRDefault="006054DC" w:rsidP="006054DC">
      <w:pPr>
        <w:rPr>
          <w:sz w:val="20"/>
          <w:szCs w:val="20"/>
        </w:rPr>
      </w:pPr>
      <w:r w:rsidRPr="006054DC">
        <w:rPr>
          <w:sz w:val="20"/>
          <w:szCs w:val="20"/>
        </w:rPr>
        <w:t>Queensland</w:t>
      </w:r>
    </w:p>
    <w:p w14:paraId="590206B7" w14:textId="77777777" w:rsidR="006054DC" w:rsidRPr="006054DC" w:rsidRDefault="006054DC" w:rsidP="006054DC">
      <w:pPr>
        <w:rPr>
          <w:sz w:val="20"/>
          <w:szCs w:val="20"/>
        </w:rPr>
      </w:pPr>
      <w:r w:rsidRPr="006054DC">
        <w:rPr>
          <w:sz w:val="20"/>
          <w:szCs w:val="20"/>
        </w:rPr>
        <w:t>Difference between state and country data 1.1912499999999824</w:t>
      </w:r>
    </w:p>
    <w:p w14:paraId="3DC87B83" w14:textId="77777777" w:rsidR="006054DC" w:rsidRPr="006054DC" w:rsidRDefault="006054DC" w:rsidP="006054DC">
      <w:pPr>
        <w:rPr>
          <w:sz w:val="20"/>
          <w:szCs w:val="20"/>
        </w:rPr>
      </w:pPr>
      <w:r w:rsidRPr="006054DC">
        <w:rPr>
          <w:sz w:val="20"/>
          <w:szCs w:val="20"/>
        </w:rPr>
        <w:t>South Australia</w:t>
      </w:r>
    </w:p>
    <w:p w14:paraId="4F37330C" w14:textId="77777777" w:rsidR="006054DC" w:rsidRPr="006054DC" w:rsidRDefault="006054DC" w:rsidP="006054DC">
      <w:pPr>
        <w:rPr>
          <w:sz w:val="20"/>
          <w:szCs w:val="20"/>
        </w:rPr>
      </w:pPr>
      <w:r w:rsidRPr="006054DC">
        <w:rPr>
          <w:sz w:val="20"/>
          <w:szCs w:val="20"/>
        </w:rPr>
        <w:t>Difference between state and country data -2.333333333333332</w:t>
      </w:r>
    </w:p>
    <w:p w14:paraId="13AE20C3" w14:textId="77777777" w:rsidR="006054DC" w:rsidRPr="006054DC" w:rsidRDefault="006054DC" w:rsidP="006054DC">
      <w:pPr>
        <w:rPr>
          <w:sz w:val="20"/>
          <w:szCs w:val="20"/>
        </w:rPr>
      </w:pPr>
      <w:r w:rsidRPr="006054DC">
        <w:rPr>
          <w:sz w:val="20"/>
          <w:szCs w:val="20"/>
        </w:rPr>
        <w:t>Tasmania</w:t>
      </w:r>
    </w:p>
    <w:p w14:paraId="1A2BA4AB" w14:textId="77777777" w:rsidR="006054DC" w:rsidRPr="006054DC" w:rsidRDefault="006054DC" w:rsidP="006054DC">
      <w:pPr>
        <w:rPr>
          <w:sz w:val="20"/>
          <w:szCs w:val="20"/>
        </w:rPr>
      </w:pPr>
      <w:r w:rsidRPr="006054DC">
        <w:rPr>
          <w:sz w:val="20"/>
          <w:szCs w:val="20"/>
        </w:rPr>
        <w:t>Difference between state and country data -10.381833333333336</w:t>
      </w:r>
    </w:p>
    <w:p w14:paraId="17590712" w14:textId="77777777" w:rsidR="006054DC" w:rsidRPr="006054DC" w:rsidRDefault="006054DC" w:rsidP="006054DC">
      <w:pPr>
        <w:rPr>
          <w:sz w:val="20"/>
          <w:szCs w:val="20"/>
        </w:rPr>
      </w:pPr>
      <w:r w:rsidRPr="006054DC">
        <w:rPr>
          <w:sz w:val="20"/>
          <w:szCs w:val="20"/>
        </w:rPr>
        <w:t>Victoria</w:t>
      </w:r>
    </w:p>
    <w:p w14:paraId="4D70F3F0" w14:textId="77777777" w:rsidR="006054DC" w:rsidRPr="006054DC" w:rsidRDefault="006054DC" w:rsidP="006054DC">
      <w:pPr>
        <w:rPr>
          <w:sz w:val="20"/>
          <w:szCs w:val="20"/>
        </w:rPr>
      </w:pPr>
      <w:r w:rsidRPr="006054DC">
        <w:rPr>
          <w:sz w:val="20"/>
          <w:szCs w:val="20"/>
        </w:rPr>
        <w:t>Difference between state and country data -7.313333333333352</w:t>
      </w:r>
    </w:p>
    <w:p w14:paraId="014B1316" w14:textId="77777777" w:rsidR="006054DC" w:rsidRPr="006054DC" w:rsidRDefault="006054DC" w:rsidP="006054DC">
      <w:pPr>
        <w:rPr>
          <w:sz w:val="20"/>
          <w:szCs w:val="20"/>
        </w:rPr>
      </w:pPr>
      <w:r w:rsidRPr="006054DC">
        <w:rPr>
          <w:sz w:val="20"/>
          <w:szCs w:val="20"/>
        </w:rPr>
        <w:t>Western Australia</w:t>
      </w:r>
    </w:p>
    <w:p w14:paraId="3827DEC0" w14:textId="77777777" w:rsidR="006054DC" w:rsidRPr="006054DC" w:rsidRDefault="006054DC" w:rsidP="006054DC">
      <w:pPr>
        <w:rPr>
          <w:sz w:val="20"/>
          <w:szCs w:val="20"/>
        </w:rPr>
      </w:pPr>
      <w:r w:rsidRPr="006054DC">
        <w:rPr>
          <w:sz w:val="20"/>
          <w:szCs w:val="20"/>
        </w:rPr>
        <w:t>Difference between state and country data 0.7153333333333123</w:t>
      </w:r>
    </w:p>
    <w:p w14:paraId="6C994896" w14:textId="77777777" w:rsidR="006054DC" w:rsidRPr="006054DC" w:rsidRDefault="006054DC" w:rsidP="006054DC">
      <w:pPr>
        <w:rPr>
          <w:sz w:val="20"/>
          <w:szCs w:val="20"/>
        </w:rPr>
      </w:pPr>
      <w:r w:rsidRPr="006054DC">
        <w:rPr>
          <w:sz w:val="20"/>
          <w:szCs w:val="20"/>
        </w:rPr>
        <w:t>[130, 2081]</w:t>
      </w:r>
    </w:p>
    <w:p w14:paraId="4F8289D1" w14:textId="77777777" w:rsidR="006054DC" w:rsidRPr="006054DC" w:rsidRDefault="006054DC" w:rsidP="006054DC">
      <w:pPr>
        <w:rPr>
          <w:sz w:val="20"/>
          <w:szCs w:val="20"/>
        </w:rPr>
      </w:pPr>
      <w:r w:rsidRPr="006054DC">
        <w:rPr>
          <w:sz w:val="20"/>
          <w:szCs w:val="20"/>
        </w:rPr>
        <w:t>Australian Capital Territory</w:t>
      </w:r>
    </w:p>
    <w:p w14:paraId="5DEE0358" w14:textId="77777777" w:rsidR="006054DC" w:rsidRPr="006054DC" w:rsidRDefault="006054DC" w:rsidP="006054DC">
      <w:pPr>
        <w:rPr>
          <w:sz w:val="20"/>
          <w:szCs w:val="20"/>
        </w:rPr>
      </w:pPr>
      <w:r w:rsidRPr="006054DC">
        <w:rPr>
          <w:sz w:val="20"/>
          <w:szCs w:val="20"/>
        </w:rPr>
        <w:t>Difference between state and country data -9.685750000000018</w:t>
      </w:r>
    </w:p>
    <w:p w14:paraId="0F0340CE" w14:textId="77777777" w:rsidR="006054DC" w:rsidRPr="006054DC" w:rsidRDefault="006054DC" w:rsidP="006054DC">
      <w:pPr>
        <w:rPr>
          <w:sz w:val="20"/>
          <w:szCs w:val="20"/>
        </w:rPr>
      </w:pPr>
      <w:r w:rsidRPr="006054DC">
        <w:rPr>
          <w:sz w:val="20"/>
          <w:szCs w:val="20"/>
        </w:rPr>
        <w:t>New South Wales</w:t>
      </w:r>
    </w:p>
    <w:p w14:paraId="0AD9DFA7" w14:textId="77777777" w:rsidR="006054DC" w:rsidRPr="006054DC" w:rsidRDefault="006054DC" w:rsidP="006054DC">
      <w:pPr>
        <w:rPr>
          <w:sz w:val="20"/>
          <w:szCs w:val="20"/>
        </w:rPr>
      </w:pPr>
      <w:r w:rsidRPr="006054DC">
        <w:rPr>
          <w:sz w:val="20"/>
          <w:szCs w:val="20"/>
        </w:rPr>
        <w:t>Difference between state and country data -3.961916666666678</w:t>
      </w:r>
    </w:p>
    <w:p w14:paraId="6365C1B6" w14:textId="77777777" w:rsidR="006054DC" w:rsidRPr="006054DC" w:rsidRDefault="006054DC" w:rsidP="006054DC">
      <w:pPr>
        <w:rPr>
          <w:sz w:val="20"/>
          <w:szCs w:val="20"/>
        </w:rPr>
      </w:pPr>
      <w:r w:rsidRPr="006054DC">
        <w:rPr>
          <w:sz w:val="20"/>
          <w:szCs w:val="20"/>
        </w:rPr>
        <w:t>Northern Territory</w:t>
      </w:r>
    </w:p>
    <w:p w14:paraId="51C55E39" w14:textId="77777777" w:rsidR="006054DC" w:rsidRPr="006054DC" w:rsidRDefault="006054DC" w:rsidP="006054DC">
      <w:pPr>
        <w:rPr>
          <w:sz w:val="20"/>
          <w:szCs w:val="20"/>
        </w:rPr>
      </w:pPr>
      <w:r w:rsidRPr="006054DC">
        <w:rPr>
          <w:sz w:val="20"/>
          <w:szCs w:val="20"/>
        </w:rPr>
        <w:t>Difference between state and country data 2.614833333333305</w:t>
      </w:r>
    </w:p>
    <w:p w14:paraId="1BBC9B42" w14:textId="77777777" w:rsidR="006054DC" w:rsidRPr="006054DC" w:rsidRDefault="006054DC" w:rsidP="006054DC">
      <w:pPr>
        <w:rPr>
          <w:sz w:val="20"/>
          <w:szCs w:val="20"/>
        </w:rPr>
      </w:pPr>
      <w:r w:rsidRPr="006054DC">
        <w:rPr>
          <w:sz w:val="20"/>
          <w:szCs w:val="20"/>
        </w:rPr>
        <w:t>Queensland</w:t>
      </w:r>
    </w:p>
    <w:p w14:paraId="2D9CF1B1" w14:textId="77777777" w:rsidR="006054DC" w:rsidRPr="006054DC" w:rsidRDefault="006054DC" w:rsidP="006054DC">
      <w:pPr>
        <w:rPr>
          <w:sz w:val="20"/>
          <w:szCs w:val="20"/>
        </w:rPr>
      </w:pPr>
      <w:r w:rsidRPr="006054DC">
        <w:rPr>
          <w:sz w:val="20"/>
          <w:szCs w:val="20"/>
        </w:rPr>
        <w:t>Difference between state and country data 1.3039999999999878</w:t>
      </w:r>
    </w:p>
    <w:p w14:paraId="78F0EE69" w14:textId="77777777" w:rsidR="006054DC" w:rsidRPr="006054DC" w:rsidRDefault="006054DC" w:rsidP="006054DC">
      <w:pPr>
        <w:rPr>
          <w:sz w:val="20"/>
          <w:szCs w:val="20"/>
        </w:rPr>
      </w:pPr>
      <w:r w:rsidRPr="006054DC">
        <w:rPr>
          <w:sz w:val="20"/>
          <w:szCs w:val="20"/>
        </w:rPr>
        <w:t>South Australia</w:t>
      </w:r>
    </w:p>
    <w:p w14:paraId="4DF72D8D" w14:textId="77777777" w:rsidR="006054DC" w:rsidRPr="006054DC" w:rsidRDefault="006054DC" w:rsidP="006054DC">
      <w:pPr>
        <w:rPr>
          <w:sz w:val="20"/>
          <w:szCs w:val="20"/>
        </w:rPr>
      </w:pPr>
      <w:r w:rsidRPr="006054DC">
        <w:rPr>
          <w:sz w:val="20"/>
          <w:szCs w:val="20"/>
        </w:rPr>
        <w:t>Difference between state and country data -2.1395833333333343</w:t>
      </w:r>
    </w:p>
    <w:p w14:paraId="1E9B5A5C" w14:textId="77777777" w:rsidR="006054DC" w:rsidRPr="006054DC" w:rsidRDefault="006054DC" w:rsidP="006054DC">
      <w:pPr>
        <w:rPr>
          <w:sz w:val="20"/>
          <w:szCs w:val="20"/>
        </w:rPr>
      </w:pPr>
      <w:r w:rsidRPr="006054DC">
        <w:rPr>
          <w:sz w:val="20"/>
          <w:szCs w:val="20"/>
        </w:rPr>
        <w:t>Tasmania</w:t>
      </w:r>
    </w:p>
    <w:p w14:paraId="48E6309F" w14:textId="77777777" w:rsidR="006054DC" w:rsidRPr="006054DC" w:rsidRDefault="006054DC" w:rsidP="006054DC">
      <w:pPr>
        <w:rPr>
          <w:sz w:val="20"/>
          <w:szCs w:val="20"/>
        </w:rPr>
      </w:pPr>
      <w:r w:rsidRPr="006054DC">
        <w:rPr>
          <w:sz w:val="20"/>
          <w:szCs w:val="20"/>
        </w:rPr>
        <w:t>Difference between state and country data -10.532583333333339</w:t>
      </w:r>
    </w:p>
    <w:p w14:paraId="41E41C41" w14:textId="77777777" w:rsidR="006054DC" w:rsidRPr="006054DC" w:rsidRDefault="006054DC" w:rsidP="006054DC">
      <w:pPr>
        <w:rPr>
          <w:sz w:val="20"/>
          <w:szCs w:val="20"/>
        </w:rPr>
      </w:pPr>
      <w:r w:rsidRPr="006054DC">
        <w:rPr>
          <w:sz w:val="20"/>
          <w:szCs w:val="20"/>
        </w:rPr>
        <w:t>Victoria</w:t>
      </w:r>
    </w:p>
    <w:p w14:paraId="671CB0F1" w14:textId="77777777" w:rsidR="006054DC" w:rsidRPr="006054DC" w:rsidRDefault="006054DC" w:rsidP="006054DC">
      <w:pPr>
        <w:rPr>
          <w:sz w:val="20"/>
          <w:szCs w:val="20"/>
        </w:rPr>
      </w:pPr>
      <w:r w:rsidRPr="006054DC">
        <w:rPr>
          <w:sz w:val="20"/>
          <w:szCs w:val="20"/>
        </w:rPr>
        <w:t>Difference between state and country data -7.209583333333336</w:t>
      </w:r>
    </w:p>
    <w:p w14:paraId="52BD0AC1" w14:textId="77777777" w:rsidR="006054DC" w:rsidRPr="006054DC" w:rsidRDefault="006054DC" w:rsidP="006054DC">
      <w:pPr>
        <w:rPr>
          <w:sz w:val="20"/>
          <w:szCs w:val="20"/>
        </w:rPr>
      </w:pPr>
      <w:r w:rsidRPr="006054DC">
        <w:rPr>
          <w:sz w:val="20"/>
          <w:szCs w:val="20"/>
        </w:rPr>
        <w:t>Western Australia</w:t>
      </w:r>
    </w:p>
    <w:p w14:paraId="39527BF5" w14:textId="77777777" w:rsidR="006054DC" w:rsidRPr="006054DC" w:rsidRDefault="006054DC" w:rsidP="006054DC">
      <w:pPr>
        <w:rPr>
          <w:sz w:val="20"/>
          <w:szCs w:val="20"/>
        </w:rPr>
      </w:pPr>
      <w:r w:rsidRPr="006054DC">
        <w:rPr>
          <w:sz w:val="20"/>
          <w:szCs w:val="20"/>
        </w:rPr>
        <w:t>Difference between state and country data 0.799916666666654</w:t>
      </w:r>
    </w:p>
    <w:p w14:paraId="2C6A4AC9" w14:textId="77777777" w:rsidR="006054DC" w:rsidRPr="006054DC" w:rsidRDefault="006054DC" w:rsidP="006054DC">
      <w:pPr>
        <w:rPr>
          <w:sz w:val="20"/>
          <w:szCs w:val="20"/>
        </w:rPr>
      </w:pPr>
      <w:r w:rsidRPr="006054DC">
        <w:rPr>
          <w:sz w:val="20"/>
          <w:szCs w:val="20"/>
        </w:rPr>
        <w:t>[131, 2097]</w:t>
      </w:r>
    </w:p>
    <w:p w14:paraId="04C3C043" w14:textId="77777777" w:rsidR="006054DC" w:rsidRPr="006054DC" w:rsidRDefault="006054DC" w:rsidP="006054DC">
      <w:pPr>
        <w:rPr>
          <w:sz w:val="20"/>
          <w:szCs w:val="20"/>
        </w:rPr>
      </w:pPr>
      <w:r w:rsidRPr="006054DC">
        <w:rPr>
          <w:sz w:val="20"/>
          <w:szCs w:val="20"/>
        </w:rPr>
        <w:t>Australian Capital Territory</w:t>
      </w:r>
    </w:p>
    <w:p w14:paraId="64B38981" w14:textId="77777777" w:rsidR="006054DC" w:rsidRPr="006054DC" w:rsidRDefault="006054DC" w:rsidP="006054DC">
      <w:pPr>
        <w:rPr>
          <w:sz w:val="20"/>
          <w:szCs w:val="20"/>
        </w:rPr>
      </w:pPr>
      <w:r w:rsidRPr="006054DC">
        <w:rPr>
          <w:sz w:val="20"/>
          <w:szCs w:val="20"/>
        </w:rPr>
        <w:t>Difference between state and country data -10.082583333333336</w:t>
      </w:r>
    </w:p>
    <w:p w14:paraId="56AEF86C" w14:textId="77777777" w:rsidR="006054DC" w:rsidRPr="006054DC" w:rsidRDefault="006054DC" w:rsidP="006054DC">
      <w:pPr>
        <w:rPr>
          <w:sz w:val="20"/>
          <w:szCs w:val="20"/>
        </w:rPr>
      </w:pPr>
      <w:r w:rsidRPr="006054DC">
        <w:rPr>
          <w:sz w:val="20"/>
          <w:szCs w:val="20"/>
        </w:rPr>
        <w:t>New South Wales</w:t>
      </w:r>
    </w:p>
    <w:p w14:paraId="117D29EB" w14:textId="77777777" w:rsidR="006054DC" w:rsidRPr="006054DC" w:rsidRDefault="006054DC" w:rsidP="006054DC">
      <w:pPr>
        <w:rPr>
          <w:sz w:val="20"/>
          <w:szCs w:val="20"/>
        </w:rPr>
      </w:pPr>
      <w:r w:rsidRPr="006054DC">
        <w:rPr>
          <w:sz w:val="20"/>
          <w:szCs w:val="20"/>
        </w:rPr>
        <w:t>Difference between state and country data -4.540083333333328</w:t>
      </w:r>
    </w:p>
    <w:p w14:paraId="09BDD851" w14:textId="77777777" w:rsidR="006054DC" w:rsidRPr="006054DC" w:rsidRDefault="006054DC" w:rsidP="006054DC">
      <w:pPr>
        <w:rPr>
          <w:sz w:val="20"/>
          <w:szCs w:val="20"/>
        </w:rPr>
      </w:pPr>
      <w:r w:rsidRPr="006054DC">
        <w:rPr>
          <w:sz w:val="20"/>
          <w:szCs w:val="20"/>
        </w:rPr>
        <w:t>Northern Territory</w:t>
      </w:r>
    </w:p>
    <w:p w14:paraId="53205AE4" w14:textId="77777777" w:rsidR="006054DC" w:rsidRPr="006054DC" w:rsidRDefault="006054DC" w:rsidP="006054DC">
      <w:pPr>
        <w:rPr>
          <w:sz w:val="20"/>
          <w:szCs w:val="20"/>
        </w:rPr>
      </w:pPr>
      <w:r w:rsidRPr="006054DC">
        <w:rPr>
          <w:sz w:val="20"/>
          <w:szCs w:val="20"/>
        </w:rPr>
        <w:t>Difference between state and country data 3.1307499999999813</w:t>
      </w:r>
    </w:p>
    <w:p w14:paraId="1B4BB0E6" w14:textId="77777777" w:rsidR="006054DC" w:rsidRPr="006054DC" w:rsidRDefault="006054DC" w:rsidP="006054DC">
      <w:pPr>
        <w:rPr>
          <w:sz w:val="20"/>
          <w:szCs w:val="20"/>
        </w:rPr>
      </w:pPr>
      <w:r w:rsidRPr="006054DC">
        <w:rPr>
          <w:sz w:val="20"/>
          <w:szCs w:val="20"/>
        </w:rPr>
        <w:t>Queensland</w:t>
      </w:r>
    </w:p>
    <w:p w14:paraId="41CE39C0" w14:textId="77777777" w:rsidR="006054DC" w:rsidRPr="006054DC" w:rsidRDefault="006054DC" w:rsidP="006054DC">
      <w:pPr>
        <w:rPr>
          <w:sz w:val="20"/>
          <w:szCs w:val="20"/>
        </w:rPr>
      </w:pPr>
      <w:r w:rsidRPr="006054DC">
        <w:rPr>
          <w:sz w:val="20"/>
          <w:szCs w:val="20"/>
        </w:rPr>
        <w:t>Difference between state and country data 1.4031666666666673</w:t>
      </w:r>
    </w:p>
    <w:p w14:paraId="1F8A5E8F" w14:textId="77777777" w:rsidR="006054DC" w:rsidRPr="006054DC" w:rsidRDefault="006054DC" w:rsidP="006054DC">
      <w:pPr>
        <w:rPr>
          <w:sz w:val="20"/>
          <w:szCs w:val="20"/>
        </w:rPr>
      </w:pPr>
      <w:r w:rsidRPr="006054DC">
        <w:rPr>
          <w:sz w:val="20"/>
          <w:szCs w:val="20"/>
        </w:rPr>
        <w:t>South Australia</w:t>
      </w:r>
    </w:p>
    <w:p w14:paraId="1A5A4554" w14:textId="77777777" w:rsidR="006054DC" w:rsidRPr="006054DC" w:rsidRDefault="006054DC" w:rsidP="006054DC">
      <w:pPr>
        <w:rPr>
          <w:sz w:val="20"/>
          <w:szCs w:val="20"/>
        </w:rPr>
      </w:pPr>
      <w:r w:rsidRPr="006054DC">
        <w:rPr>
          <w:sz w:val="20"/>
          <w:szCs w:val="20"/>
        </w:rPr>
        <w:t>Difference between state and country data -2.4683333333333373</w:t>
      </w:r>
    </w:p>
    <w:p w14:paraId="142275E5" w14:textId="77777777" w:rsidR="006054DC" w:rsidRPr="006054DC" w:rsidRDefault="006054DC" w:rsidP="006054DC">
      <w:pPr>
        <w:rPr>
          <w:sz w:val="20"/>
          <w:szCs w:val="20"/>
        </w:rPr>
      </w:pPr>
      <w:r w:rsidRPr="006054DC">
        <w:rPr>
          <w:sz w:val="20"/>
          <w:szCs w:val="20"/>
        </w:rPr>
        <w:t>Tasmania</w:t>
      </w:r>
    </w:p>
    <w:p w14:paraId="09118585" w14:textId="77777777" w:rsidR="006054DC" w:rsidRPr="006054DC" w:rsidRDefault="006054DC" w:rsidP="006054DC">
      <w:pPr>
        <w:rPr>
          <w:sz w:val="20"/>
          <w:szCs w:val="20"/>
        </w:rPr>
      </w:pPr>
      <w:r w:rsidRPr="006054DC">
        <w:rPr>
          <w:sz w:val="20"/>
          <w:szCs w:val="20"/>
        </w:rPr>
        <w:t>Difference between state and country data -11.082416666666662</w:t>
      </w:r>
    </w:p>
    <w:p w14:paraId="003C030E" w14:textId="77777777" w:rsidR="006054DC" w:rsidRPr="006054DC" w:rsidRDefault="006054DC" w:rsidP="006054DC">
      <w:pPr>
        <w:rPr>
          <w:sz w:val="20"/>
          <w:szCs w:val="20"/>
        </w:rPr>
      </w:pPr>
      <w:r w:rsidRPr="006054DC">
        <w:rPr>
          <w:sz w:val="20"/>
          <w:szCs w:val="20"/>
        </w:rPr>
        <w:t>Victoria</w:t>
      </w:r>
    </w:p>
    <w:p w14:paraId="194DEB5B" w14:textId="77777777" w:rsidR="006054DC" w:rsidRPr="006054DC" w:rsidRDefault="006054DC" w:rsidP="006054DC">
      <w:pPr>
        <w:rPr>
          <w:sz w:val="20"/>
          <w:szCs w:val="20"/>
        </w:rPr>
      </w:pPr>
      <w:r w:rsidRPr="006054DC">
        <w:rPr>
          <w:sz w:val="20"/>
          <w:szCs w:val="20"/>
        </w:rPr>
        <w:t>Difference between state and country data -7.811333333333327</w:t>
      </w:r>
    </w:p>
    <w:p w14:paraId="5D4ACF89" w14:textId="77777777" w:rsidR="006054DC" w:rsidRPr="006054DC" w:rsidRDefault="006054DC" w:rsidP="006054DC">
      <w:pPr>
        <w:rPr>
          <w:sz w:val="20"/>
          <w:szCs w:val="20"/>
        </w:rPr>
      </w:pPr>
      <w:r w:rsidRPr="006054DC">
        <w:rPr>
          <w:sz w:val="20"/>
          <w:szCs w:val="20"/>
        </w:rPr>
        <w:t>Western Australia</w:t>
      </w:r>
    </w:p>
    <w:p w14:paraId="1A089BEF" w14:textId="77777777" w:rsidR="006054DC" w:rsidRPr="006054DC" w:rsidRDefault="006054DC" w:rsidP="006054DC">
      <w:pPr>
        <w:rPr>
          <w:sz w:val="20"/>
          <w:szCs w:val="20"/>
        </w:rPr>
      </w:pPr>
      <w:r w:rsidRPr="006054DC">
        <w:rPr>
          <w:sz w:val="20"/>
          <w:szCs w:val="20"/>
        </w:rPr>
        <w:t>Difference between state and country data 0.8444166666666533</w:t>
      </w:r>
    </w:p>
    <w:p w14:paraId="5752F1B8" w14:textId="77777777" w:rsidR="006054DC" w:rsidRPr="006054DC" w:rsidRDefault="006054DC" w:rsidP="006054DC">
      <w:pPr>
        <w:rPr>
          <w:sz w:val="20"/>
          <w:szCs w:val="20"/>
        </w:rPr>
      </w:pPr>
      <w:r w:rsidRPr="006054DC">
        <w:rPr>
          <w:sz w:val="20"/>
          <w:szCs w:val="20"/>
        </w:rPr>
        <w:t>[132, 2113]</w:t>
      </w:r>
    </w:p>
    <w:p w14:paraId="24100E24" w14:textId="77777777" w:rsidR="006054DC" w:rsidRPr="006054DC" w:rsidRDefault="006054DC" w:rsidP="006054DC">
      <w:pPr>
        <w:rPr>
          <w:sz w:val="20"/>
          <w:szCs w:val="20"/>
        </w:rPr>
      </w:pPr>
      <w:r w:rsidRPr="006054DC">
        <w:rPr>
          <w:sz w:val="20"/>
          <w:szCs w:val="20"/>
        </w:rPr>
        <w:t>Australian Capital Territory</w:t>
      </w:r>
    </w:p>
    <w:p w14:paraId="16FB3CF1" w14:textId="77777777" w:rsidR="006054DC" w:rsidRPr="006054DC" w:rsidRDefault="006054DC" w:rsidP="006054DC">
      <w:pPr>
        <w:rPr>
          <w:sz w:val="20"/>
          <w:szCs w:val="20"/>
        </w:rPr>
      </w:pPr>
      <w:r w:rsidRPr="006054DC">
        <w:rPr>
          <w:sz w:val="20"/>
          <w:szCs w:val="20"/>
        </w:rPr>
        <w:t>Difference between state and country data -10.250166666666681</w:t>
      </w:r>
    </w:p>
    <w:p w14:paraId="3F5DB66D" w14:textId="77777777" w:rsidR="006054DC" w:rsidRPr="006054DC" w:rsidRDefault="006054DC" w:rsidP="006054DC">
      <w:pPr>
        <w:rPr>
          <w:sz w:val="20"/>
          <w:szCs w:val="20"/>
        </w:rPr>
      </w:pPr>
      <w:r w:rsidRPr="006054DC">
        <w:rPr>
          <w:sz w:val="20"/>
          <w:szCs w:val="20"/>
        </w:rPr>
        <w:t>New South Wales</w:t>
      </w:r>
    </w:p>
    <w:p w14:paraId="092C5B61" w14:textId="77777777" w:rsidR="006054DC" w:rsidRPr="006054DC" w:rsidRDefault="006054DC" w:rsidP="006054DC">
      <w:pPr>
        <w:rPr>
          <w:sz w:val="20"/>
          <w:szCs w:val="20"/>
        </w:rPr>
      </w:pPr>
      <w:r w:rsidRPr="006054DC">
        <w:rPr>
          <w:sz w:val="20"/>
          <w:szCs w:val="20"/>
        </w:rPr>
        <w:t>Difference between state and country data -4.737416666666661</w:t>
      </w:r>
    </w:p>
    <w:p w14:paraId="05BA3B4F" w14:textId="77777777" w:rsidR="006054DC" w:rsidRPr="006054DC" w:rsidRDefault="006054DC" w:rsidP="006054DC">
      <w:pPr>
        <w:rPr>
          <w:sz w:val="20"/>
          <w:szCs w:val="20"/>
        </w:rPr>
      </w:pPr>
      <w:r w:rsidRPr="006054DC">
        <w:rPr>
          <w:sz w:val="20"/>
          <w:szCs w:val="20"/>
        </w:rPr>
        <w:t>Northern Territory</w:t>
      </w:r>
    </w:p>
    <w:p w14:paraId="5481F979" w14:textId="77777777" w:rsidR="006054DC" w:rsidRPr="006054DC" w:rsidRDefault="006054DC" w:rsidP="006054DC">
      <w:pPr>
        <w:rPr>
          <w:sz w:val="20"/>
          <w:szCs w:val="20"/>
        </w:rPr>
      </w:pPr>
      <w:r w:rsidRPr="006054DC">
        <w:rPr>
          <w:sz w:val="20"/>
          <w:szCs w:val="20"/>
        </w:rPr>
        <w:t>Difference between state and country data 3.1843333333333383</w:t>
      </w:r>
    </w:p>
    <w:p w14:paraId="194C8481" w14:textId="77777777" w:rsidR="006054DC" w:rsidRPr="006054DC" w:rsidRDefault="006054DC" w:rsidP="006054DC">
      <w:pPr>
        <w:rPr>
          <w:sz w:val="20"/>
          <w:szCs w:val="20"/>
        </w:rPr>
      </w:pPr>
      <w:r w:rsidRPr="006054DC">
        <w:rPr>
          <w:sz w:val="20"/>
          <w:szCs w:val="20"/>
        </w:rPr>
        <w:t>Queensland</w:t>
      </w:r>
    </w:p>
    <w:p w14:paraId="278411C5" w14:textId="77777777" w:rsidR="006054DC" w:rsidRPr="006054DC" w:rsidRDefault="006054DC" w:rsidP="006054DC">
      <w:pPr>
        <w:rPr>
          <w:sz w:val="20"/>
          <w:szCs w:val="20"/>
        </w:rPr>
      </w:pPr>
      <w:r w:rsidRPr="006054DC">
        <w:rPr>
          <w:sz w:val="20"/>
          <w:szCs w:val="20"/>
        </w:rPr>
        <w:t>Difference between state and country data 1.2870833333333245</w:t>
      </w:r>
    </w:p>
    <w:p w14:paraId="10AA824B" w14:textId="77777777" w:rsidR="006054DC" w:rsidRPr="006054DC" w:rsidRDefault="006054DC" w:rsidP="006054DC">
      <w:pPr>
        <w:rPr>
          <w:sz w:val="20"/>
          <w:szCs w:val="20"/>
        </w:rPr>
      </w:pPr>
      <w:r w:rsidRPr="006054DC">
        <w:rPr>
          <w:sz w:val="20"/>
          <w:szCs w:val="20"/>
        </w:rPr>
        <w:t>South Australia</w:t>
      </w:r>
    </w:p>
    <w:p w14:paraId="785534E9" w14:textId="77777777" w:rsidR="006054DC" w:rsidRPr="006054DC" w:rsidRDefault="006054DC" w:rsidP="006054DC">
      <w:pPr>
        <w:rPr>
          <w:sz w:val="20"/>
          <w:szCs w:val="20"/>
        </w:rPr>
      </w:pPr>
      <w:r w:rsidRPr="006054DC">
        <w:rPr>
          <w:sz w:val="20"/>
          <w:szCs w:val="20"/>
        </w:rPr>
        <w:t>Difference between state and country data -2.55466666666668</w:t>
      </w:r>
    </w:p>
    <w:p w14:paraId="77DBBB4A" w14:textId="77777777" w:rsidR="006054DC" w:rsidRPr="006054DC" w:rsidRDefault="006054DC" w:rsidP="006054DC">
      <w:pPr>
        <w:rPr>
          <w:sz w:val="20"/>
          <w:szCs w:val="20"/>
        </w:rPr>
      </w:pPr>
      <w:r w:rsidRPr="006054DC">
        <w:rPr>
          <w:sz w:val="20"/>
          <w:szCs w:val="20"/>
        </w:rPr>
        <w:t>Tasmania</w:t>
      </w:r>
    </w:p>
    <w:p w14:paraId="43ACEE42" w14:textId="77777777" w:rsidR="006054DC" w:rsidRPr="006054DC" w:rsidRDefault="006054DC" w:rsidP="006054DC">
      <w:pPr>
        <w:rPr>
          <w:sz w:val="20"/>
          <w:szCs w:val="20"/>
        </w:rPr>
      </w:pPr>
      <w:r w:rsidRPr="006054DC">
        <w:rPr>
          <w:sz w:val="20"/>
          <w:szCs w:val="20"/>
        </w:rPr>
        <w:t>Difference between state and country data -10.465416666666671</w:t>
      </w:r>
    </w:p>
    <w:p w14:paraId="5C3D34DD" w14:textId="77777777" w:rsidR="006054DC" w:rsidRPr="006054DC" w:rsidRDefault="006054DC" w:rsidP="006054DC">
      <w:pPr>
        <w:rPr>
          <w:sz w:val="20"/>
          <w:szCs w:val="20"/>
        </w:rPr>
      </w:pPr>
      <w:r w:rsidRPr="006054DC">
        <w:rPr>
          <w:sz w:val="20"/>
          <w:szCs w:val="20"/>
        </w:rPr>
        <w:t>Victoria</w:t>
      </w:r>
    </w:p>
    <w:p w14:paraId="3321E8CA" w14:textId="77777777" w:rsidR="006054DC" w:rsidRPr="006054DC" w:rsidRDefault="006054DC" w:rsidP="006054DC">
      <w:pPr>
        <w:rPr>
          <w:sz w:val="20"/>
          <w:szCs w:val="20"/>
        </w:rPr>
      </w:pPr>
      <w:r w:rsidRPr="006054DC">
        <w:rPr>
          <w:sz w:val="20"/>
          <w:szCs w:val="20"/>
        </w:rPr>
        <w:t>Difference between state and country data -7.670833333333331</w:t>
      </w:r>
    </w:p>
    <w:p w14:paraId="36EC5371" w14:textId="77777777" w:rsidR="006054DC" w:rsidRPr="006054DC" w:rsidRDefault="006054DC" w:rsidP="006054DC">
      <w:pPr>
        <w:rPr>
          <w:sz w:val="20"/>
          <w:szCs w:val="20"/>
        </w:rPr>
      </w:pPr>
      <w:r w:rsidRPr="006054DC">
        <w:rPr>
          <w:sz w:val="20"/>
          <w:szCs w:val="20"/>
        </w:rPr>
        <w:t>Western Australia</w:t>
      </w:r>
    </w:p>
    <w:p w14:paraId="2349E986" w14:textId="77777777" w:rsidR="006054DC" w:rsidRPr="006054DC" w:rsidRDefault="006054DC" w:rsidP="006054DC">
      <w:pPr>
        <w:rPr>
          <w:sz w:val="20"/>
          <w:szCs w:val="20"/>
        </w:rPr>
      </w:pPr>
      <w:r w:rsidRPr="006054DC">
        <w:rPr>
          <w:sz w:val="20"/>
          <w:szCs w:val="20"/>
        </w:rPr>
        <w:t>Difference between state and country data 0.961583333333337</w:t>
      </w:r>
    </w:p>
    <w:p w14:paraId="65907A7E" w14:textId="77777777" w:rsidR="006054DC" w:rsidRPr="006054DC" w:rsidRDefault="006054DC" w:rsidP="006054DC">
      <w:pPr>
        <w:rPr>
          <w:sz w:val="20"/>
          <w:szCs w:val="20"/>
        </w:rPr>
      </w:pPr>
      <w:r w:rsidRPr="006054DC">
        <w:rPr>
          <w:sz w:val="20"/>
          <w:szCs w:val="20"/>
        </w:rPr>
        <w:t>[133, 2129]</w:t>
      </w:r>
    </w:p>
    <w:p w14:paraId="72B8122E" w14:textId="77777777" w:rsidR="006054DC" w:rsidRPr="006054DC" w:rsidRDefault="006054DC" w:rsidP="006054DC">
      <w:pPr>
        <w:rPr>
          <w:sz w:val="20"/>
          <w:szCs w:val="20"/>
        </w:rPr>
      </w:pPr>
      <w:r w:rsidRPr="006054DC">
        <w:rPr>
          <w:sz w:val="20"/>
          <w:szCs w:val="20"/>
        </w:rPr>
        <w:t>Australian Capital Territory</w:t>
      </w:r>
    </w:p>
    <w:p w14:paraId="1A9E69D2" w14:textId="77777777" w:rsidR="006054DC" w:rsidRPr="006054DC" w:rsidRDefault="006054DC" w:rsidP="006054DC">
      <w:pPr>
        <w:rPr>
          <w:sz w:val="20"/>
          <w:szCs w:val="20"/>
        </w:rPr>
      </w:pPr>
      <w:r w:rsidRPr="006054DC">
        <w:rPr>
          <w:sz w:val="20"/>
          <w:szCs w:val="20"/>
        </w:rPr>
        <w:t>Difference between state and country data -10.306999999999977</w:t>
      </w:r>
    </w:p>
    <w:p w14:paraId="4A4E618C" w14:textId="77777777" w:rsidR="006054DC" w:rsidRPr="006054DC" w:rsidRDefault="006054DC" w:rsidP="006054DC">
      <w:pPr>
        <w:rPr>
          <w:sz w:val="20"/>
          <w:szCs w:val="20"/>
        </w:rPr>
      </w:pPr>
      <w:r w:rsidRPr="006054DC">
        <w:rPr>
          <w:sz w:val="20"/>
          <w:szCs w:val="20"/>
        </w:rPr>
        <w:t>New South Wales</w:t>
      </w:r>
    </w:p>
    <w:p w14:paraId="3C0123E8" w14:textId="77777777" w:rsidR="006054DC" w:rsidRPr="006054DC" w:rsidRDefault="006054DC" w:rsidP="006054DC">
      <w:pPr>
        <w:rPr>
          <w:sz w:val="20"/>
          <w:szCs w:val="20"/>
        </w:rPr>
      </w:pPr>
      <w:r w:rsidRPr="006054DC">
        <w:rPr>
          <w:sz w:val="20"/>
          <w:szCs w:val="20"/>
        </w:rPr>
        <w:t>Difference between state and country data -4.698249999999977</w:t>
      </w:r>
    </w:p>
    <w:p w14:paraId="12CB5247" w14:textId="77777777" w:rsidR="006054DC" w:rsidRPr="006054DC" w:rsidRDefault="006054DC" w:rsidP="006054DC">
      <w:pPr>
        <w:rPr>
          <w:sz w:val="20"/>
          <w:szCs w:val="20"/>
        </w:rPr>
      </w:pPr>
      <w:r w:rsidRPr="006054DC">
        <w:rPr>
          <w:sz w:val="20"/>
          <w:szCs w:val="20"/>
        </w:rPr>
        <w:t>Northern Territory</w:t>
      </w:r>
    </w:p>
    <w:p w14:paraId="1D201CDA" w14:textId="77777777" w:rsidR="006054DC" w:rsidRPr="006054DC" w:rsidRDefault="006054DC" w:rsidP="006054DC">
      <w:pPr>
        <w:rPr>
          <w:sz w:val="20"/>
          <w:szCs w:val="20"/>
        </w:rPr>
      </w:pPr>
      <w:r w:rsidRPr="006054DC">
        <w:rPr>
          <w:sz w:val="20"/>
          <w:szCs w:val="20"/>
        </w:rPr>
        <w:t>Difference between state and country data 3.177416666666666</w:t>
      </w:r>
    </w:p>
    <w:p w14:paraId="73FF8D5E" w14:textId="77777777" w:rsidR="006054DC" w:rsidRPr="006054DC" w:rsidRDefault="006054DC" w:rsidP="006054DC">
      <w:pPr>
        <w:rPr>
          <w:sz w:val="20"/>
          <w:szCs w:val="20"/>
        </w:rPr>
      </w:pPr>
      <w:r w:rsidRPr="006054DC">
        <w:rPr>
          <w:sz w:val="20"/>
          <w:szCs w:val="20"/>
        </w:rPr>
        <w:t>Queensland</w:t>
      </w:r>
    </w:p>
    <w:p w14:paraId="2DDF3580" w14:textId="77777777" w:rsidR="006054DC" w:rsidRPr="006054DC" w:rsidRDefault="006054DC" w:rsidP="006054DC">
      <w:pPr>
        <w:rPr>
          <w:sz w:val="20"/>
          <w:szCs w:val="20"/>
        </w:rPr>
      </w:pPr>
      <w:r w:rsidRPr="006054DC">
        <w:rPr>
          <w:sz w:val="20"/>
          <w:szCs w:val="20"/>
        </w:rPr>
        <w:t>Difference between state and country data 1.2100833333333512</w:t>
      </w:r>
    </w:p>
    <w:p w14:paraId="67144DFC" w14:textId="77777777" w:rsidR="006054DC" w:rsidRPr="006054DC" w:rsidRDefault="006054DC" w:rsidP="006054DC">
      <w:pPr>
        <w:rPr>
          <w:sz w:val="20"/>
          <w:szCs w:val="20"/>
        </w:rPr>
      </w:pPr>
      <w:r w:rsidRPr="006054DC">
        <w:rPr>
          <w:sz w:val="20"/>
          <w:szCs w:val="20"/>
        </w:rPr>
        <w:t>South Australia</w:t>
      </w:r>
    </w:p>
    <w:p w14:paraId="11009843" w14:textId="77777777" w:rsidR="006054DC" w:rsidRPr="006054DC" w:rsidRDefault="006054DC" w:rsidP="006054DC">
      <w:pPr>
        <w:rPr>
          <w:sz w:val="20"/>
          <w:szCs w:val="20"/>
        </w:rPr>
      </w:pPr>
      <w:r w:rsidRPr="006054DC">
        <w:rPr>
          <w:sz w:val="20"/>
          <w:szCs w:val="20"/>
        </w:rPr>
        <w:t>Difference between state and country data -2.7043333333333095</w:t>
      </w:r>
    </w:p>
    <w:p w14:paraId="5EDE0267" w14:textId="77777777" w:rsidR="006054DC" w:rsidRPr="006054DC" w:rsidRDefault="006054DC" w:rsidP="006054DC">
      <w:pPr>
        <w:rPr>
          <w:sz w:val="20"/>
          <w:szCs w:val="20"/>
        </w:rPr>
      </w:pPr>
      <w:r w:rsidRPr="006054DC">
        <w:rPr>
          <w:sz w:val="20"/>
          <w:szCs w:val="20"/>
        </w:rPr>
        <w:t>Tasmania</w:t>
      </w:r>
    </w:p>
    <w:p w14:paraId="060F0EE0" w14:textId="77777777" w:rsidR="006054DC" w:rsidRPr="006054DC" w:rsidRDefault="006054DC" w:rsidP="006054DC">
      <w:pPr>
        <w:rPr>
          <w:sz w:val="20"/>
          <w:szCs w:val="20"/>
        </w:rPr>
      </w:pPr>
      <w:r w:rsidRPr="006054DC">
        <w:rPr>
          <w:sz w:val="20"/>
          <w:szCs w:val="20"/>
        </w:rPr>
        <w:t>Difference between state and country data -10.729083333333316</w:t>
      </w:r>
    </w:p>
    <w:p w14:paraId="0ABA589B" w14:textId="77777777" w:rsidR="006054DC" w:rsidRPr="006054DC" w:rsidRDefault="006054DC" w:rsidP="006054DC">
      <w:pPr>
        <w:rPr>
          <w:sz w:val="20"/>
          <w:szCs w:val="20"/>
        </w:rPr>
      </w:pPr>
      <w:r w:rsidRPr="006054DC">
        <w:rPr>
          <w:sz w:val="20"/>
          <w:szCs w:val="20"/>
        </w:rPr>
        <w:t>Victoria</w:t>
      </w:r>
    </w:p>
    <w:p w14:paraId="29E5F2C0" w14:textId="77777777" w:rsidR="006054DC" w:rsidRPr="006054DC" w:rsidRDefault="006054DC" w:rsidP="006054DC">
      <w:pPr>
        <w:rPr>
          <w:sz w:val="20"/>
          <w:szCs w:val="20"/>
        </w:rPr>
      </w:pPr>
      <w:r w:rsidRPr="006054DC">
        <w:rPr>
          <w:sz w:val="20"/>
          <w:szCs w:val="20"/>
        </w:rPr>
        <w:t>Difference between state and country data -7.713999999999967</w:t>
      </w:r>
    </w:p>
    <w:p w14:paraId="759E6B51" w14:textId="77777777" w:rsidR="006054DC" w:rsidRPr="006054DC" w:rsidRDefault="006054DC" w:rsidP="006054DC">
      <w:pPr>
        <w:rPr>
          <w:sz w:val="20"/>
          <w:szCs w:val="20"/>
        </w:rPr>
      </w:pPr>
      <w:r w:rsidRPr="006054DC">
        <w:rPr>
          <w:sz w:val="20"/>
          <w:szCs w:val="20"/>
        </w:rPr>
        <w:t>Western Australia</w:t>
      </w:r>
    </w:p>
    <w:p w14:paraId="5987EBC6" w14:textId="77777777" w:rsidR="006054DC" w:rsidRPr="006054DC" w:rsidRDefault="006054DC" w:rsidP="006054DC">
      <w:pPr>
        <w:rPr>
          <w:sz w:val="20"/>
          <w:szCs w:val="20"/>
        </w:rPr>
      </w:pPr>
      <w:r w:rsidRPr="006054DC">
        <w:rPr>
          <w:sz w:val="20"/>
          <w:szCs w:val="20"/>
        </w:rPr>
        <w:t>Difference between state and country data 1.0763333333333662</w:t>
      </w:r>
    </w:p>
    <w:p w14:paraId="4E6CF39B" w14:textId="77777777" w:rsidR="006054DC" w:rsidRPr="006054DC" w:rsidRDefault="006054DC" w:rsidP="006054DC">
      <w:pPr>
        <w:rPr>
          <w:sz w:val="20"/>
          <w:szCs w:val="20"/>
        </w:rPr>
      </w:pPr>
      <w:r w:rsidRPr="006054DC">
        <w:rPr>
          <w:sz w:val="20"/>
          <w:szCs w:val="20"/>
        </w:rPr>
        <w:t>[134, 2145]</w:t>
      </w:r>
    </w:p>
    <w:p w14:paraId="44CA51A2" w14:textId="77777777" w:rsidR="006054DC" w:rsidRPr="006054DC" w:rsidRDefault="006054DC" w:rsidP="006054DC">
      <w:pPr>
        <w:rPr>
          <w:sz w:val="20"/>
          <w:szCs w:val="20"/>
        </w:rPr>
      </w:pPr>
      <w:r w:rsidRPr="006054DC">
        <w:rPr>
          <w:sz w:val="20"/>
          <w:szCs w:val="20"/>
        </w:rPr>
        <w:t>Australian Capital Territory</w:t>
      </w:r>
    </w:p>
    <w:p w14:paraId="20AA82E7" w14:textId="77777777" w:rsidR="006054DC" w:rsidRPr="006054DC" w:rsidRDefault="006054DC" w:rsidP="006054DC">
      <w:pPr>
        <w:rPr>
          <w:sz w:val="20"/>
          <w:szCs w:val="20"/>
        </w:rPr>
      </w:pPr>
      <w:r w:rsidRPr="006054DC">
        <w:rPr>
          <w:sz w:val="20"/>
          <w:szCs w:val="20"/>
        </w:rPr>
        <w:t>Difference between state and country data -10.576583333333351</w:t>
      </w:r>
    </w:p>
    <w:p w14:paraId="486CA398" w14:textId="77777777" w:rsidR="006054DC" w:rsidRPr="006054DC" w:rsidRDefault="006054DC" w:rsidP="006054DC">
      <w:pPr>
        <w:rPr>
          <w:sz w:val="20"/>
          <w:szCs w:val="20"/>
        </w:rPr>
      </w:pPr>
      <w:r w:rsidRPr="006054DC">
        <w:rPr>
          <w:sz w:val="20"/>
          <w:szCs w:val="20"/>
        </w:rPr>
        <w:t>New South Wales</w:t>
      </w:r>
    </w:p>
    <w:p w14:paraId="0ACCE998" w14:textId="77777777" w:rsidR="006054DC" w:rsidRPr="006054DC" w:rsidRDefault="006054DC" w:rsidP="006054DC">
      <w:pPr>
        <w:rPr>
          <w:sz w:val="20"/>
          <w:szCs w:val="20"/>
        </w:rPr>
      </w:pPr>
      <w:r w:rsidRPr="006054DC">
        <w:rPr>
          <w:sz w:val="20"/>
          <w:szCs w:val="20"/>
        </w:rPr>
        <w:t>Difference between state and country data -4.808500000000027</w:t>
      </w:r>
    </w:p>
    <w:p w14:paraId="722A2ADB" w14:textId="77777777" w:rsidR="006054DC" w:rsidRPr="006054DC" w:rsidRDefault="006054DC" w:rsidP="006054DC">
      <w:pPr>
        <w:rPr>
          <w:sz w:val="20"/>
          <w:szCs w:val="20"/>
        </w:rPr>
      </w:pPr>
      <w:r w:rsidRPr="006054DC">
        <w:rPr>
          <w:sz w:val="20"/>
          <w:szCs w:val="20"/>
        </w:rPr>
        <w:t>Northern Territory</w:t>
      </w:r>
    </w:p>
    <w:p w14:paraId="56BB0E11" w14:textId="77777777" w:rsidR="006054DC" w:rsidRPr="006054DC" w:rsidRDefault="006054DC" w:rsidP="006054DC">
      <w:pPr>
        <w:rPr>
          <w:sz w:val="20"/>
          <w:szCs w:val="20"/>
        </w:rPr>
      </w:pPr>
      <w:r w:rsidRPr="006054DC">
        <w:rPr>
          <w:sz w:val="20"/>
          <w:szCs w:val="20"/>
        </w:rPr>
        <w:t>Difference between state and country data 3.7616666666666667</w:t>
      </w:r>
    </w:p>
    <w:p w14:paraId="61177B6A" w14:textId="77777777" w:rsidR="006054DC" w:rsidRPr="006054DC" w:rsidRDefault="006054DC" w:rsidP="006054DC">
      <w:pPr>
        <w:rPr>
          <w:sz w:val="20"/>
          <w:szCs w:val="20"/>
        </w:rPr>
      </w:pPr>
      <w:r w:rsidRPr="006054DC">
        <w:rPr>
          <w:sz w:val="20"/>
          <w:szCs w:val="20"/>
        </w:rPr>
        <w:t>Queensland</w:t>
      </w:r>
    </w:p>
    <w:p w14:paraId="5CE67828" w14:textId="77777777" w:rsidR="006054DC" w:rsidRPr="006054DC" w:rsidRDefault="006054DC" w:rsidP="006054DC">
      <w:pPr>
        <w:rPr>
          <w:sz w:val="20"/>
          <w:szCs w:val="20"/>
        </w:rPr>
      </w:pPr>
      <w:r w:rsidRPr="006054DC">
        <w:rPr>
          <w:sz w:val="20"/>
          <w:szCs w:val="20"/>
        </w:rPr>
        <w:t>Difference between state and country data 1.6526666666666543</w:t>
      </w:r>
    </w:p>
    <w:p w14:paraId="109C90E4" w14:textId="77777777" w:rsidR="006054DC" w:rsidRPr="006054DC" w:rsidRDefault="006054DC" w:rsidP="006054DC">
      <w:pPr>
        <w:rPr>
          <w:sz w:val="20"/>
          <w:szCs w:val="20"/>
        </w:rPr>
      </w:pPr>
      <w:r w:rsidRPr="006054DC">
        <w:rPr>
          <w:sz w:val="20"/>
          <w:szCs w:val="20"/>
        </w:rPr>
        <w:t>South Australia</w:t>
      </w:r>
    </w:p>
    <w:p w14:paraId="616F460E" w14:textId="77777777" w:rsidR="006054DC" w:rsidRPr="006054DC" w:rsidRDefault="006054DC" w:rsidP="006054DC">
      <w:pPr>
        <w:rPr>
          <w:sz w:val="20"/>
          <w:szCs w:val="20"/>
        </w:rPr>
      </w:pPr>
      <w:r w:rsidRPr="006054DC">
        <w:rPr>
          <w:sz w:val="20"/>
          <w:szCs w:val="20"/>
        </w:rPr>
        <w:t>Difference between state and country data -2.8060833333333335</w:t>
      </w:r>
    </w:p>
    <w:p w14:paraId="04DF6F04" w14:textId="77777777" w:rsidR="006054DC" w:rsidRPr="006054DC" w:rsidRDefault="006054DC" w:rsidP="006054DC">
      <w:pPr>
        <w:rPr>
          <w:sz w:val="20"/>
          <w:szCs w:val="20"/>
        </w:rPr>
      </w:pPr>
      <w:r w:rsidRPr="006054DC">
        <w:rPr>
          <w:sz w:val="20"/>
          <w:szCs w:val="20"/>
        </w:rPr>
        <w:t>Tasmania</w:t>
      </w:r>
    </w:p>
    <w:p w14:paraId="0AB29D76" w14:textId="77777777" w:rsidR="006054DC" w:rsidRPr="006054DC" w:rsidRDefault="006054DC" w:rsidP="006054DC">
      <w:pPr>
        <w:rPr>
          <w:sz w:val="20"/>
          <w:szCs w:val="20"/>
        </w:rPr>
      </w:pPr>
      <w:r w:rsidRPr="006054DC">
        <w:rPr>
          <w:sz w:val="20"/>
          <w:szCs w:val="20"/>
        </w:rPr>
        <w:t>Difference between state and country data -11.207416666666678</w:t>
      </w:r>
    </w:p>
    <w:p w14:paraId="014F6368" w14:textId="77777777" w:rsidR="006054DC" w:rsidRPr="006054DC" w:rsidRDefault="006054DC" w:rsidP="006054DC">
      <w:pPr>
        <w:rPr>
          <w:sz w:val="20"/>
          <w:szCs w:val="20"/>
        </w:rPr>
      </w:pPr>
      <w:r w:rsidRPr="006054DC">
        <w:rPr>
          <w:sz w:val="20"/>
          <w:szCs w:val="20"/>
        </w:rPr>
        <w:t>Victoria</w:t>
      </w:r>
    </w:p>
    <w:p w14:paraId="5DA52E59" w14:textId="77777777" w:rsidR="006054DC" w:rsidRPr="006054DC" w:rsidRDefault="006054DC" w:rsidP="006054DC">
      <w:pPr>
        <w:rPr>
          <w:sz w:val="20"/>
          <w:szCs w:val="20"/>
        </w:rPr>
      </w:pPr>
      <w:r w:rsidRPr="006054DC">
        <w:rPr>
          <w:sz w:val="20"/>
          <w:szCs w:val="20"/>
        </w:rPr>
        <w:t>Difference between state and country data -8.252333333333343</w:t>
      </w:r>
    </w:p>
    <w:p w14:paraId="24EFF48F" w14:textId="77777777" w:rsidR="006054DC" w:rsidRPr="006054DC" w:rsidRDefault="006054DC" w:rsidP="006054DC">
      <w:pPr>
        <w:rPr>
          <w:sz w:val="20"/>
          <w:szCs w:val="20"/>
        </w:rPr>
      </w:pPr>
      <w:r w:rsidRPr="006054DC">
        <w:rPr>
          <w:sz w:val="20"/>
          <w:szCs w:val="20"/>
        </w:rPr>
        <w:t>Western Australia</w:t>
      </w:r>
    </w:p>
    <w:p w14:paraId="2485EA4B" w14:textId="77777777" w:rsidR="006054DC" w:rsidRPr="006054DC" w:rsidRDefault="006054DC" w:rsidP="006054DC">
      <w:pPr>
        <w:rPr>
          <w:sz w:val="20"/>
          <w:szCs w:val="20"/>
        </w:rPr>
      </w:pPr>
      <w:r w:rsidRPr="006054DC">
        <w:rPr>
          <w:sz w:val="20"/>
          <w:szCs w:val="20"/>
        </w:rPr>
        <w:t>Difference between state and country data 0.6031666666666595</w:t>
      </w:r>
    </w:p>
    <w:p w14:paraId="4079F8A4" w14:textId="77777777" w:rsidR="006054DC" w:rsidRPr="006054DC" w:rsidRDefault="006054DC" w:rsidP="006054DC">
      <w:pPr>
        <w:rPr>
          <w:sz w:val="20"/>
          <w:szCs w:val="20"/>
        </w:rPr>
      </w:pPr>
      <w:r w:rsidRPr="006054DC">
        <w:rPr>
          <w:sz w:val="20"/>
          <w:szCs w:val="20"/>
        </w:rPr>
        <w:t>[135, 2161]</w:t>
      </w:r>
    </w:p>
    <w:p w14:paraId="22448AAA" w14:textId="77777777" w:rsidR="006054DC" w:rsidRPr="006054DC" w:rsidRDefault="006054DC" w:rsidP="006054DC">
      <w:pPr>
        <w:rPr>
          <w:sz w:val="20"/>
          <w:szCs w:val="20"/>
        </w:rPr>
      </w:pPr>
      <w:r w:rsidRPr="006054DC">
        <w:rPr>
          <w:sz w:val="20"/>
          <w:szCs w:val="20"/>
        </w:rPr>
        <w:t>Australian Capital Territory</w:t>
      </w:r>
    </w:p>
    <w:p w14:paraId="3A88627E" w14:textId="77777777" w:rsidR="006054DC" w:rsidRPr="006054DC" w:rsidRDefault="006054DC" w:rsidP="006054DC">
      <w:pPr>
        <w:rPr>
          <w:sz w:val="20"/>
          <w:szCs w:val="20"/>
        </w:rPr>
      </w:pPr>
      <w:r w:rsidRPr="006054DC">
        <w:rPr>
          <w:sz w:val="20"/>
          <w:szCs w:val="20"/>
        </w:rPr>
        <w:t>Difference between state and country data -10.27100000000001</w:t>
      </w:r>
    </w:p>
    <w:p w14:paraId="1D37413C" w14:textId="77777777" w:rsidR="006054DC" w:rsidRPr="006054DC" w:rsidRDefault="006054DC" w:rsidP="006054DC">
      <w:pPr>
        <w:rPr>
          <w:sz w:val="20"/>
          <w:szCs w:val="20"/>
        </w:rPr>
      </w:pPr>
      <w:r w:rsidRPr="006054DC">
        <w:rPr>
          <w:sz w:val="20"/>
          <w:szCs w:val="20"/>
        </w:rPr>
        <w:t>New South Wales</w:t>
      </w:r>
    </w:p>
    <w:p w14:paraId="6BCE5CE2" w14:textId="77777777" w:rsidR="006054DC" w:rsidRPr="006054DC" w:rsidRDefault="006054DC" w:rsidP="006054DC">
      <w:pPr>
        <w:rPr>
          <w:sz w:val="20"/>
          <w:szCs w:val="20"/>
        </w:rPr>
      </w:pPr>
      <w:r w:rsidRPr="006054DC">
        <w:rPr>
          <w:sz w:val="20"/>
          <w:szCs w:val="20"/>
        </w:rPr>
        <w:t>Difference between state and country data -4.543333333333322</w:t>
      </w:r>
    </w:p>
    <w:p w14:paraId="66CE2BE2" w14:textId="77777777" w:rsidR="006054DC" w:rsidRPr="006054DC" w:rsidRDefault="006054DC" w:rsidP="006054DC">
      <w:pPr>
        <w:rPr>
          <w:sz w:val="20"/>
          <w:szCs w:val="20"/>
        </w:rPr>
      </w:pPr>
      <w:r w:rsidRPr="006054DC">
        <w:rPr>
          <w:sz w:val="20"/>
          <w:szCs w:val="20"/>
        </w:rPr>
        <w:t>Northern Territory</w:t>
      </w:r>
    </w:p>
    <w:p w14:paraId="0E765898" w14:textId="77777777" w:rsidR="006054DC" w:rsidRPr="006054DC" w:rsidRDefault="006054DC" w:rsidP="006054DC">
      <w:pPr>
        <w:rPr>
          <w:sz w:val="20"/>
          <w:szCs w:val="20"/>
        </w:rPr>
      </w:pPr>
      <w:r w:rsidRPr="006054DC">
        <w:rPr>
          <w:sz w:val="20"/>
          <w:szCs w:val="20"/>
        </w:rPr>
        <w:t>Difference between state and country data 3.2543333333333493</w:t>
      </w:r>
    </w:p>
    <w:p w14:paraId="6D316A60" w14:textId="77777777" w:rsidR="006054DC" w:rsidRPr="006054DC" w:rsidRDefault="006054DC" w:rsidP="006054DC">
      <w:pPr>
        <w:rPr>
          <w:sz w:val="20"/>
          <w:szCs w:val="20"/>
        </w:rPr>
      </w:pPr>
      <w:r w:rsidRPr="006054DC">
        <w:rPr>
          <w:sz w:val="20"/>
          <w:szCs w:val="20"/>
        </w:rPr>
        <w:t>Queensland</w:t>
      </w:r>
    </w:p>
    <w:p w14:paraId="1BCAD6B2" w14:textId="77777777" w:rsidR="006054DC" w:rsidRPr="006054DC" w:rsidRDefault="006054DC" w:rsidP="006054DC">
      <w:pPr>
        <w:rPr>
          <w:sz w:val="20"/>
          <w:szCs w:val="20"/>
        </w:rPr>
      </w:pPr>
      <w:r w:rsidRPr="006054DC">
        <w:rPr>
          <w:sz w:val="20"/>
          <w:szCs w:val="20"/>
        </w:rPr>
        <w:t>Difference between state and country data 1.6359166666666631</w:t>
      </w:r>
    </w:p>
    <w:p w14:paraId="4F9B1AD8" w14:textId="77777777" w:rsidR="006054DC" w:rsidRPr="006054DC" w:rsidRDefault="006054DC" w:rsidP="006054DC">
      <w:pPr>
        <w:rPr>
          <w:sz w:val="20"/>
          <w:szCs w:val="20"/>
        </w:rPr>
      </w:pPr>
      <w:r w:rsidRPr="006054DC">
        <w:rPr>
          <w:sz w:val="20"/>
          <w:szCs w:val="20"/>
        </w:rPr>
        <w:t>South Australia</w:t>
      </w:r>
    </w:p>
    <w:p w14:paraId="0C61A272" w14:textId="77777777" w:rsidR="006054DC" w:rsidRPr="006054DC" w:rsidRDefault="006054DC" w:rsidP="006054DC">
      <w:pPr>
        <w:rPr>
          <w:sz w:val="20"/>
          <w:szCs w:val="20"/>
        </w:rPr>
      </w:pPr>
      <w:r w:rsidRPr="006054DC">
        <w:rPr>
          <w:sz w:val="20"/>
          <w:szCs w:val="20"/>
        </w:rPr>
        <w:t>Difference between state and country data -2.7209166666666533</w:t>
      </w:r>
    </w:p>
    <w:p w14:paraId="18A197F4" w14:textId="77777777" w:rsidR="006054DC" w:rsidRPr="006054DC" w:rsidRDefault="006054DC" w:rsidP="006054DC">
      <w:pPr>
        <w:rPr>
          <w:sz w:val="20"/>
          <w:szCs w:val="20"/>
        </w:rPr>
      </w:pPr>
      <w:r w:rsidRPr="006054DC">
        <w:rPr>
          <w:sz w:val="20"/>
          <w:szCs w:val="20"/>
        </w:rPr>
        <w:t>Tasmania</w:t>
      </w:r>
    </w:p>
    <w:p w14:paraId="0A4F2963" w14:textId="77777777" w:rsidR="006054DC" w:rsidRPr="006054DC" w:rsidRDefault="006054DC" w:rsidP="006054DC">
      <w:pPr>
        <w:rPr>
          <w:sz w:val="20"/>
          <w:szCs w:val="20"/>
        </w:rPr>
      </w:pPr>
      <w:r w:rsidRPr="006054DC">
        <w:rPr>
          <w:sz w:val="20"/>
          <w:szCs w:val="20"/>
        </w:rPr>
        <w:t>Difference between state and country data -10.980249999999995</w:t>
      </w:r>
    </w:p>
    <w:p w14:paraId="19F361DB" w14:textId="77777777" w:rsidR="006054DC" w:rsidRPr="006054DC" w:rsidRDefault="006054DC" w:rsidP="006054DC">
      <w:pPr>
        <w:rPr>
          <w:sz w:val="20"/>
          <w:szCs w:val="20"/>
        </w:rPr>
      </w:pPr>
      <w:r w:rsidRPr="006054DC">
        <w:rPr>
          <w:sz w:val="20"/>
          <w:szCs w:val="20"/>
        </w:rPr>
        <w:t>Victoria</w:t>
      </w:r>
    </w:p>
    <w:p w14:paraId="28FDCC73" w14:textId="77777777" w:rsidR="006054DC" w:rsidRPr="006054DC" w:rsidRDefault="006054DC" w:rsidP="006054DC">
      <w:pPr>
        <w:rPr>
          <w:sz w:val="20"/>
          <w:szCs w:val="20"/>
        </w:rPr>
      </w:pPr>
      <w:r w:rsidRPr="006054DC">
        <w:rPr>
          <w:sz w:val="20"/>
          <w:szCs w:val="20"/>
        </w:rPr>
        <w:t>Difference between state and country data -7.962249999999994</w:t>
      </w:r>
    </w:p>
    <w:p w14:paraId="2B9932F7" w14:textId="77777777" w:rsidR="006054DC" w:rsidRPr="006054DC" w:rsidRDefault="006054DC" w:rsidP="006054DC">
      <w:pPr>
        <w:rPr>
          <w:sz w:val="20"/>
          <w:szCs w:val="20"/>
        </w:rPr>
      </w:pPr>
      <w:r w:rsidRPr="006054DC">
        <w:rPr>
          <w:sz w:val="20"/>
          <w:szCs w:val="20"/>
        </w:rPr>
        <w:t>Western Australia</w:t>
      </w:r>
    </w:p>
    <w:p w14:paraId="2F4509BE" w14:textId="77777777" w:rsidR="006054DC" w:rsidRPr="006054DC" w:rsidRDefault="006054DC" w:rsidP="006054DC">
      <w:pPr>
        <w:rPr>
          <w:sz w:val="20"/>
          <w:szCs w:val="20"/>
        </w:rPr>
      </w:pPr>
      <w:r w:rsidRPr="006054DC">
        <w:rPr>
          <w:sz w:val="20"/>
          <w:szCs w:val="20"/>
        </w:rPr>
        <w:t>Difference between state and country data 0.7310000000000123</w:t>
      </w:r>
    </w:p>
    <w:p w14:paraId="069399F7" w14:textId="77777777" w:rsidR="006054DC" w:rsidRPr="006054DC" w:rsidRDefault="006054DC" w:rsidP="006054DC">
      <w:pPr>
        <w:rPr>
          <w:sz w:val="20"/>
          <w:szCs w:val="20"/>
        </w:rPr>
      </w:pPr>
      <w:r w:rsidRPr="006054DC">
        <w:rPr>
          <w:sz w:val="20"/>
          <w:szCs w:val="20"/>
        </w:rPr>
        <w:t>[136, 2177]</w:t>
      </w:r>
    </w:p>
    <w:p w14:paraId="67864755" w14:textId="77777777" w:rsidR="006054DC" w:rsidRPr="006054DC" w:rsidRDefault="006054DC" w:rsidP="006054DC">
      <w:pPr>
        <w:rPr>
          <w:sz w:val="20"/>
          <w:szCs w:val="20"/>
        </w:rPr>
      </w:pPr>
      <w:r w:rsidRPr="006054DC">
        <w:rPr>
          <w:sz w:val="20"/>
          <w:szCs w:val="20"/>
        </w:rPr>
        <w:t>Australian Capital Territory</w:t>
      </w:r>
    </w:p>
    <w:p w14:paraId="256B8755" w14:textId="77777777" w:rsidR="006054DC" w:rsidRPr="006054DC" w:rsidRDefault="006054DC" w:rsidP="006054DC">
      <w:pPr>
        <w:rPr>
          <w:sz w:val="20"/>
          <w:szCs w:val="20"/>
        </w:rPr>
      </w:pPr>
      <w:r w:rsidRPr="006054DC">
        <w:rPr>
          <w:sz w:val="20"/>
          <w:szCs w:val="20"/>
        </w:rPr>
        <w:t>Difference between state and country data -10.007000000000014</w:t>
      </w:r>
    </w:p>
    <w:p w14:paraId="2933A099" w14:textId="77777777" w:rsidR="006054DC" w:rsidRPr="006054DC" w:rsidRDefault="006054DC" w:rsidP="006054DC">
      <w:pPr>
        <w:rPr>
          <w:sz w:val="20"/>
          <w:szCs w:val="20"/>
        </w:rPr>
      </w:pPr>
      <w:r w:rsidRPr="006054DC">
        <w:rPr>
          <w:sz w:val="20"/>
          <w:szCs w:val="20"/>
        </w:rPr>
        <w:t>New South Wales</w:t>
      </w:r>
    </w:p>
    <w:p w14:paraId="3CA4C375" w14:textId="77777777" w:rsidR="006054DC" w:rsidRPr="006054DC" w:rsidRDefault="006054DC" w:rsidP="006054DC">
      <w:pPr>
        <w:rPr>
          <w:sz w:val="20"/>
          <w:szCs w:val="20"/>
        </w:rPr>
      </w:pPr>
      <w:r w:rsidRPr="006054DC">
        <w:rPr>
          <w:sz w:val="20"/>
          <w:szCs w:val="20"/>
        </w:rPr>
        <w:t>Difference between state and country data -4.584666666666678</w:t>
      </w:r>
    </w:p>
    <w:p w14:paraId="17EB29FC" w14:textId="77777777" w:rsidR="006054DC" w:rsidRPr="006054DC" w:rsidRDefault="006054DC" w:rsidP="006054DC">
      <w:pPr>
        <w:rPr>
          <w:sz w:val="20"/>
          <w:szCs w:val="20"/>
        </w:rPr>
      </w:pPr>
      <w:r w:rsidRPr="006054DC">
        <w:rPr>
          <w:sz w:val="20"/>
          <w:szCs w:val="20"/>
        </w:rPr>
        <w:t>Northern Territory</w:t>
      </w:r>
    </w:p>
    <w:p w14:paraId="33B67127" w14:textId="77777777" w:rsidR="006054DC" w:rsidRPr="006054DC" w:rsidRDefault="006054DC" w:rsidP="006054DC">
      <w:pPr>
        <w:rPr>
          <w:sz w:val="20"/>
          <w:szCs w:val="20"/>
        </w:rPr>
      </w:pPr>
      <w:r w:rsidRPr="006054DC">
        <w:rPr>
          <w:sz w:val="20"/>
          <w:szCs w:val="20"/>
        </w:rPr>
        <w:t>Difference between state and country data 3.451833333333301</w:t>
      </w:r>
    </w:p>
    <w:p w14:paraId="791FBF61" w14:textId="77777777" w:rsidR="006054DC" w:rsidRPr="006054DC" w:rsidRDefault="006054DC" w:rsidP="006054DC">
      <w:pPr>
        <w:rPr>
          <w:sz w:val="20"/>
          <w:szCs w:val="20"/>
        </w:rPr>
      </w:pPr>
      <w:r w:rsidRPr="006054DC">
        <w:rPr>
          <w:sz w:val="20"/>
          <w:szCs w:val="20"/>
        </w:rPr>
        <w:t>Queensland</w:t>
      </w:r>
    </w:p>
    <w:p w14:paraId="51FDE0C0" w14:textId="77777777" w:rsidR="006054DC" w:rsidRPr="006054DC" w:rsidRDefault="006054DC" w:rsidP="006054DC">
      <w:pPr>
        <w:rPr>
          <w:sz w:val="20"/>
          <w:szCs w:val="20"/>
        </w:rPr>
      </w:pPr>
      <w:r w:rsidRPr="006054DC">
        <w:rPr>
          <w:sz w:val="20"/>
          <w:szCs w:val="20"/>
        </w:rPr>
        <w:t>Difference between state and country data 1.4795833333333377</w:t>
      </w:r>
    </w:p>
    <w:p w14:paraId="13A410FA" w14:textId="77777777" w:rsidR="006054DC" w:rsidRPr="006054DC" w:rsidRDefault="006054DC" w:rsidP="006054DC">
      <w:pPr>
        <w:rPr>
          <w:sz w:val="20"/>
          <w:szCs w:val="20"/>
        </w:rPr>
      </w:pPr>
      <w:r w:rsidRPr="006054DC">
        <w:rPr>
          <w:sz w:val="20"/>
          <w:szCs w:val="20"/>
        </w:rPr>
        <w:t>South Australia</w:t>
      </w:r>
    </w:p>
    <w:p w14:paraId="182BF787" w14:textId="77777777" w:rsidR="006054DC" w:rsidRPr="006054DC" w:rsidRDefault="006054DC" w:rsidP="006054DC">
      <w:pPr>
        <w:rPr>
          <w:sz w:val="20"/>
          <w:szCs w:val="20"/>
        </w:rPr>
      </w:pPr>
      <w:r w:rsidRPr="006054DC">
        <w:rPr>
          <w:sz w:val="20"/>
          <w:szCs w:val="20"/>
        </w:rPr>
        <w:t>Difference between state and country data -2.666333333333334</w:t>
      </w:r>
    </w:p>
    <w:p w14:paraId="69C3AC10" w14:textId="77777777" w:rsidR="006054DC" w:rsidRPr="006054DC" w:rsidRDefault="006054DC" w:rsidP="006054DC">
      <w:pPr>
        <w:rPr>
          <w:sz w:val="20"/>
          <w:szCs w:val="20"/>
        </w:rPr>
      </w:pPr>
      <w:r w:rsidRPr="006054DC">
        <w:rPr>
          <w:sz w:val="20"/>
          <w:szCs w:val="20"/>
        </w:rPr>
        <w:t>Tasmania</w:t>
      </w:r>
    </w:p>
    <w:p w14:paraId="12ACE098" w14:textId="77777777" w:rsidR="006054DC" w:rsidRPr="006054DC" w:rsidRDefault="006054DC" w:rsidP="006054DC">
      <w:pPr>
        <w:rPr>
          <w:sz w:val="20"/>
          <w:szCs w:val="20"/>
        </w:rPr>
      </w:pPr>
      <w:r w:rsidRPr="006054DC">
        <w:rPr>
          <w:sz w:val="20"/>
          <w:szCs w:val="20"/>
        </w:rPr>
        <w:t>Difference between state and country data -10.486916666666678</w:t>
      </w:r>
    </w:p>
    <w:p w14:paraId="0D30E796" w14:textId="77777777" w:rsidR="006054DC" w:rsidRPr="006054DC" w:rsidRDefault="006054DC" w:rsidP="006054DC">
      <w:pPr>
        <w:rPr>
          <w:sz w:val="20"/>
          <w:szCs w:val="20"/>
        </w:rPr>
      </w:pPr>
      <w:r w:rsidRPr="006054DC">
        <w:rPr>
          <w:sz w:val="20"/>
          <w:szCs w:val="20"/>
        </w:rPr>
        <w:t>Victoria</w:t>
      </w:r>
    </w:p>
    <w:p w14:paraId="28311A18" w14:textId="77777777" w:rsidR="006054DC" w:rsidRPr="006054DC" w:rsidRDefault="006054DC" w:rsidP="006054DC">
      <w:pPr>
        <w:rPr>
          <w:sz w:val="20"/>
          <w:szCs w:val="20"/>
        </w:rPr>
      </w:pPr>
      <w:r w:rsidRPr="006054DC">
        <w:rPr>
          <w:sz w:val="20"/>
          <w:szCs w:val="20"/>
        </w:rPr>
        <w:t>Difference between state and country data -7.51391666666667</w:t>
      </w:r>
    </w:p>
    <w:p w14:paraId="7EC2D1D2" w14:textId="77777777" w:rsidR="006054DC" w:rsidRPr="006054DC" w:rsidRDefault="006054DC" w:rsidP="006054DC">
      <w:pPr>
        <w:rPr>
          <w:sz w:val="20"/>
          <w:szCs w:val="20"/>
        </w:rPr>
      </w:pPr>
      <w:r w:rsidRPr="006054DC">
        <w:rPr>
          <w:sz w:val="20"/>
          <w:szCs w:val="20"/>
        </w:rPr>
        <w:t>Western Australia</w:t>
      </w:r>
    </w:p>
    <w:p w14:paraId="12F873F5" w14:textId="77777777" w:rsidR="006054DC" w:rsidRPr="006054DC" w:rsidRDefault="006054DC" w:rsidP="006054DC">
      <w:pPr>
        <w:rPr>
          <w:sz w:val="20"/>
          <w:szCs w:val="20"/>
        </w:rPr>
      </w:pPr>
      <w:r w:rsidRPr="006054DC">
        <w:rPr>
          <w:sz w:val="20"/>
          <w:szCs w:val="20"/>
        </w:rPr>
        <w:t>Difference between state and country data 0.6702499999999958</w:t>
      </w:r>
    </w:p>
    <w:p w14:paraId="60852B7C" w14:textId="77777777" w:rsidR="006054DC" w:rsidRPr="006054DC" w:rsidRDefault="006054DC" w:rsidP="006054DC">
      <w:pPr>
        <w:rPr>
          <w:sz w:val="20"/>
          <w:szCs w:val="20"/>
        </w:rPr>
      </w:pPr>
      <w:r w:rsidRPr="006054DC">
        <w:rPr>
          <w:sz w:val="20"/>
          <w:szCs w:val="20"/>
        </w:rPr>
        <w:t>[137, 2193]</w:t>
      </w:r>
    </w:p>
    <w:p w14:paraId="6FE217B3" w14:textId="77777777" w:rsidR="006054DC" w:rsidRPr="006054DC" w:rsidRDefault="006054DC" w:rsidP="006054DC">
      <w:pPr>
        <w:rPr>
          <w:sz w:val="20"/>
          <w:szCs w:val="20"/>
        </w:rPr>
      </w:pPr>
      <w:r w:rsidRPr="006054DC">
        <w:rPr>
          <w:sz w:val="20"/>
          <w:szCs w:val="20"/>
        </w:rPr>
        <w:t>Australian Capital Territory</w:t>
      </w:r>
    </w:p>
    <w:p w14:paraId="4FB41E32" w14:textId="77777777" w:rsidR="006054DC" w:rsidRPr="006054DC" w:rsidRDefault="006054DC" w:rsidP="006054DC">
      <w:pPr>
        <w:rPr>
          <w:sz w:val="20"/>
          <w:szCs w:val="20"/>
        </w:rPr>
      </w:pPr>
      <w:r w:rsidRPr="006054DC">
        <w:rPr>
          <w:sz w:val="20"/>
          <w:szCs w:val="20"/>
        </w:rPr>
        <w:t>Difference between state and country data -9.945166666666653</w:t>
      </w:r>
    </w:p>
    <w:p w14:paraId="4BF73ADB" w14:textId="77777777" w:rsidR="006054DC" w:rsidRPr="006054DC" w:rsidRDefault="006054DC" w:rsidP="006054DC">
      <w:pPr>
        <w:rPr>
          <w:sz w:val="20"/>
          <w:szCs w:val="20"/>
        </w:rPr>
      </w:pPr>
      <w:r w:rsidRPr="006054DC">
        <w:rPr>
          <w:sz w:val="20"/>
          <w:szCs w:val="20"/>
        </w:rPr>
        <w:t>New South Wales</w:t>
      </w:r>
    </w:p>
    <w:p w14:paraId="6699C377" w14:textId="77777777" w:rsidR="006054DC" w:rsidRPr="006054DC" w:rsidRDefault="006054DC" w:rsidP="006054DC">
      <w:pPr>
        <w:rPr>
          <w:sz w:val="20"/>
          <w:szCs w:val="20"/>
        </w:rPr>
      </w:pPr>
      <w:r w:rsidRPr="006054DC">
        <w:rPr>
          <w:sz w:val="20"/>
          <w:szCs w:val="20"/>
        </w:rPr>
        <w:t>Difference between state and country data -4.528666666666652</w:t>
      </w:r>
    </w:p>
    <w:p w14:paraId="33EC9941" w14:textId="77777777" w:rsidR="006054DC" w:rsidRPr="006054DC" w:rsidRDefault="006054DC" w:rsidP="006054DC">
      <w:pPr>
        <w:rPr>
          <w:sz w:val="20"/>
          <w:szCs w:val="20"/>
        </w:rPr>
      </w:pPr>
      <w:r w:rsidRPr="006054DC">
        <w:rPr>
          <w:sz w:val="20"/>
          <w:szCs w:val="20"/>
        </w:rPr>
        <w:t>Northern Territory</w:t>
      </w:r>
    </w:p>
    <w:p w14:paraId="16C0111B" w14:textId="77777777" w:rsidR="006054DC" w:rsidRPr="006054DC" w:rsidRDefault="006054DC" w:rsidP="006054DC">
      <w:pPr>
        <w:rPr>
          <w:sz w:val="20"/>
          <w:szCs w:val="20"/>
        </w:rPr>
      </w:pPr>
      <w:r w:rsidRPr="006054DC">
        <w:rPr>
          <w:sz w:val="20"/>
          <w:szCs w:val="20"/>
        </w:rPr>
        <w:t>Difference between state and country data 3.3503333333333494</w:t>
      </w:r>
    </w:p>
    <w:p w14:paraId="615CFF04" w14:textId="77777777" w:rsidR="006054DC" w:rsidRPr="006054DC" w:rsidRDefault="006054DC" w:rsidP="006054DC">
      <w:pPr>
        <w:rPr>
          <w:sz w:val="20"/>
          <w:szCs w:val="20"/>
        </w:rPr>
      </w:pPr>
      <w:r w:rsidRPr="006054DC">
        <w:rPr>
          <w:sz w:val="20"/>
          <w:szCs w:val="20"/>
        </w:rPr>
        <w:t>Queensland</w:t>
      </w:r>
    </w:p>
    <w:p w14:paraId="47B01DDC" w14:textId="77777777" w:rsidR="006054DC" w:rsidRPr="006054DC" w:rsidRDefault="006054DC" w:rsidP="006054DC">
      <w:pPr>
        <w:rPr>
          <w:sz w:val="20"/>
          <w:szCs w:val="20"/>
        </w:rPr>
      </w:pPr>
      <w:r w:rsidRPr="006054DC">
        <w:rPr>
          <w:sz w:val="20"/>
          <w:szCs w:val="20"/>
        </w:rPr>
        <w:t>Difference between state and country data 1.2239166666666819</w:t>
      </w:r>
    </w:p>
    <w:p w14:paraId="4A765FDB" w14:textId="77777777" w:rsidR="006054DC" w:rsidRPr="006054DC" w:rsidRDefault="006054DC" w:rsidP="006054DC">
      <w:pPr>
        <w:rPr>
          <w:sz w:val="20"/>
          <w:szCs w:val="20"/>
        </w:rPr>
      </w:pPr>
      <w:r w:rsidRPr="006054DC">
        <w:rPr>
          <w:sz w:val="20"/>
          <w:szCs w:val="20"/>
        </w:rPr>
        <w:t>South Australia</w:t>
      </w:r>
    </w:p>
    <w:p w14:paraId="3A4833B8" w14:textId="77777777" w:rsidR="006054DC" w:rsidRPr="006054DC" w:rsidRDefault="006054DC" w:rsidP="006054DC">
      <w:pPr>
        <w:rPr>
          <w:sz w:val="20"/>
          <w:szCs w:val="20"/>
        </w:rPr>
      </w:pPr>
      <w:r w:rsidRPr="006054DC">
        <w:rPr>
          <w:sz w:val="20"/>
          <w:szCs w:val="20"/>
        </w:rPr>
        <w:t>Difference between state and country data -2.756750000000018</w:t>
      </w:r>
    </w:p>
    <w:p w14:paraId="7EF4E78A" w14:textId="77777777" w:rsidR="006054DC" w:rsidRPr="006054DC" w:rsidRDefault="006054DC" w:rsidP="006054DC">
      <w:pPr>
        <w:rPr>
          <w:sz w:val="20"/>
          <w:szCs w:val="20"/>
        </w:rPr>
      </w:pPr>
      <w:r w:rsidRPr="006054DC">
        <w:rPr>
          <w:sz w:val="20"/>
          <w:szCs w:val="20"/>
        </w:rPr>
        <w:t>Tasmania</w:t>
      </w:r>
    </w:p>
    <w:p w14:paraId="1463A733" w14:textId="77777777" w:rsidR="006054DC" w:rsidRPr="006054DC" w:rsidRDefault="006054DC" w:rsidP="006054DC">
      <w:pPr>
        <w:rPr>
          <w:sz w:val="20"/>
          <w:szCs w:val="20"/>
        </w:rPr>
      </w:pPr>
      <w:r w:rsidRPr="006054DC">
        <w:rPr>
          <w:sz w:val="20"/>
          <w:szCs w:val="20"/>
        </w:rPr>
        <w:t>Difference between state and country data -10.161499999999984</w:t>
      </w:r>
    </w:p>
    <w:p w14:paraId="4E1211FD" w14:textId="77777777" w:rsidR="006054DC" w:rsidRPr="006054DC" w:rsidRDefault="006054DC" w:rsidP="006054DC">
      <w:pPr>
        <w:rPr>
          <w:sz w:val="20"/>
          <w:szCs w:val="20"/>
        </w:rPr>
      </w:pPr>
      <w:r w:rsidRPr="006054DC">
        <w:rPr>
          <w:sz w:val="20"/>
          <w:szCs w:val="20"/>
        </w:rPr>
        <w:t>Victoria</w:t>
      </w:r>
    </w:p>
    <w:p w14:paraId="2648F52C" w14:textId="77777777" w:rsidR="006054DC" w:rsidRPr="006054DC" w:rsidRDefault="006054DC" w:rsidP="006054DC">
      <w:pPr>
        <w:rPr>
          <w:sz w:val="20"/>
          <w:szCs w:val="20"/>
        </w:rPr>
      </w:pPr>
      <w:r w:rsidRPr="006054DC">
        <w:rPr>
          <w:sz w:val="20"/>
          <w:szCs w:val="20"/>
        </w:rPr>
        <w:t>Difference between state and country data -7.38224999999999</w:t>
      </w:r>
    </w:p>
    <w:p w14:paraId="57F25FCA" w14:textId="77777777" w:rsidR="006054DC" w:rsidRPr="006054DC" w:rsidRDefault="006054DC" w:rsidP="006054DC">
      <w:pPr>
        <w:rPr>
          <w:sz w:val="20"/>
          <w:szCs w:val="20"/>
        </w:rPr>
      </w:pPr>
      <w:r w:rsidRPr="006054DC">
        <w:rPr>
          <w:sz w:val="20"/>
          <w:szCs w:val="20"/>
        </w:rPr>
        <w:t>Western Australia</w:t>
      </w:r>
    </w:p>
    <w:p w14:paraId="0851BB2D" w14:textId="77777777" w:rsidR="006054DC" w:rsidRPr="006054DC" w:rsidRDefault="006054DC" w:rsidP="006054DC">
      <w:pPr>
        <w:rPr>
          <w:sz w:val="20"/>
          <w:szCs w:val="20"/>
        </w:rPr>
      </w:pPr>
      <w:r w:rsidRPr="006054DC">
        <w:rPr>
          <w:sz w:val="20"/>
          <w:szCs w:val="20"/>
        </w:rPr>
        <w:t>Difference between state and country data 0.8948333333333345</w:t>
      </w:r>
    </w:p>
    <w:p w14:paraId="42866B50" w14:textId="77777777" w:rsidR="006054DC" w:rsidRPr="006054DC" w:rsidRDefault="006054DC" w:rsidP="006054DC">
      <w:pPr>
        <w:rPr>
          <w:sz w:val="20"/>
          <w:szCs w:val="20"/>
        </w:rPr>
      </w:pPr>
      <w:r w:rsidRPr="006054DC">
        <w:rPr>
          <w:sz w:val="20"/>
          <w:szCs w:val="20"/>
        </w:rPr>
        <w:t>[138, 2209]</w:t>
      </w:r>
    </w:p>
    <w:p w14:paraId="39CFBE38" w14:textId="77777777" w:rsidR="006054DC" w:rsidRPr="006054DC" w:rsidRDefault="006054DC" w:rsidP="006054DC">
      <w:pPr>
        <w:rPr>
          <w:sz w:val="20"/>
          <w:szCs w:val="20"/>
        </w:rPr>
      </w:pPr>
      <w:r w:rsidRPr="006054DC">
        <w:rPr>
          <w:sz w:val="20"/>
          <w:szCs w:val="20"/>
        </w:rPr>
        <w:t>Australian Capital Territory</w:t>
      </w:r>
    </w:p>
    <w:p w14:paraId="71C1423B" w14:textId="77777777" w:rsidR="006054DC" w:rsidRPr="006054DC" w:rsidRDefault="006054DC" w:rsidP="006054DC">
      <w:pPr>
        <w:rPr>
          <w:sz w:val="20"/>
          <w:szCs w:val="20"/>
        </w:rPr>
      </w:pPr>
      <w:r w:rsidRPr="006054DC">
        <w:rPr>
          <w:sz w:val="20"/>
          <w:szCs w:val="20"/>
        </w:rPr>
        <w:t>Difference between state and country data -10.154916666666656</w:t>
      </w:r>
    </w:p>
    <w:p w14:paraId="1E16D41C" w14:textId="77777777" w:rsidR="006054DC" w:rsidRPr="006054DC" w:rsidRDefault="006054DC" w:rsidP="006054DC">
      <w:pPr>
        <w:rPr>
          <w:sz w:val="20"/>
          <w:szCs w:val="20"/>
        </w:rPr>
      </w:pPr>
      <w:r w:rsidRPr="006054DC">
        <w:rPr>
          <w:sz w:val="20"/>
          <w:szCs w:val="20"/>
        </w:rPr>
        <w:t>New South Wales</w:t>
      </w:r>
    </w:p>
    <w:p w14:paraId="6CD4079E" w14:textId="77777777" w:rsidR="006054DC" w:rsidRPr="006054DC" w:rsidRDefault="006054DC" w:rsidP="006054DC">
      <w:pPr>
        <w:rPr>
          <w:sz w:val="20"/>
          <w:szCs w:val="20"/>
        </w:rPr>
      </w:pPr>
      <w:r w:rsidRPr="006054DC">
        <w:rPr>
          <w:sz w:val="20"/>
          <w:szCs w:val="20"/>
        </w:rPr>
        <w:t>Difference between state and country data -4.454333333333331</w:t>
      </w:r>
    </w:p>
    <w:p w14:paraId="1D352340" w14:textId="77777777" w:rsidR="006054DC" w:rsidRPr="006054DC" w:rsidRDefault="006054DC" w:rsidP="006054DC">
      <w:pPr>
        <w:rPr>
          <w:sz w:val="20"/>
          <w:szCs w:val="20"/>
        </w:rPr>
      </w:pPr>
      <w:r w:rsidRPr="006054DC">
        <w:rPr>
          <w:sz w:val="20"/>
          <w:szCs w:val="20"/>
        </w:rPr>
        <w:t>Northern Territory</w:t>
      </w:r>
    </w:p>
    <w:p w14:paraId="1A96027A" w14:textId="77777777" w:rsidR="006054DC" w:rsidRPr="006054DC" w:rsidRDefault="006054DC" w:rsidP="006054DC">
      <w:pPr>
        <w:rPr>
          <w:sz w:val="20"/>
          <w:szCs w:val="20"/>
        </w:rPr>
      </w:pPr>
      <w:r w:rsidRPr="006054DC">
        <w:rPr>
          <w:sz w:val="20"/>
          <w:szCs w:val="20"/>
        </w:rPr>
        <w:t>Difference between state and country data 3.537583333333316</w:t>
      </w:r>
    </w:p>
    <w:p w14:paraId="07E9CCF4" w14:textId="77777777" w:rsidR="006054DC" w:rsidRPr="006054DC" w:rsidRDefault="006054DC" w:rsidP="006054DC">
      <w:pPr>
        <w:rPr>
          <w:sz w:val="20"/>
          <w:szCs w:val="20"/>
        </w:rPr>
      </w:pPr>
      <w:r w:rsidRPr="006054DC">
        <w:rPr>
          <w:sz w:val="20"/>
          <w:szCs w:val="20"/>
        </w:rPr>
        <w:t>Queensland</w:t>
      </w:r>
    </w:p>
    <w:p w14:paraId="2F685CD2" w14:textId="77777777" w:rsidR="006054DC" w:rsidRPr="006054DC" w:rsidRDefault="006054DC" w:rsidP="006054DC">
      <w:pPr>
        <w:rPr>
          <w:sz w:val="20"/>
          <w:szCs w:val="20"/>
        </w:rPr>
      </w:pPr>
      <w:r w:rsidRPr="006054DC">
        <w:rPr>
          <w:sz w:val="20"/>
          <w:szCs w:val="20"/>
        </w:rPr>
        <w:t>Difference between state and country data 1.1821666666666708</w:t>
      </w:r>
    </w:p>
    <w:p w14:paraId="51BDB643" w14:textId="77777777" w:rsidR="006054DC" w:rsidRPr="006054DC" w:rsidRDefault="006054DC" w:rsidP="006054DC">
      <w:pPr>
        <w:rPr>
          <w:sz w:val="20"/>
          <w:szCs w:val="20"/>
        </w:rPr>
      </w:pPr>
      <w:r w:rsidRPr="006054DC">
        <w:rPr>
          <w:sz w:val="20"/>
          <w:szCs w:val="20"/>
        </w:rPr>
        <w:t>South Australia</w:t>
      </w:r>
    </w:p>
    <w:p w14:paraId="7605F73D" w14:textId="77777777" w:rsidR="006054DC" w:rsidRPr="006054DC" w:rsidRDefault="006054DC" w:rsidP="006054DC">
      <w:pPr>
        <w:rPr>
          <w:sz w:val="20"/>
          <w:szCs w:val="20"/>
        </w:rPr>
      </w:pPr>
      <w:r w:rsidRPr="006054DC">
        <w:rPr>
          <w:sz w:val="20"/>
          <w:szCs w:val="20"/>
        </w:rPr>
        <w:t>Difference between state and country data -2.381333333333348</w:t>
      </w:r>
    </w:p>
    <w:p w14:paraId="5DEAC343" w14:textId="77777777" w:rsidR="006054DC" w:rsidRPr="006054DC" w:rsidRDefault="006054DC" w:rsidP="006054DC">
      <w:pPr>
        <w:rPr>
          <w:sz w:val="20"/>
          <w:szCs w:val="20"/>
        </w:rPr>
      </w:pPr>
      <w:r w:rsidRPr="006054DC">
        <w:rPr>
          <w:sz w:val="20"/>
          <w:szCs w:val="20"/>
        </w:rPr>
        <w:t>Tasmania</w:t>
      </w:r>
    </w:p>
    <w:p w14:paraId="1251D4F5" w14:textId="77777777" w:rsidR="006054DC" w:rsidRPr="006054DC" w:rsidRDefault="006054DC" w:rsidP="006054DC">
      <w:pPr>
        <w:rPr>
          <w:sz w:val="20"/>
          <w:szCs w:val="20"/>
        </w:rPr>
      </w:pPr>
      <w:r w:rsidRPr="006054DC">
        <w:rPr>
          <w:sz w:val="20"/>
          <w:szCs w:val="20"/>
        </w:rPr>
        <w:t>Difference between state and country data -10.826583333333323</w:t>
      </w:r>
    </w:p>
    <w:p w14:paraId="686378E4" w14:textId="77777777" w:rsidR="006054DC" w:rsidRPr="006054DC" w:rsidRDefault="006054DC" w:rsidP="006054DC">
      <w:pPr>
        <w:rPr>
          <w:sz w:val="20"/>
          <w:szCs w:val="20"/>
        </w:rPr>
      </w:pPr>
      <w:r w:rsidRPr="006054DC">
        <w:rPr>
          <w:sz w:val="20"/>
          <w:szCs w:val="20"/>
        </w:rPr>
        <w:t>Victoria</w:t>
      </w:r>
    </w:p>
    <w:p w14:paraId="4B21C461" w14:textId="77777777" w:rsidR="006054DC" w:rsidRPr="006054DC" w:rsidRDefault="006054DC" w:rsidP="006054DC">
      <w:pPr>
        <w:rPr>
          <w:sz w:val="20"/>
          <w:szCs w:val="20"/>
        </w:rPr>
      </w:pPr>
      <w:r w:rsidRPr="006054DC">
        <w:rPr>
          <w:sz w:val="20"/>
          <w:szCs w:val="20"/>
        </w:rPr>
        <w:t>Difference between state and country data -7.52574999999999</w:t>
      </w:r>
    </w:p>
    <w:p w14:paraId="6977993F" w14:textId="77777777" w:rsidR="006054DC" w:rsidRPr="006054DC" w:rsidRDefault="006054DC" w:rsidP="006054DC">
      <w:pPr>
        <w:rPr>
          <w:sz w:val="20"/>
          <w:szCs w:val="20"/>
        </w:rPr>
      </w:pPr>
      <w:r w:rsidRPr="006054DC">
        <w:rPr>
          <w:sz w:val="20"/>
          <w:szCs w:val="20"/>
        </w:rPr>
        <w:t>Western Australia</w:t>
      </w:r>
    </w:p>
    <w:p w14:paraId="2C3F0830" w14:textId="77777777" w:rsidR="006054DC" w:rsidRPr="006054DC" w:rsidRDefault="006054DC" w:rsidP="006054DC">
      <w:pPr>
        <w:rPr>
          <w:sz w:val="20"/>
          <w:szCs w:val="20"/>
        </w:rPr>
      </w:pPr>
      <w:r w:rsidRPr="006054DC">
        <w:rPr>
          <w:sz w:val="20"/>
          <w:szCs w:val="20"/>
        </w:rPr>
        <w:t>Difference between state and country data 0.6839166666666827</w:t>
      </w:r>
    </w:p>
    <w:p w14:paraId="0929EE69" w14:textId="77777777" w:rsidR="006054DC" w:rsidRPr="006054DC" w:rsidRDefault="006054DC" w:rsidP="006054DC">
      <w:pPr>
        <w:rPr>
          <w:sz w:val="20"/>
          <w:szCs w:val="20"/>
        </w:rPr>
      </w:pPr>
      <w:r w:rsidRPr="006054DC">
        <w:rPr>
          <w:sz w:val="20"/>
          <w:szCs w:val="20"/>
        </w:rPr>
        <w:t>[139, 2225]</w:t>
      </w:r>
    </w:p>
    <w:p w14:paraId="28ABE4DF" w14:textId="77777777" w:rsidR="006054DC" w:rsidRPr="006054DC" w:rsidRDefault="006054DC" w:rsidP="006054DC">
      <w:pPr>
        <w:rPr>
          <w:sz w:val="20"/>
          <w:szCs w:val="20"/>
        </w:rPr>
      </w:pPr>
      <w:r w:rsidRPr="006054DC">
        <w:rPr>
          <w:sz w:val="20"/>
          <w:szCs w:val="20"/>
        </w:rPr>
        <w:t>Australian Capital Territory</w:t>
      </w:r>
    </w:p>
    <w:p w14:paraId="657817BA" w14:textId="77777777" w:rsidR="006054DC" w:rsidRPr="006054DC" w:rsidRDefault="006054DC" w:rsidP="006054DC">
      <w:pPr>
        <w:rPr>
          <w:sz w:val="20"/>
          <w:szCs w:val="20"/>
        </w:rPr>
      </w:pPr>
      <w:r w:rsidRPr="006054DC">
        <w:rPr>
          <w:sz w:val="20"/>
          <w:szCs w:val="20"/>
        </w:rPr>
        <w:t>Difference between state and country data -10.163000000000011</w:t>
      </w:r>
    </w:p>
    <w:p w14:paraId="4B3316CF" w14:textId="77777777" w:rsidR="006054DC" w:rsidRPr="006054DC" w:rsidRDefault="006054DC" w:rsidP="006054DC">
      <w:pPr>
        <w:rPr>
          <w:sz w:val="20"/>
          <w:szCs w:val="20"/>
        </w:rPr>
      </w:pPr>
      <w:r w:rsidRPr="006054DC">
        <w:rPr>
          <w:sz w:val="20"/>
          <w:szCs w:val="20"/>
        </w:rPr>
        <w:t>New South Wales</w:t>
      </w:r>
    </w:p>
    <w:p w14:paraId="01FECDAF" w14:textId="77777777" w:rsidR="006054DC" w:rsidRPr="006054DC" w:rsidRDefault="006054DC" w:rsidP="006054DC">
      <w:pPr>
        <w:rPr>
          <w:sz w:val="20"/>
          <w:szCs w:val="20"/>
        </w:rPr>
      </w:pPr>
      <w:r w:rsidRPr="006054DC">
        <w:rPr>
          <w:sz w:val="20"/>
          <w:szCs w:val="20"/>
        </w:rPr>
        <w:t>Difference between state and country data -4.429999999999996</w:t>
      </w:r>
    </w:p>
    <w:p w14:paraId="272554D1" w14:textId="77777777" w:rsidR="006054DC" w:rsidRPr="006054DC" w:rsidRDefault="006054DC" w:rsidP="006054DC">
      <w:pPr>
        <w:rPr>
          <w:sz w:val="20"/>
          <w:szCs w:val="20"/>
        </w:rPr>
      </w:pPr>
      <w:r w:rsidRPr="006054DC">
        <w:rPr>
          <w:sz w:val="20"/>
          <w:szCs w:val="20"/>
        </w:rPr>
        <w:t>Northern Territory</w:t>
      </w:r>
    </w:p>
    <w:p w14:paraId="5E33B024" w14:textId="77777777" w:rsidR="006054DC" w:rsidRPr="006054DC" w:rsidRDefault="006054DC" w:rsidP="006054DC">
      <w:pPr>
        <w:rPr>
          <w:sz w:val="20"/>
          <w:szCs w:val="20"/>
        </w:rPr>
      </w:pPr>
      <w:r w:rsidRPr="006054DC">
        <w:rPr>
          <w:sz w:val="20"/>
          <w:szCs w:val="20"/>
        </w:rPr>
        <w:t>Difference between state and country data 2.984666666666641</w:t>
      </w:r>
    </w:p>
    <w:p w14:paraId="7FF93A3A" w14:textId="77777777" w:rsidR="006054DC" w:rsidRPr="006054DC" w:rsidRDefault="006054DC" w:rsidP="006054DC">
      <w:pPr>
        <w:rPr>
          <w:sz w:val="20"/>
          <w:szCs w:val="20"/>
        </w:rPr>
      </w:pPr>
      <w:r w:rsidRPr="006054DC">
        <w:rPr>
          <w:sz w:val="20"/>
          <w:szCs w:val="20"/>
        </w:rPr>
        <w:t>Queensland</w:t>
      </w:r>
    </w:p>
    <w:p w14:paraId="173BCB84" w14:textId="77777777" w:rsidR="006054DC" w:rsidRPr="006054DC" w:rsidRDefault="006054DC" w:rsidP="006054DC">
      <w:pPr>
        <w:rPr>
          <w:sz w:val="20"/>
          <w:szCs w:val="20"/>
        </w:rPr>
      </w:pPr>
      <w:r w:rsidRPr="006054DC">
        <w:rPr>
          <w:sz w:val="20"/>
          <w:szCs w:val="20"/>
        </w:rPr>
        <w:t>Difference between state and country data 1.056249999999995</w:t>
      </w:r>
    </w:p>
    <w:p w14:paraId="6BFB57F3" w14:textId="77777777" w:rsidR="006054DC" w:rsidRPr="006054DC" w:rsidRDefault="006054DC" w:rsidP="006054DC">
      <w:pPr>
        <w:rPr>
          <w:sz w:val="20"/>
          <w:szCs w:val="20"/>
        </w:rPr>
      </w:pPr>
      <w:r w:rsidRPr="006054DC">
        <w:rPr>
          <w:sz w:val="20"/>
          <w:szCs w:val="20"/>
        </w:rPr>
        <w:t>South Australia</w:t>
      </w:r>
    </w:p>
    <w:p w14:paraId="2469ECAE" w14:textId="77777777" w:rsidR="006054DC" w:rsidRPr="006054DC" w:rsidRDefault="006054DC" w:rsidP="006054DC">
      <w:pPr>
        <w:rPr>
          <w:sz w:val="20"/>
          <w:szCs w:val="20"/>
        </w:rPr>
      </w:pPr>
      <w:r w:rsidRPr="006054DC">
        <w:rPr>
          <w:sz w:val="20"/>
          <w:szCs w:val="20"/>
        </w:rPr>
        <w:t>Difference between state and country data -2.286666666666676</w:t>
      </w:r>
    </w:p>
    <w:p w14:paraId="0EA99C2A" w14:textId="77777777" w:rsidR="006054DC" w:rsidRPr="006054DC" w:rsidRDefault="006054DC" w:rsidP="006054DC">
      <w:pPr>
        <w:rPr>
          <w:sz w:val="20"/>
          <w:szCs w:val="20"/>
        </w:rPr>
      </w:pPr>
      <w:r w:rsidRPr="006054DC">
        <w:rPr>
          <w:sz w:val="20"/>
          <w:szCs w:val="20"/>
        </w:rPr>
        <w:t>Tasmania</w:t>
      </w:r>
    </w:p>
    <w:p w14:paraId="1BD8BFA4" w14:textId="77777777" w:rsidR="006054DC" w:rsidRPr="006054DC" w:rsidRDefault="006054DC" w:rsidP="006054DC">
      <w:pPr>
        <w:rPr>
          <w:sz w:val="20"/>
          <w:szCs w:val="20"/>
        </w:rPr>
      </w:pPr>
      <w:r w:rsidRPr="006054DC">
        <w:rPr>
          <w:sz w:val="20"/>
          <w:szCs w:val="20"/>
        </w:rPr>
        <w:t>Difference between state and country data -11.371999999999995</w:t>
      </w:r>
    </w:p>
    <w:p w14:paraId="653CBBE3" w14:textId="77777777" w:rsidR="006054DC" w:rsidRPr="006054DC" w:rsidRDefault="006054DC" w:rsidP="006054DC">
      <w:pPr>
        <w:rPr>
          <w:sz w:val="20"/>
          <w:szCs w:val="20"/>
        </w:rPr>
      </w:pPr>
      <w:r w:rsidRPr="006054DC">
        <w:rPr>
          <w:sz w:val="20"/>
          <w:szCs w:val="20"/>
        </w:rPr>
        <w:t>Victoria</w:t>
      </w:r>
    </w:p>
    <w:p w14:paraId="6600CDFA" w14:textId="77777777" w:rsidR="006054DC" w:rsidRPr="006054DC" w:rsidRDefault="006054DC" w:rsidP="006054DC">
      <w:pPr>
        <w:rPr>
          <w:sz w:val="20"/>
          <w:szCs w:val="20"/>
        </w:rPr>
      </w:pPr>
      <w:r w:rsidRPr="006054DC">
        <w:rPr>
          <w:sz w:val="20"/>
          <w:szCs w:val="20"/>
        </w:rPr>
        <w:t>Difference between state and country data -7.962833333333355</w:t>
      </w:r>
    </w:p>
    <w:p w14:paraId="47EAD9D8" w14:textId="77777777" w:rsidR="006054DC" w:rsidRPr="006054DC" w:rsidRDefault="006054DC" w:rsidP="006054DC">
      <w:pPr>
        <w:rPr>
          <w:sz w:val="20"/>
          <w:szCs w:val="20"/>
        </w:rPr>
      </w:pPr>
      <w:r w:rsidRPr="006054DC">
        <w:rPr>
          <w:sz w:val="20"/>
          <w:szCs w:val="20"/>
        </w:rPr>
        <w:t>Western Australia</w:t>
      </w:r>
    </w:p>
    <w:p w14:paraId="17B40E23" w14:textId="77777777" w:rsidR="006054DC" w:rsidRPr="006054DC" w:rsidRDefault="006054DC" w:rsidP="006054DC">
      <w:pPr>
        <w:rPr>
          <w:sz w:val="20"/>
          <w:szCs w:val="20"/>
        </w:rPr>
      </w:pPr>
      <w:r w:rsidRPr="006054DC">
        <w:rPr>
          <w:sz w:val="20"/>
          <w:szCs w:val="20"/>
        </w:rPr>
        <w:t>Difference between state and country data 1.0735833333333353</w:t>
      </w:r>
    </w:p>
    <w:p w14:paraId="718EFFF2" w14:textId="77777777" w:rsidR="006054DC" w:rsidRPr="006054DC" w:rsidRDefault="006054DC" w:rsidP="006054DC">
      <w:pPr>
        <w:rPr>
          <w:sz w:val="20"/>
          <w:szCs w:val="20"/>
        </w:rPr>
      </w:pPr>
      <w:r w:rsidRPr="006054DC">
        <w:rPr>
          <w:sz w:val="20"/>
          <w:szCs w:val="20"/>
        </w:rPr>
        <w:t>[140, 2241]</w:t>
      </w:r>
    </w:p>
    <w:p w14:paraId="15FDDFB4" w14:textId="77777777" w:rsidR="006054DC" w:rsidRPr="006054DC" w:rsidRDefault="006054DC" w:rsidP="006054DC">
      <w:pPr>
        <w:rPr>
          <w:sz w:val="20"/>
          <w:szCs w:val="20"/>
        </w:rPr>
      </w:pPr>
      <w:r w:rsidRPr="006054DC">
        <w:rPr>
          <w:sz w:val="20"/>
          <w:szCs w:val="20"/>
        </w:rPr>
        <w:t>Australian Capital Territory</w:t>
      </w:r>
    </w:p>
    <w:p w14:paraId="477BA860" w14:textId="77777777" w:rsidR="006054DC" w:rsidRPr="006054DC" w:rsidRDefault="006054DC" w:rsidP="006054DC">
      <w:pPr>
        <w:rPr>
          <w:sz w:val="20"/>
          <w:szCs w:val="20"/>
        </w:rPr>
      </w:pPr>
      <w:r w:rsidRPr="006054DC">
        <w:rPr>
          <w:sz w:val="20"/>
          <w:szCs w:val="20"/>
        </w:rPr>
        <w:t>Difference between state and country data -10.635583333333338</w:t>
      </w:r>
    </w:p>
    <w:p w14:paraId="6DF73640" w14:textId="77777777" w:rsidR="006054DC" w:rsidRPr="006054DC" w:rsidRDefault="006054DC" w:rsidP="006054DC">
      <w:pPr>
        <w:rPr>
          <w:sz w:val="20"/>
          <w:szCs w:val="20"/>
        </w:rPr>
      </w:pPr>
      <w:r w:rsidRPr="006054DC">
        <w:rPr>
          <w:sz w:val="20"/>
          <w:szCs w:val="20"/>
        </w:rPr>
        <w:t>New South Wales</w:t>
      </w:r>
    </w:p>
    <w:p w14:paraId="3FE92B1D" w14:textId="77777777" w:rsidR="006054DC" w:rsidRPr="006054DC" w:rsidRDefault="006054DC" w:rsidP="006054DC">
      <w:pPr>
        <w:rPr>
          <w:sz w:val="20"/>
          <w:szCs w:val="20"/>
        </w:rPr>
      </w:pPr>
      <w:r w:rsidRPr="006054DC">
        <w:rPr>
          <w:sz w:val="20"/>
          <w:szCs w:val="20"/>
        </w:rPr>
        <w:t>Difference between state and country data -4.9296666666666695</w:t>
      </w:r>
    </w:p>
    <w:p w14:paraId="6F27C6BB" w14:textId="77777777" w:rsidR="006054DC" w:rsidRPr="006054DC" w:rsidRDefault="006054DC" w:rsidP="006054DC">
      <w:pPr>
        <w:rPr>
          <w:sz w:val="20"/>
          <w:szCs w:val="20"/>
        </w:rPr>
      </w:pPr>
      <w:r w:rsidRPr="006054DC">
        <w:rPr>
          <w:sz w:val="20"/>
          <w:szCs w:val="20"/>
        </w:rPr>
        <w:t>Northern Territory</w:t>
      </w:r>
    </w:p>
    <w:p w14:paraId="63FFF3E9" w14:textId="77777777" w:rsidR="006054DC" w:rsidRPr="006054DC" w:rsidRDefault="006054DC" w:rsidP="006054DC">
      <w:pPr>
        <w:rPr>
          <w:sz w:val="20"/>
          <w:szCs w:val="20"/>
        </w:rPr>
      </w:pPr>
      <w:r w:rsidRPr="006054DC">
        <w:rPr>
          <w:sz w:val="20"/>
          <w:szCs w:val="20"/>
        </w:rPr>
        <w:t>Difference between state and country data 3.8604166666666373</w:t>
      </w:r>
    </w:p>
    <w:p w14:paraId="6D3D14C6" w14:textId="77777777" w:rsidR="006054DC" w:rsidRPr="006054DC" w:rsidRDefault="006054DC" w:rsidP="006054DC">
      <w:pPr>
        <w:rPr>
          <w:sz w:val="20"/>
          <w:szCs w:val="20"/>
        </w:rPr>
      </w:pPr>
      <w:r w:rsidRPr="006054DC">
        <w:rPr>
          <w:sz w:val="20"/>
          <w:szCs w:val="20"/>
        </w:rPr>
        <w:t>Queensland</w:t>
      </w:r>
    </w:p>
    <w:p w14:paraId="5B52D5AE" w14:textId="77777777" w:rsidR="006054DC" w:rsidRPr="006054DC" w:rsidRDefault="006054DC" w:rsidP="006054DC">
      <w:pPr>
        <w:rPr>
          <w:sz w:val="20"/>
          <w:szCs w:val="20"/>
        </w:rPr>
      </w:pPr>
      <w:r w:rsidRPr="006054DC">
        <w:rPr>
          <w:sz w:val="20"/>
          <w:szCs w:val="20"/>
        </w:rPr>
        <w:t>Difference between state and country data 1.581083333333325</w:t>
      </w:r>
    </w:p>
    <w:p w14:paraId="13DC67AE" w14:textId="77777777" w:rsidR="006054DC" w:rsidRPr="006054DC" w:rsidRDefault="006054DC" w:rsidP="006054DC">
      <w:pPr>
        <w:rPr>
          <w:sz w:val="20"/>
          <w:szCs w:val="20"/>
        </w:rPr>
      </w:pPr>
      <w:r w:rsidRPr="006054DC">
        <w:rPr>
          <w:sz w:val="20"/>
          <w:szCs w:val="20"/>
        </w:rPr>
        <w:t>South Australia</w:t>
      </w:r>
    </w:p>
    <w:p w14:paraId="09822E2B" w14:textId="77777777" w:rsidR="006054DC" w:rsidRPr="006054DC" w:rsidRDefault="006054DC" w:rsidP="006054DC">
      <w:pPr>
        <w:rPr>
          <w:sz w:val="20"/>
          <w:szCs w:val="20"/>
        </w:rPr>
      </w:pPr>
      <w:r w:rsidRPr="006054DC">
        <w:rPr>
          <w:sz w:val="20"/>
          <w:szCs w:val="20"/>
        </w:rPr>
        <w:t>Difference between state and country data -2.951250000000009</w:t>
      </w:r>
    </w:p>
    <w:p w14:paraId="6231E4B0" w14:textId="77777777" w:rsidR="006054DC" w:rsidRPr="006054DC" w:rsidRDefault="006054DC" w:rsidP="006054DC">
      <w:pPr>
        <w:rPr>
          <w:sz w:val="20"/>
          <w:szCs w:val="20"/>
        </w:rPr>
      </w:pPr>
      <w:r w:rsidRPr="006054DC">
        <w:rPr>
          <w:sz w:val="20"/>
          <w:szCs w:val="20"/>
        </w:rPr>
        <w:t>Tasmania</w:t>
      </w:r>
    </w:p>
    <w:p w14:paraId="2F1F0F34" w14:textId="77777777" w:rsidR="006054DC" w:rsidRPr="006054DC" w:rsidRDefault="006054DC" w:rsidP="006054DC">
      <w:pPr>
        <w:rPr>
          <w:sz w:val="20"/>
          <w:szCs w:val="20"/>
        </w:rPr>
      </w:pPr>
      <w:r w:rsidRPr="006054DC">
        <w:rPr>
          <w:sz w:val="20"/>
          <w:szCs w:val="20"/>
        </w:rPr>
        <w:t>Difference between state and country data -10.995250000000015</w:t>
      </w:r>
    </w:p>
    <w:p w14:paraId="5596FA82" w14:textId="77777777" w:rsidR="006054DC" w:rsidRPr="006054DC" w:rsidRDefault="006054DC" w:rsidP="006054DC">
      <w:pPr>
        <w:rPr>
          <w:sz w:val="20"/>
          <w:szCs w:val="20"/>
        </w:rPr>
      </w:pPr>
      <w:r w:rsidRPr="006054DC">
        <w:rPr>
          <w:sz w:val="20"/>
          <w:szCs w:val="20"/>
        </w:rPr>
        <w:t>Victoria</w:t>
      </w:r>
    </w:p>
    <w:p w14:paraId="1C15250C" w14:textId="77777777" w:rsidR="006054DC" w:rsidRPr="006054DC" w:rsidRDefault="006054DC" w:rsidP="006054DC">
      <w:pPr>
        <w:rPr>
          <w:sz w:val="20"/>
          <w:szCs w:val="20"/>
        </w:rPr>
      </w:pPr>
      <w:r w:rsidRPr="006054DC">
        <w:rPr>
          <w:sz w:val="20"/>
          <w:szCs w:val="20"/>
        </w:rPr>
        <w:t>Difference between state and country data -7.998083333333346</w:t>
      </w:r>
    </w:p>
    <w:p w14:paraId="723AEC56" w14:textId="77777777" w:rsidR="006054DC" w:rsidRPr="006054DC" w:rsidRDefault="006054DC" w:rsidP="006054DC">
      <w:pPr>
        <w:rPr>
          <w:sz w:val="20"/>
          <w:szCs w:val="20"/>
        </w:rPr>
      </w:pPr>
      <w:r w:rsidRPr="006054DC">
        <w:rPr>
          <w:sz w:val="20"/>
          <w:szCs w:val="20"/>
        </w:rPr>
        <w:t>Western Australia</w:t>
      </w:r>
    </w:p>
    <w:p w14:paraId="59899B2C" w14:textId="77777777" w:rsidR="006054DC" w:rsidRPr="006054DC" w:rsidRDefault="006054DC" w:rsidP="006054DC">
      <w:pPr>
        <w:rPr>
          <w:sz w:val="20"/>
          <w:szCs w:val="20"/>
        </w:rPr>
      </w:pPr>
      <w:r w:rsidRPr="006054DC">
        <w:rPr>
          <w:sz w:val="20"/>
          <w:szCs w:val="20"/>
        </w:rPr>
        <w:t>Difference between state and country data 0.6658333333333282</w:t>
      </w:r>
    </w:p>
    <w:p w14:paraId="0F12D176" w14:textId="77777777" w:rsidR="006054DC" w:rsidRPr="006054DC" w:rsidRDefault="006054DC" w:rsidP="006054DC">
      <w:pPr>
        <w:rPr>
          <w:sz w:val="20"/>
          <w:szCs w:val="20"/>
        </w:rPr>
      </w:pPr>
      <w:r w:rsidRPr="006054DC">
        <w:rPr>
          <w:sz w:val="20"/>
          <w:szCs w:val="20"/>
        </w:rPr>
        <w:t>[141, 2257]</w:t>
      </w:r>
    </w:p>
    <w:p w14:paraId="5FFA539D" w14:textId="77777777" w:rsidR="006054DC" w:rsidRPr="006054DC" w:rsidRDefault="006054DC" w:rsidP="006054DC">
      <w:pPr>
        <w:rPr>
          <w:sz w:val="20"/>
          <w:szCs w:val="20"/>
        </w:rPr>
      </w:pPr>
      <w:r w:rsidRPr="006054DC">
        <w:rPr>
          <w:sz w:val="20"/>
          <w:szCs w:val="20"/>
        </w:rPr>
        <w:t>Australian Capital Territory</w:t>
      </w:r>
    </w:p>
    <w:p w14:paraId="21668D45" w14:textId="77777777" w:rsidR="006054DC" w:rsidRPr="006054DC" w:rsidRDefault="006054DC" w:rsidP="006054DC">
      <w:pPr>
        <w:rPr>
          <w:sz w:val="20"/>
          <w:szCs w:val="20"/>
        </w:rPr>
      </w:pPr>
      <w:r w:rsidRPr="006054DC">
        <w:rPr>
          <w:sz w:val="20"/>
          <w:szCs w:val="20"/>
        </w:rPr>
        <w:t>Difference between state and country data -10.219250000000015</w:t>
      </w:r>
    </w:p>
    <w:p w14:paraId="764664BB" w14:textId="77777777" w:rsidR="006054DC" w:rsidRPr="006054DC" w:rsidRDefault="006054DC" w:rsidP="006054DC">
      <w:pPr>
        <w:rPr>
          <w:sz w:val="20"/>
          <w:szCs w:val="20"/>
        </w:rPr>
      </w:pPr>
      <w:r w:rsidRPr="006054DC">
        <w:rPr>
          <w:sz w:val="20"/>
          <w:szCs w:val="20"/>
        </w:rPr>
        <w:t>New South Wales</w:t>
      </w:r>
    </w:p>
    <w:p w14:paraId="059363E1" w14:textId="77777777" w:rsidR="006054DC" w:rsidRPr="006054DC" w:rsidRDefault="006054DC" w:rsidP="006054DC">
      <w:pPr>
        <w:rPr>
          <w:sz w:val="20"/>
          <w:szCs w:val="20"/>
        </w:rPr>
      </w:pPr>
      <w:r w:rsidRPr="006054DC">
        <w:rPr>
          <w:sz w:val="20"/>
          <w:szCs w:val="20"/>
        </w:rPr>
        <w:t>Difference between state and country data -4.4139166666666725</w:t>
      </w:r>
    </w:p>
    <w:p w14:paraId="026B71A7" w14:textId="77777777" w:rsidR="006054DC" w:rsidRPr="006054DC" w:rsidRDefault="006054DC" w:rsidP="006054DC">
      <w:pPr>
        <w:rPr>
          <w:sz w:val="20"/>
          <w:szCs w:val="20"/>
        </w:rPr>
      </w:pPr>
      <w:r w:rsidRPr="006054DC">
        <w:rPr>
          <w:sz w:val="20"/>
          <w:szCs w:val="20"/>
        </w:rPr>
        <w:t>Northern Territory</w:t>
      </w:r>
    </w:p>
    <w:p w14:paraId="6EF3CF02" w14:textId="77777777" w:rsidR="006054DC" w:rsidRPr="006054DC" w:rsidRDefault="006054DC" w:rsidP="006054DC">
      <w:pPr>
        <w:rPr>
          <w:sz w:val="20"/>
          <w:szCs w:val="20"/>
        </w:rPr>
      </w:pPr>
      <w:r w:rsidRPr="006054DC">
        <w:rPr>
          <w:sz w:val="20"/>
          <w:szCs w:val="20"/>
        </w:rPr>
        <w:t>Difference between state and country data 3.227249999999991</w:t>
      </w:r>
    </w:p>
    <w:p w14:paraId="1A597A8A" w14:textId="77777777" w:rsidR="006054DC" w:rsidRPr="006054DC" w:rsidRDefault="006054DC" w:rsidP="006054DC">
      <w:pPr>
        <w:rPr>
          <w:sz w:val="20"/>
          <w:szCs w:val="20"/>
        </w:rPr>
      </w:pPr>
      <w:r w:rsidRPr="006054DC">
        <w:rPr>
          <w:sz w:val="20"/>
          <w:szCs w:val="20"/>
        </w:rPr>
        <w:t>Queensland</w:t>
      </w:r>
    </w:p>
    <w:p w14:paraId="75BEBF72" w14:textId="77777777" w:rsidR="006054DC" w:rsidRPr="006054DC" w:rsidRDefault="006054DC" w:rsidP="006054DC">
      <w:pPr>
        <w:rPr>
          <w:sz w:val="20"/>
          <w:szCs w:val="20"/>
        </w:rPr>
      </w:pPr>
      <w:r w:rsidRPr="006054DC">
        <w:rPr>
          <w:sz w:val="20"/>
          <w:szCs w:val="20"/>
        </w:rPr>
        <w:t>Difference between state and country data 1.700083333333314</w:t>
      </w:r>
    </w:p>
    <w:p w14:paraId="31C364E9" w14:textId="77777777" w:rsidR="006054DC" w:rsidRPr="006054DC" w:rsidRDefault="006054DC" w:rsidP="006054DC">
      <w:pPr>
        <w:rPr>
          <w:sz w:val="20"/>
          <w:szCs w:val="20"/>
        </w:rPr>
      </w:pPr>
      <w:r w:rsidRPr="006054DC">
        <w:rPr>
          <w:sz w:val="20"/>
          <w:szCs w:val="20"/>
        </w:rPr>
        <w:t>South Australia</w:t>
      </w:r>
    </w:p>
    <w:p w14:paraId="30031916" w14:textId="77777777" w:rsidR="006054DC" w:rsidRPr="006054DC" w:rsidRDefault="006054DC" w:rsidP="006054DC">
      <w:pPr>
        <w:rPr>
          <w:sz w:val="20"/>
          <w:szCs w:val="20"/>
        </w:rPr>
      </w:pPr>
      <w:r w:rsidRPr="006054DC">
        <w:rPr>
          <w:sz w:val="20"/>
          <w:szCs w:val="20"/>
        </w:rPr>
        <w:t>Difference between state and country data -2.3914166666666716</w:t>
      </w:r>
    </w:p>
    <w:p w14:paraId="01E61DB0" w14:textId="77777777" w:rsidR="006054DC" w:rsidRPr="006054DC" w:rsidRDefault="006054DC" w:rsidP="006054DC">
      <w:pPr>
        <w:rPr>
          <w:sz w:val="20"/>
          <w:szCs w:val="20"/>
        </w:rPr>
      </w:pPr>
      <w:r w:rsidRPr="006054DC">
        <w:rPr>
          <w:sz w:val="20"/>
          <w:szCs w:val="20"/>
        </w:rPr>
        <w:t>Tasmania</w:t>
      </w:r>
    </w:p>
    <w:p w14:paraId="740DA15B" w14:textId="77777777" w:rsidR="006054DC" w:rsidRPr="006054DC" w:rsidRDefault="006054DC" w:rsidP="006054DC">
      <w:pPr>
        <w:rPr>
          <w:sz w:val="20"/>
          <w:szCs w:val="20"/>
        </w:rPr>
      </w:pPr>
      <w:r w:rsidRPr="006054DC">
        <w:rPr>
          <w:sz w:val="20"/>
          <w:szCs w:val="20"/>
        </w:rPr>
        <w:t>Difference between state and country data -10.613333333333333</w:t>
      </w:r>
    </w:p>
    <w:p w14:paraId="49F417A5" w14:textId="77777777" w:rsidR="006054DC" w:rsidRPr="006054DC" w:rsidRDefault="006054DC" w:rsidP="006054DC">
      <w:pPr>
        <w:rPr>
          <w:sz w:val="20"/>
          <w:szCs w:val="20"/>
        </w:rPr>
      </w:pPr>
      <w:r w:rsidRPr="006054DC">
        <w:rPr>
          <w:sz w:val="20"/>
          <w:szCs w:val="20"/>
        </w:rPr>
        <w:t>Victoria</w:t>
      </w:r>
    </w:p>
    <w:p w14:paraId="343C01D0" w14:textId="77777777" w:rsidR="006054DC" w:rsidRPr="006054DC" w:rsidRDefault="006054DC" w:rsidP="006054DC">
      <w:pPr>
        <w:rPr>
          <w:sz w:val="20"/>
          <w:szCs w:val="20"/>
        </w:rPr>
      </w:pPr>
      <w:r w:rsidRPr="006054DC">
        <w:rPr>
          <w:sz w:val="20"/>
          <w:szCs w:val="20"/>
        </w:rPr>
        <w:t>Difference between state and country data -7.737583333333335</w:t>
      </w:r>
    </w:p>
    <w:p w14:paraId="7D1E5F7A" w14:textId="77777777" w:rsidR="006054DC" w:rsidRPr="006054DC" w:rsidRDefault="006054DC" w:rsidP="006054DC">
      <w:pPr>
        <w:rPr>
          <w:sz w:val="20"/>
          <w:szCs w:val="20"/>
        </w:rPr>
      </w:pPr>
      <w:r w:rsidRPr="006054DC">
        <w:rPr>
          <w:sz w:val="20"/>
          <w:szCs w:val="20"/>
        </w:rPr>
        <w:t>Western Australia</w:t>
      </w:r>
    </w:p>
    <w:p w14:paraId="1141C023" w14:textId="77777777" w:rsidR="006054DC" w:rsidRPr="006054DC" w:rsidRDefault="006054DC" w:rsidP="006054DC">
      <w:pPr>
        <w:rPr>
          <w:sz w:val="20"/>
          <w:szCs w:val="20"/>
        </w:rPr>
      </w:pPr>
      <w:r w:rsidRPr="006054DC">
        <w:rPr>
          <w:sz w:val="20"/>
          <w:szCs w:val="20"/>
        </w:rPr>
        <w:t>Difference between state and country data 0.4998333333333349</w:t>
      </w:r>
    </w:p>
    <w:p w14:paraId="2274B916" w14:textId="77777777" w:rsidR="006054DC" w:rsidRPr="006054DC" w:rsidRDefault="006054DC" w:rsidP="006054DC">
      <w:pPr>
        <w:rPr>
          <w:sz w:val="20"/>
          <w:szCs w:val="20"/>
        </w:rPr>
      </w:pPr>
      <w:r w:rsidRPr="006054DC">
        <w:rPr>
          <w:sz w:val="20"/>
          <w:szCs w:val="20"/>
        </w:rPr>
        <w:t>[142, 2273]</w:t>
      </w:r>
    </w:p>
    <w:p w14:paraId="72ED4792" w14:textId="77777777" w:rsidR="006054DC" w:rsidRPr="006054DC" w:rsidRDefault="006054DC" w:rsidP="006054DC">
      <w:pPr>
        <w:rPr>
          <w:sz w:val="20"/>
          <w:szCs w:val="20"/>
        </w:rPr>
      </w:pPr>
      <w:r w:rsidRPr="006054DC">
        <w:rPr>
          <w:sz w:val="20"/>
          <w:szCs w:val="20"/>
        </w:rPr>
        <w:t>Australian Capital Territory</w:t>
      </w:r>
    </w:p>
    <w:p w14:paraId="13DFB04A" w14:textId="77777777" w:rsidR="006054DC" w:rsidRPr="006054DC" w:rsidRDefault="006054DC" w:rsidP="006054DC">
      <w:pPr>
        <w:rPr>
          <w:sz w:val="20"/>
          <w:szCs w:val="20"/>
        </w:rPr>
      </w:pPr>
      <w:r w:rsidRPr="006054DC">
        <w:rPr>
          <w:sz w:val="20"/>
          <w:szCs w:val="20"/>
        </w:rPr>
        <w:t>Difference between state and country data -10.319833333333335</w:t>
      </w:r>
    </w:p>
    <w:p w14:paraId="077AD14A" w14:textId="77777777" w:rsidR="006054DC" w:rsidRPr="006054DC" w:rsidRDefault="006054DC" w:rsidP="006054DC">
      <w:pPr>
        <w:rPr>
          <w:sz w:val="20"/>
          <w:szCs w:val="20"/>
        </w:rPr>
      </w:pPr>
      <w:r w:rsidRPr="006054DC">
        <w:rPr>
          <w:sz w:val="20"/>
          <w:szCs w:val="20"/>
        </w:rPr>
        <w:t>New South Wales</w:t>
      </w:r>
    </w:p>
    <w:p w14:paraId="0DBBC586" w14:textId="77777777" w:rsidR="006054DC" w:rsidRPr="006054DC" w:rsidRDefault="006054DC" w:rsidP="006054DC">
      <w:pPr>
        <w:rPr>
          <w:sz w:val="20"/>
          <w:szCs w:val="20"/>
        </w:rPr>
      </w:pPr>
      <w:r w:rsidRPr="006054DC">
        <w:rPr>
          <w:sz w:val="20"/>
          <w:szCs w:val="20"/>
        </w:rPr>
        <w:t>Difference between state and country data -4.471250000000005</w:t>
      </w:r>
    </w:p>
    <w:p w14:paraId="77955DA6" w14:textId="77777777" w:rsidR="006054DC" w:rsidRPr="006054DC" w:rsidRDefault="006054DC" w:rsidP="006054DC">
      <w:pPr>
        <w:rPr>
          <w:sz w:val="20"/>
          <w:szCs w:val="20"/>
        </w:rPr>
      </w:pPr>
      <w:r w:rsidRPr="006054DC">
        <w:rPr>
          <w:sz w:val="20"/>
          <w:szCs w:val="20"/>
        </w:rPr>
        <w:t>Northern Territory</w:t>
      </w:r>
    </w:p>
    <w:p w14:paraId="38369D72" w14:textId="77777777" w:rsidR="006054DC" w:rsidRPr="006054DC" w:rsidRDefault="006054DC" w:rsidP="006054DC">
      <w:pPr>
        <w:rPr>
          <w:sz w:val="20"/>
          <w:szCs w:val="20"/>
        </w:rPr>
      </w:pPr>
      <w:r w:rsidRPr="006054DC">
        <w:rPr>
          <w:sz w:val="20"/>
          <w:szCs w:val="20"/>
        </w:rPr>
        <w:t>Difference between state and country data 2.8067499999999974</w:t>
      </w:r>
    </w:p>
    <w:p w14:paraId="2242E6B9" w14:textId="77777777" w:rsidR="006054DC" w:rsidRPr="006054DC" w:rsidRDefault="006054DC" w:rsidP="006054DC">
      <w:pPr>
        <w:rPr>
          <w:sz w:val="20"/>
          <w:szCs w:val="20"/>
        </w:rPr>
      </w:pPr>
      <w:r w:rsidRPr="006054DC">
        <w:rPr>
          <w:sz w:val="20"/>
          <w:szCs w:val="20"/>
        </w:rPr>
        <w:t>Queensland</w:t>
      </w:r>
    </w:p>
    <w:p w14:paraId="7B9A058B" w14:textId="77777777" w:rsidR="006054DC" w:rsidRPr="006054DC" w:rsidRDefault="006054DC" w:rsidP="006054DC">
      <w:pPr>
        <w:rPr>
          <w:sz w:val="20"/>
          <w:szCs w:val="20"/>
        </w:rPr>
      </w:pPr>
      <w:r w:rsidRPr="006054DC">
        <w:rPr>
          <w:sz w:val="20"/>
          <w:szCs w:val="20"/>
        </w:rPr>
        <w:t>Difference between state and country data 1.1869999999999976</w:t>
      </w:r>
    </w:p>
    <w:p w14:paraId="5ED3AA7E" w14:textId="77777777" w:rsidR="006054DC" w:rsidRPr="006054DC" w:rsidRDefault="006054DC" w:rsidP="006054DC">
      <w:pPr>
        <w:rPr>
          <w:sz w:val="20"/>
          <w:szCs w:val="20"/>
        </w:rPr>
      </w:pPr>
      <w:r w:rsidRPr="006054DC">
        <w:rPr>
          <w:sz w:val="20"/>
          <w:szCs w:val="20"/>
        </w:rPr>
        <w:t>South Australia</w:t>
      </w:r>
    </w:p>
    <w:p w14:paraId="79408D7E" w14:textId="77777777" w:rsidR="006054DC" w:rsidRPr="006054DC" w:rsidRDefault="006054DC" w:rsidP="006054DC">
      <w:pPr>
        <w:rPr>
          <w:sz w:val="20"/>
          <w:szCs w:val="20"/>
        </w:rPr>
      </w:pPr>
      <w:r w:rsidRPr="006054DC">
        <w:rPr>
          <w:sz w:val="20"/>
          <w:szCs w:val="20"/>
        </w:rPr>
        <w:t>Difference between state and country data -2.428666666666679</w:t>
      </w:r>
    </w:p>
    <w:p w14:paraId="3C81264A" w14:textId="77777777" w:rsidR="006054DC" w:rsidRPr="006054DC" w:rsidRDefault="006054DC" w:rsidP="006054DC">
      <w:pPr>
        <w:rPr>
          <w:sz w:val="20"/>
          <w:szCs w:val="20"/>
        </w:rPr>
      </w:pPr>
      <w:r w:rsidRPr="006054DC">
        <w:rPr>
          <w:sz w:val="20"/>
          <w:szCs w:val="20"/>
        </w:rPr>
        <w:t>Tasmania</w:t>
      </w:r>
    </w:p>
    <w:p w14:paraId="41A6C6F7" w14:textId="77777777" w:rsidR="006054DC" w:rsidRPr="006054DC" w:rsidRDefault="006054DC" w:rsidP="006054DC">
      <w:pPr>
        <w:rPr>
          <w:sz w:val="20"/>
          <w:szCs w:val="20"/>
        </w:rPr>
      </w:pPr>
      <w:r w:rsidRPr="006054DC">
        <w:rPr>
          <w:sz w:val="20"/>
          <w:szCs w:val="20"/>
        </w:rPr>
        <w:t>Difference between state and country data -11.001166666666663</w:t>
      </w:r>
    </w:p>
    <w:p w14:paraId="362BC2A7" w14:textId="77777777" w:rsidR="006054DC" w:rsidRPr="006054DC" w:rsidRDefault="006054DC" w:rsidP="006054DC">
      <w:pPr>
        <w:rPr>
          <w:sz w:val="20"/>
          <w:szCs w:val="20"/>
        </w:rPr>
      </w:pPr>
      <w:r w:rsidRPr="006054DC">
        <w:rPr>
          <w:sz w:val="20"/>
          <w:szCs w:val="20"/>
        </w:rPr>
        <w:t>Victoria</w:t>
      </w:r>
    </w:p>
    <w:p w14:paraId="47D7611A" w14:textId="77777777" w:rsidR="006054DC" w:rsidRPr="006054DC" w:rsidRDefault="006054DC" w:rsidP="006054DC">
      <w:pPr>
        <w:rPr>
          <w:sz w:val="20"/>
          <w:szCs w:val="20"/>
        </w:rPr>
      </w:pPr>
      <w:r w:rsidRPr="006054DC">
        <w:rPr>
          <w:sz w:val="20"/>
          <w:szCs w:val="20"/>
        </w:rPr>
        <w:t>Difference between state and country data -7.803416666666671</w:t>
      </w:r>
    </w:p>
    <w:p w14:paraId="2CB4F385" w14:textId="77777777" w:rsidR="006054DC" w:rsidRPr="006054DC" w:rsidRDefault="006054DC" w:rsidP="006054DC">
      <w:pPr>
        <w:rPr>
          <w:sz w:val="20"/>
          <w:szCs w:val="20"/>
        </w:rPr>
      </w:pPr>
      <w:r w:rsidRPr="006054DC">
        <w:rPr>
          <w:sz w:val="20"/>
          <w:szCs w:val="20"/>
        </w:rPr>
        <w:t>Western Australia</w:t>
      </w:r>
    </w:p>
    <w:p w14:paraId="34EEFD53" w14:textId="77777777" w:rsidR="006054DC" w:rsidRPr="006054DC" w:rsidRDefault="006054DC" w:rsidP="006054DC">
      <w:pPr>
        <w:rPr>
          <w:sz w:val="20"/>
          <w:szCs w:val="20"/>
        </w:rPr>
      </w:pPr>
      <w:r w:rsidRPr="006054DC">
        <w:rPr>
          <w:sz w:val="20"/>
          <w:szCs w:val="20"/>
        </w:rPr>
        <w:t>Difference between state and country data 1.1225833333333384</w:t>
      </w:r>
    </w:p>
    <w:p w14:paraId="4F7921FB" w14:textId="77777777" w:rsidR="006054DC" w:rsidRPr="006054DC" w:rsidRDefault="006054DC" w:rsidP="006054DC">
      <w:pPr>
        <w:rPr>
          <w:sz w:val="20"/>
          <w:szCs w:val="20"/>
        </w:rPr>
      </w:pPr>
      <w:r w:rsidRPr="006054DC">
        <w:rPr>
          <w:sz w:val="20"/>
          <w:szCs w:val="20"/>
        </w:rPr>
        <w:t>[143, 2289]</w:t>
      </w:r>
    </w:p>
    <w:p w14:paraId="7519894D" w14:textId="77777777" w:rsidR="006054DC" w:rsidRPr="006054DC" w:rsidRDefault="006054DC" w:rsidP="006054DC">
      <w:pPr>
        <w:rPr>
          <w:sz w:val="20"/>
          <w:szCs w:val="20"/>
        </w:rPr>
      </w:pPr>
      <w:r w:rsidRPr="006054DC">
        <w:rPr>
          <w:sz w:val="20"/>
          <w:szCs w:val="20"/>
        </w:rPr>
        <w:t>Australian Capital Territory</w:t>
      </w:r>
    </w:p>
    <w:p w14:paraId="6FB5371F" w14:textId="77777777" w:rsidR="006054DC" w:rsidRPr="006054DC" w:rsidRDefault="006054DC" w:rsidP="006054DC">
      <w:pPr>
        <w:rPr>
          <w:sz w:val="20"/>
          <w:szCs w:val="20"/>
        </w:rPr>
      </w:pPr>
      <w:r w:rsidRPr="006054DC">
        <w:rPr>
          <w:sz w:val="20"/>
          <w:szCs w:val="20"/>
        </w:rPr>
        <w:t>Difference between state and country data -10.461166666666669</w:t>
      </w:r>
    </w:p>
    <w:p w14:paraId="16108C89" w14:textId="77777777" w:rsidR="006054DC" w:rsidRPr="006054DC" w:rsidRDefault="006054DC" w:rsidP="006054DC">
      <w:pPr>
        <w:rPr>
          <w:sz w:val="20"/>
          <w:szCs w:val="20"/>
        </w:rPr>
      </w:pPr>
      <w:r w:rsidRPr="006054DC">
        <w:rPr>
          <w:sz w:val="20"/>
          <w:szCs w:val="20"/>
        </w:rPr>
        <w:t>New South Wales</w:t>
      </w:r>
    </w:p>
    <w:p w14:paraId="13EC2962" w14:textId="77777777" w:rsidR="006054DC" w:rsidRPr="006054DC" w:rsidRDefault="006054DC" w:rsidP="006054DC">
      <w:pPr>
        <w:rPr>
          <w:sz w:val="20"/>
          <w:szCs w:val="20"/>
        </w:rPr>
      </w:pPr>
      <w:r w:rsidRPr="006054DC">
        <w:rPr>
          <w:sz w:val="20"/>
          <w:szCs w:val="20"/>
        </w:rPr>
        <w:t>Difference between state and country data -4.582416666666653</w:t>
      </w:r>
    </w:p>
    <w:p w14:paraId="65FC3E42" w14:textId="77777777" w:rsidR="006054DC" w:rsidRPr="006054DC" w:rsidRDefault="006054DC" w:rsidP="006054DC">
      <w:pPr>
        <w:rPr>
          <w:sz w:val="20"/>
          <w:szCs w:val="20"/>
        </w:rPr>
      </w:pPr>
      <w:r w:rsidRPr="006054DC">
        <w:rPr>
          <w:sz w:val="20"/>
          <w:szCs w:val="20"/>
        </w:rPr>
        <w:t>Northern Territory</w:t>
      </w:r>
    </w:p>
    <w:p w14:paraId="18ED69E2" w14:textId="77777777" w:rsidR="006054DC" w:rsidRPr="006054DC" w:rsidRDefault="006054DC" w:rsidP="006054DC">
      <w:pPr>
        <w:rPr>
          <w:sz w:val="20"/>
          <w:szCs w:val="20"/>
        </w:rPr>
      </w:pPr>
      <w:r w:rsidRPr="006054DC">
        <w:rPr>
          <w:sz w:val="20"/>
          <w:szCs w:val="20"/>
        </w:rPr>
        <w:t>Difference between state and country data 3.321416666666643</w:t>
      </w:r>
    </w:p>
    <w:p w14:paraId="6703B8E6" w14:textId="77777777" w:rsidR="006054DC" w:rsidRPr="006054DC" w:rsidRDefault="006054DC" w:rsidP="006054DC">
      <w:pPr>
        <w:rPr>
          <w:sz w:val="20"/>
          <w:szCs w:val="20"/>
        </w:rPr>
      </w:pPr>
      <w:r w:rsidRPr="006054DC">
        <w:rPr>
          <w:sz w:val="20"/>
          <w:szCs w:val="20"/>
        </w:rPr>
        <w:t>Queensland</w:t>
      </w:r>
    </w:p>
    <w:p w14:paraId="14D9396E" w14:textId="77777777" w:rsidR="006054DC" w:rsidRPr="006054DC" w:rsidRDefault="006054DC" w:rsidP="006054DC">
      <w:pPr>
        <w:rPr>
          <w:sz w:val="20"/>
          <w:szCs w:val="20"/>
        </w:rPr>
      </w:pPr>
      <w:r w:rsidRPr="006054DC">
        <w:rPr>
          <w:sz w:val="20"/>
          <w:szCs w:val="20"/>
        </w:rPr>
        <w:t>Difference between state and country data 1.7607500000000051</w:t>
      </w:r>
    </w:p>
    <w:p w14:paraId="6C7CFDAF" w14:textId="77777777" w:rsidR="006054DC" w:rsidRPr="006054DC" w:rsidRDefault="006054DC" w:rsidP="006054DC">
      <w:pPr>
        <w:rPr>
          <w:sz w:val="20"/>
          <w:szCs w:val="20"/>
        </w:rPr>
      </w:pPr>
      <w:r w:rsidRPr="006054DC">
        <w:rPr>
          <w:sz w:val="20"/>
          <w:szCs w:val="20"/>
        </w:rPr>
        <w:t>South Australia</w:t>
      </w:r>
    </w:p>
    <w:p w14:paraId="121D22C8" w14:textId="77777777" w:rsidR="006054DC" w:rsidRPr="006054DC" w:rsidRDefault="006054DC" w:rsidP="006054DC">
      <w:pPr>
        <w:rPr>
          <w:sz w:val="20"/>
          <w:szCs w:val="20"/>
        </w:rPr>
      </w:pPr>
      <w:r w:rsidRPr="006054DC">
        <w:rPr>
          <w:sz w:val="20"/>
          <w:szCs w:val="20"/>
        </w:rPr>
        <w:t>Difference between state and country data -2.5941666666666663</w:t>
      </w:r>
    </w:p>
    <w:p w14:paraId="02CBFE0B" w14:textId="77777777" w:rsidR="006054DC" w:rsidRPr="006054DC" w:rsidRDefault="006054DC" w:rsidP="006054DC">
      <w:pPr>
        <w:rPr>
          <w:sz w:val="20"/>
          <w:szCs w:val="20"/>
        </w:rPr>
      </w:pPr>
      <w:r w:rsidRPr="006054DC">
        <w:rPr>
          <w:sz w:val="20"/>
          <w:szCs w:val="20"/>
        </w:rPr>
        <w:t>Tasmania</w:t>
      </w:r>
    </w:p>
    <w:p w14:paraId="66DDA5FD" w14:textId="77777777" w:rsidR="006054DC" w:rsidRPr="006054DC" w:rsidRDefault="006054DC" w:rsidP="006054DC">
      <w:pPr>
        <w:rPr>
          <w:sz w:val="20"/>
          <w:szCs w:val="20"/>
        </w:rPr>
      </w:pPr>
      <w:r w:rsidRPr="006054DC">
        <w:rPr>
          <w:sz w:val="20"/>
          <w:szCs w:val="20"/>
        </w:rPr>
        <w:t>Difference between state and country data -11.286833333333337</w:t>
      </w:r>
    </w:p>
    <w:p w14:paraId="6035CB61" w14:textId="77777777" w:rsidR="006054DC" w:rsidRPr="006054DC" w:rsidRDefault="006054DC" w:rsidP="006054DC">
      <w:pPr>
        <w:rPr>
          <w:sz w:val="20"/>
          <w:szCs w:val="20"/>
        </w:rPr>
      </w:pPr>
      <w:r w:rsidRPr="006054DC">
        <w:rPr>
          <w:sz w:val="20"/>
          <w:szCs w:val="20"/>
        </w:rPr>
        <w:t>Victoria</w:t>
      </w:r>
    </w:p>
    <w:p w14:paraId="0AC82B5F" w14:textId="77777777" w:rsidR="006054DC" w:rsidRPr="006054DC" w:rsidRDefault="006054DC" w:rsidP="006054DC">
      <w:pPr>
        <w:rPr>
          <w:sz w:val="20"/>
          <w:szCs w:val="20"/>
        </w:rPr>
      </w:pPr>
      <w:r w:rsidRPr="006054DC">
        <w:rPr>
          <w:sz w:val="20"/>
          <w:szCs w:val="20"/>
        </w:rPr>
        <w:t>Difference between state and country data -8.062083333333353</w:t>
      </w:r>
    </w:p>
    <w:p w14:paraId="3C349AE7" w14:textId="77777777" w:rsidR="006054DC" w:rsidRPr="006054DC" w:rsidRDefault="006054DC" w:rsidP="006054DC">
      <w:pPr>
        <w:rPr>
          <w:sz w:val="20"/>
          <w:szCs w:val="20"/>
        </w:rPr>
      </w:pPr>
      <w:r w:rsidRPr="006054DC">
        <w:rPr>
          <w:sz w:val="20"/>
          <w:szCs w:val="20"/>
        </w:rPr>
        <w:t>Western Australia</w:t>
      </w:r>
    </w:p>
    <w:p w14:paraId="49275D05" w14:textId="77777777" w:rsidR="006054DC" w:rsidRPr="006054DC" w:rsidRDefault="006054DC" w:rsidP="006054DC">
      <w:pPr>
        <w:rPr>
          <w:sz w:val="20"/>
          <w:szCs w:val="20"/>
        </w:rPr>
      </w:pPr>
      <w:r w:rsidRPr="006054DC">
        <w:rPr>
          <w:sz w:val="20"/>
          <w:szCs w:val="20"/>
        </w:rPr>
        <w:t>Difference between state and country data 0.5904166666666733</w:t>
      </w:r>
    </w:p>
    <w:p w14:paraId="06285F23" w14:textId="77777777" w:rsidR="006054DC" w:rsidRPr="006054DC" w:rsidRDefault="006054DC" w:rsidP="006054DC">
      <w:pPr>
        <w:rPr>
          <w:sz w:val="20"/>
          <w:szCs w:val="20"/>
        </w:rPr>
      </w:pPr>
      <w:r w:rsidRPr="006054DC">
        <w:rPr>
          <w:sz w:val="20"/>
          <w:szCs w:val="20"/>
        </w:rPr>
        <w:t>[144, 2305]</w:t>
      </w:r>
    </w:p>
    <w:p w14:paraId="55D67EC8" w14:textId="77777777" w:rsidR="006054DC" w:rsidRPr="006054DC" w:rsidRDefault="006054DC" w:rsidP="006054DC">
      <w:pPr>
        <w:rPr>
          <w:sz w:val="20"/>
          <w:szCs w:val="20"/>
        </w:rPr>
      </w:pPr>
      <w:r w:rsidRPr="006054DC">
        <w:rPr>
          <w:sz w:val="20"/>
          <w:szCs w:val="20"/>
        </w:rPr>
        <w:t>Australian Capital Territory</w:t>
      </w:r>
    </w:p>
    <w:p w14:paraId="20CA99EC" w14:textId="77777777" w:rsidR="006054DC" w:rsidRPr="006054DC" w:rsidRDefault="006054DC" w:rsidP="006054DC">
      <w:pPr>
        <w:rPr>
          <w:sz w:val="20"/>
          <w:szCs w:val="20"/>
        </w:rPr>
      </w:pPr>
      <w:r w:rsidRPr="006054DC">
        <w:rPr>
          <w:sz w:val="20"/>
          <w:szCs w:val="20"/>
        </w:rPr>
        <w:t>Difference between state and country data -10.933999999999992</w:t>
      </w:r>
    </w:p>
    <w:p w14:paraId="177FAF5B" w14:textId="77777777" w:rsidR="006054DC" w:rsidRPr="006054DC" w:rsidRDefault="006054DC" w:rsidP="006054DC">
      <w:pPr>
        <w:rPr>
          <w:sz w:val="20"/>
          <w:szCs w:val="20"/>
        </w:rPr>
      </w:pPr>
      <w:r w:rsidRPr="006054DC">
        <w:rPr>
          <w:sz w:val="20"/>
          <w:szCs w:val="20"/>
        </w:rPr>
        <w:t>New South Wales</w:t>
      </w:r>
    </w:p>
    <w:p w14:paraId="1876E784" w14:textId="77777777" w:rsidR="006054DC" w:rsidRPr="006054DC" w:rsidRDefault="006054DC" w:rsidP="006054DC">
      <w:pPr>
        <w:rPr>
          <w:sz w:val="20"/>
          <w:szCs w:val="20"/>
        </w:rPr>
      </w:pPr>
      <w:r w:rsidRPr="006054DC">
        <w:rPr>
          <w:sz w:val="20"/>
          <w:szCs w:val="20"/>
        </w:rPr>
        <w:t>Difference between state and country data -5.04174999999999</w:t>
      </w:r>
    </w:p>
    <w:p w14:paraId="249C61EF" w14:textId="77777777" w:rsidR="006054DC" w:rsidRPr="006054DC" w:rsidRDefault="006054DC" w:rsidP="006054DC">
      <w:pPr>
        <w:rPr>
          <w:sz w:val="20"/>
          <w:szCs w:val="20"/>
        </w:rPr>
      </w:pPr>
      <w:r w:rsidRPr="006054DC">
        <w:rPr>
          <w:sz w:val="20"/>
          <w:szCs w:val="20"/>
        </w:rPr>
        <w:t>Northern Territory</w:t>
      </w:r>
    </w:p>
    <w:p w14:paraId="1E65E365" w14:textId="77777777" w:rsidR="006054DC" w:rsidRPr="006054DC" w:rsidRDefault="006054DC" w:rsidP="006054DC">
      <w:pPr>
        <w:rPr>
          <w:sz w:val="20"/>
          <w:szCs w:val="20"/>
        </w:rPr>
      </w:pPr>
      <w:r w:rsidRPr="006054DC">
        <w:rPr>
          <w:sz w:val="20"/>
          <w:szCs w:val="20"/>
        </w:rPr>
        <w:t>Difference between state and country data 3.441166666666682</w:t>
      </w:r>
    </w:p>
    <w:p w14:paraId="45D15DCD" w14:textId="77777777" w:rsidR="006054DC" w:rsidRPr="006054DC" w:rsidRDefault="006054DC" w:rsidP="006054DC">
      <w:pPr>
        <w:rPr>
          <w:sz w:val="20"/>
          <w:szCs w:val="20"/>
        </w:rPr>
      </w:pPr>
      <w:r w:rsidRPr="006054DC">
        <w:rPr>
          <w:sz w:val="20"/>
          <w:szCs w:val="20"/>
        </w:rPr>
        <w:t>Queensland</w:t>
      </w:r>
    </w:p>
    <w:p w14:paraId="0C085F96" w14:textId="77777777" w:rsidR="006054DC" w:rsidRPr="006054DC" w:rsidRDefault="006054DC" w:rsidP="006054DC">
      <w:pPr>
        <w:rPr>
          <w:sz w:val="20"/>
          <w:szCs w:val="20"/>
        </w:rPr>
      </w:pPr>
      <w:r w:rsidRPr="006054DC">
        <w:rPr>
          <w:sz w:val="20"/>
          <w:szCs w:val="20"/>
        </w:rPr>
        <w:t>Difference between state and country data 1.3611666666666906</w:t>
      </w:r>
    </w:p>
    <w:p w14:paraId="3847B65D" w14:textId="77777777" w:rsidR="006054DC" w:rsidRPr="006054DC" w:rsidRDefault="006054DC" w:rsidP="006054DC">
      <w:pPr>
        <w:rPr>
          <w:sz w:val="20"/>
          <w:szCs w:val="20"/>
        </w:rPr>
      </w:pPr>
      <w:r w:rsidRPr="006054DC">
        <w:rPr>
          <w:sz w:val="20"/>
          <w:szCs w:val="20"/>
        </w:rPr>
        <w:t>South Australia</w:t>
      </w:r>
    </w:p>
    <w:p w14:paraId="322BE275" w14:textId="77777777" w:rsidR="006054DC" w:rsidRPr="006054DC" w:rsidRDefault="006054DC" w:rsidP="006054DC">
      <w:pPr>
        <w:rPr>
          <w:sz w:val="20"/>
          <w:szCs w:val="20"/>
        </w:rPr>
      </w:pPr>
      <w:r w:rsidRPr="006054DC">
        <w:rPr>
          <w:sz w:val="20"/>
          <w:szCs w:val="20"/>
        </w:rPr>
        <w:t>Difference between state and country data -2.682416666666665</w:t>
      </w:r>
    </w:p>
    <w:p w14:paraId="589B5FB8" w14:textId="77777777" w:rsidR="006054DC" w:rsidRPr="006054DC" w:rsidRDefault="006054DC" w:rsidP="006054DC">
      <w:pPr>
        <w:rPr>
          <w:sz w:val="20"/>
          <w:szCs w:val="20"/>
        </w:rPr>
      </w:pPr>
      <w:r w:rsidRPr="006054DC">
        <w:rPr>
          <w:sz w:val="20"/>
          <w:szCs w:val="20"/>
        </w:rPr>
        <w:t>Tasmania</w:t>
      </w:r>
    </w:p>
    <w:p w14:paraId="5BB3FF0B" w14:textId="77777777" w:rsidR="006054DC" w:rsidRPr="006054DC" w:rsidRDefault="006054DC" w:rsidP="006054DC">
      <w:pPr>
        <w:rPr>
          <w:sz w:val="20"/>
          <w:szCs w:val="20"/>
        </w:rPr>
      </w:pPr>
      <w:r w:rsidRPr="006054DC">
        <w:rPr>
          <w:sz w:val="20"/>
          <w:szCs w:val="20"/>
        </w:rPr>
        <w:t>Difference between state and country data -11.629833333333321</w:t>
      </w:r>
    </w:p>
    <w:p w14:paraId="234C23BD" w14:textId="77777777" w:rsidR="006054DC" w:rsidRPr="006054DC" w:rsidRDefault="006054DC" w:rsidP="006054DC">
      <w:pPr>
        <w:rPr>
          <w:sz w:val="20"/>
          <w:szCs w:val="20"/>
        </w:rPr>
      </w:pPr>
      <w:r w:rsidRPr="006054DC">
        <w:rPr>
          <w:sz w:val="20"/>
          <w:szCs w:val="20"/>
        </w:rPr>
        <w:t>Victoria</w:t>
      </w:r>
    </w:p>
    <w:p w14:paraId="3B03BBDD" w14:textId="77777777" w:rsidR="006054DC" w:rsidRPr="006054DC" w:rsidRDefault="006054DC" w:rsidP="006054DC">
      <w:pPr>
        <w:rPr>
          <w:sz w:val="20"/>
          <w:szCs w:val="20"/>
        </w:rPr>
      </w:pPr>
      <w:r w:rsidRPr="006054DC">
        <w:rPr>
          <w:sz w:val="20"/>
          <w:szCs w:val="20"/>
        </w:rPr>
        <w:t>Difference between state and country data -8.573916666666678</w:t>
      </w:r>
    </w:p>
    <w:p w14:paraId="194ADB97" w14:textId="77777777" w:rsidR="006054DC" w:rsidRPr="006054DC" w:rsidRDefault="006054DC" w:rsidP="006054DC">
      <w:pPr>
        <w:rPr>
          <w:sz w:val="20"/>
          <w:szCs w:val="20"/>
        </w:rPr>
      </w:pPr>
      <w:r w:rsidRPr="006054DC">
        <w:rPr>
          <w:sz w:val="20"/>
          <w:szCs w:val="20"/>
        </w:rPr>
        <w:t>Western Australia</w:t>
      </w:r>
    </w:p>
    <w:p w14:paraId="67D6DC36" w14:textId="77777777" w:rsidR="006054DC" w:rsidRPr="006054DC" w:rsidRDefault="006054DC" w:rsidP="006054DC">
      <w:pPr>
        <w:rPr>
          <w:sz w:val="20"/>
          <w:szCs w:val="20"/>
        </w:rPr>
      </w:pPr>
      <w:r w:rsidRPr="006054DC">
        <w:rPr>
          <w:sz w:val="20"/>
          <w:szCs w:val="20"/>
        </w:rPr>
        <w:t>Difference between state and country data 1.039000000000005</w:t>
      </w:r>
    </w:p>
    <w:p w14:paraId="38CAF1D6" w14:textId="77777777" w:rsidR="006054DC" w:rsidRPr="006054DC" w:rsidRDefault="006054DC" w:rsidP="006054DC">
      <w:pPr>
        <w:rPr>
          <w:sz w:val="20"/>
          <w:szCs w:val="20"/>
        </w:rPr>
      </w:pPr>
      <w:r w:rsidRPr="006054DC">
        <w:rPr>
          <w:sz w:val="20"/>
          <w:szCs w:val="20"/>
        </w:rPr>
        <w:t>[145, 2321]</w:t>
      </w:r>
    </w:p>
    <w:p w14:paraId="5CAC7FFF" w14:textId="77777777" w:rsidR="006054DC" w:rsidRPr="006054DC" w:rsidRDefault="006054DC" w:rsidP="006054DC">
      <w:pPr>
        <w:rPr>
          <w:sz w:val="20"/>
          <w:szCs w:val="20"/>
        </w:rPr>
      </w:pPr>
      <w:r w:rsidRPr="006054DC">
        <w:rPr>
          <w:sz w:val="20"/>
          <w:szCs w:val="20"/>
        </w:rPr>
        <w:t>Australian Capital Territory</w:t>
      </w:r>
    </w:p>
    <w:p w14:paraId="60B750FF" w14:textId="77777777" w:rsidR="006054DC" w:rsidRPr="006054DC" w:rsidRDefault="006054DC" w:rsidP="006054DC">
      <w:pPr>
        <w:rPr>
          <w:sz w:val="20"/>
          <w:szCs w:val="20"/>
        </w:rPr>
      </w:pPr>
      <w:r w:rsidRPr="006054DC">
        <w:rPr>
          <w:sz w:val="20"/>
          <w:szCs w:val="20"/>
        </w:rPr>
        <w:t>Difference between state and country data -9.855416666666668</w:t>
      </w:r>
    </w:p>
    <w:p w14:paraId="73AB2E09" w14:textId="77777777" w:rsidR="006054DC" w:rsidRPr="006054DC" w:rsidRDefault="006054DC" w:rsidP="006054DC">
      <w:pPr>
        <w:rPr>
          <w:sz w:val="20"/>
          <w:szCs w:val="20"/>
        </w:rPr>
      </w:pPr>
      <w:r w:rsidRPr="006054DC">
        <w:rPr>
          <w:sz w:val="20"/>
          <w:szCs w:val="20"/>
        </w:rPr>
        <w:t>New South Wales</w:t>
      </w:r>
    </w:p>
    <w:p w14:paraId="09120296" w14:textId="77777777" w:rsidR="006054DC" w:rsidRPr="006054DC" w:rsidRDefault="006054DC" w:rsidP="006054DC">
      <w:pPr>
        <w:rPr>
          <w:sz w:val="20"/>
          <w:szCs w:val="20"/>
        </w:rPr>
      </w:pPr>
      <w:r w:rsidRPr="006054DC">
        <w:rPr>
          <w:sz w:val="20"/>
          <w:szCs w:val="20"/>
        </w:rPr>
        <w:t>Difference between state and country data -4.1129166666666634</w:t>
      </w:r>
    </w:p>
    <w:p w14:paraId="12F9FCF3" w14:textId="77777777" w:rsidR="006054DC" w:rsidRPr="006054DC" w:rsidRDefault="006054DC" w:rsidP="006054DC">
      <w:pPr>
        <w:rPr>
          <w:sz w:val="20"/>
          <w:szCs w:val="20"/>
        </w:rPr>
      </w:pPr>
      <w:r w:rsidRPr="006054DC">
        <w:rPr>
          <w:sz w:val="20"/>
          <w:szCs w:val="20"/>
        </w:rPr>
        <w:t>Northern Territory</w:t>
      </w:r>
    </w:p>
    <w:p w14:paraId="1B69C28F" w14:textId="77777777" w:rsidR="006054DC" w:rsidRPr="006054DC" w:rsidRDefault="006054DC" w:rsidP="006054DC">
      <w:pPr>
        <w:rPr>
          <w:sz w:val="20"/>
          <w:szCs w:val="20"/>
        </w:rPr>
      </w:pPr>
      <w:r w:rsidRPr="006054DC">
        <w:rPr>
          <w:sz w:val="20"/>
          <w:szCs w:val="20"/>
        </w:rPr>
        <w:t>Difference between state and country data 2.99458333333331</w:t>
      </w:r>
    </w:p>
    <w:p w14:paraId="435997FA" w14:textId="77777777" w:rsidR="006054DC" w:rsidRPr="006054DC" w:rsidRDefault="006054DC" w:rsidP="006054DC">
      <w:pPr>
        <w:rPr>
          <w:sz w:val="20"/>
          <w:szCs w:val="20"/>
        </w:rPr>
      </w:pPr>
      <w:r w:rsidRPr="006054DC">
        <w:rPr>
          <w:sz w:val="20"/>
          <w:szCs w:val="20"/>
        </w:rPr>
        <w:t>Queensland</w:t>
      </w:r>
    </w:p>
    <w:p w14:paraId="5F283C38" w14:textId="77777777" w:rsidR="006054DC" w:rsidRPr="006054DC" w:rsidRDefault="006054DC" w:rsidP="006054DC">
      <w:pPr>
        <w:rPr>
          <w:sz w:val="20"/>
          <w:szCs w:val="20"/>
        </w:rPr>
      </w:pPr>
      <w:r w:rsidRPr="006054DC">
        <w:rPr>
          <w:sz w:val="20"/>
          <w:szCs w:val="20"/>
        </w:rPr>
        <w:t>Difference between state and country data 1.306999999999995</w:t>
      </w:r>
    </w:p>
    <w:p w14:paraId="259B077D" w14:textId="77777777" w:rsidR="006054DC" w:rsidRPr="006054DC" w:rsidRDefault="006054DC" w:rsidP="006054DC">
      <w:pPr>
        <w:rPr>
          <w:sz w:val="20"/>
          <w:szCs w:val="20"/>
        </w:rPr>
      </w:pPr>
      <w:r w:rsidRPr="006054DC">
        <w:rPr>
          <w:sz w:val="20"/>
          <w:szCs w:val="20"/>
        </w:rPr>
        <w:t>South Australia</w:t>
      </w:r>
    </w:p>
    <w:p w14:paraId="477B0367" w14:textId="77777777" w:rsidR="006054DC" w:rsidRPr="006054DC" w:rsidRDefault="006054DC" w:rsidP="006054DC">
      <w:pPr>
        <w:rPr>
          <w:sz w:val="20"/>
          <w:szCs w:val="20"/>
        </w:rPr>
      </w:pPr>
      <w:r w:rsidRPr="006054DC">
        <w:rPr>
          <w:sz w:val="20"/>
          <w:szCs w:val="20"/>
        </w:rPr>
        <w:t>Difference between state and country data -2.3091666666666626</w:t>
      </w:r>
    </w:p>
    <w:p w14:paraId="553E5AB6" w14:textId="77777777" w:rsidR="006054DC" w:rsidRPr="006054DC" w:rsidRDefault="006054DC" w:rsidP="006054DC">
      <w:pPr>
        <w:rPr>
          <w:sz w:val="20"/>
          <w:szCs w:val="20"/>
        </w:rPr>
      </w:pPr>
      <w:r w:rsidRPr="006054DC">
        <w:rPr>
          <w:sz w:val="20"/>
          <w:szCs w:val="20"/>
        </w:rPr>
        <w:t>Tasmania</w:t>
      </w:r>
    </w:p>
    <w:p w14:paraId="542ADF38" w14:textId="77777777" w:rsidR="006054DC" w:rsidRPr="006054DC" w:rsidRDefault="006054DC" w:rsidP="006054DC">
      <w:pPr>
        <w:rPr>
          <w:sz w:val="20"/>
          <w:szCs w:val="20"/>
        </w:rPr>
      </w:pPr>
      <w:r w:rsidRPr="006054DC">
        <w:rPr>
          <w:sz w:val="20"/>
          <w:szCs w:val="20"/>
        </w:rPr>
        <w:t>Difference between state and country data -10.858999999999996</w:t>
      </w:r>
    </w:p>
    <w:p w14:paraId="0BC23ECA" w14:textId="77777777" w:rsidR="006054DC" w:rsidRPr="006054DC" w:rsidRDefault="006054DC" w:rsidP="006054DC">
      <w:pPr>
        <w:rPr>
          <w:sz w:val="20"/>
          <w:szCs w:val="20"/>
        </w:rPr>
      </w:pPr>
      <w:r w:rsidRPr="006054DC">
        <w:rPr>
          <w:sz w:val="20"/>
          <w:szCs w:val="20"/>
        </w:rPr>
        <w:t>Victoria</w:t>
      </w:r>
    </w:p>
    <w:p w14:paraId="35EF7DE3" w14:textId="77777777" w:rsidR="006054DC" w:rsidRPr="006054DC" w:rsidRDefault="006054DC" w:rsidP="006054DC">
      <w:pPr>
        <w:rPr>
          <w:sz w:val="20"/>
          <w:szCs w:val="20"/>
        </w:rPr>
      </w:pPr>
      <w:r w:rsidRPr="006054DC">
        <w:rPr>
          <w:sz w:val="20"/>
          <w:szCs w:val="20"/>
        </w:rPr>
        <w:t>Difference between state and country data -7.495166666666671</w:t>
      </w:r>
    </w:p>
    <w:p w14:paraId="3FBD3146" w14:textId="77777777" w:rsidR="006054DC" w:rsidRPr="006054DC" w:rsidRDefault="006054DC" w:rsidP="006054DC">
      <w:pPr>
        <w:rPr>
          <w:sz w:val="20"/>
          <w:szCs w:val="20"/>
        </w:rPr>
      </w:pPr>
      <w:r w:rsidRPr="006054DC">
        <w:rPr>
          <w:sz w:val="20"/>
          <w:szCs w:val="20"/>
        </w:rPr>
        <w:t>Western Australia</w:t>
      </w:r>
    </w:p>
    <w:p w14:paraId="58183307" w14:textId="77777777" w:rsidR="006054DC" w:rsidRPr="006054DC" w:rsidRDefault="006054DC" w:rsidP="006054DC">
      <w:pPr>
        <w:rPr>
          <w:sz w:val="20"/>
          <w:szCs w:val="20"/>
        </w:rPr>
      </w:pPr>
      <w:r w:rsidRPr="006054DC">
        <w:rPr>
          <w:sz w:val="20"/>
          <w:szCs w:val="20"/>
        </w:rPr>
        <w:t>Difference between state and country data 0.7473333333333372</w:t>
      </w:r>
    </w:p>
    <w:p w14:paraId="336A8343" w14:textId="77777777" w:rsidR="006054DC" w:rsidRPr="006054DC" w:rsidRDefault="006054DC" w:rsidP="006054DC">
      <w:pPr>
        <w:rPr>
          <w:sz w:val="20"/>
          <w:szCs w:val="20"/>
        </w:rPr>
      </w:pPr>
      <w:r w:rsidRPr="006054DC">
        <w:rPr>
          <w:sz w:val="20"/>
          <w:szCs w:val="20"/>
        </w:rPr>
        <w:t>[146, 2337]</w:t>
      </w:r>
    </w:p>
    <w:p w14:paraId="183A7483" w14:textId="77777777" w:rsidR="006054DC" w:rsidRPr="006054DC" w:rsidRDefault="006054DC" w:rsidP="006054DC">
      <w:pPr>
        <w:rPr>
          <w:sz w:val="20"/>
          <w:szCs w:val="20"/>
        </w:rPr>
      </w:pPr>
      <w:r w:rsidRPr="006054DC">
        <w:rPr>
          <w:sz w:val="20"/>
          <w:szCs w:val="20"/>
        </w:rPr>
        <w:t>Australian Capital Territory</w:t>
      </w:r>
    </w:p>
    <w:p w14:paraId="159490E5" w14:textId="77777777" w:rsidR="006054DC" w:rsidRPr="006054DC" w:rsidRDefault="006054DC" w:rsidP="006054DC">
      <w:pPr>
        <w:rPr>
          <w:sz w:val="20"/>
          <w:szCs w:val="20"/>
        </w:rPr>
      </w:pPr>
      <w:r w:rsidRPr="006054DC">
        <w:rPr>
          <w:sz w:val="20"/>
          <w:szCs w:val="20"/>
        </w:rPr>
        <w:t>Difference between state and country data -10.105916666666667</w:t>
      </w:r>
    </w:p>
    <w:p w14:paraId="7F8769B8" w14:textId="77777777" w:rsidR="006054DC" w:rsidRPr="006054DC" w:rsidRDefault="006054DC" w:rsidP="006054DC">
      <w:pPr>
        <w:rPr>
          <w:sz w:val="20"/>
          <w:szCs w:val="20"/>
        </w:rPr>
      </w:pPr>
      <w:r w:rsidRPr="006054DC">
        <w:rPr>
          <w:sz w:val="20"/>
          <w:szCs w:val="20"/>
        </w:rPr>
        <w:t>New South Wales</w:t>
      </w:r>
    </w:p>
    <w:p w14:paraId="08EFB175" w14:textId="77777777" w:rsidR="006054DC" w:rsidRPr="006054DC" w:rsidRDefault="006054DC" w:rsidP="006054DC">
      <w:pPr>
        <w:rPr>
          <w:sz w:val="20"/>
          <w:szCs w:val="20"/>
        </w:rPr>
      </w:pPr>
      <w:r w:rsidRPr="006054DC">
        <w:rPr>
          <w:sz w:val="20"/>
          <w:szCs w:val="20"/>
        </w:rPr>
        <w:t>Difference between state and country data -4.750000000000021</w:t>
      </w:r>
    </w:p>
    <w:p w14:paraId="6E77817C" w14:textId="77777777" w:rsidR="006054DC" w:rsidRPr="006054DC" w:rsidRDefault="006054DC" w:rsidP="006054DC">
      <w:pPr>
        <w:rPr>
          <w:sz w:val="20"/>
          <w:szCs w:val="20"/>
        </w:rPr>
      </w:pPr>
      <w:r w:rsidRPr="006054DC">
        <w:rPr>
          <w:sz w:val="20"/>
          <w:szCs w:val="20"/>
        </w:rPr>
        <w:t>Northern Territory</w:t>
      </w:r>
    </w:p>
    <w:p w14:paraId="79AF63C9" w14:textId="77777777" w:rsidR="006054DC" w:rsidRPr="006054DC" w:rsidRDefault="006054DC" w:rsidP="006054DC">
      <w:pPr>
        <w:rPr>
          <w:sz w:val="20"/>
          <w:szCs w:val="20"/>
        </w:rPr>
      </w:pPr>
      <w:r w:rsidRPr="006054DC">
        <w:rPr>
          <w:sz w:val="20"/>
          <w:szCs w:val="20"/>
        </w:rPr>
        <w:t>Difference between state and country data 3.537166666666664</w:t>
      </w:r>
    </w:p>
    <w:p w14:paraId="58940BE1" w14:textId="77777777" w:rsidR="006054DC" w:rsidRPr="006054DC" w:rsidRDefault="006054DC" w:rsidP="006054DC">
      <w:pPr>
        <w:rPr>
          <w:sz w:val="20"/>
          <w:szCs w:val="20"/>
        </w:rPr>
      </w:pPr>
      <w:r w:rsidRPr="006054DC">
        <w:rPr>
          <w:sz w:val="20"/>
          <w:szCs w:val="20"/>
        </w:rPr>
        <w:t>Queensland</w:t>
      </w:r>
    </w:p>
    <w:p w14:paraId="4298AC4D" w14:textId="77777777" w:rsidR="006054DC" w:rsidRPr="006054DC" w:rsidRDefault="006054DC" w:rsidP="006054DC">
      <w:pPr>
        <w:rPr>
          <w:sz w:val="20"/>
          <w:szCs w:val="20"/>
        </w:rPr>
      </w:pPr>
      <w:r w:rsidRPr="006054DC">
        <w:rPr>
          <w:sz w:val="20"/>
          <w:szCs w:val="20"/>
        </w:rPr>
        <w:t>Difference between state and country data 1.4889166666666789</w:t>
      </w:r>
    </w:p>
    <w:p w14:paraId="7616DF95" w14:textId="77777777" w:rsidR="006054DC" w:rsidRPr="006054DC" w:rsidRDefault="006054DC" w:rsidP="006054DC">
      <w:pPr>
        <w:rPr>
          <w:sz w:val="20"/>
          <w:szCs w:val="20"/>
        </w:rPr>
      </w:pPr>
      <w:r w:rsidRPr="006054DC">
        <w:rPr>
          <w:sz w:val="20"/>
          <w:szCs w:val="20"/>
        </w:rPr>
        <w:t>South Australia</w:t>
      </w:r>
    </w:p>
    <w:p w14:paraId="668C609F" w14:textId="77777777" w:rsidR="006054DC" w:rsidRPr="006054DC" w:rsidRDefault="006054DC" w:rsidP="006054DC">
      <w:pPr>
        <w:rPr>
          <w:sz w:val="20"/>
          <w:szCs w:val="20"/>
        </w:rPr>
      </w:pPr>
      <w:r w:rsidRPr="006054DC">
        <w:rPr>
          <w:sz w:val="20"/>
          <w:szCs w:val="20"/>
        </w:rPr>
        <w:t>Difference between state and country data -2.9490000000000087</w:t>
      </w:r>
    </w:p>
    <w:p w14:paraId="32639997" w14:textId="77777777" w:rsidR="006054DC" w:rsidRPr="006054DC" w:rsidRDefault="006054DC" w:rsidP="006054DC">
      <w:pPr>
        <w:rPr>
          <w:sz w:val="20"/>
          <w:szCs w:val="20"/>
        </w:rPr>
      </w:pPr>
      <w:r w:rsidRPr="006054DC">
        <w:rPr>
          <w:sz w:val="20"/>
          <w:szCs w:val="20"/>
        </w:rPr>
        <w:t>Tasmania</w:t>
      </w:r>
    </w:p>
    <w:p w14:paraId="320809ED" w14:textId="77777777" w:rsidR="006054DC" w:rsidRPr="006054DC" w:rsidRDefault="006054DC" w:rsidP="006054DC">
      <w:pPr>
        <w:rPr>
          <w:sz w:val="20"/>
          <w:szCs w:val="20"/>
        </w:rPr>
      </w:pPr>
      <w:r w:rsidRPr="006054DC">
        <w:rPr>
          <w:sz w:val="20"/>
          <w:szCs w:val="20"/>
        </w:rPr>
        <w:t>Difference between state and country data -11.368083333333333</w:t>
      </w:r>
    </w:p>
    <w:p w14:paraId="79719B4A" w14:textId="77777777" w:rsidR="006054DC" w:rsidRPr="006054DC" w:rsidRDefault="006054DC" w:rsidP="006054DC">
      <w:pPr>
        <w:rPr>
          <w:sz w:val="20"/>
          <w:szCs w:val="20"/>
        </w:rPr>
      </w:pPr>
      <w:r w:rsidRPr="006054DC">
        <w:rPr>
          <w:sz w:val="20"/>
          <w:szCs w:val="20"/>
        </w:rPr>
        <w:t>Victoria</w:t>
      </w:r>
    </w:p>
    <w:p w14:paraId="165F700E" w14:textId="77777777" w:rsidR="006054DC" w:rsidRPr="006054DC" w:rsidRDefault="006054DC" w:rsidP="006054DC">
      <w:pPr>
        <w:rPr>
          <w:sz w:val="20"/>
          <w:szCs w:val="20"/>
        </w:rPr>
      </w:pPr>
      <w:r w:rsidRPr="006054DC">
        <w:rPr>
          <w:sz w:val="20"/>
          <w:szCs w:val="20"/>
        </w:rPr>
        <w:t>Difference between state and country data -8.295750000000009</w:t>
      </w:r>
    </w:p>
    <w:p w14:paraId="665A7A76" w14:textId="77777777" w:rsidR="006054DC" w:rsidRPr="006054DC" w:rsidRDefault="006054DC" w:rsidP="006054DC">
      <w:pPr>
        <w:rPr>
          <w:sz w:val="20"/>
          <w:szCs w:val="20"/>
        </w:rPr>
      </w:pPr>
      <w:r w:rsidRPr="006054DC">
        <w:rPr>
          <w:sz w:val="20"/>
          <w:szCs w:val="20"/>
        </w:rPr>
        <w:t>Western Australia</w:t>
      </w:r>
    </w:p>
    <w:p w14:paraId="3818F59B" w14:textId="77777777" w:rsidR="006054DC" w:rsidRPr="006054DC" w:rsidRDefault="006054DC" w:rsidP="006054DC">
      <w:pPr>
        <w:rPr>
          <w:sz w:val="20"/>
          <w:szCs w:val="20"/>
        </w:rPr>
      </w:pPr>
      <w:r w:rsidRPr="006054DC">
        <w:rPr>
          <w:sz w:val="20"/>
          <w:szCs w:val="20"/>
        </w:rPr>
        <w:t>Difference between state and country data 0.8804999999999765</w:t>
      </w:r>
    </w:p>
    <w:p w14:paraId="30931500" w14:textId="77777777" w:rsidR="006054DC" w:rsidRPr="006054DC" w:rsidRDefault="006054DC" w:rsidP="006054DC">
      <w:pPr>
        <w:rPr>
          <w:sz w:val="20"/>
          <w:szCs w:val="20"/>
        </w:rPr>
      </w:pPr>
      <w:r w:rsidRPr="006054DC">
        <w:rPr>
          <w:sz w:val="20"/>
          <w:szCs w:val="20"/>
        </w:rPr>
        <w:t>[147, 2353]</w:t>
      </w:r>
    </w:p>
    <w:p w14:paraId="159964BD" w14:textId="77777777" w:rsidR="006054DC" w:rsidRPr="006054DC" w:rsidRDefault="006054DC" w:rsidP="006054DC">
      <w:pPr>
        <w:rPr>
          <w:sz w:val="20"/>
          <w:szCs w:val="20"/>
        </w:rPr>
      </w:pPr>
      <w:r w:rsidRPr="006054DC">
        <w:rPr>
          <w:sz w:val="20"/>
          <w:szCs w:val="20"/>
        </w:rPr>
        <w:t>Australian Capital Territory</w:t>
      </w:r>
    </w:p>
    <w:p w14:paraId="38BA61EE" w14:textId="77777777" w:rsidR="006054DC" w:rsidRPr="006054DC" w:rsidRDefault="006054DC" w:rsidP="006054DC">
      <w:pPr>
        <w:rPr>
          <w:sz w:val="20"/>
          <w:szCs w:val="20"/>
        </w:rPr>
      </w:pPr>
      <w:r w:rsidRPr="006054DC">
        <w:rPr>
          <w:sz w:val="20"/>
          <w:szCs w:val="20"/>
        </w:rPr>
        <w:t>Difference between state and country data -9.879916666666675</w:t>
      </w:r>
    </w:p>
    <w:p w14:paraId="614BB4EF" w14:textId="77777777" w:rsidR="006054DC" w:rsidRPr="006054DC" w:rsidRDefault="006054DC" w:rsidP="006054DC">
      <w:pPr>
        <w:rPr>
          <w:sz w:val="20"/>
          <w:szCs w:val="20"/>
        </w:rPr>
      </w:pPr>
      <w:r w:rsidRPr="006054DC">
        <w:rPr>
          <w:sz w:val="20"/>
          <w:szCs w:val="20"/>
        </w:rPr>
        <w:t>New South Wales</w:t>
      </w:r>
    </w:p>
    <w:p w14:paraId="30692DFC" w14:textId="77777777" w:rsidR="006054DC" w:rsidRPr="006054DC" w:rsidRDefault="006054DC" w:rsidP="006054DC">
      <w:pPr>
        <w:rPr>
          <w:sz w:val="20"/>
          <w:szCs w:val="20"/>
        </w:rPr>
      </w:pPr>
      <w:r w:rsidRPr="006054DC">
        <w:rPr>
          <w:sz w:val="20"/>
          <w:szCs w:val="20"/>
        </w:rPr>
        <w:t>Difference between state and country data -4.347083333333334</w:t>
      </w:r>
    </w:p>
    <w:p w14:paraId="4E15EB5F" w14:textId="77777777" w:rsidR="006054DC" w:rsidRPr="006054DC" w:rsidRDefault="006054DC" w:rsidP="006054DC">
      <w:pPr>
        <w:rPr>
          <w:sz w:val="20"/>
          <w:szCs w:val="20"/>
        </w:rPr>
      </w:pPr>
      <w:r w:rsidRPr="006054DC">
        <w:rPr>
          <w:sz w:val="20"/>
          <w:szCs w:val="20"/>
        </w:rPr>
        <w:t>Northern Territory</w:t>
      </w:r>
    </w:p>
    <w:p w14:paraId="39F378A6" w14:textId="77777777" w:rsidR="006054DC" w:rsidRPr="006054DC" w:rsidRDefault="006054DC" w:rsidP="006054DC">
      <w:pPr>
        <w:rPr>
          <w:sz w:val="20"/>
          <w:szCs w:val="20"/>
        </w:rPr>
      </w:pPr>
      <w:r w:rsidRPr="006054DC">
        <w:rPr>
          <w:sz w:val="20"/>
          <w:szCs w:val="20"/>
        </w:rPr>
        <w:t>Difference between state and country data 3.113916666666668</w:t>
      </w:r>
    </w:p>
    <w:p w14:paraId="4C6849AD" w14:textId="77777777" w:rsidR="006054DC" w:rsidRPr="006054DC" w:rsidRDefault="006054DC" w:rsidP="006054DC">
      <w:pPr>
        <w:rPr>
          <w:sz w:val="20"/>
          <w:szCs w:val="20"/>
        </w:rPr>
      </w:pPr>
      <w:r w:rsidRPr="006054DC">
        <w:rPr>
          <w:sz w:val="20"/>
          <w:szCs w:val="20"/>
        </w:rPr>
        <w:t>Queensland</w:t>
      </w:r>
    </w:p>
    <w:p w14:paraId="57DF55BA" w14:textId="77777777" w:rsidR="006054DC" w:rsidRPr="006054DC" w:rsidRDefault="006054DC" w:rsidP="006054DC">
      <w:pPr>
        <w:rPr>
          <w:sz w:val="20"/>
          <w:szCs w:val="20"/>
        </w:rPr>
      </w:pPr>
      <w:r w:rsidRPr="006054DC">
        <w:rPr>
          <w:sz w:val="20"/>
          <w:szCs w:val="20"/>
        </w:rPr>
        <w:t>Difference between state and country data 1.3093333333333135</w:t>
      </w:r>
    </w:p>
    <w:p w14:paraId="2DE89F48" w14:textId="77777777" w:rsidR="006054DC" w:rsidRPr="006054DC" w:rsidRDefault="006054DC" w:rsidP="006054DC">
      <w:pPr>
        <w:rPr>
          <w:sz w:val="20"/>
          <w:szCs w:val="20"/>
        </w:rPr>
      </w:pPr>
      <w:r w:rsidRPr="006054DC">
        <w:rPr>
          <w:sz w:val="20"/>
          <w:szCs w:val="20"/>
        </w:rPr>
        <w:t>South Australia</w:t>
      </w:r>
    </w:p>
    <w:p w14:paraId="50335769" w14:textId="77777777" w:rsidR="006054DC" w:rsidRPr="006054DC" w:rsidRDefault="006054DC" w:rsidP="006054DC">
      <w:pPr>
        <w:rPr>
          <w:sz w:val="20"/>
          <w:szCs w:val="20"/>
        </w:rPr>
      </w:pPr>
      <w:r w:rsidRPr="006054DC">
        <w:rPr>
          <w:sz w:val="20"/>
          <w:szCs w:val="20"/>
        </w:rPr>
        <w:t>Difference between state and country data -2.1905833333333327</w:t>
      </w:r>
    </w:p>
    <w:p w14:paraId="5CAD3135" w14:textId="77777777" w:rsidR="006054DC" w:rsidRPr="006054DC" w:rsidRDefault="006054DC" w:rsidP="006054DC">
      <w:pPr>
        <w:rPr>
          <w:sz w:val="20"/>
          <w:szCs w:val="20"/>
        </w:rPr>
      </w:pPr>
      <w:r w:rsidRPr="006054DC">
        <w:rPr>
          <w:sz w:val="20"/>
          <w:szCs w:val="20"/>
        </w:rPr>
        <w:t>Tasmania</w:t>
      </w:r>
    </w:p>
    <w:p w14:paraId="7B45A4D4" w14:textId="77777777" w:rsidR="006054DC" w:rsidRPr="006054DC" w:rsidRDefault="006054DC" w:rsidP="006054DC">
      <w:pPr>
        <w:rPr>
          <w:sz w:val="20"/>
          <w:szCs w:val="20"/>
        </w:rPr>
      </w:pPr>
      <w:r w:rsidRPr="006054DC">
        <w:rPr>
          <w:sz w:val="20"/>
          <w:szCs w:val="20"/>
        </w:rPr>
        <w:t>Difference between state and country data -10.19708333333334</w:t>
      </w:r>
    </w:p>
    <w:p w14:paraId="39D14C68" w14:textId="77777777" w:rsidR="006054DC" w:rsidRPr="006054DC" w:rsidRDefault="006054DC" w:rsidP="006054DC">
      <w:pPr>
        <w:rPr>
          <w:sz w:val="20"/>
          <w:szCs w:val="20"/>
        </w:rPr>
      </w:pPr>
      <w:r w:rsidRPr="006054DC">
        <w:rPr>
          <w:sz w:val="20"/>
          <w:szCs w:val="20"/>
        </w:rPr>
        <w:t>Victoria</w:t>
      </w:r>
    </w:p>
    <w:p w14:paraId="2D6D0122" w14:textId="77777777" w:rsidR="006054DC" w:rsidRPr="006054DC" w:rsidRDefault="006054DC" w:rsidP="006054DC">
      <w:pPr>
        <w:rPr>
          <w:sz w:val="20"/>
          <w:szCs w:val="20"/>
        </w:rPr>
      </w:pPr>
      <w:r w:rsidRPr="006054DC">
        <w:rPr>
          <w:sz w:val="20"/>
          <w:szCs w:val="20"/>
        </w:rPr>
        <w:t>Difference between state and country data -7.260333333333339</w:t>
      </w:r>
    </w:p>
    <w:p w14:paraId="49D1368A" w14:textId="77777777" w:rsidR="006054DC" w:rsidRPr="006054DC" w:rsidRDefault="006054DC" w:rsidP="006054DC">
      <w:pPr>
        <w:rPr>
          <w:sz w:val="20"/>
          <w:szCs w:val="20"/>
        </w:rPr>
      </w:pPr>
      <w:r w:rsidRPr="006054DC">
        <w:rPr>
          <w:sz w:val="20"/>
          <w:szCs w:val="20"/>
        </w:rPr>
        <w:t>Western Australia</w:t>
      </w:r>
    </w:p>
    <w:p w14:paraId="7A262705" w14:textId="77777777" w:rsidR="006054DC" w:rsidRPr="006054DC" w:rsidRDefault="006054DC" w:rsidP="006054DC">
      <w:pPr>
        <w:rPr>
          <w:sz w:val="20"/>
          <w:szCs w:val="20"/>
        </w:rPr>
      </w:pPr>
      <w:r w:rsidRPr="006054DC">
        <w:rPr>
          <w:sz w:val="20"/>
          <w:szCs w:val="20"/>
        </w:rPr>
        <w:t>Difference between state and country data 0.669833333333326</w:t>
      </w:r>
    </w:p>
    <w:p w14:paraId="24B3D152" w14:textId="77777777" w:rsidR="006054DC" w:rsidRPr="006054DC" w:rsidRDefault="006054DC" w:rsidP="006054DC">
      <w:pPr>
        <w:rPr>
          <w:sz w:val="20"/>
          <w:szCs w:val="20"/>
        </w:rPr>
      </w:pPr>
      <w:r w:rsidRPr="006054DC">
        <w:rPr>
          <w:sz w:val="20"/>
          <w:szCs w:val="20"/>
        </w:rPr>
        <w:t>[148, 2369]</w:t>
      </w:r>
    </w:p>
    <w:p w14:paraId="2171FCD9" w14:textId="77777777" w:rsidR="006054DC" w:rsidRPr="006054DC" w:rsidRDefault="006054DC" w:rsidP="006054DC">
      <w:pPr>
        <w:rPr>
          <w:sz w:val="20"/>
          <w:szCs w:val="20"/>
        </w:rPr>
      </w:pPr>
      <w:r w:rsidRPr="006054DC">
        <w:rPr>
          <w:sz w:val="20"/>
          <w:szCs w:val="20"/>
        </w:rPr>
        <w:t>Australian Capital Territory</w:t>
      </w:r>
    </w:p>
    <w:p w14:paraId="2CFDE44E" w14:textId="77777777" w:rsidR="006054DC" w:rsidRPr="006054DC" w:rsidRDefault="006054DC" w:rsidP="006054DC">
      <w:pPr>
        <w:rPr>
          <w:sz w:val="20"/>
          <w:szCs w:val="20"/>
        </w:rPr>
      </w:pPr>
      <w:r w:rsidRPr="006054DC">
        <w:rPr>
          <w:sz w:val="20"/>
          <w:szCs w:val="20"/>
        </w:rPr>
        <w:t>Difference between state and country data -9.53133333333333</w:t>
      </w:r>
    </w:p>
    <w:p w14:paraId="232C4527" w14:textId="77777777" w:rsidR="006054DC" w:rsidRPr="006054DC" w:rsidRDefault="006054DC" w:rsidP="006054DC">
      <w:pPr>
        <w:rPr>
          <w:sz w:val="20"/>
          <w:szCs w:val="20"/>
        </w:rPr>
      </w:pPr>
      <w:r w:rsidRPr="006054DC">
        <w:rPr>
          <w:sz w:val="20"/>
          <w:szCs w:val="20"/>
        </w:rPr>
        <w:t>New South Wales</w:t>
      </w:r>
    </w:p>
    <w:p w14:paraId="7465A136" w14:textId="77777777" w:rsidR="006054DC" w:rsidRPr="006054DC" w:rsidRDefault="006054DC" w:rsidP="006054DC">
      <w:pPr>
        <w:rPr>
          <w:sz w:val="20"/>
          <w:szCs w:val="20"/>
        </w:rPr>
      </w:pPr>
      <w:r w:rsidRPr="006054DC">
        <w:rPr>
          <w:sz w:val="20"/>
          <w:szCs w:val="20"/>
        </w:rPr>
        <w:t>Difference between state and country data -3.9980833333333266</w:t>
      </w:r>
    </w:p>
    <w:p w14:paraId="79E68FB9" w14:textId="77777777" w:rsidR="006054DC" w:rsidRPr="006054DC" w:rsidRDefault="006054DC" w:rsidP="006054DC">
      <w:pPr>
        <w:rPr>
          <w:sz w:val="20"/>
          <w:szCs w:val="20"/>
        </w:rPr>
      </w:pPr>
      <w:r w:rsidRPr="006054DC">
        <w:rPr>
          <w:sz w:val="20"/>
          <w:szCs w:val="20"/>
        </w:rPr>
        <w:t>Northern Territory</w:t>
      </w:r>
    </w:p>
    <w:p w14:paraId="1D2496D5" w14:textId="77777777" w:rsidR="006054DC" w:rsidRPr="006054DC" w:rsidRDefault="006054DC" w:rsidP="006054DC">
      <w:pPr>
        <w:rPr>
          <w:sz w:val="20"/>
          <w:szCs w:val="20"/>
        </w:rPr>
      </w:pPr>
      <w:r w:rsidRPr="006054DC">
        <w:rPr>
          <w:sz w:val="20"/>
          <w:szCs w:val="20"/>
        </w:rPr>
        <w:t>Difference between state and country data 2.822666666666663</w:t>
      </w:r>
    </w:p>
    <w:p w14:paraId="1FBB2F24" w14:textId="77777777" w:rsidR="006054DC" w:rsidRPr="006054DC" w:rsidRDefault="006054DC" w:rsidP="006054DC">
      <w:pPr>
        <w:rPr>
          <w:sz w:val="20"/>
          <w:szCs w:val="20"/>
        </w:rPr>
      </w:pPr>
      <w:r w:rsidRPr="006054DC">
        <w:rPr>
          <w:sz w:val="20"/>
          <w:szCs w:val="20"/>
        </w:rPr>
        <w:t>Queensland</w:t>
      </w:r>
    </w:p>
    <w:p w14:paraId="6B0C2FAC" w14:textId="77777777" w:rsidR="006054DC" w:rsidRPr="006054DC" w:rsidRDefault="006054DC" w:rsidP="006054DC">
      <w:pPr>
        <w:rPr>
          <w:sz w:val="20"/>
          <w:szCs w:val="20"/>
        </w:rPr>
      </w:pPr>
      <w:r w:rsidRPr="006054DC">
        <w:rPr>
          <w:sz w:val="20"/>
          <w:szCs w:val="20"/>
        </w:rPr>
        <w:t>Difference between state and country data 1.340583333333349</w:t>
      </w:r>
    </w:p>
    <w:p w14:paraId="4D8DD125" w14:textId="77777777" w:rsidR="006054DC" w:rsidRPr="006054DC" w:rsidRDefault="006054DC" w:rsidP="006054DC">
      <w:pPr>
        <w:rPr>
          <w:sz w:val="20"/>
          <w:szCs w:val="20"/>
        </w:rPr>
      </w:pPr>
      <w:r w:rsidRPr="006054DC">
        <w:rPr>
          <w:sz w:val="20"/>
          <w:szCs w:val="20"/>
        </w:rPr>
        <w:t>South Australia</w:t>
      </w:r>
    </w:p>
    <w:p w14:paraId="549D556D" w14:textId="77777777" w:rsidR="006054DC" w:rsidRPr="006054DC" w:rsidRDefault="006054DC" w:rsidP="006054DC">
      <w:pPr>
        <w:rPr>
          <w:sz w:val="20"/>
          <w:szCs w:val="20"/>
        </w:rPr>
      </w:pPr>
      <w:r w:rsidRPr="006054DC">
        <w:rPr>
          <w:sz w:val="20"/>
          <w:szCs w:val="20"/>
        </w:rPr>
        <w:t>Difference between state and country data -1.8466666666666534</w:t>
      </w:r>
    </w:p>
    <w:p w14:paraId="32E32066" w14:textId="77777777" w:rsidR="006054DC" w:rsidRPr="006054DC" w:rsidRDefault="006054DC" w:rsidP="006054DC">
      <w:pPr>
        <w:rPr>
          <w:sz w:val="20"/>
          <w:szCs w:val="20"/>
        </w:rPr>
      </w:pPr>
      <w:r w:rsidRPr="006054DC">
        <w:rPr>
          <w:sz w:val="20"/>
          <w:szCs w:val="20"/>
        </w:rPr>
        <w:t>Tasmania</w:t>
      </w:r>
    </w:p>
    <w:p w14:paraId="4E5EAED0" w14:textId="77777777" w:rsidR="006054DC" w:rsidRPr="006054DC" w:rsidRDefault="006054DC" w:rsidP="006054DC">
      <w:pPr>
        <w:rPr>
          <w:sz w:val="20"/>
          <w:szCs w:val="20"/>
        </w:rPr>
      </w:pPr>
      <w:r w:rsidRPr="006054DC">
        <w:rPr>
          <w:sz w:val="20"/>
          <w:szCs w:val="20"/>
        </w:rPr>
        <w:t>Difference between state and country data -9.839749999999986</w:t>
      </w:r>
    </w:p>
    <w:p w14:paraId="21653F86" w14:textId="77777777" w:rsidR="006054DC" w:rsidRPr="006054DC" w:rsidRDefault="006054DC" w:rsidP="006054DC">
      <w:pPr>
        <w:rPr>
          <w:sz w:val="20"/>
          <w:szCs w:val="20"/>
        </w:rPr>
      </w:pPr>
      <w:r w:rsidRPr="006054DC">
        <w:rPr>
          <w:sz w:val="20"/>
          <w:szCs w:val="20"/>
        </w:rPr>
        <w:t>Victoria</w:t>
      </w:r>
    </w:p>
    <w:p w14:paraId="4442C8FA" w14:textId="77777777" w:rsidR="006054DC" w:rsidRPr="006054DC" w:rsidRDefault="006054DC" w:rsidP="006054DC">
      <w:pPr>
        <w:rPr>
          <w:sz w:val="20"/>
          <w:szCs w:val="20"/>
        </w:rPr>
      </w:pPr>
      <w:r w:rsidRPr="006054DC">
        <w:rPr>
          <w:sz w:val="20"/>
          <w:szCs w:val="20"/>
        </w:rPr>
        <w:t>Difference between state and country data -6.813916666666662</w:t>
      </w:r>
    </w:p>
    <w:p w14:paraId="5124FBBB" w14:textId="77777777" w:rsidR="006054DC" w:rsidRPr="006054DC" w:rsidRDefault="006054DC" w:rsidP="006054DC">
      <w:pPr>
        <w:rPr>
          <w:sz w:val="20"/>
          <w:szCs w:val="20"/>
        </w:rPr>
      </w:pPr>
      <w:r w:rsidRPr="006054DC">
        <w:rPr>
          <w:sz w:val="20"/>
          <w:szCs w:val="20"/>
        </w:rPr>
        <w:t>Western Australia</w:t>
      </w:r>
    </w:p>
    <w:p w14:paraId="12DA17C4" w14:textId="77777777" w:rsidR="006054DC" w:rsidRPr="006054DC" w:rsidRDefault="006054DC" w:rsidP="006054DC">
      <w:pPr>
        <w:rPr>
          <w:sz w:val="20"/>
          <w:szCs w:val="20"/>
        </w:rPr>
      </w:pPr>
      <w:r w:rsidRPr="006054DC">
        <w:rPr>
          <w:sz w:val="20"/>
          <w:szCs w:val="20"/>
        </w:rPr>
        <w:t>Difference between state and country data 0.5040000000000049</w:t>
      </w:r>
    </w:p>
    <w:p w14:paraId="53CE8415" w14:textId="77777777" w:rsidR="006054DC" w:rsidRPr="006054DC" w:rsidRDefault="006054DC" w:rsidP="006054DC">
      <w:pPr>
        <w:rPr>
          <w:sz w:val="20"/>
          <w:szCs w:val="20"/>
        </w:rPr>
      </w:pPr>
      <w:r w:rsidRPr="006054DC">
        <w:rPr>
          <w:sz w:val="20"/>
          <w:szCs w:val="20"/>
        </w:rPr>
        <w:t>[149, 2385]</w:t>
      </w:r>
    </w:p>
    <w:p w14:paraId="34ADF737" w14:textId="77777777" w:rsidR="006054DC" w:rsidRPr="006054DC" w:rsidRDefault="006054DC" w:rsidP="006054DC">
      <w:pPr>
        <w:rPr>
          <w:sz w:val="20"/>
          <w:szCs w:val="20"/>
        </w:rPr>
      </w:pPr>
      <w:r w:rsidRPr="006054DC">
        <w:rPr>
          <w:sz w:val="20"/>
          <w:szCs w:val="20"/>
        </w:rPr>
        <w:t>Australian Capital Territory</w:t>
      </w:r>
    </w:p>
    <w:p w14:paraId="10F1CDCD" w14:textId="77777777" w:rsidR="006054DC" w:rsidRPr="006054DC" w:rsidRDefault="006054DC" w:rsidP="006054DC">
      <w:pPr>
        <w:rPr>
          <w:sz w:val="20"/>
          <w:szCs w:val="20"/>
        </w:rPr>
      </w:pPr>
      <w:r w:rsidRPr="006054DC">
        <w:rPr>
          <w:sz w:val="20"/>
          <w:szCs w:val="20"/>
        </w:rPr>
        <w:t>Difference between state and country data -9.413166666666676</w:t>
      </w:r>
    </w:p>
    <w:p w14:paraId="2770FCA1" w14:textId="77777777" w:rsidR="006054DC" w:rsidRPr="006054DC" w:rsidRDefault="006054DC" w:rsidP="006054DC">
      <w:pPr>
        <w:rPr>
          <w:sz w:val="20"/>
          <w:szCs w:val="20"/>
        </w:rPr>
      </w:pPr>
      <w:r w:rsidRPr="006054DC">
        <w:rPr>
          <w:sz w:val="20"/>
          <w:szCs w:val="20"/>
        </w:rPr>
        <w:t>New South Wales</w:t>
      </w:r>
    </w:p>
    <w:p w14:paraId="34986715" w14:textId="77777777" w:rsidR="006054DC" w:rsidRPr="006054DC" w:rsidRDefault="006054DC" w:rsidP="006054DC">
      <w:pPr>
        <w:rPr>
          <w:sz w:val="20"/>
          <w:szCs w:val="20"/>
        </w:rPr>
      </w:pPr>
      <w:r w:rsidRPr="006054DC">
        <w:rPr>
          <w:sz w:val="20"/>
          <w:szCs w:val="20"/>
        </w:rPr>
        <w:t>Difference between state and country data -3.8823333333333316</w:t>
      </w:r>
    </w:p>
    <w:p w14:paraId="55B76C1E" w14:textId="77777777" w:rsidR="006054DC" w:rsidRPr="006054DC" w:rsidRDefault="006054DC" w:rsidP="006054DC">
      <w:pPr>
        <w:rPr>
          <w:sz w:val="20"/>
          <w:szCs w:val="20"/>
        </w:rPr>
      </w:pPr>
      <w:r w:rsidRPr="006054DC">
        <w:rPr>
          <w:sz w:val="20"/>
          <w:szCs w:val="20"/>
        </w:rPr>
        <w:t>Northern Territory</w:t>
      </w:r>
    </w:p>
    <w:p w14:paraId="78BB8C6B" w14:textId="77777777" w:rsidR="006054DC" w:rsidRPr="006054DC" w:rsidRDefault="006054DC" w:rsidP="006054DC">
      <w:pPr>
        <w:rPr>
          <w:sz w:val="20"/>
          <w:szCs w:val="20"/>
        </w:rPr>
      </w:pPr>
      <w:r w:rsidRPr="006054DC">
        <w:rPr>
          <w:sz w:val="20"/>
          <w:szCs w:val="20"/>
        </w:rPr>
        <w:t>Difference between state and country data 2.7279999999999944</w:t>
      </w:r>
    </w:p>
    <w:p w14:paraId="4E06D6B0" w14:textId="77777777" w:rsidR="006054DC" w:rsidRPr="006054DC" w:rsidRDefault="006054DC" w:rsidP="006054DC">
      <w:pPr>
        <w:rPr>
          <w:sz w:val="20"/>
          <w:szCs w:val="20"/>
        </w:rPr>
      </w:pPr>
      <w:r w:rsidRPr="006054DC">
        <w:rPr>
          <w:sz w:val="20"/>
          <w:szCs w:val="20"/>
        </w:rPr>
        <w:t>Queensland</w:t>
      </w:r>
    </w:p>
    <w:p w14:paraId="7766F47A" w14:textId="77777777" w:rsidR="006054DC" w:rsidRPr="006054DC" w:rsidRDefault="006054DC" w:rsidP="006054DC">
      <w:pPr>
        <w:rPr>
          <w:sz w:val="20"/>
          <w:szCs w:val="20"/>
        </w:rPr>
      </w:pPr>
      <w:r w:rsidRPr="006054DC">
        <w:rPr>
          <w:sz w:val="20"/>
          <w:szCs w:val="20"/>
        </w:rPr>
        <w:t>Difference between state and country data 1.7013333333333485</w:t>
      </w:r>
    </w:p>
    <w:p w14:paraId="43BDE4A8" w14:textId="77777777" w:rsidR="006054DC" w:rsidRPr="006054DC" w:rsidRDefault="006054DC" w:rsidP="006054DC">
      <w:pPr>
        <w:rPr>
          <w:sz w:val="20"/>
          <w:szCs w:val="20"/>
        </w:rPr>
      </w:pPr>
      <w:r w:rsidRPr="006054DC">
        <w:rPr>
          <w:sz w:val="20"/>
          <w:szCs w:val="20"/>
        </w:rPr>
        <w:t>South Australia</w:t>
      </w:r>
    </w:p>
    <w:p w14:paraId="66F9CFEE" w14:textId="77777777" w:rsidR="006054DC" w:rsidRPr="006054DC" w:rsidRDefault="006054DC" w:rsidP="006054DC">
      <w:pPr>
        <w:rPr>
          <w:sz w:val="20"/>
          <w:szCs w:val="20"/>
        </w:rPr>
      </w:pPr>
      <w:r w:rsidRPr="006054DC">
        <w:rPr>
          <w:sz w:val="20"/>
          <w:szCs w:val="20"/>
        </w:rPr>
        <w:t>Difference between state and country data -2.3524166666666844</w:t>
      </w:r>
    </w:p>
    <w:p w14:paraId="18AAC191" w14:textId="77777777" w:rsidR="006054DC" w:rsidRPr="006054DC" w:rsidRDefault="006054DC" w:rsidP="006054DC">
      <w:pPr>
        <w:rPr>
          <w:sz w:val="20"/>
          <w:szCs w:val="20"/>
        </w:rPr>
      </w:pPr>
      <w:r w:rsidRPr="006054DC">
        <w:rPr>
          <w:sz w:val="20"/>
          <w:szCs w:val="20"/>
        </w:rPr>
        <w:t>Tasmania</w:t>
      </w:r>
    </w:p>
    <w:p w14:paraId="69D0A4ED" w14:textId="77777777" w:rsidR="006054DC" w:rsidRPr="006054DC" w:rsidRDefault="006054DC" w:rsidP="006054DC">
      <w:pPr>
        <w:rPr>
          <w:sz w:val="20"/>
          <w:szCs w:val="20"/>
        </w:rPr>
      </w:pPr>
      <w:r w:rsidRPr="006054DC">
        <w:rPr>
          <w:sz w:val="20"/>
          <w:szCs w:val="20"/>
        </w:rPr>
        <w:t>Difference between state and country data -9.970083333333326</w:t>
      </w:r>
    </w:p>
    <w:p w14:paraId="0453FC5B" w14:textId="77777777" w:rsidR="006054DC" w:rsidRPr="006054DC" w:rsidRDefault="006054DC" w:rsidP="006054DC">
      <w:pPr>
        <w:rPr>
          <w:sz w:val="20"/>
          <w:szCs w:val="20"/>
        </w:rPr>
      </w:pPr>
      <w:r w:rsidRPr="006054DC">
        <w:rPr>
          <w:sz w:val="20"/>
          <w:szCs w:val="20"/>
        </w:rPr>
        <w:t>Victoria</w:t>
      </w:r>
    </w:p>
    <w:p w14:paraId="2504E3E3" w14:textId="77777777" w:rsidR="006054DC" w:rsidRPr="006054DC" w:rsidRDefault="006054DC" w:rsidP="006054DC">
      <w:pPr>
        <w:rPr>
          <w:sz w:val="20"/>
          <w:szCs w:val="20"/>
        </w:rPr>
      </w:pPr>
      <w:r w:rsidRPr="006054DC">
        <w:rPr>
          <w:sz w:val="20"/>
          <w:szCs w:val="20"/>
        </w:rPr>
        <w:t>Difference between state and country data -7.020999999999988</w:t>
      </w:r>
    </w:p>
    <w:p w14:paraId="47A7311D" w14:textId="77777777" w:rsidR="006054DC" w:rsidRPr="006054DC" w:rsidRDefault="006054DC" w:rsidP="006054DC">
      <w:pPr>
        <w:rPr>
          <w:sz w:val="20"/>
          <w:szCs w:val="20"/>
        </w:rPr>
      </w:pPr>
      <w:r w:rsidRPr="006054DC">
        <w:rPr>
          <w:sz w:val="20"/>
          <w:szCs w:val="20"/>
        </w:rPr>
        <w:t>Western Australia</w:t>
      </w:r>
    </w:p>
    <w:p w14:paraId="74140178" w14:textId="77777777" w:rsidR="006054DC" w:rsidRPr="006054DC" w:rsidRDefault="006054DC" w:rsidP="006054DC">
      <w:pPr>
        <w:rPr>
          <w:sz w:val="20"/>
          <w:szCs w:val="20"/>
        </w:rPr>
      </w:pPr>
      <w:r w:rsidRPr="006054DC">
        <w:rPr>
          <w:sz w:val="20"/>
          <w:szCs w:val="20"/>
        </w:rPr>
        <w:t>Difference between state and country data 0.494000000000014</w:t>
      </w:r>
    </w:p>
    <w:p w14:paraId="3E8953ED" w14:textId="77777777" w:rsidR="006054DC" w:rsidRPr="006054DC" w:rsidRDefault="006054DC" w:rsidP="006054DC">
      <w:pPr>
        <w:rPr>
          <w:sz w:val="20"/>
          <w:szCs w:val="20"/>
        </w:rPr>
      </w:pPr>
      <w:r w:rsidRPr="006054DC">
        <w:rPr>
          <w:sz w:val="20"/>
          <w:szCs w:val="20"/>
        </w:rPr>
        <w:t>[150, 2401]</w:t>
      </w:r>
    </w:p>
    <w:p w14:paraId="35658430" w14:textId="77777777" w:rsidR="006054DC" w:rsidRPr="006054DC" w:rsidRDefault="006054DC" w:rsidP="006054DC">
      <w:pPr>
        <w:rPr>
          <w:sz w:val="20"/>
          <w:szCs w:val="20"/>
        </w:rPr>
      </w:pPr>
      <w:r w:rsidRPr="006054DC">
        <w:rPr>
          <w:sz w:val="20"/>
          <w:szCs w:val="20"/>
        </w:rPr>
        <w:t>Australian Capital Territory</w:t>
      </w:r>
    </w:p>
    <w:p w14:paraId="128CFE28" w14:textId="77777777" w:rsidR="006054DC" w:rsidRPr="006054DC" w:rsidRDefault="006054DC" w:rsidP="006054DC">
      <w:pPr>
        <w:rPr>
          <w:sz w:val="20"/>
          <w:szCs w:val="20"/>
        </w:rPr>
      </w:pPr>
      <w:r w:rsidRPr="006054DC">
        <w:rPr>
          <w:sz w:val="20"/>
          <w:szCs w:val="20"/>
        </w:rPr>
        <w:t>Difference between state and country data -10.056083333333357</w:t>
      </w:r>
    </w:p>
    <w:p w14:paraId="45FEFA68" w14:textId="77777777" w:rsidR="006054DC" w:rsidRPr="006054DC" w:rsidRDefault="006054DC" w:rsidP="006054DC">
      <w:pPr>
        <w:rPr>
          <w:sz w:val="20"/>
          <w:szCs w:val="20"/>
        </w:rPr>
      </w:pPr>
      <w:r w:rsidRPr="006054DC">
        <w:rPr>
          <w:sz w:val="20"/>
          <w:szCs w:val="20"/>
        </w:rPr>
        <w:t>New South Wales</w:t>
      </w:r>
    </w:p>
    <w:p w14:paraId="61D93242" w14:textId="77777777" w:rsidR="006054DC" w:rsidRPr="006054DC" w:rsidRDefault="006054DC" w:rsidP="006054DC">
      <w:pPr>
        <w:rPr>
          <w:sz w:val="20"/>
          <w:szCs w:val="20"/>
        </w:rPr>
      </w:pPr>
      <w:r w:rsidRPr="006054DC">
        <w:rPr>
          <w:sz w:val="20"/>
          <w:szCs w:val="20"/>
        </w:rPr>
        <w:t>Difference between state and country data -4.135750000000012</w:t>
      </w:r>
    </w:p>
    <w:p w14:paraId="6469FCF2" w14:textId="77777777" w:rsidR="006054DC" w:rsidRPr="006054DC" w:rsidRDefault="006054DC" w:rsidP="006054DC">
      <w:pPr>
        <w:rPr>
          <w:sz w:val="20"/>
          <w:szCs w:val="20"/>
        </w:rPr>
      </w:pPr>
      <w:r w:rsidRPr="006054DC">
        <w:rPr>
          <w:sz w:val="20"/>
          <w:szCs w:val="20"/>
        </w:rPr>
        <w:t>Northern Territory</w:t>
      </w:r>
    </w:p>
    <w:p w14:paraId="5119AA21" w14:textId="77777777" w:rsidR="006054DC" w:rsidRPr="006054DC" w:rsidRDefault="006054DC" w:rsidP="006054DC">
      <w:pPr>
        <w:rPr>
          <w:sz w:val="20"/>
          <w:szCs w:val="20"/>
        </w:rPr>
      </w:pPr>
      <w:r w:rsidRPr="006054DC">
        <w:rPr>
          <w:sz w:val="20"/>
          <w:szCs w:val="20"/>
        </w:rPr>
        <w:t>Difference between state and country data 2.9244166666666516</w:t>
      </w:r>
    </w:p>
    <w:p w14:paraId="60A08223" w14:textId="77777777" w:rsidR="006054DC" w:rsidRPr="006054DC" w:rsidRDefault="006054DC" w:rsidP="006054DC">
      <w:pPr>
        <w:rPr>
          <w:sz w:val="20"/>
          <w:szCs w:val="20"/>
        </w:rPr>
      </w:pPr>
      <w:r w:rsidRPr="006054DC">
        <w:rPr>
          <w:sz w:val="20"/>
          <w:szCs w:val="20"/>
        </w:rPr>
        <w:t>Queensland</w:t>
      </w:r>
    </w:p>
    <w:p w14:paraId="08AD63DE" w14:textId="77777777" w:rsidR="006054DC" w:rsidRPr="006054DC" w:rsidRDefault="006054DC" w:rsidP="006054DC">
      <w:pPr>
        <w:rPr>
          <w:sz w:val="20"/>
          <w:szCs w:val="20"/>
        </w:rPr>
      </w:pPr>
      <w:r w:rsidRPr="006054DC">
        <w:rPr>
          <w:sz w:val="20"/>
          <w:szCs w:val="20"/>
        </w:rPr>
        <w:t>Difference between state and country data 1.5008333333333397</w:t>
      </w:r>
    </w:p>
    <w:p w14:paraId="7EDCE561" w14:textId="77777777" w:rsidR="006054DC" w:rsidRPr="006054DC" w:rsidRDefault="006054DC" w:rsidP="006054DC">
      <w:pPr>
        <w:rPr>
          <w:sz w:val="20"/>
          <w:szCs w:val="20"/>
        </w:rPr>
      </w:pPr>
      <w:r w:rsidRPr="006054DC">
        <w:rPr>
          <w:sz w:val="20"/>
          <w:szCs w:val="20"/>
        </w:rPr>
        <w:t>South Australia</w:t>
      </w:r>
    </w:p>
    <w:p w14:paraId="7B58C11B" w14:textId="77777777" w:rsidR="006054DC" w:rsidRPr="006054DC" w:rsidRDefault="006054DC" w:rsidP="006054DC">
      <w:pPr>
        <w:rPr>
          <w:sz w:val="20"/>
          <w:szCs w:val="20"/>
        </w:rPr>
      </w:pPr>
      <w:r w:rsidRPr="006054DC">
        <w:rPr>
          <w:sz w:val="20"/>
          <w:szCs w:val="20"/>
        </w:rPr>
        <w:t>Difference between state and country data -2.611833333333365</w:t>
      </w:r>
    </w:p>
    <w:p w14:paraId="16F52737" w14:textId="77777777" w:rsidR="006054DC" w:rsidRPr="006054DC" w:rsidRDefault="006054DC" w:rsidP="006054DC">
      <w:pPr>
        <w:rPr>
          <w:sz w:val="20"/>
          <w:szCs w:val="20"/>
        </w:rPr>
      </w:pPr>
      <w:r w:rsidRPr="006054DC">
        <w:rPr>
          <w:sz w:val="20"/>
          <w:szCs w:val="20"/>
        </w:rPr>
        <w:t>Tasmania</w:t>
      </w:r>
    </w:p>
    <w:p w14:paraId="55EE2CF0" w14:textId="77777777" w:rsidR="006054DC" w:rsidRPr="006054DC" w:rsidRDefault="006054DC" w:rsidP="006054DC">
      <w:pPr>
        <w:rPr>
          <w:sz w:val="20"/>
          <w:szCs w:val="20"/>
        </w:rPr>
      </w:pPr>
      <w:r w:rsidRPr="006054DC">
        <w:rPr>
          <w:sz w:val="20"/>
          <w:szCs w:val="20"/>
        </w:rPr>
        <w:t>Difference between state and country data -10.757416666666673</w:t>
      </w:r>
    </w:p>
    <w:p w14:paraId="2D3EE9BA" w14:textId="77777777" w:rsidR="006054DC" w:rsidRPr="006054DC" w:rsidRDefault="006054DC" w:rsidP="006054DC">
      <w:pPr>
        <w:rPr>
          <w:sz w:val="20"/>
          <w:szCs w:val="20"/>
        </w:rPr>
      </w:pPr>
      <w:r w:rsidRPr="006054DC">
        <w:rPr>
          <w:sz w:val="20"/>
          <w:szCs w:val="20"/>
        </w:rPr>
        <w:t>Victoria</w:t>
      </w:r>
    </w:p>
    <w:p w14:paraId="619945AE" w14:textId="77777777" w:rsidR="006054DC" w:rsidRPr="006054DC" w:rsidRDefault="006054DC" w:rsidP="006054DC">
      <w:pPr>
        <w:rPr>
          <w:sz w:val="20"/>
          <w:szCs w:val="20"/>
        </w:rPr>
      </w:pPr>
      <w:r w:rsidRPr="006054DC">
        <w:rPr>
          <w:sz w:val="20"/>
          <w:szCs w:val="20"/>
        </w:rPr>
        <w:t>Difference between state and country data -7.719500000000005</w:t>
      </w:r>
    </w:p>
    <w:p w14:paraId="50131E7E" w14:textId="77777777" w:rsidR="006054DC" w:rsidRPr="006054DC" w:rsidRDefault="006054DC" w:rsidP="006054DC">
      <w:pPr>
        <w:rPr>
          <w:sz w:val="20"/>
          <w:szCs w:val="20"/>
        </w:rPr>
      </w:pPr>
      <w:r w:rsidRPr="006054DC">
        <w:rPr>
          <w:sz w:val="20"/>
          <w:szCs w:val="20"/>
        </w:rPr>
        <w:t>Western Australia</w:t>
      </w:r>
    </w:p>
    <w:p w14:paraId="0885B266" w14:textId="77777777" w:rsidR="006054DC" w:rsidRPr="006054DC" w:rsidRDefault="006054DC" w:rsidP="006054DC">
      <w:pPr>
        <w:rPr>
          <w:sz w:val="20"/>
          <w:szCs w:val="20"/>
        </w:rPr>
      </w:pPr>
      <w:r w:rsidRPr="006054DC">
        <w:rPr>
          <w:sz w:val="20"/>
          <w:szCs w:val="20"/>
        </w:rPr>
        <w:t>Difference between state and country data 0.7968333333333213</w:t>
      </w:r>
    </w:p>
    <w:p w14:paraId="0C19B8BE" w14:textId="77777777" w:rsidR="006054DC" w:rsidRPr="006054DC" w:rsidRDefault="006054DC" w:rsidP="006054DC">
      <w:pPr>
        <w:rPr>
          <w:sz w:val="20"/>
          <w:szCs w:val="20"/>
        </w:rPr>
      </w:pPr>
      <w:r w:rsidRPr="006054DC">
        <w:rPr>
          <w:sz w:val="20"/>
          <w:szCs w:val="20"/>
        </w:rPr>
        <w:t>[151, 2417]</w:t>
      </w:r>
    </w:p>
    <w:p w14:paraId="51D101A7" w14:textId="77777777" w:rsidR="006054DC" w:rsidRPr="006054DC" w:rsidRDefault="006054DC" w:rsidP="006054DC">
      <w:pPr>
        <w:rPr>
          <w:sz w:val="20"/>
          <w:szCs w:val="20"/>
        </w:rPr>
      </w:pPr>
      <w:r w:rsidRPr="006054DC">
        <w:rPr>
          <w:sz w:val="20"/>
          <w:szCs w:val="20"/>
        </w:rPr>
        <w:t>Australian Capital Territory</w:t>
      </w:r>
    </w:p>
    <w:p w14:paraId="5A393916" w14:textId="77777777" w:rsidR="006054DC" w:rsidRPr="006054DC" w:rsidRDefault="006054DC" w:rsidP="006054DC">
      <w:pPr>
        <w:rPr>
          <w:sz w:val="20"/>
          <w:szCs w:val="20"/>
        </w:rPr>
      </w:pPr>
      <w:r w:rsidRPr="006054DC">
        <w:rPr>
          <w:sz w:val="20"/>
          <w:szCs w:val="20"/>
        </w:rPr>
        <w:t>Difference between state and country data -10.116833333333313</w:t>
      </w:r>
    </w:p>
    <w:p w14:paraId="604FDD87" w14:textId="77777777" w:rsidR="006054DC" w:rsidRPr="006054DC" w:rsidRDefault="006054DC" w:rsidP="006054DC">
      <w:pPr>
        <w:rPr>
          <w:sz w:val="20"/>
          <w:szCs w:val="20"/>
        </w:rPr>
      </w:pPr>
      <w:r w:rsidRPr="006054DC">
        <w:rPr>
          <w:sz w:val="20"/>
          <w:szCs w:val="20"/>
        </w:rPr>
        <w:t>New South Wales</w:t>
      </w:r>
    </w:p>
    <w:p w14:paraId="72F26A64" w14:textId="77777777" w:rsidR="006054DC" w:rsidRPr="006054DC" w:rsidRDefault="006054DC" w:rsidP="006054DC">
      <w:pPr>
        <w:rPr>
          <w:sz w:val="20"/>
          <w:szCs w:val="20"/>
        </w:rPr>
      </w:pPr>
      <w:r w:rsidRPr="006054DC">
        <w:rPr>
          <w:sz w:val="20"/>
          <w:szCs w:val="20"/>
        </w:rPr>
        <w:t>Difference between state and country data -4.391416666666657</w:t>
      </w:r>
    </w:p>
    <w:p w14:paraId="58E8832D" w14:textId="77777777" w:rsidR="006054DC" w:rsidRPr="006054DC" w:rsidRDefault="006054DC" w:rsidP="006054DC">
      <w:pPr>
        <w:rPr>
          <w:sz w:val="20"/>
          <w:szCs w:val="20"/>
        </w:rPr>
      </w:pPr>
      <w:r w:rsidRPr="006054DC">
        <w:rPr>
          <w:sz w:val="20"/>
          <w:szCs w:val="20"/>
        </w:rPr>
        <w:t>Northern Territory</w:t>
      </w:r>
    </w:p>
    <w:p w14:paraId="6AFD3122" w14:textId="77777777" w:rsidR="006054DC" w:rsidRPr="006054DC" w:rsidRDefault="006054DC" w:rsidP="006054DC">
      <w:pPr>
        <w:rPr>
          <w:sz w:val="20"/>
          <w:szCs w:val="20"/>
        </w:rPr>
      </w:pPr>
      <w:r w:rsidRPr="006054DC">
        <w:rPr>
          <w:sz w:val="20"/>
          <w:szCs w:val="20"/>
        </w:rPr>
        <w:t>Difference between state and country data 3.0039999999999907</w:t>
      </w:r>
    </w:p>
    <w:p w14:paraId="0E52D2C0" w14:textId="77777777" w:rsidR="006054DC" w:rsidRPr="006054DC" w:rsidRDefault="006054DC" w:rsidP="006054DC">
      <w:pPr>
        <w:rPr>
          <w:sz w:val="20"/>
          <w:szCs w:val="20"/>
        </w:rPr>
      </w:pPr>
      <w:r w:rsidRPr="006054DC">
        <w:rPr>
          <w:sz w:val="20"/>
          <w:szCs w:val="20"/>
        </w:rPr>
        <w:t>Queensland</w:t>
      </w:r>
    </w:p>
    <w:p w14:paraId="1A6BCAB9" w14:textId="77777777" w:rsidR="006054DC" w:rsidRPr="006054DC" w:rsidRDefault="006054DC" w:rsidP="006054DC">
      <w:pPr>
        <w:rPr>
          <w:sz w:val="20"/>
          <w:szCs w:val="20"/>
        </w:rPr>
      </w:pPr>
      <w:r w:rsidRPr="006054DC">
        <w:rPr>
          <w:sz w:val="20"/>
          <w:szCs w:val="20"/>
        </w:rPr>
        <w:t>Difference between state and country data 1.6207500000000117</w:t>
      </w:r>
    </w:p>
    <w:p w14:paraId="344CCCD0" w14:textId="77777777" w:rsidR="006054DC" w:rsidRPr="006054DC" w:rsidRDefault="006054DC" w:rsidP="006054DC">
      <w:pPr>
        <w:rPr>
          <w:sz w:val="20"/>
          <w:szCs w:val="20"/>
        </w:rPr>
      </w:pPr>
      <w:r w:rsidRPr="006054DC">
        <w:rPr>
          <w:sz w:val="20"/>
          <w:szCs w:val="20"/>
        </w:rPr>
        <w:t>South Australia</w:t>
      </w:r>
    </w:p>
    <w:p w14:paraId="015A047C" w14:textId="77777777" w:rsidR="006054DC" w:rsidRPr="006054DC" w:rsidRDefault="006054DC" w:rsidP="006054DC">
      <w:pPr>
        <w:rPr>
          <w:sz w:val="20"/>
          <w:szCs w:val="20"/>
        </w:rPr>
      </w:pPr>
      <w:r w:rsidRPr="006054DC">
        <w:rPr>
          <w:sz w:val="20"/>
          <w:szCs w:val="20"/>
        </w:rPr>
        <w:t>Difference between state and country data -2.5023333333333397</w:t>
      </w:r>
    </w:p>
    <w:p w14:paraId="756AB002" w14:textId="77777777" w:rsidR="006054DC" w:rsidRPr="006054DC" w:rsidRDefault="006054DC" w:rsidP="006054DC">
      <w:pPr>
        <w:rPr>
          <w:sz w:val="20"/>
          <w:szCs w:val="20"/>
        </w:rPr>
      </w:pPr>
      <w:r w:rsidRPr="006054DC">
        <w:rPr>
          <w:sz w:val="20"/>
          <w:szCs w:val="20"/>
        </w:rPr>
        <w:t>Tasmania</w:t>
      </w:r>
    </w:p>
    <w:p w14:paraId="18EF27F4" w14:textId="77777777" w:rsidR="006054DC" w:rsidRPr="006054DC" w:rsidRDefault="006054DC" w:rsidP="006054DC">
      <w:pPr>
        <w:rPr>
          <w:sz w:val="20"/>
          <w:szCs w:val="20"/>
        </w:rPr>
      </w:pPr>
      <w:r w:rsidRPr="006054DC">
        <w:rPr>
          <w:sz w:val="20"/>
          <w:szCs w:val="20"/>
        </w:rPr>
        <w:t>Difference between state and country data -10.815833333333316</w:t>
      </w:r>
    </w:p>
    <w:p w14:paraId="29DC77CF" w14:textId="77777777" w:rsidR="006054DC" w:rsidRPr="006054DC" w:rsidRDefault="006054DC" w:rsidP="006054DC">
      <w:pPr>
        <w:rPr>
          <w:sz w:val="20"/>
          <w:szCs w:val="20"/>
        </w:rPr>
      </w:pPr>
      <w:r w:rsidRPr="006054DC">
        <w:rPr>
          <w:sz w:val="20"/>
          <w:szCs w:val="20"/>
        </w:rPr>
        <w:t>Victoria</w:t>
      </w:r>
    </w:p>
    <w:p w14:paraId="09ED1492" w14:textId="77777777" w:rsidR="006054DC" w:rsidRPr="006054DC" w:rsidRDefault="006054DC" w:rsidP="006054DC">
      <w:pPr>
        <w:rPr>
          <w:sz w:val="20"/>
          <w:szCs w:val="20"/>
        </w:rPr>
      </w:pPr>
      <w:r w:rsidRPr="006054DC">
        <w:rPr>
          <w:sz w:val="20"/>
          <w:szCs w:val="20"/>
        </w:rPr>
        <w:t>Difference between state and country data -7.798499999999997</w:t>
      </w:r>
    </w:p>
    <w:p w14:paraId="673AECBE" w14:textId="77777777" w:rsidR="006054DC" w:rsidRPr="006054DC" w:rsidRDefault="006054DC" w:rsidP="006054DC">
      <w:pPr>
        <w:rPr>
          <w:sz w:val="20"/>
          <w:szCs w:val="20"/>
        </w:rPr>
      </w:pPr>
      <w:r w:rsidRPr="006054DC">
        <w:rPr>
          <w:sz w:val="20"/>
          <w:szCs w:val="20"/>
        </w:rPr>
        <w:t>Western Australia</w:t>
      </w:r>
    </w:p>
    <w:p w14:paraId="5A992EB5" w14:textId="77777777" w:rsidR="006054DC" w:rsidRPr="006054DC" w:rsidRDefault="006054DC" w:rsidP="006054DC">
      <w:pPr>
        <w:rPr>
          <w:sz w:val="20"/>
          <w:szCs w:val="20"/>
        </w:rPr>
      </w:pPr>
      <w:r w:rsidRPr="006054DC">
        <w:rPr>
          <w:sz w:val="20"/>
          <w:szCs w:val="20"/>
        </w:rPr>
        <w:t>Difference between state and country data 0.7203333333333433</w:t>
      </w:r>
    </w:p>
    <w:p w14:paraId="41A1AEFE" w14:textId="77777777" w:rsidR="006054DC" w:rsidRPr="006054DC" w:rsidRDefault="006054DC" w:rsidP="006054DC">
      <w:pPr>
        <w:rPr>
          <w:sz w:val="20"/>
          <w:szCs w:val="20"/>
        </w:rPr>
      </w:pPr>
      <w:r w:rsidRPr="006054DC">
        <w:rPr>
          <w:sz w:val="20"/>
          <w:szCs w:val="20"/>
        </w:rPr>
        <w:t>[152, 2433]</w:t>
      </w:r>
    </w:p>
    <w:p w14:paraId="72C32CEC" w14:textId="77777777" w:rsidR="006054DC" w:rsidRPr="006054DC" w:rsidRDefault="006054DC" w:rsidP="006054DC">
      <w:pPr>
        <w:rPr>
          <w:sz w:val="20"/>
          <w:szCs w:val="20"/>
        </w:rPr>
      </w:pPr>
      <w:r w:rsidRPr="006054DC">
        <w:rPr>
          <w:sz w:val="20"/>
          <w:szCs w:val="20"/>
        </w:rPr>
        <w:t>Australian Capital Territory</w:t>
      </w:r>
    </w:p>
    <w:p w14:paraId="449F5418" w14:textId="77777777" w:rsidR="006054DC" w:rsidRPr="006054DC" w:rsidRDefault="006054DC" w:rsidP="006054DC">
      <w:pPr>
        <w:rPr>
          <w:sz w:val="20"/>
          <w:szCs w:val="20"/>
        </w:rPr>
      </w:pPr>
      <w:r w:rsidRPr="006054DC">
        <w:rPr>
          <w:sz w:val="20"/>
          <w:szCs w:val="20"/>
        </w:rPr>
        <w:t>Difference between state and country data -9.828416666666678</w:t>
      </w:r>
    </w:p>
    <w:p w14:paraId="2F69E806" w14:textId="77777777" w:rsidR="006054DC" w:rsidRPr="006054DC" w:rsidRDefault="006054DC" w:rsidP="006054DC">
      <w:pPr>
        <w:rPr>
          <w:sz w:val="20"/>
          <w:szCs w:val="20"/>
        </w:rPr>
      </w:pPr>
      <w:r w:rsidRPr="006054DC">
        <w:rPr>
          <w:sz w:val="20"/>
          <w:szCs w:val="20"/>
        </w:rPr>
        <w:t>New South Wales</w:t>
      </w:r>
    </w:p>
    <w:p w14:paraId="0CF6F6B7" w14:textId="77777777" w:rsidR="006054DC" w:rsidRPr="006054DC" w:rsidRDefault="006054DC" w:rsidP="006054DC">
      <w:pPr>
        <w:rPr>
          <w:sz w:val="20"/>
          <w:szCs w:val="20"/>
        </w:rPr>
      </w:pPr>
      <w:r w:rsidRPr="006054DC">
        <w:rPr>
          <w:sz w:val="20"/>
          <w:szCs w:val="20"/>
        </w:rPr>
        <w:t>Difference between state and country data -4.251833333333362</w:t>
      </w:r>
    </w:p>
    <w:p w14:paraId="7963775C" w14:textId="77777777" w:rsidR="006054DC" w:rsidRPr="006054DC" w:rsidRDefault="006054DC" w:rsidP="006054DC">
      <w:pPr>
        <w:rPr>
          <w:sz w:val="20"/>
          <w:szCs w:val="20"/>
        </w:rPr>
      </w:pPr>
      <w:r w:rsidRPr="006054DC">
        <w:rPr>
          <w:sz w:val="20"/>
          <w:szCs w:val="20"/>
        </w:rPr>
        <w:t>Northern Territory</w:t>
      </w:r>
    </w:p>
    <w:p w14:paraId="77E6FD0E" w14:textId="77777777" w:rsidR="006054DC" w:rsidRPr="006054DC" w:rsidRDefault="006054DC" w:rsidP="006054DC">
      <w:pPr>
        <w:rPr>
          <w:sz w:val="20"/>
          <w:szCs w:val="20"/>
        </w:rPr>
      </w:pPr>
      <w:r w:rsidRPr="006054DC">
        <w:rPr>
          <w:sz w:val="20"/>
          <w:szCs w:val="20"/>
        </w:rPr>
        <w:t>Difference between state and country data 3.019916666666653</w:t>
      </w:r>
    </w:p>
    <w:p w14:paraId="7386ECDB" w14:textId="77777777" w:rsidR="006054DC" w:rsidRPr="006054DC" w:rsidRDefault="006054DC" w:rsidP="006054DC">
      <w:pPr>
        <w:rPr>
          <w:sz w:val="20"/>
          <w:szCs w:val="20"/>
        </w:rPr>
      </w:pPr>
      <w:r w:rsidRPr="006054DC">
        <w:rPr>
          <w:sz w:val="20"/>
          <w:szCs w:val="20"/>
        </w:rPr>
        <w:t>Queensland</w:t>
      </w:r>
    </w:p>
    <w:p w14:paraId="1A39879F" w14:textId="77777777" w:rsidR="006054DC" w:rsidRPr="006054DC" w:rsidRDefault="006054DC" w:rsidP="006054DC">
      <w:pPr>
        <w:rPr>
          <w:sz w:val="20"/>
          <w:szCs w:val="20"/>
        </w:rPr>
      </w:pPr>
      <w:r w:rsidRPr="006054DC">
        <w:rPr>
          <w:sz w:val="20"/>
          <w:szCs w:val="20"/>
        </w:rPr>
        <w:t>Difference between state and country data 1.5066666666666642</w:t>
      </w:r>
    </w:p>
    <w:p w14:paraId="2C148E31" w14:textId="77777777" w:rsidR="006054DC" w:rsidRPr="006054DC" w:rsidRDefault="006054DC" w:rsidP="006054DC">
      <w:pPr>
        <w:rPr>
          <w:sz w:val="20"/>
          <w:szCs w:val="20"/>
        </w:rPr>
      </w:pPr>
      <w:r w:rsidRPr="006054DC">
        <w:rPr>
          <w:sz w:val="20"/>
          <w:szCs w:val="20"/>
        </w:rPr>
        <w:t>South Australia</w:t>
      </w:r>
    </w:p>
    <w:p w14:paraId="2B9FC6D1" w14:textId="77777777" w:rsidR="006054DC" w:rsidRPr="006054DC" w:rsidRDefault="006054DC" w:rsidP="006054DC">
      <w:pPr>
        <w:rPr>
          <w:sz w:val="20"/>
          <w:szCs w:val="20"/>
        </w:rPr>
      </w:pPr>
      <w:r w:rsidRPr="006054DC">
        <w:rPr>
          <w:sz w:val="20"/>
          <w:szCs w:val="20"/>
        </w:rPr>
        <w:t>Difference between state and country data -2.3119999999999976</w:t>
      </w:r>
    </w:p>
    <w:p w14:paraId="2B9B11AD" w14:textId="77777777" w:rsidR="006054DC" w:rsidRPr="006054DC" w:rsidRDefault="006054DC" w:rsidP="006054DC">
      <w:pPr>
        <w:rPr>
          <w:sz w:val="20"/>
          <w:szCs w:val="20"/>
        </w:rPr>
      </w:pPr>
      <w:r w:rsidRPr="006054DC">
        <w:rPr>
          <w:sz w:val="20"/>
          <w:szCs w:val="20"/>
        </w:rPr>
        <w:t>Tasmania</w:t>
      </w:r>
    </w:p>
    <w:p w14:paraId="7701D3D7" w14:textId="77777777" w:rsidR="006054DC" w:rsidRPr="006054DC" w:rsidRDefault="006054DC" w:rsidP="006054DC">
      <w:pPr>
        <w:rPr>
          <w:sz w:val="20"/>
          <w:szCs w:val="20"/>
        </w:rPr>
      </w:pPr>
      <w:r w:rsidRPr="006054DC">
        <w:rPr>
          <w:sz w:val="20"/>
          <w:szCs w:val="20"/>
        </w:rPr>
        <w:t>Difference between state and country data -11.135166666666668</w:t>
      </w:r>
    </w:p>
    <w:p w14:paraId="1C28CF93" w14:textId="77777777" w:rsidR="006054DC" w:rsidRPr="006054DC" w:rsidRDefault="006054DC" w:rsidP="006054DC">
      <w:pPr>
        <w:rPr>
          <w:sz w:val="20"/>
          <w:szCs w:val="20"/>
        </w:rPr>
      </w:pPr>
      <w:r w:rsidRPr="006054DC">
        <w:rPr>
          <w:sz w:val="20"/>
          <w:szCs w:val="20"/>
        </w:rPr>
        <w:t>Victoria</w:t>
      </w:r>
    </w:p>
    <w:p w14:paraId="64B0069A" w14:textId="77777777" w:rsidR="006054DC" w:rsidRPr="006054DC" w:rsidRDefault="006054DC" w:rsidP="006054DC">
      <w:pPr>
        <w:rPr>
          <w:sz w:val="20"/>
          <w:szCs w:val="20"/>
        </w:rPr>
      </w:pPr>
      <w:r w:rsidRPr="006054DC">
        <w:rPr>
          <w:sz w:val="20"/>
          <w:szCs w:val="20"/>
        </w:rPr>
        <w:t>Difference between state and country data -7.824166666666674</w:t>
      </w:r>
    </w:p>
    <w:p w14:paraId="4FFA37BB" w14:textId="77777777" w:rsidR="006054DC" w:rsidRPr="006054DC" w:rsidRDefault="006054DC" w:rsidP="006054DC">
      <w:pPr>
        <w:rPr>
          <w:sz w:val="20"/>
          <w:szCs w:val="20"/>
        </w:rPr>
      </w:pPr>
      <w:r w:rsidRPr="006054DC">
        <w:rPr>
          <w:sz w:val="20"/>
          <w:szCs w:val="20"/>
        </w:rPr>
        <w:t>Western Australia</w:t>
      </w:r>
    </w:p>
    <w:p w14:paraId="4D38EF74" w14:textId="77777777" w:rsidR="006054DC" w:rsidRPr="006054DC" w:rsidRDefault="006054DC" w:rsidP="006054DC">
      <w:pPr>
        <w:rPr>
          <w:sz w:val="20"/>
          <w:szCs w:val="20"/>
        </w:rPr>
      </w:pPr>
      <w:r w:rsidRPr="006054DC">
        <w:rPr>
          <w:sz w:val="20"/>
          <w:szCs w:val="20"/>
        </w:rPr>
        <w:t>Difference between state and country data 0.6810833333333122</w:t>
      </w:r>
    </w:p>
    <w:p w14:paraId="1C470BE9" w14:textId="77777777" w:rsidR="006054DC" w:rsidRPr="006054DC" w:rsidRDefault="006054DC" w:rsidP="006054DC">
      <w:pPr>
        <w:rPr>
          <w:sz w:val="20"/>
          <w:szCs w:val="20"/>
        </w:rPr>
      </w:pPr>
      <w:r w:rsidRPr="006054DC">
        <w:rPr>
          <w:sz w:val="20"/>
          <w:szCs w:val="20"/>
        </w:rPr>
        <w:t>[153, 2449]</w:t>
      </w:r>
    </w:p>
    <w:p w14:paraId="6CA0AA28" w14:textId="77777777" w:rsidR="006054DC" w:rsidRPr="006054DC" w:rsidRDefault="006054DC" w:rsidP="006054DC">
      <w:pPr>
        <w:rPr>
          <w:sz w:val="20"/>
          <w:szCs w:val="20"/>
        </w:rPr>
      </w:pPr>
      <w:r w:rsidRPr="006054DC">
        <w:rPr>
          <w:sz w:val="20"/>
          <w:szCs w:val="20"/>
        </w:rPr>
        <w:t>Australian Capital Territory</w:t>
      </w:r>
    </w:p>
    <w:p w14:paraId="6AACA96E" w14:textId="77777777" w:rsidR="006054DC" w:rsidRPr="006054DC" w:rsidRDefault="006054DC" w:rsidP="006054DC">
      <w:pPr>
        <w:rPr>
          <w:sz w:val="20"/>
          <w:szCs w:val="20"/>
        </w:rPr>
      </w:pPr>
      <w:r w:rsidRPr="006054DC">
        <w:rPr>
          <w:sz w:val="20"/>
          <w:szCs w:val="20"/>
        </w:rPr>
        <w:t>Difference between state and country data -10.308833333333316</w:t>
      </w:r>
    </w:p>
    <w:p w14:paraId="7CECC630" w14:textId="77777777" w:rsidR="006054DC" w:rsidRPr="006054DC" w:rsidRDefault="006054DC" w:rsidP="006054DC">
      <w:pPr>
        <w:rPr>
          <w:sz w:val="20"/>
          <w:szCs w:val="20"/>
        </w:rPr>
      </w:pPr>
      <w:r w:rsidRPr="006054DC">
        <w:rPr>
          <w:sz w:val="20"/>
          <w:szCs w:val="20"/>
        </w:rPr>
        <w:t>New South Wales</w:t>
      </w:r>
    </w:p>
    <w:p w14:paraId="227C087D" w14:textId="77777777" w:rsidR="006054DC" w:rsidRPr="006054DC" w:rsidRDefault="006054DC" w:rsidP="006054DC">
      <w:pPr>
        <w:rPr>
          <w:sz w:val="20"/>
          <w:szCs w:val="20"/>
        </w:rPr>
      </w:pPr>
      <w:r w:rsidRPr="006054DC">
        <w:rPr>
          <w:sz w:val="20"/>
          <w:szCs w:val="20"/>
        </w:rPr>
        <w:t>Difference between state and country data -4.452583333333351</w:t>
      </w:r>
    </w:p>
    <w:p w14:paraId="0B5E7037" w14:textId="77777777" w:rsidR="006054DC" w:rsidRPr="006054DC" w:rsidRDefault="006054DC" w:rsidP="006054DC">
      <w:pPr>
        <w:rPr>
          <w:sz w:val="20"/>
          <w:szCs w:val="20"/>
        </w:rPr>
      </w:pPr>
      <w:r w:rsidRPr="006054DC">
        <w:rPr>
          <w:sz w:val="20"/>
          <w:szCs w:val="20"/>
        </w:rPr>
        <w:t>Northern Territory</w:t>
      </w:r>
    </w:p>
    <w:p w14:paraId="4103A86D" w14:textId="77777777" w:rsidR="006054DC" w:rsidRPr="006054DC" w:rsidRDefault="006054DC" w:rsidP="006054DC">
      <w:pPr>
        <w:rPr>
          <w:sz w:val="20"/>
          <w:szCs w:val="20"/>
        </w:rPr>
      </w:pPr>
      <w:r w:rsidRPr="006054DC">
        <w:rPr>
          <w:sz w:val="20"/>
          <w:szCs w:val="20"/>
        </w:rPr>
        <w:t>Difference between state and country data 3.2872500000000002</w:t>
      </w:r>
    </w:p>
    <w:p w14:paraId="44612B26" w14:textId="77777777" w:rsidR="006054DC" w:rsidRPr="006054DC" w:rsidRDefault="006054DC" w:rsidP="006054DC">
      <w:pPr>
        <w:rPr>
          <w:sz w:val="20"/>
          <w:szCs w:val="20"/>
        </w:rPr>
      </w:pPr>
      <w:r w:rsidRPr="006054DC">
        <w:rPr>
          <w:sz w:val="20"/>
          <w:szCs w:val="20"/>
        </w:rPr>
        <w:t>Queensland</w:t>
      </w:r>
    </w:p>
    <w:p w14:paraId="5EC12A91" w14:textId="77777777" w:rsidR="006054DC" w:rsidRPr="006054DC" w:rsidRDefault="006054DC" w:rsidP="006054DC">
      <w:pPr>
        <w:rPr>
          <w:sz w:val="20"/>
          <w:szCs w:val="20"/>
        </w:rPr>
      </w:pPr>
      <w:r w:rsidRPr="006054DC">
        <w:rPr>
          <w:sz w:val="20"/>
          <w:szCs w:val="20"/>
        </w:rPr>
        <w:t>Difference between state and country data 1.4975833333333384</w:t>
      </w:r>
    </w:p>
    <w:p w14:paraId="338AEDBE" w14:textId="77777777" w:rsidR="006054DC" w:rsidRPr="006054DC" w:rsidRDefault="006054DC" w:rsidP="006054DC">
      <w:pPr>
        <w:rPr>
          <w:sz w:val="20"/>
          <w:szCs w:val="20"/>
        </w:rPr>
      </w:pPr>
      <w:r w:rsidRPr="006054DC">
        <w:rPr>
          <w:sz w:val="20"/>
          <w:szCs w:val="20"/>
        </w:rPr>
        <w:t>South Australia</w:t>
      </w:r>
    </w:p>
    <w:p w14:paraId="73CF6F88" w14:textId="77777777" w:rsidR="006054DC" w:rsidRPr="006054DC" w:rsidRDefault="006054DC" w:rsidP="006054DC">
      <w:pPr>
        <w:rPr>
          <w:sz w:val="20"/>
          <w:szCs w:val="20"/>
        </w:rPr>
      </w:pPr>
      <w:r w:rsidRPr="006054DC">
        <w:rPr>
          <w:sz w:val="20"/>
          <w:szCs w:val="20"/>
        </w:rPr>
        <w:t>Difference between state and country data -2.561250000000001</w:t>
      </w:r>
    </w:p>
    <w:p w14:paraId="77F6A89E" w14:textId="77777777" w:rsidR="006054DC" w:rsidRPr="006054DC" w:rsidRDefault="006054DC" w:rsidP="006054DC">
      <w:pPr>
        <w:rPr>
          <w:sz w:val="20"/>
          <w:szCs w:val="20"/>
        </w:rPr>
      </w:pPr>
      <w:r w:rsidRPr="006054DC">
        <w:rPr>
          <w:sz w:val="20"/>
          <w:szCs w:val="20"/>
        </w:rPr>
        <w:t>Tasmania</w:t>
      </w:r>
    </w:p>
    <w:p w14:paraId="4CAFAB1C" w14:textId="77777777" w:rsidR="006054DC" w:rsidRPr="006054DC" w:rsidRDefault="006054DC" w:rsidP="006054DC">
      <w:pPr>
        <w:rPr>
          <w:sz w:val="20"/>
          <w:szCs w:val="20"/>
        </w:rPr>
      </w:pPr>
      <w:r w:rsidRPr="006054DC">
        <w:rPr>
          <w:sz w:val="20"/>
          <w:szCs w:val="20"/>
        </w:rPr>
        <w:t>Difference between state and country data -11.031583333333321</w:t>
      </w:r>
    </w:p>
    <w:p w14:paraId="0A4438CD" w14:textId="77777777" w:rsidR="006054DC" w:rsidRPr="006054DC" w:rsidRDefault="006054DC" w:rsidP="006054DC">
      <w:pPr>
        <w:rPr>
          <w:sz w:val="20"/>
          <w:szCs w:val="20"/>
        </w:rPr>
      </w:pPr>
      <w:r w:rsidRPr="006054DC">
        <w:rPr>
          <w:sz w:val="20"/>
          <w:szCs w:val="20"/>
        </w:rPr>
        <w:t>Victoria</w:t>
      </w:r>
    </w:p>
    <w:p w14:paraId="7643CBF6" w14:textId="77777777" w:rsidR="006054DC" w:rsidRPr="006054DC" w:rsidRDefault="006054DC" w:rsidP="006054DC">
      <w:pPr>
        <w:rPr>
          <w:sz w:val="20"/>
          <w:szCs w:val="20"/>
        </w:rPr>
      </w:pPr>
      <w:r w:rsidRPr="006054DC">
        <w:rPr>
          <w:sz w:val="20"/>
          <w:szCs w:val="20"/>
        </w:rPr>
        <w:t>Difference between state and country data -8.001333333333324</w:t>
      </w:r>
    </w:p>
    <w:p w14:paraId="21F4A51D" w14:textId="77777777" w:rsidR="006054DC" w:rsidRPr="006054DC" w:rsidRDefault="006054DC" w:rsidP="006054DC">
      <w:pPr>
        <w:rPr>
          <w:sz w:val="20"/>
          <w:szCs w:val="20"/>
        </w:rPr>
      </w:pPr>
      <w:r w:rsidRPr="006054DC">
        <w:rPr>
          <w:sz w:val="20"/>
          <w:szCs w:val="20"/>
        </w:rPr>
        <w:t>Western Australia</w:t>
      </w:r>
    </w:p>
    <w:p w14:paraId="416F100B" w14:textId="77777777" w:rsidR="006054DC" w:rsidRPr="006054DC" w:rsidRDefault="006054DC" w:rsidP="006054DC">
      <w:pPr>
        <w:rPr>
          <w:sz w:val="20"/>
          <w:szCs w:val="20"/>
        </w:rPr>
      </w:pPr>
      <w:r w:rsidRPr="006054DC">
        <w:rPr>
          <w:sz w:val="20"/>
          <w:szCs w:val="20"/>
        </w:rPr>
        <w:t>Difference between state and country data 0.7218333333333433</w:t>
      </w:r>
    </w:p>
    <w:p w14:paraId="5CC74CE9" w14:textId="77777777" w:rsidR="006054DC" w:rsidRPr="006054DC" w:rsidRDefault="006054DC" w:rsidP="006054DC">
      <w:pPr>
        <w:rPr>
          <w:sz w:val="20"/>
          <w:szCs w:val="20"/>
        </w:rPr>
      </w:pPr>
      <w:r w:rsidRPr="006054DC">
        <w:rPr>
          <w:sz w:val="20"/>
          <w:szCs w:val="20"/>
        </w:rPr>
        <w:t>[154, 2465]</w:t>
      </w:r>
    </w:p>
    <w:p w14:paraId="64DE7B75" w14:textId="77777777" w:rsidR="006054DC" w:rsidRPr="006054DC" w:rsidRDefault="006054DC" w:rsidP="006054DC">
      <w:pPr>
        <w:rPr>
          <w:sz w:val="20"/>
          <w:szCs w:val="20"/>
        </w:rPr>
      </w:pPr>
      <w:r w:rsidRPr="006054DC">
        <w:rPr>
          <w:sz w:val="20"/>
          <w:szCs w:val="20"/>
        </w:rPr>
        <w:t>Australian Capital Territory</w:t>
      </w:r>
    </w:p>
    <w:p w14:paraId="46331829" w14:textId="77777777" w:rsidR="006054DC" w:rsidRPr="006054DC" w:rsidRDefault="006054DC" w:rsidP="006054DC">
      <w:pPr>
        <w:rPr>
          <w:sz w:val="20"/>
          <w:szCs w:val="20"/>
        </w:rPr>
      </w:pPr>
      <w:r w:rsidRPr="006054DC">
        <w:rPr>
          <w:sz w:val="20"/>
          <w:szCs w:val="20"/>
        </w:rPr>
        <w:t>Difference between state and country data -9.650833333333308</w:t>
      </w:r>
    </w:p>
    <w:p w14:paraId="3132C2E0" w14:textId="77777777" w:rsidR="006054DC" w:rsidRPr="006054DC" w:rsidRDefault="006054DC" w:rsidP="006054DC">
      <w:pPr>
        <w:rPr>
          <w:sz w:val="20"/>
          <w:szCs w:val="20"/>
        </w:rPr>
      </w:pPr>
      <w:r w:rsidRPr="006054DC">
        <w:rPr>
          <w:sz w:val="20"/>
          <w:szCs w:val="20"/>
        </w:rPr>
        <w:t>New South Wales</w:t>
      </w:r>
    </w:p>
    <w:p w14:paraId="036AC706" w14:textId="77777777" w:rsidR="006054DC" w:rsidRPr="006054DC" w:rsidRDefault="006054DC" w:rsidP="006054DC">
      <w:pPr>
        <w:rPr>
          <w:sz w:val="20"/>
          <w:szCs w:val="20"/>
        </w:rPr>
      </w:pPr>
      <w:r w:rsidRPr="006054DC">
        <w:rPr>
          <w:sz w:val="20"/>
          <w:szCs w:val="20"/>
        </w:rPr>
        <w:t>Difference between state and country data -3.930416666666641</w:t>
      </w:r>
    </w:p>
    <w:p w14:paraId="3261D4C6" w14:textId="77777777" w:rsidR="006054DC" w:rsidRPr="006054DC" w:rsidRDefault="006054DC" w:rsidP="006054DC">
      <w:pPr>
        <w:rPr>
          <w:sz w:val="20"/>
          <w:szCs w:val="20"/>
        </w:rPr>
      </w:pPr>
      <w:r w:rsidRPr="006054DC">
        <w:rPr>
          <w:sz w:val="20"/>
          <w:szCs w:val="20"/>
        </w:rPr>
        <w:t>Northern Territory</w:t>
      </w:r>
    </w:p>
    <w:p w14:paraId="6E2C6E1E" w14:textId="77777777" w:rsidR="006054DC" w:rsidRPr="006054DC" w:rsidRDefault="006054DC" w:rsidP="006054DC">
      <w:pPr>
        <w:rPr>
          <w:sz w:val="20"/>
          <w:szCs w:val="20"/>
        </w:rPr>
      </w:pPr>
      <w:r w:rsidRPr="006054DC">
        <w:rPr>
          <w:sz w:val="20"/>
          <w:szCs w:val="20"/>
        </w:rPr>
        <w:t>Difference between state and country data 2.751750000000019</w:t>
      </w:r>
    </w:p>
    <w:p w14:paraId="39896BF6" w14:textId="77777777" w:rsidR="006054DC" w:rsidRPr="006054DC" w:rsidRDefault="006054DC" w:rsidP="006054DC">
      <w:pPr>
        <w:rPr>
          <w:sz w:val="20"/>
          <w:szCs w:val="20"/>
        </w:rPr>
      </w:pPr>
      <w:r w:rsidRPr="006054DC">
        <w:rPr>
          <w:sz w:val="20"/>
          <w:szCs w:val="20"/>
        </w:rPr>
        <w:t>Queensland</w:t>
      </w:r>
    </w:p>
    <w:p w14:paraId="67FF87F8" w14:textId="77777777" w:rsidR="006054DC" w:rsidRPr="006054DC" w:rsidRDefault="006054DC" w:rsidP="006054DC">
      <w:pPr>
        <w:rPr>
          <w:sz w:val="20"/>
          <w:szCs w:val="20"/>
        </w:rPr>
      </w:pPr>
      <w:r w:rsidRPr="006054DC">
        <w:rPr>
          <w:sz w:val="20"/>
          <w:szCs w:val="20"/>
        </w:rPr>
        <w:t>Difference between state and country data 1.548500000000022</w:t>
      </w:r>
    </w:p>
    <w:p w14:paraId="5110197F" w14:textId="77777777" w:rsidR="006054DC" w:rsidRPr="006054DC" w:rsidRDefault="006054DC" w:rsidP="006054DC">
      <w:pPr>
        <w:rPr>
          <w:sz w:val="20"/>
          <w:szCs w:val="20"/>
        </w:rPr>
      </w:pPr>
      <w:r w:rsidRPr="006054DC">
        <w:rPr>
          <w:sz w:val="20"/>
          <w:szCs w:val="20"/>
        </w:rPr>
        <w:t>South Australia</w:t>
      </w:r>
    </w:p>
    <w:p w14:paraId="71AF0642" w14:textId="77777777" w:rsidR="006054DC" w:rsidRPr="006054DC" w:rsidRDefault="006054DC" w:rsidP="006054DC">
      <w:pPr>
        <w:rPr>
          <w:sz w:val="20"/>
          <w:szCs w:val="20"/>
        </w:rPr>
      </w:pPr>
      <w:r w:rsidRPr="006054DC">
        <w:rPr>
          <w:sz w:val="20"/>
          <w:szCs w:val="20"/>
        </w:rPr>
        <w:t>Difference between state and country data -2.158416666666639</w:t>
      </w:r>
    </w:p>
    <w:p w14:paraId="62900C1C" w14:textId="77777777" w:rsidR="006054DC" w:rsidRPr="006054DC" w:rsidRDefault="006054DC" w:rsidP="006054DC">
      <w:pPr>
        <w:rPr>
          <w:sz w:val="20"/>
          <w:szCs w:val="20"/>
        </w:rPr>
      </w:pPr>
      <w:r w:rsidRPr="006054DC">
        <w:rPr>
          <w:sz w:val="20"/>
          <w:szCs w:val="20"/>
        </w:rPr>
        <w:t>Tasmania</w:t>
      </w:r>
    </w:p>
    <w:p w14:paraId="4B2D6ADC" w14:textId="77777777" w:rsidR="006054DC" w:rsidRPr="006054DC" w:rsidRDefault="006054DC" w:rsidP="006054DC">
      <w:pPr>
        <w:rPr>
          <w:sz w:val="20"/>
          <w:szCs w:val="20"/>
        </w:rPr>
      </w:pPr>
      <w:r w:rsidRPr="006054DC">
        <w:rPr>
          <w:sz w:val="20"/>
          <w:szCs w:val="20"/>
        </w:rPr>
        <w:t>Difference between state and country data -11.204083333333308</w:t>
      </w:r>
    </w:p>
    <w:p w14:paraId="286947D9" w14:textId="77777777" w:rsidR="006054DC" w:rsidRPr="006054DC" w:rsidRDefault="006054DC" w:rsidP="006054DC">
      <w:pPr>
        <w:rPr>
          <w:sz w:val="20"/>
          <w:szCs w:val="20"/>
        </w:rPr>
      </w:pPr>
      <w:r w:rsidRPr="006054DC">
        <w:rPr>
          <w:sz w:val="20"/>
          <w:szCs w:val="20"/>
        </w:rPr>
        <w:t>Victoria</w:t>
      </w:r>
    </w:p>
    <w:p w14:paraId="69F62612" w14:textId="77777777" w:rsidR="006054DC" w:rsidRPr="006054DC" w:rsidRDefault="006054DC" w:rsidP="006054DC">
      <w:pPr>
        <w:rPr>
          <w:sz w:val="20"/>
          <w:szCs w:val="20"/>
        </w:rPr>
      </w:pPr>
      <w:r w:rsidRPr="006054DC">
        <w:rPr>
          <w:sz w:val="20"/>
          <w:szCs w:val="20"/>
        </w:rPr>
        <w:t>Difference between state and country data -7.541749999999977</w:t>
      </w:r>
    </w:p>
    <w:p w14:paraId="231F835E" w14:textId="77777777" w:rsidR="006054DC" w:rsidRPr="006054DC" w:rsidRDefault="006054DC" w:rsidP="006054DC">
      <w:pPr>
        <w:rPr>
          <w:sz w:val="20"/>
          <w:szCs w:val="20"/>
        </w:rPr>
      </w:pPr>
      <w:r w:rsidRPr="006054DC">
        <w:rPr>
          <w:sz w:val="20"/>
          <w:szCs w:val="20"/>
        </w:rPr>
        <w:t>Western Australia</w:t>
      </w:r>
    </w:p>
    <w:p w14:paraId="0AFF662C" w14:textId="77777777" w:rsidR="006054DC" w:rsidRPr="006054DC" w:rsidRDefault="006054DC" w:rsidP="006054DC">
      <w:pPr>
        <w:rPr>
          <w:sz w:val="20"/>
          <w:szCs w:val="20"/>
        </w:rPr>
      </w:pPr>
      <w:r w:rsidRPr="006054DC">
        <w:rPr>
          <w:sz w:val="20"/>
          <w:szCs w:val="20"/>
        </w:rPr>
        <w:t>Difference between state and country data 0.6070833333333532</w:t>
      </w:r>
    </w:p>
    <w:p w14:paraId="02FF623B" w14:textId="77777777" w:rsidR="006054DC" w:rsidRPr="006054DC" w:rsidRDefault="006054DC" w:rsidP="006054DC">
      <w:pPr>
        <w:rPr>
          <w:sz w:val="20"/>
          <w:szCs w:val="20"/>
        </w:rPr>
      </w:pPr>
      <w:r w:rsidRPr="006054DC">
        <w:rPr>
          <w:sz w:val="20"/>
          <w:szCs w:val="20"/>
        </w:rPr>
        <w:t>[155, 2481]</w:t>
      </w:r>
    </w:p>
    <w:p w14:paraId="1A682669" w14:textId="77777777" w:rsidR="006054DC" w:rsidRPr="006054DC" w:rsidRDefault="006054DC" w:rsidP="006054DC">
      <w:pPr>
        <w:rPr>
          <w:sz w:val="20"/>
          <w:szCs w:val="20"/>
        </w:rPr>
      </w:pPr>
      <w:r w:rsidRPr="006054DC">
        <w:rPr>
          <w:sz w:val="20"/>
          <w:szCs w:val="20"/>
        </w:rPr>
        <w:t>Australian Capital Territory</w:t>
      </w:r>
    </w:p>
    <w:p w14:paraId="28964DBC" w14:textId="77777777" w:rsidR="006054DC" w:rsidRPr="006054DC" w:rsidRDefault="006054DC" w:rsidP="006054DC">
      <w:pPr>
        <w:rPr>
          <w:sz w:val="20"/>
          <w:szCs w:val="20"/>
        </w:rPr>
      </w:pPr>
      <w:r w:rsidRPr="006054DC">
        <w:rPr>
          <w:sz w:val="20"/>
          <w:szCs w:val="20"/>
        </w:rPr>
        <w:t>Difference between state and country data -9.561833333333343</w:t>
      </w:r>
    </w:p>
    <w:p w14:paraId="2930E9A2" w14:textId="77777777" w:rsidR="006054DC" w:rsidRPr="006054DC" w:rsidRDefault="006054DC" w:rsidP="006054DC">
      <w:pPr>
        <w:rPr>
          <w:sz w:val="20"/>
          <w:szCs w:val="20"/>
        </w:rPr>
      </w:pPr>
      <w:r w:rsidRPr="006054DC">
        <w:rPr>
          <w:sz w:val="20"/>
          <w:szCs w:val="20"/>
        </w:rPr>
        <w:t>New South Wales</w:t>
      </w:r>
    </w:p>
    <w:p w14:paraId="547FB881" w14:textId="77777777" w:rsidR="006054DC" w:rsidRPr="006054DC" w:rsidRDefault="006054DC" w:rsidP="006054DC">
      <w:pPr>
        <w:rPr>
          <w:sz w:val="20"/>
          <w:szCs w:val="20"/>
        </w:rPr>
      </w:pPr>
      <w:r w:rsidRPr="006054DC">
        <w:rPr>
          <w:sz w:val="20"/>
          <w:szCs w:val="20"/>
        </w:rPr>
        <w:t>Difference between state and country data -3.933666666666671</w:t>
      </w:r>
    </w:p>
    <w:p w14:paraId="42D5FFBC" w14:textId="77777777" w:rsidR="006054DC" w:rsidRPr="006054DC" w:rsidRDefault="006054DC" w:rsidP="006054DC">
      <w:pPr>
        <w:rPr>
          <w:sz w:val="20"/>
          <w:szCs w:val="20"/>
        </w:rPr>
      </w:pPr>
      <w:r w:rsidRPr="006054DC">
        <w:rPr>
          <w:sz w:val="20"/>
          <w:szCs w:val="20"/>
        </w:rPr>
        <w:t>Northern Territory</w:t>
      </w:r>
    </w:p>
    <w:p w14:paraId="26C0A517" w14:textId="77777777" w:rsidR="006054DC" w:rsidRPr="006054DC" w:rsidRDefault="006054DC" w:rsidP="006054DC">
      <w:pPr>
        <w:rPr>
          <w:sz w:val="20"/>
          <w:szCs w:val="20"/>
        </w:rPr>
      </w:pPr>
      <w:r w:rsidRPr="006054DC">
        <w:rPr>
          <w:sz w:val="20"/>
          <w:szCs w:val="20"/>
        </w:rPr>
        <w:t>Difference between state and country data 2.786583333333322</w:t>
      </w:r>
    </w:p>
    <w:p w14:paraId="478A3C5F" w14:textId="77777777" w:rsidR="006054DC" w:rsidRPr="006054DC" w:rsidRDefault="006054DC" w:rsidP="006054DC">
      <w:pPr>
        <w:rPr>
          <w:sz w:val="20"/>
          <w:szCs w:val="20"/>
        </w:rPr>
      </w:pPr>
      <w:r w:rsidRPr="006054DC">
        <w:rPr>
          <w:sz w:val="20"/>
          <w:szCs w:val="20"/>
        </w:rPr>
        <w:t>Queensland</w:t>
      </w:r>
    </w:p>
    <w:p w14:paraId="1D3ADA43" w14:textId="77777777" w:rsidR="006054DC" w:rsidRPr="006054DC" w:rsidRDefault="006054DC" w:rsidP="006054DC">
      <w:pPr>
        <w:rPr>
          <w:sz w:val="20"/>
          <w:szCs w:val="20"/>
        </w:rPr>
      </w:pPr>
      <w:r w:rsidRPr="006054DC">
        <w:rPr>
          <w:sz w:val="20"/>
          <w:szCs w:val="20"/>
        </w:rPr>
        <w:t>Difference between state and country data 1.1991666666666774</w:t>
      </w:r>
    </w:p>
    <w:p w14:paraId="75D3F655" w14:textId="77777777" w:rsidR="006054DC" w:rsidRPr="006054DC" w:rsidRDefault="006054DC" w:rsidP="006054DC">
      <w:pPr>
        <w:rPr>
          <w:sz w:val="20"/>
          <w:szCs w:val="20"/>
        </w:rPr>
      </w:pPr>
      <w:r w:rsidRPr="006054DC">
        <w:rPr>
          <w:sz w:val="20"/>
          <w:szCs w:val="20"/>
        </w:rPr>
        <w:t>South Australia</w:t>
      </w:r>
    </w:p>
    <w:p w14:paraId="5F9E0B58" w14:textId="77777777" w:rsidR="006054DC" w:rsidRPr="006054DC" w:rsidRDefault="006054DC" w:rsidP="006054DC">
      <w:pPr>
        <w:rPr>
          <w:sz w:val="20"/>
          <w:szCs w:val="20"/>
        </w:rPr>
      </w:pPr>
      <w:r w:rsidRPr="006054DC">
        <w:rPr>
          <w:sz w:val="20"/>
          <w:szCs w:val="20"/>
        </w:rPr>
        <w:t>Difference between state and country data -2.123833333333341</w:t>
      </w:r>
    </w:p>
    <w:p w14:paraId="4D262189" w14:textId="77777777" w:rsidR="006054DC" w:rsidRPr="006054DC" w:rsidRDefault="006054DC" w:rsidP="006054DC">
      <w:pPr>
        <w:rPr>
          <w:sz w:val="20"/>
          <w:szCs w:val="20"/>
        </w:rPr>
      </w:pPr>
      <w:r w:rsidRPr="006054DC">
        <w:rPr>
          <w:sz w:val="20"/>
          <w:szCs w:val="20"/>
        </w:rPr>
        <w:t>Tasmania</w:t>
      </w:r>
    </w:p>
    <w:p w14:paraId="4AE15431" w14:textId="77777777" w:rsidR="006054DC" w:rsidRPr="006054DC" w:rsidRDefault="006054DC" w:rsidP="006054DC">
      <w:pPr>
        <w:rPr>
          <w:sz w:val="20"/>
          <w:szCs w:val="20"/>
        </w:rPr>
      </w:pPr>
      <w:r w:rsidRPr="006054DC">
        <w:rPr>
          <w:sz w:val="20"/>
          <w:szCs w:val="20"/>
        </w:rPr>
        <w:t>Difference between state and country data -10.396249999999998</w:t>
      </w:r>
    </w:p>
    <w:p w14:paraId="4167CA52" w14:textId="77777777" w:rsidR="006054DC" w:rsidRPr="006054DC" w:rsidRDefault="006054DC" w:rsidP="006054DC">
      <w:pPr>
        <w:rPr>
          <w:sz w:val="20"/>
          <w:szCs w:val="20"/>
        </w:rPr>
      </w:pPr>
      <w:r w:rsidRPr="006054DC">
        <w:rPr>
          <w:sz w:val="20"/>
          <w:szCs w:val="20"/>
        </w:rPr>
        <w:t>Victoria</w:t>
      </w:r>
    </w:p>
    <w:p w14:paraId="45C9828E" w14:textId="77777777" w:rsidR="006054DC" w:rsidRPr="006054DC" w:rsidRDefault="006054DC" w:rsidP="006054DC">
      <w:pPr>
        <w:rPr>
          <w:sz w:val="20"/>
          <w:szCs w:val="20"/>
        </w:rPr>
      </w:pPr>
      <w:r w:rsidRPr="006054DC">
        <w:rPr>
          <w:sz w:val="20"/>
          <w:szCs w:val="20"/>
        </w:rPr>
        <w:t>Difference between state and country data -6.96249999999999</w:t>
      </w:r>
    </w:p>
    <w:p w14:paraId="5EA26876" w14:textId="77777777" w:rsidR="006054DC" w:rsidRPr="006054DC" w:rsidRDefault="006054DC" w:rsidP="006054DC">
      <w:pPr>
        <w:rPr>
          <w:sz w:val="20"/>
          <w:szCs w:val="20"/>
        </w:rPr>
      </w:pPr>
      <w:r w:rsidRPr="006054DC">
        <w:rPr>
          <w:sz w:val="20"/>
          <w:szCs w:val="20"/>
        </w:rPr>
        <w:t>Western Australia</w:t>
      </w:r>
    </w:p>
    <w:p w14:paraId="178E5FC5" w14:textId="77777777" w:rsidR="006054DC" w:rsidRPr="006054DC" w:rsidRDefault="006054DC" w:rsidP="006054DC">
      <w:pPr>
        <w:rPr>
          <w:sz w:val="20"/>
          <w:szCs w:val="20"/>
        </w:rPr>
      </w:pPr>
      <w:r w:rsidRPr="006054DC">
        <w:rPr>
          <w:sz w:val="20"/>
          <w:szCs w:val="20"/>
        </w:rPr>
        <w:t>Difference between state and country data 0.7389166666666789</w:t>
      </w:r>
    </w:p>
    <w:p w14:paraId="4BFCC76E" w14:textId="77777777" w:rsidR="006054DC" w:rsidRPr="006054DC" w:rsidRDefault="006054DC" w:rsidP="006054DC">
      <w:pPr>
        <w:rPr>
          <w:sz w:val="20"/>
          <w:szCs w:val="20"/>
        </w:rPr>
      </w:pPr>
      <w:r w:rsidRPr="006054DC">
        <w:rPr>
          <w:sz w:val="20"/>
          <w:szCs w:val="20"/>
        </w:rPr>
        <w:t>[156, 2497]</w:t>
      </w:r>
    </w:p>
    <w:p w14:paraId="3B7BB003" w14:textId="77777777" w:rsidR="006054DC" w:rsidRPr="006054DC" w:rsidRDefault="006054DC" w:rsidP="006054DC">
      <w:pPr>
        <w:rPr>
          <w:sz w:val="20"/>
          <w:szCs w:val="20"/>
        </w:rPr>
      </w:pPr>
      <w:r w:rsidRPr="006054DC">
        <w:rPr>
          <w:sz w:val="20"/>
          <w:szCs w:val="20"/>
        </w:rPr>
        <w:t>Australian Capital Territory</w:t>
      </w:r>
    </w:p>
    <w:p w14:paraId="131C2FE5" w14:textId="77777777" w:rsidR="006054DC" w:rsidRPr="006054DC" w:rsidRDefault="006054DC" w:rsidP="006054DC">
      <w:pPr>
        <w:rPr>
          <w:sz w:val="20"/>
          <w:szCs w:val="20"/>
        </w:rPr>
      </w:pPr>
      <w:r w:rsidRPr="006054DC">
        <w:rPr>
          <w:sz w:val="20"/>
          <w:szCs w:val="20"/>
        </w:rPr>
        <w:t>Difference between state and country data -10.132333333333346</w:t>
      </w:r>
    </w:p>
    <w:p w14:paraId="3B661EA3" w14:textId="77777777" w:rsidR="006054DC" w:rsidRPr="006054DC" w:rsidRDefault="006054DC" w:rsidP="006054DC">
      <w:pPr>
        <w:rPr>
          <w:sz w:val="20"/>
          <w:szCs w:val="20"/>
        </w:rPr>
      </w:pPr>
      <w:r w:rsidRPr="006054DC">
        <w:rPr>
          <w:sz w:val="20"/>
          <w:szCs w:val="20"/>
        </w:rPr>
        <w:t>New South Wales</w:t>
      </w:r>
    </w:p>
    <w:p w14:paraId="57B220C4" w14:textId="77777777" w:rsidR="006054DC" w:rsidRPr="006054DC" w:rsidRDefault="006054DC" w:rsidP="006054DC">
      <w:pPr>
        <w:rPr>
          <w:sz w:val="20"/>
          <w:szCs w:val="20"/>
        </w:rPr>
      </w:pPr>
      <w:r w:rsidRPr="006054DC">
        <w:rPr>
          <w:sz w:val="20"/>
          <w:szCs w:val="20"/>
        </w:rPr>
        <w:t>Difference between state and country data -4.559083333333344</w:t>
      </w:r>
    </w:p>
    <w:p w14:paraId="679FD8F7" w14:textId="77777777" w:rsidR="006054DC" w:rsidRPr="006054DC" w:rsidRDefault="006054DC" w:rsidP="006054DC">
      <w:pPr>
        <w:rPr>
          <w:sz w:val="20"/>
          <w:szCs w:val="20"/>
        </w:rPr>
      </w:pPr>
      <w:r w:rsidRPr="006054DC">
        <w:rPr>
          <w:sz w:val="20"/>
          <w:szCs w:val="20"/>
        </w:rPr>
        <w:t>Northern Territory</w:t>
      </w:r>
    </w:p>
    <w:p w14:paraId="7A536CCB" w14:textId="77777777" w:rsidR="006054DC" w:rsidRPr="006054DC" w:rsidRDefault="006054DC" w:rsidP="006054DC">
      <w:pPr>
        <w:rPr>
          <w:sz w:val="20"/>
          <w:szCs w:val="20"/>
        </w:rPr>
      </w:pPr>
      <w:r w:rsidRPr="006054DC">
        <w:rPr>
          <w:sz w:val="20"/>
          <w:szCs w:val="20"/>
        </w:rPr>
        <w:t>Difference between state and country data 3.2094166666666624</w:t>
      </w:r>
    </w:p>
    <w:p w14:paraId="6D81AB9E" w14:textId="77777777" w:rsidR="006054DC" w:rsidRPr="006054DC" w:rsidRDefault="006054DC" w:rsidP="006054DC">
      <w:pPr>
        <w:rPr>
          <w:sz w:val="20"/>
          <w:szCs w:val="20"/>
        </w:rPr>
      </w:pPr>
      <w:r w:rsidRPr="006054DC">
        <w:rPr>
          <w:sz w:val="20"/>
          <w:szCs w:val="20"/>
        </w:rPr>
        <w:t>Queensland</w:t>
      </w:r>
    </w:p>
    <w:p w14:paraId="22A1C09D" w14:textId="77777777" w:rsidR="006054DC" w:rsidRPr="006054DC" w:rsidRDefault="006054DC" w:rsidP="006054DC">
      <w:pPr>
        <w:rPr>
          <w:sz w:val="20"/>
          <w:szCs w:val="20"/>
        </w:rPr>
      </w:pPr>
      <w:r w:rsidRPr="006054DC">
        <w:rPr>
          <w:sz w:val="20"/>
          <w:szCs w:val="20"/>
        </w:rPr>
        <w:t>Difference between state and country data 1.16800000000001</w:t>
      </w:r>
    </w:p>
    <w:p w14:paraId="32671663" w14:textId="77777777" w:rsidR="006054DC" w:rsidRPr="006054DC" w:rsidRDefault="006054DC" w:rsidP="006054DC">
      <w:pPr>
        <w:rPr>
          <w:sz w:val="20"/>
          <w:szCs w:val="20"/>
        </w:rPr>
      </w:pPr>
      <w:r w:rsidRPr="006054DC">
        <w:rPr>
          <w:sz w:val="20"/>
          <w:szCs w:val="20"/>
        </w:rPr>
        <w:t>South Australia</w:t>
      </w:r>
    </w:p>
    <w:p w14:paraId="37D29527" w14:textId="77777777" w:rsidR="006054DC" w:rsidRPr="006054DC" w:rsidRDefault="006054DC" w:rsidP="006054DC">
      <w:pPr>
        <w:rPr>
          <w:sz w:val="20"/>
          <w:szCs w:val="20"/>
        </w:rPr>
      </w:pPr>
      <w:r w:rsidRPr="006054DC">
        <w:rPr>
          <w:sz w:val="20"/>
          <w:szCs w:val="20"/>
        </w:rPr>
        <w:t>Difference between state and country data -2.431583333333343</w:t>
      </w:r>
    </w:p>
    <w:p w14:paraId="24B0D40F" w14:textId="77777777" w:rsidR="006054DC" w:rsidRPr="006054DC" w:rsidRDefault="006054DC" w:rsidP="006054DC">
      <w:pPr>
        <w:rPr>
          <w:sz w:val="20"/>
          <w:szCs w:val="20"/>
        </w:rPr>
      </w:pPr>
      <w:r w:rsidRPr="006054DC">
        <w:rPr>
          <w:sz w:val="20"/>
          <w:szCs w:val="20"/>
        </w:rPr>
        <w:t>Tasmania</w:t>
      </w:r>
    </w:p>
    <w:p w14:paraId="2EC40397" w14:textId="77777777" w:rsidR="006054DC" w:rsidRPr="006054DC" w:rsidRDefault="006054DC" w:rsidP="006054DC">
      <w:pPr>
        <w:rPr>
          <w:sz w:val="20"/>
          <w:szCs w:val="20"/>
        </w:rPr>
      </w:pPr>
      <w:r w:rsidRPr="006054DC">
        <w:rPr>
          <w:sz w:val="20"/>
          <w:szCs w:val="20"/>
        </w:rPr>
        <w:t>Difference between state and country data -10.82775000000001</w:t>
      </w:r>
    </w:p>
    <w:p w14:paraId="30CA7DEA" w14:textId="77777777" w:rsidR="006054DC" w:rsidRPr="006054DC" w:rsidRDefault="006054DC" w:rsidP="006054DC">
      <w:pPr>
        <w:rPr>
          <w:sz w:val="20"/>
          <w:szCs w:val="20"/>
        </w:rPr>
      </w:pPr>
      <w:r w:rsidRPr="006054DC">
        <w:rPr>
          <w:sz w:val="20"/>
          <w:szCs w:val="20"/>
        </w:rPr>
        <w:t>Victoria</w:t>
      </w:r>
    </w:p>
    <w:p w14:paraId="634D4D7A" w14:textId="77777777" w:rsidR="006054DC" w:rsidRPr="006054DC" w:rsidRDefault="006054DC" w:rsidP="006054DC">
      <w:pPr>
        <w:rPr>
          <w:sz w:val="20"/>
          <w:szCs w:val="20"/>
        </w:rPr>
      </w:pPr>
      <w:r w:rsidRPr="006054DC">
        <w:rPr>
          <w:sz w:val="20"/>
          <w:szCs w:val="20"/>
        </w:rPr>
        <w:t>Difference between state and country data -7.5569999999999915</w:t>
      </w:r>
    </w:p>
    <w:p w14:paraId="27A22880" w14:textId="77777777" w:rsidR="006054DC" w:rsidRPr="006054DC" w:rsidRDefault="006054DC" w:rsidP="006054DC">
      <w:pPr>
        <w:rPr>
          <w:sz w:val="20"/>
          <w:szCs w:val="20"/>
        </w:rPr>
      </w:pPr>
      <w:r w:rsidRPr="006054DC">
        <w:rPr>
          <w:sz w:val="20"/>
          <w:szCs w:val="20"/>
        </w:rPr>
        <w:t>Western Australia</w:t>
      </w:r>
    </w:p>
    <w:p w14:paraId="12F86E8D" w14:textId="77777777" w:rsidR="006054DC" w:rsidRPr="006054DC" w:rsidRDefault="006054DC" w:rsidP="006054DC">
      <w:pPr>
        <w:rPr>
          <w:sz w:val="20"/>
          <w:szCs w:val="20"/>
        </w:rPr>
      </w:pPr>
      <w:r w:rsidRPr="006054DC">
        <w:rPr>
          <w:sz w:val="20"/>
          <w:szCs w:val="20"/>
        </w:rPr>
        <w:t>Difference between state and country data 0.9236666666666551</w:t>
      </w:r>
    </w:p>
    <w:p w14:paraId="5FB5C59A" w14:textId="77777777" w:rsidR="006054DC" w:rsidRPr="006054DC" w:rsidRDefault="006054DC" w:rsidP="006054DC">
      <w:pPr>
        <w:rPr>
          <w:sz w:val="20"/>
          <w:szCs w:val="20"/>
        </w:rPr>
      </w:pPr>
      <w:r w:rsidRPr="006054DC">
        <w:rPr>
          <w:sz w:val="20"/>
          <w:szCs w:val="20"/>
        </w:rPr>
        <w:t>[157, 2513]</w:t>
      </w:r>
    </w:p>
    <w:p w14:paraId="5B6A8F7E" w14:textId="77777777" w:rsidR="006054DC" w:rsidRPr="006054DC" w:rsidRDefault="006054DC" w:rsidP="006054DC">
      <w:pPr>
        <w:rPr>
          <w:sz w:val="20"/>
          <w:szCs w:val="20"/>
        </w:rPr>
      </w:pPr>
      <w:r w:rsidRPr="006054DC">
        <w:rPr>
          <w:sz w:val="20"/>
          <w:szCs w:val="20"/>
        </w:rPr>
        <w:t>Australian Capital Territory</w:t>
      </w:r>
    </w:p>
    <w:p w14:paraId="220FB9DB" w14:textId="77777777" w:rsidR="006054DC" w:rsidRPr="006054DC" w:rsidRDefault="006054DC" w:rsidP="006054DC">
      <w:pPr>
        <w:rPr>
          <w:sz w:val="20"/>
          <w:szCs w:val="20"/>
        </w:rPr>
      </w:pPr>
      <w:r w:rsidRPr="006054DC">
        <w:rPr>
          <w:sz w:val="20"/>
          <w:szCs w:val="20"/>
        </w:rPr>
        <w:t>Difference between state and country data -9.719166666666673</w:t>
      </w:r>
    </w:p>
    <w:p w14:paraId="5059BB4F" w14:textId="77777777" w:rsidR="006054DC" w:rsidRPr="006054DC" w:rsidRDefault="006054DC" w:rsidP="006054DC">
      <w:pPr>
        <w:rPr>
          <w:sz w:val="20"/>
          <w:szCs w:val="20"/>
        </w:rPr>
      </w:pPr>
      <w:r w:rsidRPr="006054DC">
        <w:rPr>
          <w:sz w:val="20"/>
          <w:szCs w:val="20"/>
        </w:rPr>
        <w:t>New South Wales</w:t>
      </w:r>
    </w:p>
    <w:p w14:paraId="1D739ABF" w14:textId="77777777" w:rsidR="006054DC" w:rsidRPr="006054DC" w:rsidRDefault="006054DC" w:rsidP="006054DC">
      <w:pPr>
        <w:rPr>
          <w:sz w:val="20"/>
          <w:szCs w:val="20"/>
        </w:rPr>
      </w:pPr>
      <w:r w:rsidRPr="006054DC">
        <w:rPr>
          <w:sz w:val="20"/>
          <w:szCs w:val="20"/>
        </w:rPr>
        <w:t>Difference between state and country data -3.913249999999998</w:t>
      </w:r>
    </w:p>
    <w:p w14:paraId="77044B14" w14:textId="77777777" w:rsidR="006054DC" w:rsidRPr="006054DC" w:rsidRDefault="006054DC" w:rsidP="006054DC">
      <w:pPr>
        <w:rPr>
          <w:sz w:val="20"/>
          <w:szCs w:val="20"/>
        </w:rPr>
      </w:pPr>
      <w:r w:rsidRPr="006054DC">
        <w:rPr>
          <w:sz w:val="20"/>
          <w:szCs w:val="20"/>
        </w:rPr>
        <w:t>Northern Territory</w:t>
      </w:r>
    </w:p>
    <w:p w14:paraId="7AC13938" w14:textId="77777777" w:rsidR="006054DC" w:rsidRPr="006054DC" w:rsidRDefault="006054DC" w:rsidP="006054DC">
      <w:pPr>
        <w:rPr>
          <w:sz w:val="20"/>
          <w:szCs w:val="20"/>
        </w:rPr>
      </w:pPr>
      <w:r w:rsidRPr="006054DC">
        <w:rPr>
          <w:sz w:val="20"/>
          <w:szCs w:val="20"/>
        </w:rPr>
        <w:t>Difference between state and country data 2.9245833333333344</w:t>
      </w:r>
    </w:p>
    <w:p w14:paraId="61BD1C64" w14:textId="77777777" w:rsidR="006054DC" w:rsidRPr="006054DC" w:rsidRDefault="006054DC" w:rsidP="006054DC">
      <w:pPr>
        <w:rPr>
          <w:sz w:val="20"/>
          <w:szCs w:val="20"/>
        </w:rPr>
      </w:pPr>
      <w:r w:rsidRPr="006054DC">
        <w:rPr>
          <w:sz w:val="20"/>
          <w:szCs w:val="20"/>
        </w:rPr>
        <w:t>Queensland</w:t>
      </w:r>
    </w:p>
    <w:p w14:paraId="2EF71CB1" w14:textId="77777777" w:rsidR="006054DC" w:rsidRPr="006054DC" w:rsidRDefault="006054DC" w:rsidP="006054DC">
      <w:pPr>
        <w:rPr>
          <w:sz w:val="20"/>
          <w:szCs w:val="20"/>
        </w:rPr>
      </w:pPr>
      <w:r w:rsidRPr="006054DC">
        <w:rPr>
          <w:sz w:val="20"/>
          <w:szCs w:val="20"/>
        </w:rPr>
        <w:t>Difference between state and country data 1.1354166666666714</w:t>
      </w:r>
    </w:p>
    <w:p w14:paraId="59148F83" w14:textId="77777777" w:rsidR="006054DC" w:rsidRPr="006054DC" w:rsidRDefault="006054DC" w:rsidP="006054DC">
      <w:pPr>
        <w:rPr>
          <w:sz w:val="20"/>
          <w:szCs w:val="20"/>
        </w:rPr>
      </w:pPr>
      <w:r w:rsidRPr="006054DC">
        <w:rPr>
          <w:sz w:val="20"/>
          <w:szCs w:val="20"/>
        </w:rPr>
        <w:t>South Australia</w:t>
      </w:r>
    </w:p>
    <w:p w14:paraId="04D26CEF" w14:textId="77777777" w:rsidR="006054DC" w:rsidRPr="006054DC" w:rsidRDefault="006054DC" w:rsidP="006054DC">
      <w:pPr>
        <w:rPr>
          <w:sz w:val="20"/>
          <w:szCs w:val="20"/>
        </w:rPr>
      </w:pPr>
      <w:r w:rsidRPr="006054DC">
        <w:rPr>
          <w:sz w:val="20"/>
          <w:szCs w:val="20"/>
        </w:rPr>
        <w:t>Difference between state and country data -2.2000833333333283</w:t>
      </w:r>
    </w:p>
    <w:p w14:paraId="17A9C639" w14:textId="77777777" w:rsidR="006054DC" w:rsidRPr="006054DC" w:rsidRDefault="006054DC" w:rsidP="006054DC">
      <w:pPr>
        <w:rPr>
          <w:sz w:val="20"/>
          <w:szCs w:val="20"/>
        </w:rPr>
      </w:pPr>
      <w:r w:rsidRPr="006054DC">
        <w:rPr>
          <w:sz w:val="20"/>
          <w:szCs w:val="20"/>
        </w:rPr>
        <w:t>Tasmania</w:t>
      </w:r>
    </w:p>
    <w:p w14:paraId="6726316D" w14:textId="77777777" w:rsidR="006054DC" w:rsidRPr="006054DC" w:rsidRDefault="006054DC" w:rsidP="006054DC">
      <w:pPr>
        <w:rPr>
          <w:sz w:val="20"/>
          <w:szCs w:val="20"/>
        </w:rPr>
      </w:pPr>
      <w:r w:rsidRPr="006054DC">
        <w:rPr>
          <w:sz w:val="20"/>
          <w:szCs w:val="20"/>
        </w:rPr>
        <w:t>Difference between state and country data -10.88024999999999</w:t>
      </w:r>
    </w:p>
    <w:p w14:paraId="3F430FB2" w14:textId="77777777" w:rsidR="006054DC" w:rsidRPr="006054DC" w:rsidRDefault="006054DC" w:rsidP="006054DC">
      <w:pPr>
        <w:rPr>
          <w:sz w:val="20"/>
          <w:szCs w:val="20"/>
        </w:rPr>
      </w:pPr>
      <w:r w:rsidRPr="006054DC">
        <w:rPr>
          <w:sz w:val="20"/>
          <w:szCs w:val="20"/>
        </w:rPr>
        <w:t>Victoria</w:t>
      </w:r>
    </w:p>
    <w:p w14:paraId="0ABDE520" w14:textId="77777777" w:rsidR="006054DC" w:rsidRPr="006054DC" w:rsidRDefault="006054DC" w:rsidP="006054DC">
      <w:pPr>
        <w:rPr>
          <w:sz w:val="20"/>
          <w:szCs w:val="20"/>
        </w:rPr>
      </w:pPr>
      <w:r w:rsidRPr="006054DC">
        <w:rPr>
          <w:sz w:val="20"/>
          <w:szCs w:val="20"/>
        </w:rPr>
        <w:t>Difference between state and country data -7.326916666666664</w:t>
      </w:r>
    </w:p>
    <w:p w14:paraId="320BBEB7" w14:textId="77777777" w:rsidR="006054DC" w:rsidRPr="006054DC" w:rsidRDefault="006054DC" w:rsidP="006054DC">
      <w:pPr>
        <w:rPr>
          <w:sz w:val="20"/>
          <w:szCs w:val="20"/>
        </w:rPr>
      </w:pPr>
      <w:r w:rsidRPr="006054DC">
        <w:rPr>
          <w:sz w:val="20"/>
          <w:szCs w:val="20"/>
        </w:rPr>
        <w:t>Western Australia</w:t>
      </w:r>
    </w:p>
    <w:p w14:paraId="07A02DE7" w14:textId="77777777" w:rsidR="006054DC" w:rsidRPr="006054DC" w:rsidRDefault="006054DC" w:rsidP="006054DC">
      <w:pPr>
        <w:rPr>
          <w:sz w:val="20"/>
          <w:szCs w:val="20"/>
        </w:rPr>
      </w:pPr>
      <w:r w:rsidRPr="006054DC">
        <w:rPr>
          <w:sz w:val="20"/>
          <w:szCs w:val="20"/>
        </w:rPr>
        <w:t>Difference between state and country data 0.7802500000000094</w:t>
      </w:r>
    </w:p>
    <w:p w14:paraId="270DABF8" w14:textId="77777777" w:rsidR="006054DC" w:rsidRPr="006054DC" w:rsidRDefault="006054DC" w:rsidP="006054DC">
      <w:pPr>
        <w:rPr>
          <w:sz w:val="20"/>
          <w:szCs w:val="20"/>
        </w:rPr>
      </w:pPr>
      <w:r w:rsidRPr="006054DC">
        <w:rPr>
          <w:sz w:val="20"/>
          <w:szCs w:val="20"/>
        </w:rPr>
        <w:t>[158, 2529]</w:t>
      </w:r>
    </w:p>
    <w:p w14:paraId="528B13A6" w14:textId="77777777" w:rsidR="006054DC" w:rsidRPr="006054DC" w:rsidRDefault="006054DC" w:rsidP="006054DC">
      <w:pPr>
        <w:rPr>
          <w:sz w:val="20"/>
          <w:szCs w:val="20"/>
        </w:rPr>
      </w:pPr>
      <w:r w:rsidRPr="006054DC">
        <w:rPr>
          <w:sz w:val="20"/>
          <w:szCs w:val="20"/>
        </w:rPr>
        <w:t>Australian Capital Territory</w:t>
      </w:r>
    </w:p>
    <w:p w14:paraId="3C7D96E1" w14:textId="77777777" w:rsidR="006054DC" w:rsidRPr="006054DC" w:rsidRDefault="006054DC" w:rsidP="006054DC">
      <w:pPr>
        <w:rPr>
          <w:sz w:val="20"/>
          <w:szCs w:val="20"/>
        </w:rPr>
      </w:pPr>
      <w:r w:rsidRPr="006054DC">
        <w:rPr>
          <w:sz w:val="20"/>
          <w:szCs w:val="20"/>
        </w:rPr>
        <w:t>Difference between state and country data -9.611083333333335</w:t>
      </w:r>
    </w:p>
    <w:p w14:paraId="39120BD5" w14:textId="77777777" w:rsidR="006054DC" w:rsidRPr="006054DC" w:rsidRDefault="006054DC" w:rsidP="006054DC">
      <w:pPr>
        <w:rPr>
          <w:sz w:val="20"/>
          <w:szCs w:val="20"/>
        </w:rPr>
      </w:pPr>
      <w:r w:rsidRPr="006054DC">
        <w:rPr>
          <w:sz w:val="20"/>
          <w:szCs w:val="20"/>
        </w:rPr>
        <w:t>New South Wales</w:t>
      </w:r>
    </w:p>
    <w:p w14:paraId="045CB8E8" w14:textId="77777777" w:rsidR="006054DC" w:rsidRPr="006054DC" w:rsidRDefault="006054DC" w:rsidP="006054DC">
      <w:pPr>
        <w:rPr>
          <w:sz w:val="20"/>
          <w:szCs w:val="20"/>
        </w:rPr>
      </w:pPr>
      <w:r w:rsidRPr="006054DC">
        <w:rPr>
          <w:sz w:val="20"/>
          <w:szCs w:val="20"/>
        </w:rPr>
        <w:t>Difference between state and country data -4.473749999999978</w:t>
      </w:r>
    </w:p>
    <w:p w14:paraId="742E5D8A" w14:textId="77777777" w:rsidR="006054DC" w:rsidRPr="006054DC" w:rsidRDefault="006054DC" w:rsidP="006054DC">
      <w:pPr>
        <w:rPr>
          <w:sz w:val="20"/>
          <w:szCs w:val="20"/>
        </w:rPr>
      </w:pPr>
      <w:r w:rsidRPr="006054DC">
        <w:rPr>
          <w:sz w:val="20"/>
          <w:szCs w:val="20"/>
        </w:rPr>
        <w:t>Northern Territory</w:t>
      </w:r>
    </w:p>
    <w:p w14:paraId="31C77F5B" w14:textId="77777777" w:rsidR="006054DC" w:rsidRPr="006054DC" w:rsidRDefault="006054DC" w:rsidP="006054DC">
      <w:pPr>
        <w:rPr>
          <w:sz w:val="20"/>
          <w:szCs w:val="20"/>
        </w:rPr>
      </w:pPr>
      <w:r w:rsidRPr="006054DC">
        <w:rPr>
          <w:sz w:val="20"/>
          <w:szCs w:val="20"/>
        </w:rPr>
        <w:t>Difference between state and country data 2.832083333333358</w:t>
      </w:r>
    </w:p>
    <w:p w14:paraId="4D6D8213" w14:textId="77777777" w:rsidR="006054DC" w:rsidRPr="006054DC" w:rsidRDefault="006054DC" w:rsidP="006054DC">
      <w:pPr>
        <w:rPr>
          <w:sz w:val="20"/>
          <w:szCs w:val="20"/>
        </w:rPr>
      </w:pPr>
      <w:r w:rsidRPr="006054DC">
        <w:rPr>
          <w:sz w:val="20"/>
          <w:szCs w:val="20"/>
        </w:rPr>
        <w:t>Queensland</w:t>
      </w:r>
    </w:p>
    <w:p w14:paraId="7D23FFB2" w14:textId="77777777" w:rsidR="006054DC" w:rsidRPr="006054DC" w:rsidRDefault="006054DC" w:rsidP="006054DC">
      <w:pPr>
        <w:rPr>
          <w:sz w:val="20"/>
          <w:szCs w:val="20"/>
        </w:rPr>
      </w:pPr>
      <w:r w:rsidRPr="006054DC">
        <w:rPr>
          <w:sz w:val="20"/>
          <w:szCs w:val="20"/>
        </w:rPr>
        <w:t>Difference between state and country data 1.0748333333333484</w:t>
      </w:r>
    </w:p>
    <w:p w14:paraId="691545F9" w14:textId="77777777" w:rsidR="006054DC" w:rsidRPr="006054DC" w:rsidRDefault="006054DC" w:rsidP="006054DC">
      <w:pPr>
        <w:rPr>
          <w:sz w:val="20"/>
          <w:szCs w:val="20"/>
        </w:rPr>
      </w:pPr>
      <w:r w:rsidRPr="006054DC">
        <w:rPr>
          <w:sz w:val="20"/>
          <w:szCs w:val="20"/>
        </w:rPr>
        <w:t>South Australia</w:t>
      </w:r>
    </w:p>
    <w:p w14:paraId="702A5A77" w14:textId="77777777" w:rsidR="006054DC" w:rsidRPr="006054DC" w:rsidRDefault="006054DC" w:rsidP="006054DC">
      <w:pPr>
        <w:rPr>
          <w:sz w:val="20"/>
          <w:szCs w:val="20"/>
        </w:rPr>
      </w:pPr>
      <w:r w:rsidRPr="006054DC">
        <w:rPr>
          <w:sz w:val="20"/>
          <w:szCs w:val="20"/>
        </w:rPr>
        <w:t>Difference between state and country data -2.8757499999999965</w:t>
      </w:r>
    </w:p>
    <w:p w14:paraId="23DD6E7C" w14:textId="77777777" w:rsidR="006054DC" w:rsidRPr="006054DC" w:rsidRDefault="006054DC" w:rsidP="006054DC">
      <w:pPr>
        <w:rPr>
          <w:sz w:val="20"/>
          <w:szCs w:val="20"/>
        </w:rPr>
      </w:pPr>
      <w:r w:rsidRPr="006054DC">
        <w:rPr>
          <w:sz w:val="20"/>
          <w:szCs w:val="20"/>
        </w:rPr>
        <w:t>Tasmania</w:t>
      </w:r>
    </w:p>
    <w:p w14:paraId="00E44A11" w14:textId="77777777" w:rsidR="006054DC" w:rsidRPr="006054DC" w:rsidRDefault="006054DC" w:rsidP="006054DC">
      <w:pPr>
        <w:rPr>
          <w:sz w:val="20"/>
          <w:szCs w:val="20"/>
        </w:rPr>
      </w:pPr>
      <w:r w:rsidRPr="006054DC">
        <w:rPr>
          <w:sz w:val="20"/>
          <w:szCs w:val="20"/>
        </w:rPr>
        <w:t>Difference between state and country data -10.311333333333327</w:t>
      </w:r>
    </w:p>
    <w:p w14:paraId="50FA186F" w14:textId="77777777" w:rsidR="006054DC" w:rsidRPr="006054DC" w:rsidRDefault="006054DC" w:rsidP="006054DC">
      <w:pPr>
        <w:rPr>
          <w:sz w:val="20"/>
          <w:szCs w:val="20"/>
        </w:rPr>
      </w:pPr>
      <w:r w:rsidRPr="006054DC">
        <w:rPr>
          <w:sz w:val="20"/>
          <w:szCs w:val="20"/>
        </w:rPr>
        <w:t>Victoria</w:t>
      </w:r>
    </w:p>
    <w:p w14:paraId="25884540" w14:textId="77777777" w:rsidR="006054DC" w:rsidRPr="006054DC" w:rsidRDefault="006054DC" w:rsidP="006054DC">
      <w:pPr>
        <w:rPr>
          <w:sz w:val="20"/>
          <w:szCs w:val="20"/>
        </w:rPr>
      </w:pPr>
      <w:r w:rsidRPr="006054DC">
        <w:rPr>
          <w:sz w:val="20"/>
          <w:szCs w:val="20"/>
        </w:rPr>
        <w:t>Difference between state and country data -7.309083333333309</w:t>
      </w:r>
    </w:p>
    <w:p w14:paraId="77D56EE8" w14:textId="77777777" w:rsidR="006054DC" w:rsidRPr="006054DC" w:rsidRDefault="006054DC" w:rsidP="006054DC">
      <w:pPr>
        <w:rPr>
          <w:sz w:val="20"/>
          <w:szCs w:val="20"/>
        </w:rPr>
      </w:pPr>
      <w:r w:rsidRPr="006054DC">
        <w:rPr>
          <w:sz w:val="20"/>
          <w:szCs w:val="20"/>
        </w:rPr>
        <w:t>Western Australia</w:t>
      </w:r>
    </w:p>
    <w:p w14:paraId="520C9F22" w14:textId="77777777" w:rsidR="006054DC" w:rsidRPr="006054DC" w:rsidRDefault="006054DC" w:rsidP="006054DC">
      <w:pPr>
        <w:rPr>
          <w:sz w:val="20"/>
          <w:szCs w:val="20"/>
        </w:rPr>
      </w:pPr>
      <w:r w:rsidRPr="006054DC">
        <w:rPr>
          <w:sz w:val="20"/>
          <w:szCs w:val="20"/>
        </w:rPr>
        <w:t>Difference between state and country data 1.2980833333333521</w:t>
      </w:r>
    </w:p>
    <w:p w14:paraId="4941C7EC" w14:textId="77777777" w:rsidR="006054DC" w:rsidRPr="006054DC" w:rsidRDefault="006054DC" w:rsidP="006054DC">
      <w:pPr>
        <w:rPr>
          <w:sz w:val="20"/>
          <w:szCs w:val="20"/>
        </w:rPr>
      </w:pPr>
      <w:r w:rsidRPr="006054DC">
        <w:rPr>
          <w:sz w:val="20"/>
          <w:szCs w:val="20"/>
        </w:rPr>
        <w:t>[159, 2545]</w:t>
      </w:r>
    </w:p>
    <w:p w14:paraId="7B9F8A23" w14:textId="77777777" w:rsidR="006054DC" w:rsidRPr="006054DC" w:rsidRDefault="006054DC" w:rsidP="006054DC">
      <w:pPr>
        <w:rPr>
          <w:sz w:val="20"/>
          <w:szCs w:val="20"/>
        </w:rPr>
      </w:pPr>
      <w:r w:rsidRPr="006054DC">
        <w:rPr>
          <w:sz w:val="20"/>
          <w:szCs w:val="20"/>
        </w:rPr>
        <w:t>Australian Capital Territory</w:t>
      </w:r>
    </w:p>
    <w:p w14:paraId="32836603" w14:textId="77777777" w:rsidR="006054DC" w:rsidRPr="006054DC" w:rsidRDefault="006054DC" w:rsidP="006054DC">
      <w:pPr>
        <w:rPr>
          <w:sz w:val="20"/>
          <w:szCs w:val="20"/>
        </w:rPr>
      </w:pPr>
      <w:r w:rsidRPr="006054DC">
        <w:rPr>
          <w:sz w:val="20"/>
          <w:szCs w:val="20"/>
        </w:rPr>
        <w:t>Difference between state and country data -9.51533333333335</w:t>
      </w:r>
    </w:p>
    <w:p w14:paraId="75ED6052" w14:textId="77777777" w:rsidR="006054DC" w:rsidRPr="006054DC" w:rsidRDefault="006054DC" w:rsidP="006054DC">
      <w:pPr>
        <w:rPr>
          <w:sz w:val="20"/>
          <w:szCs w:val="20"/>
        </w:rPr>
      </w:pPr>
      <w:r w:rsidRPr="006054DC">
        <w:rPr>
          <w:sz w:val="20"/>
          <w:szCs w:val="20"/>
        </w:rPr>
        <w:t>New South Wales</w:t>
      </w:r>
    </w:p>
    <w:p w14:paraId="2E9524D3" w14:textId="77777777" w:rsidR="006054DC" w:rsidRPr="006054DC" w:rsidRDefault="006054DC" w:rsidP="006054DC">
      <w:pPr>
        <w:rPr>
          <w:sz w:val="20"/>
          <w:szCs w:val="20"/>
        </w:rPr>
      </w:pPr>
      <w:r w:rsidRPr="006054DC">
        <w:rPr>
          <w:sz w:val="20"/>
          <w:szCs w:val="20"/>
        </w:rPr>
        <w:t>Difference between state and country data -4.011583333333334</w:t>
      </w:r>
    </w:p>
    <w:p w14:paraId="2AB26FDF" w14:textId="77777777" w:rsidR="006054DC" w:rsidRPr="006054DC" w:rsidRDefault="006054DC" w:rsidP="006054DC">
      <w:pPr>
        <w:rPr>
          <w:sz w:val="20"/>
          <w:szCs w:val="20"/>
        </w:rPr>
      </w:pPr>
      <w:r w:rsidRPr="006054DC">
        <w:rPr>
          <w:sz w:val="20"/>
          <w:szCs w:val="20"/>
        </w:rPr>
        <w:t>Northern Territory</w:t>
      </w:r>
    </w:p>
    <w:p w14:paraId="1A7A80DA" w14:textId="77777777" w:rsidR="006054DC" w:rsidRPr="006054DC" w:rsidRDefault="006054DC" w:rsidP="006054DC">
      <w:pPr>
        <w:rPr>
          <w:sz w:val="20"/>
          <w:szCs w:val="20"/>
        </w:rPr>
      </w:pPr>
      <w:r w:rsidRPr="006054DC">
        <w:rPr>
          <w:sz w:val="20"/>
          <w:szCs w:val="20"/>
        </w:rPr>
        <w:t>Difference between state and country data 2.443083333333327</w:t>
      </w:r>
    </w:p>
    <w:p w14:paraId="68ADDF91" w14:textId="77777777" w:rsidR="006054DC" w:rsidRPr="006054DC" w:rsidRDefault="006054DC" w:rsidP="006054DC">
      <w:pPr>
        <w:rPr>
          <w:sz w:val="20"/>
          <w:szCs w:val="20"/>
        </w:rPr>
      </w:pPr>
      <w:r w:rsidRPr="006054DC">
        <w:rPr>
          <w:sz w:val="20"/>
          <w:szCs w:val="20"/>
        </w:rPr>
        <w:t>Queensland</w:t>
      </w:r>
    </w:p>
    <w:p w14:paraId="7166BC9A" w14:textId="77777777" w:rsidR="006054DC" w:rsidRPr="006054DC" w:rsidRDefault="006054DC" w:rsidP="006054DC">
      <w:pPr>
        <w:rPr>
          <w:sz w:val="20"/>
          <w:szCs w:val="20"/>
        </w:rPr>
      </w:pPr>
      <w:r w:rsidRPr="006054DC">
        <w:rPr>
          <w:sz w:val="20"/>
          <w:szCs w:val="20"/>
        </w:rPr>
        <w:t>Difference between state and country data 1.0661666666666534</w:t>
      </w:r>
    </w:p>
    <w:p w14:paraId="0D5E549D" w14:textId="77777777" w:rsidR="006054DC" w:rsidRPr="006054DC" w:rsidRDefault="006054DC" w:rsidP="006054DC">
      <w:pPr>
        <w:rPr>
          <w:sz w:val="20"/>
          <w:szCs w:val="20"/>
        </w:rPr>
      </w:pPr>
      <w:r w:rsidRPr="006054DC">
        <w:rPr>
          <w:sz w:val="20"/>
          <w:szCs w:val="20"/>
        </w:rPr>
        <w:t>South Australia</w:t>
      </w:r>
    </w:p>
    <w:p w14:paraId="76E0B777" w14:textId="77777777" w:rsidR="006054DC" w:rsidRPr="006054DC" w:rsidRDefault="006054DC" w:rsidP="006054DC">
      <w:pPr>
        <w:rPr>
          <w:sz w:val="20"/>
          <w:szCs w:val="20"/>
        </w:rPr>
      </w:pPr>
      <w:r w:rsidRPr="006054DC">
        <w:rPr>
          <w:sz w:val="20"/>
          <w:szCs w:val="20"/>
        </w:rPr>
        <w:t>Difference between state and country data -2.009416666666681</w:t>
      </w:r>
    </w:p>
    <w:p w14:paraId="25EB456C" w14:textId="77777777" w:rsidR="006054DC" w:rsidRPr="006054DC" w:rsidRDefault="006054DC" w:rsidP="006054DC">
      <w:pPr>
        <w:rPr>
          <w:sz w:val="20"/>
          <w:szCs w:val="20"/>
        </w:rPr>
      </w:pPr>
      <w:r w:rsidRPr="006054DC">
        <w:rPr>
          <w:sz w:val="20"/>
          <w:szCs w:val="20"/>
        </w:rPr>
        <w:t>Tasmania</w:t>
      </w:r>
    </w:p>
    <w:p w14:paraId="4DD2F702" w14:textId="77777777" w:rsidR="006054DC" w:rsidRPr="006054DC" w:rsidRDefault="006054DC" w:rsidP="006054DC">
      <w:pPr>
        <w:rPr>
          <w:sz w:val="20"/>
          <w:szCs w:val="20"/>
        </w:rPr>
      </w:pPr>
      <w:r w:rsidRPr="006054DC">
        <w:rPr>
          <w:sz w:val="20"/>
          <w:szCs w:val="20"/>
        </w:rPr>
        <w:t>Difference between state and country data -10.18383333333335</w:t>
      </w:r>
    </w:p>
    <w:p w14:paraId="315AD91A" w14:textId="77777777" w:rsidR="006054DC" w:rsidRPr="006054DC" w:rsidRDefault="006054DC" w:rsidP="006054DC">
      <w:pPr>
        <w:rPr>
          <w:sz w:val="20"/>
          <w:szCs w:val="20"/>
        </w:rPr>
      </w:pPr>
      <w:r w:rsidRPr="006054DC">
        <w:rPr>
          <w:sz w:val="20"/>
          <w:szCs w:val="20"/>
        </w:rPr>
        <w:t>Victoria</w:t>
      </w:r>
    </w:p>
    <w:p w14:paraId="054777F7" w14:textId="77777777" w:rsidR="006054DC" w:rsidRPr="006054DC" w:rsidRDefault="006054DC" w:rsidP="006054DC">
      <w:pPr>
        <w:rPr>
          <w:sz w:val="20"/>
          <w:szCs w:val="20"/>
        </w:rPr>
      </w:pPr>
      <w:r w:rsidRPr="006054DC">
        <w:rPr>
          <w:sz w:val="20"/>
          <w:szCs w:val="20"/>
        </w:rPr>
        <w:t>Difference between state and country data -6.973249999999998</w:t>
      </w:r>
    </w:p>
    <w:p w14:paraId="21D1F714" w14:textId="77777777" w:rsidR="006054DC" w:rsidRPr="006054DC" w:rsidRDefault="006054DC" w:rsidP="006054DC">
      <w:pPr>
        <w:rPr>
          <w:sz w:val="20"/>
          <w:szCs w:val="20"/>
        </w:rPr>
      </w:pPr>
      <w:r w:rsidRPr="006054DC">
        <w:rPr>
          <w:sz w:val="20"/>
          <w:szCs w:val="20"/>
        </w:rPr>
        <w:t>Western Australia</w:t>
      </w:r>
    </w:p>
    <w:p w14:paraId="0F008486" w14:textId="77777777" w:rsidR="006054DC" w:rsidRPr="006054DC" w:rsidRDefault="006054DC" w:rsidP="006054DC">
      <w:pPr>
        <w:rPr>
          <w:sz w:val="20"/>
          <w:szCs w:val="20"/>
        </w:rPr>
      </w:pPr>
      <w:r w:rsidRPr="006054DC">
        <w:rPr>
          <w:sz w:val="20"/>
          <w:szCs w:val="20"/>
        </w:rPr>
        <w:t>Difference between state and country data 0.9856666666666527</w:t>
      </w:r>
    </w:p>
    <w:p w14:paraId="21E8BC62" w14:textId="77777777" w:rsidR="006054DC" w:rsidRPr="006054DC" w:rsidRDefault="006054DC" w:rsidP="006054DC">
      <w:pPr>
        <w:rPr>
          <w:sz w:val="20"/>
          <w:szCs w:val="20"/>
        </w:rPr>
      </w:pPr>
      <w:r w:rsidRPr="006054DC">
        <w:rPr>
          <w:sz w:val="20"/>
          <w:szCs w:val="20"/>
        </w:rPr>
        <w:t>[160, 2561]</w:t>
      </w:r>
    </w:p>
    <w:p w14:paraId="788FBBD0" w14:textId="77777777" w:rsidR="006054DC" w:rsidRPr="006054DC" w:rsidRDefault="006054DC" w:rsidP="006054DC">
      <w:pPr>
        <w:rPr>
          <w:sz w:val="20"/>
          <w:szCs w:val="20"/>
        </w:rPr>
      </w:pPr>
      <w:r w:rsidRPr="006054DC">
        <w:rPr>
          <w:sz w:val="20"/>
          <w:szCs w:val="20"/>
        </w:rPr>
        <w:t>Australian Capital Territory</w:t>
      </w:r>
    </w:p>
    <w:p w14:paraId="3D250DF4" w14:textId="77777777" w:rsidR="006054DC" w:rsidRPr="006054DC" w:rsidRDefault="006054DC" w:rsidP="006054DC">
      <w:pPr>
        <w:rPr>
          <w:sz w:val="20"/>
          <w:szCs w:val="20"/>
        </w:rPr>
      </w:pPr>
      <w:r w:rsidRPr="006054DC">
        <w:rPr>
          <w:sz w:val="20"/>
          <w:szCs w:val="20"/>
        </w:rPr>
        <w:t>Difference between state and country data -10.138333333333337</w:t>
      </w:r>
    </w:p>
    <w:p w14:paraId="519518FD" w14:textId="77777777" w:rsidR="006054DC" w:rsidRPr="006054DC" w:rsidRDefault="006054DC" w:rsidP="006054DC">
      <w:pPr>
        <w:rPr>
          <w:sz w:val="20"/>
          <w:szCs w:val="20"/>
        </w:rPr>
      </w:pPr>
      <w:r w:rsidRPr="006054DC">
        <w:rPr>
          <w:sz w:val="20"/>
          <w:szCs w:val="20"/>
        </w:rPr>
        <w:t>New South Wales</w:t>
      </w:r>
    </w:p>
    <w:p w14:paraId="5FEC8976" w14:textId="77777777" w:rsidR="006054DC" w:rsidRPr="006054DC" w:rsidRDefault="006054DC" w:rsidP="006054DC">
      <w:pPr>
        <w:rPr>
          <w:sz w:val="20"/>
          <w:szCs w:val="20"/>
        </w:rPr>
      </w:pPr>
      <w:r w:rsidRPr="006054DC">
        <w:rPr>
          <w:sz w:val="20"/>
          <w:szCs w:val="20"/>
        </w:rPr>
        <w:t>Difference between state and country data -4.424166666666661</w:t>
      </w:r>
    </w:p>
    <w:p w14:paraId="10624EC2" w14:textId="77777777" w:rsidR="006054DC" w:rsidRPr="006054DC" w:rsidRDefault="006054DC" w:rsidP="006054DC">
      <w:pPr>
        <w:rPr>
          <w:sz w:val="20"/>
          <w:szCs w:val="20"/>
        </w:rPr>
      </w:pPr>
      <w:r w:rsidRPr="006054DC">
        <w:rPr>
          <w:sz w:val="20"/>
          <w:szCs w:val="20"/>
        </w:rPr>
        <w:t>Northern Territory</w:t>
      </w:r>
    </w:p>
    <w:p w14:paraId="2674289E" w14:textId="77777777" w:rsidR="006054DC" w:rsidRPr="006054DC" w:rsidRDefault="006054DC" w:rsidP="006054DC">
      <w:pPr>
        <w:rPr>
          <w:sz w:val="20"/>
          <w:szCs w:val="20"/>
        </w:rPr>
      </w:pPr>
      <w:r w:rsidRPr="006054DC">
        <w:rPr>
          <w:sz w:val="20"/>
          <w:szCs w:val="20"/>
        </w:rPr>
        <w:t>Difference between state and country data 2.82749999999999</w:t>
      </w:r>
    </w:p>
    <w:p w14:paraId="5146FB75" w14:textId="77777777" w:rsidR="006054DC" w:rsidRPr="006054DC" w:rsidRDefault="006054DC" w:rsidP="006054DC">
      <w:pPr>
        <w:rPr>
          <w:sz w:val="20"/>
          <w:szCs w:val="20"/>
        </w:rPr>
      </w:pPr>
      <w:r w:rsidRPr="006054DC">
        <w:rPr>
          <w:sz w:val="20"/>
          <w:szCs w:val="20"/>
        </w:rPr>
        <w:t>Queensland</w:t>
      </w:r>
    </w:p>
    <w:p w14:paraId="2B298AFA" w14:textId="77777777" w:rsidR="006054DC" w:rsidRPr="006054DC" w:rsidRDefault="006054DC" w:rsidP="006054DC">
      <w:pPr>
        <w:rPr>
          <w:sz w:val="20"/>
          <w:szCs w:val="20"/>
        </w:rPr>
      </w:pPr>
      <w:r w:rsidRPr="006054DC">
        <w:rPr>
          <w:sz w:val="20"/>
          <w:szCs w:val="20"/>
        </w:rPr>
        <w:t>Difference between state and country data 1.115416666666679</w:t>
      </w:r>
    </w:p>
    <w:p w14:paraId="73C559A1" w14:textId="77777777" w:rsidR="006054DC" w:rsidRPr="006054DC" w:rsidRDefault="006054DC" w:rsidP="006054DC">
      <w:pPr>
        <w:rPr>
          <w:sz w:val="20"/>
          <w:szCs w:val="20"/>
        </w:rPr>
      </w:pPr>
      <w:r w:rsidRPr="006054DC">
        <w:rPr>
          <w:sz w:val="20"/>
          <w:szCs w:val="20"/>
        </w:rPr>
        <w:t>South Australia</w:t>
      </w:r>
    </w:p>
    <w:p w14:paraId="750C7A42" w14:textId="77777777" w:rsidR="006054DC" w:rsidRPr="006054DC" w:rsidRDefault="006054DC" w:rsidP="006054DC">
      <w:pPr>
        <w:rPr>
          <w:sz w:val="20"/>
          <w:szCs w:val="20"/>
        </w:rPr>
      </w:pPr>
      <w:r w:rsidRPr="006054DC">
        <w:rPr>
          <w:sz w:val="20"/>
          <w:szCs w:val="20"/>
        </w:rPr>
        <w:t>Difference between state and country data -2.2787500000000094</w:t>
      </w:r>
    </w:p>
    <w:p w14:paraId="7ABB3115" w14:textId="77777777" w:rsidR="006054DC" w:rsidRPr="006054DC" w:rsidRDefault="006054DC" w:rsidP="006054DC">
      <w:pPr>
        <w:rPr>
          <w:sz w:val="20"/>
          <w:szCs w:val="20"/>
        </w:rPr>
      </w:pPr>
      <w:r w:rsidRPr="006054DC">
        <w:rPr>
          <w:sz w:val="20"/>
          <w:szCs w:val="20"/>
        </w:rPr>
        <w:t>Tasmania</w:t>
      </w:r>
    </w:p>
    <w:p w14:paraId="7A56DD40" w14:textId="77777777" w:rsidR="006054DC" w:rsidRPr="006054DC" w:rsidRDefault="006054DC" w:rsidP="006054DC">
      <w:pPr>
        <w:rPr>
          <w:sz w:val="20"/>
          <w:szCs w:val="20"/>
        </w:rPr>
      </w:pPr>
      <w:r w:rsidRPr="006054DC">
        <w:rPr>
          <w:sz w:val="20"/>
          <w:szCs w:val="20"/>
        </w:rPr>
        <w:t>Difference between state and country data -10.238749999999998</w:t>
      </w:r>
    </w:p>
    <w:p w14:paraId="7172CC5E" w14:textId="77777777" w:rsidR="006054DC" w:rsidRPr="006054DC" w:rsidRDefault="006054DC" w:rsidP="006054DC">
      <w:pPr>
        <w:rPr>
          <w:sz w:val="20"/>
          <w:szCs w:val="20"/>
        </w:rPr>
      </w:pPr>
      <w:r w:rsidRPr="006054DC">
        <w:rPr>
          <w:sz w:val="20"/>
          <w:szCs w:val="20"/>
        </w:rPr>
        <w:t>Victoria</w:t>
      </w:r>
    </w:p>
    <w:p w14:paraId="5C17368C" w14:textId="77777777" w:rsidR="006054DC" w:rsidRPr="006054DC" w:rsidRDefault="006054DC" w:rsidP="006054DC">
      <w:pPr>
        <w:rPr>
          <w:sz w:val="20"/>
          <w:szCs w:val="20"/>
        </w:rPr>
      </w:pPr>
      <w:r w:rsidRPr="006054DC">
        <w:rPr>
          <w:sz w:val="20"/>
          <w:szCs w:val="20"/>
        </w:rPr>
        <w:t>Difference between state and country data -7.266833333333334</w:t>
      </w:r>
    </w:p>
    <w:p w14:paraId="01947134" w14:textId="77777777" w:rsidR="006054DC" w:rsidRPr="006054DC" w:rsidRDefault="006054DC" w:rsidP="006054DC">
      <w:pPr>
        <w:rPr>
          <w:sz w:val="20"/>
          <w:szCs w:val="20"/>
        </w:rPr>
      </w:pPr>
      <w:r w:rsidRPr="006054DC">
        <w:rPr>
          <w:sz w:val="20"/>
          <w:szCs w:val="20"/>
        </w:rPr>
        <w:t>Western Australia</w:t>
      </w:r>
    </w:p>
    <w:p w14:paraId="36C79149" w14:textId="77777777" w:rsidR="006054DC" w:rsidRPr="006054DC" w:rsidRDefault="006054DC" w:rsidP="006054DC">
      <w:pPr>
        <w:rPr>
          <w:sz w:val="20"/>
          <w:szCs w:val="20"/>
        </w:rPr>
      </w:pPr>
      <w:r w:rsidRPr="006054DC">
        <w:rPr>
          <w:sz w:val="20"/>
          <w:szCs w:val="20"/>
        </w:rPr>
        <w:t>Difference between state and country data 1.0149166666666396</w:t>
      </w:r>
    </w:p>
    <w:p w14:paraId="211D7C9B" w14:textId="77777777" w:rsidR="006054DC" w:rsidRPr="006054DC" w:rsidRDefault="006054DC" w:rsidP="006054DC">
      <w:pPr>
        <w:rPr>
          <w:sz w:val="20"/>
          <w:szCs w:val="20"/>
        </w:rPr>
      </w:pPr>
      <w:r w:rsidRPr="006054DC">
        <w:rPr>
          <w:sz w:val="20"/>
          <w:szCs w:val="20"/>
        </w:rPr>
        <w:t>[161, 2577]</w:t>
      </w:r>
    </w:p>
    <w:p w14:paraId="03421882" w14:textId="77777777" w:rsidR="006054DC" w:rsidRPr="006054DC" w:rsidRDefault="006054DC" w:rsidP="006054DC">
      <w:pPr>
        <w:rPr>
          <w:sz w:val="20"/>
          <w:szCs w:val="20"/>
        </w:rPr>
      </w:pPr>
      <w:r w:rsidRPr="006054DC">
        <w:rPr>
          <w:sz w:val="20"/>
          <w:szCs w:val="20"/>
        </w:rPr>
        <w:t>Australian Capital Territory</w:t>
      </w:r>
    </w:p>
    <w:p w14:paraId="19B2F0AC" w14:textId="77777777" w:rsidR="006054DC" w:rsidRPr="006054DC" w:rsidRDefault="006054DC" w:rsidP="006054DC">
      <w:pPr>
        <w:rPr>
          <w:sz w:val="20"/>
          <w:szCs w:val="20"/>
        </w:rPr>
      </w:pPr>
      <w:r w:rsidRPr="006054DC">
        <w:rPr>
          <w:sz w:val="20"/>
          <w:szCs w:val="20"/>
        </w:rPr>
        <w:t>Difference between state and country data -9.853999999999997</w:t>
      </w:r>
    </w:p>
    <w:p w14:paraId="00C7A7DE" w14:textId="77777777" w:rsidR="006054DC" w:rsidRPr="006054DC" w:rsidRDefault="006054DC" w:rsidP="006054DC">
      <w:pPr>
        <w:rPr>
          <w:sz w:val="20"/>
          <w:szCs w:val="20"/>
        </w:rPr>
      </w:pPr>
      <w:r w:rsidRPr="006054DC">
        <w:rPr>
          <w:sz w:val="20"/>
          <w:szCs w:val="20"/>
        </w:rPr>
        <w:t>New South Wales</w:t>
      </w:r>
    </w:p>
    <w:p w14:paraId="067FAEAB" w14:textId="77777777" w:rsidR="006054DC" w:rsidRPr="006054DC" w:rsidRDefault="006054DC" w:rsidP="006054DC">
      <w:pPr>
        <w:rPr>
          <w:sz w:val="20"/>
          <w:szCs w:val="20"/>
        </w:rPr>
      </w:pPr>
      <w:r w:rsidRPr="006054DC">
        <w:rPr>
          <w:sz w:val="20"/>
          <w:szCs w:val="20"/>
        </w:rPr>
        <w:t>Difference between state and country data -4.306249999999995</w:t>
      </w:r>
    </w:p>
    <w:p w14:paraId="6B5C8061" w14:textId="77777777" w:rsidR="006054DC" w:rsidRPr="006054DC" w:rsidRDefault="006054DC" w:rsidP="006054DC">
      <w:pPr>
        <w:rPr>
          <w:sz w:val="20"/>
          <w:szCs w:val="20"/>
        </w:rPr>
      </w:pPr>
      <w:r w:rsidRPr="006054DC">
        <w:rPr>
          <w:sz w:val="20"/>
          <w:szCs w:val="20"/>
        </w:rPr>
        <w:t>Northern Territory</w:t>
      </w:r>
    </w:p>
    <w:p w14:paraId="56B5FFA9" w14:textId="77777777" w:rsidR="006054DC" w:rsidRPr="006054DC" w:rsidRDefault="006054DC" w:rsidP="006054DC">
      <w:pPr>
        <w:rPr>
          <w:sz w:val="20"/>
          <w:szCs w:val="20"/>
        </w:rPr>
      </w:pPr>
      <w:r w:rsidRPr="006054DC">
        <w:rPr>
          <w:sz w:val="20"/>
          <w:szCs w:val="20"/>
        </w:rPr>
        <w:t>Difference between state and country data 3.0751249999999786</w:t>
      </w:r>
    </w:p>
    <w:p w14:paraId="1F1DE691" w14:textId="77777777" w:rsidR="006054DC" w:rsidRPr="006054DC" w:rsidRDefault="006054DC" w:rsidP="006054DC">
      <w:pPr>
        <w:rPr>
          <w:sz w:val="20"/>
          <w:szCs w:val="20"/>
        </w:rPr>
      </w:pPr>
      <w:r w:rsidRPr="006054DC">
        <w:rPr>
          <w:sz w:val="20"/>
          <w:szCs w:val="20"/>
        </w:rPr>
        <w:t>Queensland</w:t>
      </w:r>
    </w:p>
    <w:p w14:paraId="5922F8EE" w14:textId="77777777" w:rsidR="006054DC" w:rsidRPr="006054DC" w:rsidRDefault="006054DC" w:rsidP="006054DC">
      <w:pPr>
        <w:rPr>
          <w:sz w:val="20"/>
          <w:szCs w:val="20"/>
        </w:rPr>
      </w:pPr>
      <w:r w:rsidRPr="006054DC">
        <w:rPr>
          <w:sz w:val="20"/>
          <w:szCs w:val="20"/>
        </w:rPr>
        <w:t>Difference between state and country data 1.1466250000000073</w:t>
      </w:r>
    </w:p>
    <w:p w14:paraId="2DB49B67" w14:textId="77777777" w:rsidR="006054DC" w:rsidRPr="006054DC" w:rsidRDefault="006054DC" w:rsidP="006054DC">
      <w:pPr>
        <w:rPr>
          <w:sz w:val="20"/>
          <w:szCs w:val="20"/>
        </w:rPr>
      </w:pPr>
      <w:r w:rsidRPr="006054DC">
        <w:rPr>
          <w:sz w:val="20"/>
          <w:szCs w:val="20"/>
        </w:rPr>
        <w:t>South Australia</w:t>
      </w:r>
    </w:p>
    <w:p w14:paraId="04BA8933" w14:textId="77777777" w:rsidR="006054DC" w:rsidRPr="006054DC" w:rsidRDefault="006054DC" w:rsidP="006054DC">
      <w:pPr>
        <w:rPr>
          <w:sz w:val="20"/>
          <w:szCs w:val="20"/>
        </w:rPr>
      </w:pPr>
      <w:r w:rsidRPr="006054DC">
        <w:rPr>
          <w:sz w:val="20"/>
          <w:szCs w:val="20"/>
        </w:rPr>
        <w:t>Difference between state and country data -2.136750000000024</w:t>
      </w:r>
    </w:p>
    <w:p w14:paraId="032E27A6" w14:textId="77777777" w:rsidR="006054DC" w:rsidRPr="006054DC" w:rsidRDefault="006054DC" w:rsidP="006054DC">
      <w:pPr>
        <w:rPr>
          <w:sz w:val="20"/>
          <w:szCs w:val="20"/>
        </w:rPr>
      </w:pPr>
      <w:r w:rsidRPr="006054DC">
        <w:rPr>
          <w:sz w:val="20"/>
          <w:szCs w:val="20"/>
        </w:rPr>
        <w:t>Tasmania</w:t>
      </w:r>
    </w:p>
    <w:p w14:paraId="1CB3AEAC" w14:textId="77777777" w:rsidR="006054DC" w:rsidRPr="006054DC" w:rsidRDefault="006054DC" w:rsidP="006054DC">
      <w:pPr>
        <w:rPr>
          <w:sz w:val="20"/>
          <w:szCs w:val="20"/>
        </w:rPr>
      </w:pPr>
      <w:r w:rsidRPr="006054DC">
        <w:rPr>
          <w:sz w:val="20"/>
          <w:szCs w:val="20"/>
        </w:rPr>
        <w:t>Difference between state and country data -10.018749999999997</w:t>
      </w:r>
    </w:p>
    <w:p w14:paraId="3440CC23" w14:textId="77777777" w:rsidR="006054DC" w:rsidRPr="006054DC" w:rsidRDefault="006054DC" w:rsidP="006054DC">
      <w:pPr>
        <w:rPr>
          <w:sz w:val="20"/>
          <w:szCs w:val="20"/>
        </w:rPr>
      </w:pPr>
      <w:r w:rsidRPr="006054DC">
        <w:rPr>
          <w:sz w:val="20"/>
          <w:szCs w:val="20"/>
        </w:rPr>
        <w:t>Victoria</w:t>
      </w:r>
    </w:p>
    <w:p w14:paraId="34E4286B" w14:textId="77777777" w:rsidR="006054DC" w:rsidRPr="006054DC" w:rsidRDefault="006054DC" w:rsidP="006054DC">
      <w:pPr>
        <w:rPr>
          <w:sz w:val="20"/>
          <w:szCs w:val="20"/>
        </w:rPr>
      </w:pPr>
      <w:r w:rsidRPr="006054DC">
        <w:rPr>
          <w:sz w:val="20"/>
          <w:szCs w:val="20"/>
        </w:rPr>
        <w:t>Difference between state and country data -6.90387500000001</w:t>
      </w:r>
    </w:p>
    <w:p w14:paraId="2FEF5236" w14:textId="77777777" w:rsidR="006054DC" w:rsidRPr="006054DC" w:rsidRDefault="006054DC" w:rsidP="006054DC">
      <w:pPr>
        <w:rPr>
          <w:sz w:val="20"/>
          <w:szCs w:val="20"/>
        </w:rPr>
      </w:pPr>
      <w:r w:rsidRPr="006054DC">
        <w:rPr>
          <w:sz w:val="20"/>
          <w:szCs w:val="20"/>
        </w:rPr>
        <w:t>Western Australia</w:t>
      </w:r>
    </w:p>
    <w:p w14:paraId="60F73118" w14:textId="0B31A415" w:rsidR="006054DC" w:rsidRPr="006054DC" w:rsidRDefault="006054DC" w:rsidP="006054DC">
      <w:pPr>
        <w:rPr>
          <w:sz w:val="20"/>
          <w:szCs w:val="20"/>
        </w:rPr>
      </w:pPr>
      <w:r w:rsidRPr="006054DC">
        <w:rPr>
          <w:sz w:val="20"/>
          <w:szCs w:val="20"/>
        </w:rPr>
        <w:t>Difference between state and country data 0.7289999999999992</w:t>
      </w:r>
    </w:p>
    <w:p w14:paraId="71DA5DEA" w14:textId="77777777" w:rsidR="009000CE" w:rsidRPr="006054DC" w:rsidRDefault="009000CE" w:rsidP="006054DC">
      <w:pPr>
        <w:rPr>
          <w:sz w:val="20"/>
          <w:szCs w:val="20"/>
        </w:rPr>
      </w:pPr>
    </w:p>
    <w:sectPr w:rsidR="009000CE" w:rsidRPr="006054DC" w:rsidSect="00296DA2">
      <w:type w:val="continuous"/>
      <w:pgSz w:w="12240" w:h="15840"/>
      <w:pgMar w:top="1440" w:right="1440" w:bottom="1440" w:left="1440" w:header="720" w:footer="720" w:gutter="0"/>
      <w:pgNumType w:start="1"/>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6702B" w14:textId="77777777" w:rsidR="005F5A78" w:rsidRDefault="005F5A78">
      <w:pPr>
        <w:spacing w:after="0" w:line="240" w:lineRule="auto"/>
      </w:pPr>
      <w:r>
        <w:separator/>
      </w:r>
    </w:p>
  </w:endnote>
  <w:endnote w:type="continuationSeparator" w:id="0">
    <w:p w14:paraId="659E60DA" w14:textId="77777777" w:rsidR="005F5A78" w:rsidRDefault="005F5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2C53F" w14:textId="77777777" w:rsidR="009000CE" w:rsidRDefault="005F5A78">
    <w:pPr>
      <w:pStyle w:val="Footer"/>
    </w:pPr>
    <w:sdt>
      <w:sdtPr>
        <w:id w:val="2139765491"/>
        <w:placeholder>
          <w:docPart w:val="1D6CD26D88BC46519A736B8046733A77"/>
        </w:placeholder>
        <w:temporary/>
        <w:showingPlcHdr/>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sdtPr>
      <w:sdtEndPr/>
      <w:sdtContent>
        <w:r w:rsidR="00184AA9">
          <w:t>[Type here]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4270200E" w:rsidR="009000CE" w:rsidRDefault="005F5A78">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184AA9">
                <w:t>Temperature Report</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873CE">
                <w:rPr>
                  <w:rStyle w:val="Heading2Char"/>
                  <w:rFonts w:asciiTheme="minorHAnsi" w:eastAsiaTheme="minorEastAsia" w:hAnsiTheme="minorHAnsi" w:cstheme="minorBidi"/>
                  <w:sz w:val="22"/>
                  <w:szCs w:val="22"/>
                  <w:lang w:val="en-AU"/>
                </w:rPr>
                <w:t>Jack Leyden</w:t>
              </w:r>
            </w:sdtContent>
          </w:sdt>
        </w:p>
      </w:tc>
      <w:tc>
        <w:tcPr>
          <w:tcW w:w="4675" w:type="dxa"/>
        </w:tcPr>
        <w:p w14:paraId="66753B50" w14:textId="77777777" w:rsidR="009000CE" w:rsidRDefault="00184AA9">
          <w:pPr>
            <w:pStyle w:val="Footer"/>
            <w:jc w:val="right"/>
          </w:pPr>
          <w:r>
            <w:t xml:space="preserve">Page </w:t>
          </w:r>
          <w:r>
            <w:fldChar w:fldCharType="begin"/>
          </w:r>
          <w:r>
            <w:instrText xml:space="preserve"> PAGE  \* Arabic  \* MERGEFORMAT </w:instrText>
          </w:r>
          <w:r>
            <w:fldChar w:fldCharType="separate"/>
          </w:r>
          <w:r w:rsidR="00503681">
            <w:rPr>
              <w:noProof/>
            </w:rPr>
            <w:t>3</w:t>
          </w:r>
          <w:r>
            <w:fldChar w:fldCharType="end"/>
          </w:r>
          <w:r>
            <w:t xml:space="preserve"> of  </w:t>
          </w:r>
          <w:r w:rsidR="005F5A78">
            <w:fldChar w:fldCharType="begin"/>
          </w:r>
          <w:r w:rsidR="005F5A78">
            <w:instrText xml:space="preserve"> SECTIONPAGES  \* Arabic  \* MERGEFORMAT </w:instrText>
          </w:r>
          <w:r w:rsidR="005F5A78">
            <w:fldChar w:fldCharType="separate"/>
          </w:r>
          <w:r w:rsidR="00503681">
            <w:rPr>
              <w:noProof/>
            </w:rPr>
            <w:t>3</w:t>
          </w:r>
          <w:r w:rsidR="005F5A78">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08C52" w14:textId="7997FB3D" w:rsidR="009000CE" w:rsidRDefault="005F5A78">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184AA9">
          <w:t>Temperature Report</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873CE">
          <w:rPr>
            <w:rStyle w:val="Heading2Char"/>
            <w:rFonts w:asciiTheme="minorHAnsi" w:eastAsiaTheme="minorEastAsia" w:hAnsiTheme="minorHAnsi" w:cstheme="minorBidi"/>
            <w:sz w:val="22"/>
            <w:szCs w:val="22"/>
            <w:lang w:val="en-AU"/>
          </w:rPr>
          <w:t>Jack Leyden</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fldChar w:fldCharType="begin"/>
    </w:r>
    <w:r>
      <w:instrText xml:space="preserve"> NUMPAGES  \* Arabic  \* MERGEFORMAT </w:instrText>
    </w:r>
    <w:r>
      <w:fldChar w:fldCharType="separate"/>
    </w:r>
    <w:r w:rsidR="00184AA9">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1F89D" w14:textId="77777777" w:rsidR="005F5A78" w:rsidRDefault="005F5A78">
      <w:pPr>
        <w:spacing w:after="0" w:line="240" w:lineRule="auto"/>
      </w:pPr>
      <w:r>
        <w:separator/>
      </w:r>
    </w:p>
  </w:footnote>
  <w:footnote w:type="continuationSeparator" w:id="0">
    <w:p w14:paraId="52F4B4C5" w14:textId="77777777" w:rsidR="005F5A78" w:rsidRDefault="005F5A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wsDA1MjIyNTYzsjBV0lEKTi0uzszPAykwqwUAhHf1/SwAAAA="/>
  </w:docVars>
  <w:rsids>
    <w:rsidRoot w:val="00184AA9"/>
    <w:rsid w:val="00004E14"/>
    <w:rsid w:val="001808DA"/>
    <w:rsid w:val="00184AA9"/>
    <w:rsid w:val="002515B8"/>
    <w:rsid w:val="00296DA2"/>
    <w:rsid w:val="002D726C"/>
    <w:rsid w:val="003C461F"/>
    <w:rsid w:val="00503681"/>
    <w:rsid w:val="005A2186"/>
    <w:rsid w:val="005F5A78"/>
    <w:rsid w:val="006054DC"/>
    <w:rsid w:val="00672FEA"/>
    <w:rsid w:val="006940A2"/>
    <w:rsid w:val="00743868"/>
    <w:rsid w:val="007D7996"/>
    <w:rsid w:val="00827B62"/>
    <w:rsid w:val="009000CE"/>
    <w:rsid w:val="00990721"/>
    <w:rsid w:val="009E7250"/>
    <w:rsid w:val="00AB3E14"/>
    <w:rsid w:val="00B550B8"/>
    <w:rsid w:val="00E70AF8"/>
    <w:rsid w:val="00E8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87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3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87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3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ck\Desktop\uni%20degree\Year%202\Tri%202\2810ICT%20-%20Software%20Tech%20(python)\Assignment%202\WorldTemperatu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r>
              <a:rPr lang="en-AU"/>
              <a:t>Average Yearly Temp Per city in China</a:t>
            </a:r>
          </a:p>
        </c:rich>
      </c:tx>
      <c:overlay val="0"/>
    </c:title>
    <c:autoTitleDeleted val="0"/>
    <c:plotArea>
      <c:layout/>
      <c:lineChart>
        <c:grouping val="standard"/>
        <c:varyColors val="0"/>
        <c:ser>
          <c:idx val="0"/>
          <c:order val="0"/>
          <c:tx>
            <c:strRef>
              <c:f>TempByCity!$B$1</c:f>
              <c:strCache>
                <c:ptCount val="1"/>
                <c:pt idx="0">
                  <c:v>AVG Yearly Temp</c:v>
                </c:pt>
              </c:strCache>
            </c:strRef>
          </c:tx>
          <c:spPr>
            <a:ln>
              <a:prstDash val="solid"/>
            </a:ln>
          </c:spPr>
          <c:marker>
            <c:symbol val="none"/>
          </c:marker>
          <c:cat>
            <c:strRef>
              <c:f>TempByCity!$A$2:$A$18</c:f>
              <c:strCache>
                <c:ptCount val="16"/>
                <c:pt idx="0">
                  <c:v>Changchun</c:v>
                </c:pt>
                <c:pt idx="1">
                  <c:v>Chengdu</c:v>
                </c:pt>
                <c:pt idx="2">
                  <c:v>Chongqing</c:v>
                </c:pt>
                <c:pt idx="3">
                  <c:v>Dalian</c:v>
                </c:pt>
                <c:pt idx="4">
                  <c:v>Guangzhou</c:v>
                </c:pt>
                <c:pt idx="5">
                  <c:v>Harbin</c:v>
                </c:pt>
                <c:pt idx="6">
                  <c:v>Jinan</c:v>
                </c:pt>
                <c:pt idx="7">
                  <c:v>Nanjing</c:v>
                </c:pt>
                <c:pt idx="8">
                  <c:v>Peking</c:v>
                </c:pt>
                <c:pt idx="9">
                  <c:v>Shanghai</c:v>
                </c:pt>
                <c:pt idx="10">
                  <c:v>Shenyang</c:v>
                </c:pt>
                <c:pt idx="11">
                  <c:v>Taiyuan</c:v>
                </c:pt>
                <c:pt idx="12">
                  <c:v>Tangshan</c:v>
                </c:pt>
                <c:pt idx="13">
                  <c:v>Tianjin</c:v>
                </c:pt>
                <c:pt idx="14">
                  <c:v>Wuhan</c:v>
                </c:pt>
                <c:pt idx="15">
                  <c:v>Xian</c:v>
                </c:pt>
              </c:strCache>
            </c:strRef>
          </c:cat>
          <c:val>
            <c:numRef>
              <c:f>TempByCity!$B$2:$B$18</c:f>
              <c:numCache>
                <c:formatCode>General</c:formatCode>
                <c:ptCount val="17"/>
                <c:pt idx="0">
                  <c:v>-17.32117721518987</c:v>
                </c:pt>
                <c:pt idx="1">
                  <c:v>-0.1932089552238804</c:v>
                </c:pt>
                <c:pt idx="2">
                  <c:v>5.5729666666666668</c:v>
                </c:pt>
                <c:pt idx="3">
                  <c:v>-5.5994687499999989</c:v>
                </c:pt>
                <c:pt idx="4">
                  <c:v>12.577716666666671</c:v>
                </c:pt>
                <c:pt idx="5">
                  <c:v>-20.050556962025311</c:v>
                </c:pt>
                <c:pt idx="6">
                  <c:v>-2.600383333333331</c:v>
                </c:pt>
                <c:pt idx="7">
                  <c:v>2.0154576271186428</c:v>
                </c:pt>
                <c:pt idx="8">
                  <c:v>-5.392769230769229</c:v>
                </c:pt>
                <c:pt idx="9">
                  <c:v>2.7096101694915249</c:v>
                </c:pt>
                <c:pt idx="10">
                  <c:v>-12.31062318840579</c:v>
                </c:pt>
                <c:pt idx="11">
                  <c:v>-9.0192948717948607</c:v>
                </c:pt>
                <c:pt idx="12">
                  <c:v>-4.4397792207792159</c:v>
                </c:pt>
                <c:pt idx="13">
                  <c:v>-5.392769230769229</c:v>
                </c:pt>
                <c:pt idx="14">
                  <c:v>3.4080847457627121</c:v>
                </c:pt>
                <c:pt idx="15">
                  <c:v>-2.946444444444444</c:v>
                </c:pt>
              </c:numCache>
            </c:numRef>
          </c:val>
          <c:smooth val="0"/>
        </c:ser>
        <c:dLbls>
          <c:showLegendKey val="0"/>
          <c:showVal val="0"/>
          <c:showCatName val="0"/>
          <c:showSerName val="0"/>
          <c:showPercent val="0"/>
          <c:showBubbleSize val="0"/>
        </c:dLbls>
        <c:marker val="1"/>
        <c:smooth val="0"/>
        <c:axId val="339752832"/>
        <c:axId val="339750912"/>
      </c:lineChart>
      <c:valAx>
        <c:axId val="339750912"/>
        <c:scaling>
          <c:orientation val="minMax"/>
        </c:scaling>
        <c:delete val="0"/>
        <c:axPos val="l"/>
        <c:majorGridlines/>
        <c:title>
          <c:tx>
            <c:rich>
              <a:bodyPr/>
              <a:lstStyle/>
              <a:p>
                <a:r>
                  <a:rPr lang="en-AU"/>
                  <a:t>Temp C</a:t>
                </a:r>
              </a:p>
            </c:rich>
          </c:tx>
          <c:overlay val="0"/>
        </c:title>
        <c:numFmt formatCode="General" sourceLinked="1"/>
        <c:majorTickMark val="out"/>
        <c:minorTickMark val="none"/>
        <c:tickLblPos val="nextTo"/>
        <c:crossAx val="339752832"/>
        <c:crosses val="autoZero"/>
        <c:crossBetween val="between"/>
      </c:valAx>
      <c:catAx>
        <c:axId val="339752832"/>
        <c:scaling>
          <c:orientation val="minMax"/>
        </c:scaling>
        <c:delete val="0"/>
        <c:axPos val="b"/>
        <c:title>
          <c:tx>
            <c:rich>
              <a:bodyPr/>
              <a:lstStyle/>
              <a:p>
                <a:r>
                  <a:rPr lang="en-AU"/>
                  <a:t>City</a:t>
                </a:r>
              </a:p>
            </c:rich>
          </c:tx>
          <c:overlay val="0"/>
        </c:title>
        <c:majorTickMark val="out"/>
        <c:minorTickMark val="none"/>
        <c:tickLblPos val="nextTo"/>
        <c:crossAx val="339750912"/>
        <c:crosses val="autoZero"/>
        <c:auto val="0"/>
        <c:lblAlgn val="ctr"/>
        <c:lblOffset val="100"/>
        <c:noMultiLvlLbl val="0"/>
      </c:catAx>
    </c:plotArea>
    <c:legend>
      <c:legendPos val="r"/>
      <c:overlay val="0"/>
    </c:legend>
    <c:plotVisOnly val="0"/>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921A9D" w:rsidRDefault="000145B6">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921A9D" w:rsidRDefault="000145B6">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921A9D" w:rsidRDefault="000145B6">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921A9D" w:rsidRDefault="000145B6">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921A9D" w:rsidRDefault="000145B6">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921A9D" w:rsidRDefault="000145B6">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921A9D" w:rsidRDefault="000145B6">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921A9D" w:rsidRDefault="000145B6">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A9D"/>
    <w:rsid w:val="000145B6"/>
    <w:rsid w:val="00735082"/>
    <w:rsid w:val="00921A9D"/>
    <w:rsid w:val="00BA0E66"/>
    <w:rsid w:val="00E622B6"/>
    <w:rsid w:val="00F613C2"/>
    <w:rsid w:val="00F674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365F91"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365F91"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365F91"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365F91"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365F91"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365F91"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Template>
  <TotalTime>65</TotalTime>
  <Pages>97</Pages>
  <Words>15438</Words>
  <Characters>87997</Characters>
  <Application>Microsoft Office Word</Application>
  <DocSecurity>0</DocSecurity>
  <Lines>733</Lines>
  <Paragraphs>206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Temperature Report</vt:lpstr>
      <vt:lpstr>&lt;Abstract&gt;</vt:lpstr>
      <vt:lpstr>&lt;Introduction&gt;</vt:lpstr>
      <vt:lpstr>    Database Structure</vt:lpstr>
      <vt:lpstr>Chinese City Temperature Data</vt:lpstr>
      <vt:lpstr>Australian State and National Temperature Data</vt:lpstr>
    </vt:vector>
  </TitlesOfParts>
  <Company/>
  <LinksUpToDate>false</LinksUpToDate>
  <CharactersWithSpaces>103229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Report</dc:title>
  <dc:creator>Jack Leyden</dc:creator>
  <cp:lastModifiedBy>Jack</cp:lastModifiedBy>
  <cp:revision>13</cp:revision>
  <dcterms:created xsi:type="dcterms:W3CDTF">2017-09-17T02:25:00Z</dcterms:created>
  <dcterms:modified xsi:type="dcterms:W3CDTF">2017-09-21T23:02:00Z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